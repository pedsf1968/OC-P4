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Titre "/>
        <w:tag w:val=""/>
        <w:id w:val="-656920047"/>
        <w:placeholder>
          <w:docPart w:val="5F4080458B4F48908CF43648D0135B37"/>
        </w:placeholder>
        <w:dataBinding w:prefixMappings="xmlns:ns0='http://purl.org/dc/elements/1.1/' xmlns:ns1='http://schemas.openxmlformats.org/package/2006/metadata/core-properties' " w:xpath="/ns1:coreProperties[1]/ns0:title[1]" w:storeItemID="{6C3C8BC8-F283-45AE-878A-BAB7291924A1}"/>
        <w:text/>
      </w:sdtPr>
      <w:sdtEndPr/>
      <w:sdtContent>
        <w:p w14:paraId="778F9C34" w14:textId="4A5F439C" w:rsidR="00F20B23" w:rsidRDefault="002E65FE" w:rsidP="009A0E14">
          <w:pPr>
            <w:pStyle w:val="Titre"/>
            <w:spacing w:before="3360"/>
          </w:pPr>
          <w:r>
            <w:t>OC Pizza spécifications fonctionnelles</w:t>
          </w:r>
        </w:p>
      </w:sdtContent>
    </w:sdt>
    <w:p w14:paraId="5B6862DC" w14:textId="50700CF0" w:rsidR="006C0048" w:rsidRDefault="00A64499" w:rsidP="00A64499">
      <w:pPr>
        <w:jc w:val="center"/>
      </w:pPr>
      <w:bookmarkStart w:id="0" w:name="_Hlk15922317"/>
      <w:r>
        <w:rPr>
          <w:noProof/>
        </w:rPr>
        <w:drawing>
          <wp:inline distT="0" distB="0" distL="0" distR="0" wp14:anchorId="2F1AF696" wp14:editId="3872ACA3">
            <wp:extent cx="1314450" cy="1000125"/>
            <wp:effectExtent l="0" t="0" r="0" b="9525"/>
            <wp:docPr id="5" name="Image 5" descr="C:\Users\Paul-Emmanuel\AppData\Local\Microsoft\Windows\INetCache\Content.MSO\44EEDE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Emmanuel\AppData\Local\Microsoft\Windows\INetCache\Content.MSO\44EEDEC1.tmp"/>
                    <pic:cNvPicPr>
                      <a:picLocks noChangeAspect="1" noChangeArrowheads="1"/>
                    </pic:cNvPicPr>
                  </pic:nvPicPr>
                  <pic:blipFill rotWithShape="1">
                    <a:blip r:embed="rId8">
                      <a:extLst>
                        <a:ext uri="{28A0092B-C50C-407E-A947-70E740481C1C}">
                          <a14:useLocalDpi xmlns:a14="http://schemas.microsoft.com/office/drawing/2010/main" val="0"/>
                        </a:ext>
                      </a:extLst>
                    </a:blip>
                    <a:srcRect l="24276" t="19231" r="25724" b="23077"/>
                    <a:stretch/>
                  </pic:blipFill>
                  <pic:spPr bwMode="auto">
                    <a:xfrm>
                      <a:off x="0" y="0"/>
                      <a:ext cx="1314450" cy="1000125"/>
                    </a:xfrm>
                    <a:prstGeom prst="rect">
                      <a:avLst/>
                    </a:prstGeom>
                    <a:noFill/>
                    <a:ln>
                      <a:noFill/>
                    </a:ln>
                    <a:extLst>
                      <a:ext uri="{53640926-AAD7-44D8-BBD7-CCE9431645EC}">
                        <a14:shadowObscured xmlns:a14="http://schemas.microsoft.com/office/drawing/2010/main"/>
                      </a:ext>
                    </a:extLst>
                  </pic:spPr>
                </pic:pic>
              </a:graphicData>
            </a:graphic>
          </wp:inline>
        </w:drawing>
      </w:r>
      <w:r w:rsidRPr="00E11A55">
        <w:rPr>
          <w:sz w:val="96"/>
          <w:szCs w:val="96"/>
        </w:rPr>
        <w:t>OC Pizza</w:t>
      </w:r>
      <w:bookmarkEnd w:id="0"/>
      <w:r w:rsidR="006C0048">
        <w:br w:type="page"/>
      </w:r>
    </w:p>
    <w:p w14:paraId="4EA58862" w14:textId="77777777" w:rsidR="00103818" w:rsidRDefault="00B1058B" w:rsidP="009F1635">
      <w:pPr>
        <w:pStyle w:val="Titre1"/>
      </w:pPr>
      <w:bookmarkStart w:id="1" w:name="_Toc18000788"/>
      <w:r>
        <w:lastRenderedPageBreak/>
        <w:t>Le contexte du logiciel</w:t>
      </w:r>
      <w:r w:rsidR="00103818" w:rsidRPr="009F1635">
        <w:t>.</w:t>
      </w:r>
      <w:bookmarkEnd w:id="1"/>
    </w:p>
    <w:p w14:paraId="3F6DF81C" w14:textId="77777777" w:rsidR="00B1058B" w:rsidRDefault="00B1058B" w:rsidP="00B1058B">
      <w:r>
        <w:t>Le but du logiciel est de pouvoir non seulement suivre le fonctionnement de plusieurs pizzerias mais aussi pour le client de pouvoir effectuer ses commandes en ligne. Il est plus facile de tout centraliser sur un logiciel en ligne qui permettra des fonctionnalités différentes en fonction des acteurs.</w:t>
      </w:r>
    </w:p>
    <w:p w14:paraId="78D42236" w14:textId="77777777" w:rsidR="00B1058B" w:rsidRPr="00B1058B" w:rsidRDefault="00B1058B" w:rsidP="00B1058B"/>
    <w:p w14:paraId="7D315BDD" w14:textId="77777777" w:rsidR="00103818" w:rsidRDefault="00EA0D37" w:rsidP="009F1635">
      <w:pPr>
        <w:pStyle w:val="Titre2"/>
      </w:pPr>
      <w:bookmarkStart w:id="2" w:name="_Toc18000789"/>
      <w:r>
        <w:t>Les acteurs</w:t>
      </w:r>
      <w:r w:rsidR="0054345A">
        <w:t xml:space="preserve"> principaux</w:t>
      </w:r>
      <w:r w:rsidR="00103818" w:rsidRPr="009F1635">
        <w:t>.</w:t>
      </w:r>
      <w:bookmarkEnd w:id="2"/>
    </w:p>
    <w:p w14:paraId="699E1D00" w14:textId="77777777" w:rsidR="00B1058B" w:rsidRDefault="00B1058B" w:rsidP="00B1058B">
      <w:r>
        <w:t xml:space="preserve">Ils interagissent </w:t>
      </w:r>
      <w:r w:rsidR="0054345A">
        <w:t xml:space="preserve">directement </w:t>
      </w:r>
      <w:r>
        <w:t>avec le système. Ils sont soit des clients ou soit des membres de l'entreprise.</w:t>
      </w:r>
    </w:p>
    <w:p w14:paraId="71CB829B" w14:textId="77777777" w:rsidR="00B1058B" w:rsidRPr="00B1058B" w:rsidRDefault="00B1058B" w:rsidP="00B1058B"/>
    <w:p w14:paraId="275E6CF2" w14:textId="77777777" w:rsidR="00EA0D37" w:rsidRDefault="00EA0D37" w:rsidP="00EA0D37">
      <w:pPr>
        <w:pStyle w:val="Titre3"/>
      </w:pPr>
      <w:bookmarkStart w:id="3" w:name="_Toc18000790"/>
      <w:r>
        <w:t xml:space="preserve">Le </w:t>
      </w:r>
      <w:r w:rsidR="008D7C1C">
        <w:t>C</w:t>
      </w:r>
      <w:r>
        <w:t>lient.</w:t>
      </w:r>
      <w:bookmarkEnd w:id="3"/>
    </w:p>
    <w:p w14:paraId="6C864479" w14:textId="77777777" w:rsidR="00C20FA6" w:rsidRDefault="00CB3D1F" w:rsidP="008D7C1C">
      <w:pPr>
        <w:pStyle w:val="Paragraphedeliste"/>
        <w:numPr>
          <w:ilvl w:val="0"/>
          <w:numId w:val="12"/>
        </w:numPr>
      </w:pPr>
      <w:r>
        <w:t>Se localise ou s</w:t>
      </w:r>
      <w:r w:rsidR="00C20FA6">
        <w:t>'identifie.</w:t>
      </w:r>
    </w:p>
    <w:p w14:paraId="75FDB783" w14:textId="77777777" w:rsidR="00CB3D1F" w:rsidRDefault="00CB3D1F" w:rsidP="00CB3D1F">
      <w:pPr>
        <w:pStyle w:val="Paragraphedeliste"/>
        <w:numPr>
          <w:ilvl w:val="0"/>
          <w:numId w:val="12"/>
        </w:numPr>
      </w:pPr>
      <w:r>
        <w:t>Consulte les pizzas disponibles.</w:t>
      </w:r>
    </w:p>
    <w:p w14:paraId="2176099D" w14:textId="77777777" w:rsidR="00CB3D1F" w:rsidRDefault="001652EA" w:rsidP="00CB3D1F">
      <w:pPr>
        <w:pStyle w:val="Paragraphedeliste"/>
        <w:numPr>
          <w:ilvl w:val="0"/>
          <w:numId w:val="12"/>
        </w:numPr>
      </w:pPr>
      <w:r>
        <w:t xml:space="preserve">Ajoute des produits dans le </w:t>
      </w:r>
      <w:r w:rsidR="00CB3D1F">
        <w:t>panier.</w:t>
      </w:r>
    </w:p>
    <w:p w14:paraId="485B8A9A" w14:textId="77777777" w:rsidR="001652EA" w:rsidRDefault="001652EA" w:rsidP="001652EA">
      <w:pPr>
        <w:pStyle w:val="Paragraphedeliste"/>
        <w:numPr>
          <w:ilvl w:val="0"/>
          <w:numId w:val="12"/>
        </w:numPr>
      </w:pPr>
      <w:r>
        <w:t>Supprime des produits dans le panier.</w:t>
      </w:r>
    </w:p>
    <w:p w14:paraId="7AE1031E" w14:textId="77777777" w:rsidR="00CB3D1F" w:rsidRDefault="00DB46AB" w:rsidP="008D7C1C">
      <w:pPr>
        <w:pStyle w:val="Paragraphedeliste"/>
        <w:numPr>
          <w:ilvl w:val="0"/>
          <w:numId w:val="12"/>
        </w:numPr>
      </w:pPr>
      <w:r>
        <w:t>Valide l</w:t>
      </w:r>
      <w:r w:rsidR="001652EA">
        <w:t>a commande</w:t>
      </w:r>
    </w:p>
    <w:p w14:paraId="2541998D" w14:textId="77777777" w:rsidR="00584638" w:rsidRDefault="00DB46AB" w:rsidP="008D7C1C">
      <w:pPr>
        <w:pStyle w:val="Paragraphedeliste"/>
        <w:numPr>
          <w:ilvl w:val="0"/>
          <w:numId w:val="12"/>
        </w:numPr>
      </w:pPr>
      <w:r>
        <w:t>Saisi adresse de livraison</w:t>
      </w:r>
      <w:r w:rsidR="00584638">
        <w:t>.</w:t>
      </w:r>
    </w:p>
    <w:p w14:paraId="60AC6F3E" w14:textId="77777777" w:rsidR="00986C81" w:rsidRDefault="00986C81" w:rsidP="008D7C1C">
      <w:pPr>
        <w:pStyle w:val="Paragraphedeliste"/>
        <w:numPr>
          <w:ilvl w:val="0"/>
          <w:numId w:val="12"/>
        </w:numPr>
      </w:pPr>
      <w:r>
        <w:t>Suit sa commande.</w:t>
      </w:r>
    </w:p>
    <w:p w14:paraId="52348021" w14:textId="77777777" w:rsidR="00C95C9E" w:rsidRDefault="00BC3B69" w:rsidP="008D7C1C">
      <w:pPr>
        <w:pStyle w:val="Paragraphedeliste"/>
        <w:numPr>
          <w:ilvl w:val="0"/>
          <w:numId w:val="12"/>
        </w:numPr>
      </w:pPr>
      <w:r>
        <w:t>A</w:t>
      </w:r>
      <w:r w:rsidR="00C95C9E">
        <w:t>nnul</w:t>
      </w:r>
      <w:r>
        <w:t>e sa commande</w:t>
      </w:r>
      <w:r w:rsidR="00C95C9E">
        <w:t xml:space="preserve"> si </w:t>
      </w:r>
      <w:r>
        <w:t xml:space="preserve">elle n'est pas en préparation. </w:t>
      </w:r>
      <w:r w:rsidR="00C95C9E">
        <w:t>(stock</w:t>
      </w:r>
      <w:r>
        <w:t xml:space="preserve"> et </w:t>
      </w:r>
      <w:r w:rsidR="00C95C9E">
        <w:t>remboursement)</w:t>
      </w:r>
    </w:p>
    <w:p w14:paraId="43244D53" w14:textId="77777777" w:rsidR="00C95C9E" w:rsidRDefault="0054345A" w:rsidP="008D7C1C">
      <w:pPr>
        <w:pStyle w:val="Paragraphedeliste"/>
        <w:numPr>
          <w:ilvl w:val="0"/>
          <w:numId w:val="12"/>
        </w:numPr>
      </w:pPr>
      <w:r>
        <w:t>M</w:t>
      </w:r>
      <w:r w:rsidR="00C95C9E">
        <w:t>odif</w:t>
      </w:r>
      <w:r>
        <w:t xml:space="preserve">ie sa </w:t>
      </w:r>
      <w:r w:rsidR="00C95C9E">
        <w:t xml:space="preserve">commande si </w:t>
      </w:r>
      <w:r>
        <w:t>elle n'est pas en préparation</w:t>
      </w:r>
      <w:r w:rsidR="00C95C9E">
        <w:t xml:space="preserve"> (stock</w:t>
      </w:r>
      <w:r w:rsidR="00BC3B69">
        <w:t>, paiement et datation</w:t>
      </w:r>
      <w:r w:rsidR="00C95C9E">
        <w:t>)</w:t>
      </w:r>
    </w:p>
    <w:p w14:paraId="62B75319" w14:textId="3AE5FDDC" w:rsidR="00584638" w:rsidRDefault="00584638" w:rsidP="00584638">
      <w:pPr>
        <w:pStyle w:val="Paragraphedeliste"/>
        <w:numPr>
          <w:ilvl w:val="0"/>
          <w:numId w:val="12"/>
        </w:numPr>
      </w:pPr>
      <w:r>
        <w:t>Paye sa commande (datation)</w:t>
      </w:r>
      <w:r w:rsidR="00B009FE">
        <w:t xml:space="preserve"> </w:t>
      </w:r>
      <w:r>
        <w:t>(par internet, sur place ou à la livraison).</w:t>
      </w:r>
    </w:p>
    <w:p w14:paraId="2DFBE024" w14:textId="77777777" w:rsidR="00560040" w:rsidRPr="00C95C9E" w:rsidRDefault="00560040" w:rsidP="00560040"/>
    <w:p w14:paraId="32D29ACC" w14:textId="77777777" w:rsidR="00EA0D37" w:rsidRDefault="00EA0D37" w:rsidP="00EA0D37">
      <w:pPr>
        <w:pStyle w:val="Titre3"/>
      </w:pPr>
      <w:bookmarkStart w:id="4" w:name="_Toc18000791"/>
      <w:r>
        <w:t xml:space="preserve">Le </w:t>
      </w:r>
      <w:r w:rsidR="008D7C1C">
        <w:t>P</w:t>
      </w:r>
      <w:r>
        <w:t>izzaiolo</w:t>
      </w:r>
      <w:r w:rsidR="009F1635" w:rsidRPr="00022B77">
        <w:t>.</w:t>
      </w:r>
      <w:bookmarkEnd w:id="4"/>
    </w:p>
    <w:p w14:paraId="54895628" w14:textId="77777777" w:rsidR="00504159" w:rsidRDefault="00504159" w:rsidP="00504159">
      <w:pPr>
        <w:pStyle w:val="Paragraphedeliste"/>
        <w:numPr>
          <w:ilvl w:val="0"/>
          <w:numId w:val="13"/>
        </w:numPr>
      </w:pPr>
      <w:r>
        <w:t>S'identifie.</w:t>
      </w:r>
    </w:p>
    <w:p w14:paraId="33BB1266" w14:textId="77777777" w:rsidR="00584638" w:rsidRDefault="00584638" w:rsidP="00584638">
      <w:pPr>
        <w:pStyle w:val="Paragraphedeliste"/>
        <w:numPr>
          <w:ilvl w:val="0"/>
          <w:numId w:val="13"/>
        </w:numPr>
      </w:pPr>
      <w:r>
        <w:t>Visualise les commandes dans l'ordre d'arrivée.</w:t>
      </w:r>
    </w:p>
    <w:p w14:paraId="2ABDB30A" w14:textId="77777777" w:rsidR="00584638" w:rsidRDefault="00584638" w:rsidP="00584638">
      <w:pPr>
        <w:pStyle w:val="Paragraphedeliste"/>
        <w:numPr>
          <w:ilvl w:val="0"/>
          <w:numId w:val="13"/>
        </w:numPr>
      </w:pPr>
      <w:r>
        <w:t>Indique le démarrage d'une préparation (arrêt des modifications de commande).</w:t>
      </w:r>
    </w:p>
    <w:p w14:paraId="4A8A5442" w14:textId="77777777" w:rsidR="00504159" w:rsidRDefault="00504159" w:rsidP="00504159">
      <w:pPr>
        <w:pStyle w:val="Paragraphedeliste"/>
        <w:numPr>
          <w:ilvl w:val="0"/>
          <w:numId w:val="13"/>
        </w:numPr>
      </w:pPr>
      <w:r>
        <w:t>Consulte l</w:t>
      </w:r>
      <w:r w:rsidR="00584638">
        <w:t>a</w:t>
      </w:r>
      <w:r>
        <w:t xml:space="preserve"> recette.</w:t>
      </w:r>
    </w:p>
    <w:p w14:paraId="37CF48B6" w14:textId="77777777" w:rsidR="00C95C9E" w:rsidRDefault="00BC3B69" w:rsidP="008D7C1C">
      <w:pPr>
        <w:pStyle w:val="Paragraphedeliste"/>
        <w:numPr>
          <w:ilvl w:val="0"/>
          <w:numId w:val="13"/>
        </w:numPr>
      </w:pPr>
      <w:r>
        <w:t>I</w:t>
      </w:r>
      <w:r w:rsidR="00C95C9E">
        <w:t>ndique</w:t>
      </w:r>
      <w:r>
        <w:t xml:space="preserve"> la </w:t>
      </w:r>
      <w:r w:rsidR="00C95C9E">
        <w:t>fin de préparation</w:t>
      </w:r>
      <w:r>
        <w:t xml:space="preserve"> (datation</w:t>
      </w:r>
      <w:r w:rsidR="00584638">
        <w:t>)</w:t>
      </w:r>
      <w:r w:rsidR="00C95C9E">
        <w:t>.</w:t>
      </w:r>
    </w:p>
    <w:p w14:paraId="262534B4" w14:textId="77777777" w:rsidR="00560040" w:rsidRPr="00C95C9E" w:rsidRDefault="00560040" w:rsidP="00560040"/>
    <w:p w14:paraId="7C6394E9" w14:textId="77777777" w:rsidR="00C95C9E" w:rsidRPr="00C95C9E" w:rsidRDefault="00EA0D37" w:rsidP="00C95C9E">
      <w:pPr>
        <w:pStyle w:val="Titre3"/>
      </w:pPr>
      <w:bookmarkStart w:id="5" w:name="_Toc18000792"/>
      <w:r>
        <w:t xml:space="preserve">Le </w:t>
      </w:r>
      <w:r w:rsidR="008D7C1C">
        <w:t>L</w:t>
      </w:r>
      <w:r>
        <w:t>ivreur.</w:t>
      </w:r>
      <w:bookmarkEnd w:id="5"/>
    </w:p>
    <w:p w14:paraId="13549F57" w14:textId="77777777" w:rsidR="00504159" w:rsidRDefault="00504159" w:rsidP="00504159">
      <w:pPr>
        <w:pStyle w:val="Paragraphedeliste"/>
        <w:numPr>
          <w:ilvl w:val="0"/>
          <w:numId w:val="14"/>
        </w:numPr>
      </w:pPr>
      <w:r>
        <w:t>S'identifie.</w:t>
      </w:r>
    </w:p>
    <w:p w14:paraId="30718747" w14:textId="77777777" w:rsidR="00584638" w:rsidRDefault="00584638" w:rsidP="00584638">
      <w:pPr>
        <w:pStyle w:val="Paragraphedeliste"/>
        <w:numPr>
          <w:ilvl w:val="0"/>
          <w:numId w:val="14"/>
        </w:numPr>
      </w:pPr>
      <w:r>
        <w:t>Visualise les commandes prêtes à livrer dans l'ordre d'arrivée.</w:t>
      </w:r>
    </w:p>
    <w:p w14:paraId="0E5F6AE4" w14:textId="77777777" w:rsidR="00C95C9E" w:rsidRDefault="00BC3B69" w:rsidP="008D7C1C">
      <w:pPr>
        <w:pStyle w:val="Paragraphedeliste"/>
        <w:numPr>
          <w:ilvl w:val="0"/>
          <w:numId w:val="14"/>
        </w:numPr>
      </w:pPr>
      <w:r>
        <w:t>Signale</w:t>
      </w:r>
      <w:r w:rsidR="00C95C9E">
        <w:t xml:space="preserve"> </w:t>
      </w:r>
      <w:r w:rsidR="008D7C1C">
        <w:t xml:space="preserve">qu'il emporte </w:t>
      </w:r>
      <w:r>
        <w:t>une livraison</w:t>
      </w:r>
      <w:r w:rsidR="008D7C1C">
        <w:t xml:space="preserve"> (datation)</w:t>
      </w:r>
      <w:r w:rsidR="00C95C9E">
        <w:t>.</w:t>
      </w:r>
    </w:p>
    <w:p w14:paraId="7D9453DD" w14:textId="77777777" w:rsidR="00C95C9E" w:rsidRDefault="00BC3B69" w:rsidP="008D7C1C">
      <w:pPr>
        <w:pStyle w:val="Paragraphedeliste"/>
        <w:numPr>
          <w:ilvl w:val="0"/>
          <w:numId w:val="14"/>
        </w:numPr>
      </w:pPr>
      <w:r>
        <w:t>I</w:t>
      </w:r>
      <w:r w:rsidR="00C95C9E">
        <w:t xml:space="preserve">ndique que la </w:t>
      </w:r>
      <w:r>
        <w:t>commande</w:t>
      </w:r>
      <w:r w:rsidR="00C95C9E">
        <w:t xml:space="preserve"> est livrée</w:t>
      </w:r>
      <w:r w:rsidR="00560040">
        <w:t xml:space="preserve"> (</w:t>
      </w:r>
      <w:r w:rsidR="008D7C1C">
        <w:t xml:space="preserve">datation, </w:t>
      </w:r>
      <w:r w:rsidR="00560040">
        <w:t xml:space="preserve">signature du client sur un </w:t>
      </w:r>
      <w:r>
        <w:t>smartphone ?</w:t>
      </w:r>
      <w:r w:rsidR="00560040">
        <w:t>)</w:t>
      </w:r>
    </w:p>
    <w:p w14:paraId="3E62377A" w14:textId="77777777" w:rsidR="008D7C1C" w:rsidRDefault="008D7C1C" w:rsidP="008D7C1C"/>
    <w:p w14:paraId="58F71644" w14:textId="77777777" w:rsidR="008D7C1C" w:rsidRDefault="008D7C1C" w:rsidP="008D7C1C">
      <w:pPr>
        <w:pStyle w:val="Titre3"/>
      </w:pPr>
      <w:bookmarkStart w:id="6" w:name="_Toc18000793"/>
      <w:r>
        <w:t>L'Employé.</w:t>
      </w:r>
      <w:bookmarkEnd w:id="6"/>
    </w:p>
    <w:p w14:paraId="1A1E0B78" w14:textId="77777777" w:rsidR="00504159" w:rsidRDefault="00504159" w:rsidP="00504159">
      <w:pPr>
        <w:pStyle w:val="Paragraphedeliste"/>
        <w:numPr>
          <w:ilvl w:val="0"/>
          <w:numId w:val="15"/>
        </w:numPr>
      </w:pPr>
      <w:r>
        <w:t>S'identifie.</w:t>
      </w:r>
    </w:p>
    <w:p w14:paraId="0DAAA921" w14:textId="77777777" w:rsidR="00504159" w:rsidRDefault="00504159" w:rsidP="00504159">
      <w:pPr>
        <w:pStyle w:val="Paragraphedeliste"/>
        <w:numPr>
          <w:ilvl w:val="0"/>
          <w:numId w:val="15"/>
        </w:numPr>
      </w:pPr>
      <w:r>
        <w:t>Consulte les pizzas disponibles.</w:t>
      </w:r>
    </w:p>
    <w:p w14:paraId="672702BF" w14:textId="77777777" w:rsidR="008D7C1C" w:rsidRDefault="008D7C1C" w:rsidP="008D7C1C">
      <w:pPr>
        <w:pStyle w:val="Paragraphedeliste"/>
        <w:numPr>
          <w:ilvl w:val="0"/>
          <w:numId w:val="15"/>
        </w:numPr>
      </w:pPr>
      <w:r>
        <w:t>Saisie les commandes des clients (local</w:t>
      </w:r>
      <w:r w:rsidR="00C342E7">
        <w:t xml:space="preserve"> et </w:t>
      </w:r>
      <w:r>
        <w:t>téléphone).</w:t>
      </w:r>
    </w:p>
    <w:p w14:paraId="5EA13639" w14:textId="77777777" w:rsidR="00504159" w:rsidRDefault="00504159" w:rsidP="00504159">
      <w:pPr>
        <w:pStyle w:val="Paragraphedeliste"/>
        <w:numPr>
          <w:ilvl w:val="0"/>
          <w:numId w:val="15"/>
        </w:numPr>
      </w:pPr>
      <w:r>
        <w:t>Annule ou modifie les commandes des clients (local et téléphone).</w:t>
      </w:r>
    </w:p>
    <w:p w14:paraId="69AA0491" w14:textId="77777777" w:rsidR="008D7C1C" w:rsidRDefault="008D7C1C" w:rsidP="008D7C1C">
      <w:pPr>
        <w:pStyle w:val="Paragraphedeliste"/>
        <w:numPr>
          <w:ilvl w:val="0"/>
          <w:numId w:val="15"/>
        </w:numPr>
      </w:pPr>
      <w:r>
        <w:t>Signale la livraison de la commande au client (takeoff).</w:t>
      </w:r>
    </w:p>
    <w:p w14:paraId="141313D9" w14:textId="77777777" w:rsidR="008D7C1C" w:rsidRPr="00C95C9E" w:rsidRDefault="008D7C1C" w:rsidP="00560040"/>
    <w:p w14:paraId="3AED1DCF" w14:textId="77777777" w:rsidR="006C0048" w:rsidRDefault="00EA0D37" w:rsidP="00EA0D37">
      <w:pPr>
        <w:pStyle w:val="Titre3"/>
      </w:pPr>
      <w:bookmarkStart w:id="7" w:name="_Toc18000794"/>
      <w:r>
        <w:t>Le responsable.</w:t>
      </w:r>
      <w:bookmarkEnd w:id="7"/>
    </w:p>
    <w:p w14:paraId="359D6DF5" w14:textId="77777777" w:rsidR="00504159" w:rsidRDefault="00504159" w:rsidP="00504159">
      <w:pPr>
        <w:pStyle w:val="Paragraphedeliste"/>
        <w:numPr>
          <w:ilvl w:val="0"/>
          <w:numId w:val="15"/>
        </w:numPr>
      </w:pPr>
      <w:r>
        <w:t>S'identifie.</w:t>
      </w:r>
    </w:p>
    <w:p w14:paraId="73902F16" w14:textId="77777777" w:rsidR="00504159" w:rsidRDefault="00504159" w:rsidP="00504159">
      <w:pPr>
        <w:pStyle w:val="Paragraphedeliste"/>
        <w:numPr>
          <w:ilvl w:val="0"/>
          <w:numId w:val="15"/>
        </w:numPr>
      </w:pPr>
      <w:r>
        <w:t>Consulte les pizzas disponibles.</w:t>
      </w:r>
    </w:p>
    <w:p w14:paraId="7D6B4C16" w14:textId="77777777" w:rsidR="008D7C1C" w:rsidRDefault="008D7C1C" w:rsidP="008D7C1C">
      <w:pPr>
        <w:pStyle w:val="Paragraphedeliste"/>
        <w:numPr>
          <w:ilvl w:val="0"/>
          <w:numId w:val="15"/>
        </w:numPr>
      </w:pPr>
      <w:r>
        <w:t>Saisie les commandes des clients (local</w:t>
      </w:r>
      <w:r w:rsidR="00C342E7">
        <w:t xml:space="preserve"> et </w:t>
      </w:r>
      <w:r>
        <w:t>téléphone).</w:t>
      </w:r>
    </w:p>
    <w:p w14:paraId="1852D3D1" w14:textId="77777777" w:rsidR="00504159" w:rsidRDefault="00504159" w:rsidP="00504159">
      <w:pPr>
        <w:pStyle w:val="Paragraphedeliste"/>
        <w:numPr>
          <w:ilvl w:val="0"/>
          <w:numId w:val="15"/>
        </w:numPr>
      </w:pPr>
      <w:r>
        <w:t>Annule ou modifie les commandes des clients (local et téléphone).</w:t>
      </w:r>
    </w:p>
    <w:p w14:paraId="3C94BB17" w14:textId="77777777" w:rsidR="008D7C1C" w:rsidRDefault="008D7C1C" w:rsidP="008D7C1C">
      <w:pPr>
        <w:pStyle w:val="Paragraphedeliste"/>
        <w:numPr>
          <w:ilvl w:val="0"/>
          <w:numId w:val="15"/>
        </w:numPr>
      </w:pPr>
      <w:r>
        <w:t>Signale la livraison de la commande au client (takeoff).</w:t>
      </w:r>
    </w:p>
    <w:p w14:paraId="30DA23BE" w14:textId="77777777" w:rsidR="00C95C9E" w:rsidRDefault="00BC3B69" w:rsidP="008D7C1C">
      <w:pPr>
        <w:pStyle w:val="Paragraphedeliste"/>
        <w:numPr>
          <w:ilvl w:val="0"/>
          <w:numId w:val="15"/>
        </w:numPr>
      </w:pPr>
      <w:r>
        <w:t>V</w:t>
      </w:r>
      <w:r w:rsidR="00C95C9E">
        <w:t>isualis</w:t>
      </w:r>
      <w:r w:rsidR="00A66E50">
        <w:t>e</w:t>
      </w:r>
      <w:r w:rsidR="00C95C9E">
        <w:t xml:space="preserve"> </w:t>
      </w:r>
      <w:r>
        <w:t>l</w:t>
      </w:r>
      <w:r w:rsidR="00C95C9E">
        <w:t>es commandes</w:t>
      </w:r>
      <w:r>
        <w:t xml:space="preserve"> en cours</w:t>
      </w:r>
      <w:r w:rsidR="00A66E50">
        <w:t xml:space="preserve"> du magasin</w:t>
      </w:r>
      <w:r w:rsidR="00C95C9E">
        <w:t>.</w:t>
      </w:r>
    </w:p>
    <w:p w14:paraId="3B9A0751" w14:textId="77777777" w:rsidR="00C95C9E" w:rsidRDefault="00BC3B69" w:rsidP="008D7C1C">
      <w:pPr>
        <w:pStyle w:val="Paragraphedeliste"/>
        <w:numPr>
          <w:ilvl w:val="0"/>
          <w:numId w:val="15"/>
        </w:numPr>
      </w:pPr>
      <w:r>
        <w:t>V</w:t>
      </w:r>
      <w:r w:rsidR="00A66E50">
        <w:t>érifie le</w:t>
      </w:r>
      <w:r w:rsidR="00C95C9E">
        <w:t>s stocks</w:t>
      </w:r>
      <w:r w:rsidR="00A66E50">
        <w:t xml:space="preserve"> du magasin</w:t>
      </w:r>
      <w:r w:rsidR="00C95C9E">
        <w:t>.</w:t>
      </w:r>
    </w:p>
    <w:p w14:paraId="1F17795B" w14:textId="77777777" w:rsidR="00F902B1" w:rsidRDefault="00BC3B69" w:rsidP="00560040">
      <w:pPr>
        <w:pStyle w:val="Paragraphedeliste"/>
        <w:numPr>
          <w:ilvl w:val="0"/>
          <w:numId w:val="15"/>
        </w:numPr>
      </w:pPr>
      <w:r>
        <w:t>C</w:t>
      </w:r>
      <w:r w:rsidR="00C95C9E">
        <w:t xml:space="preserve">ommande </w:t>
      </w:r>
      <w:r>
        <w:t>les</w:t>
      </w:r>
      <w:r w:rsidR="00C95C9E">
        <w:t xml:space="preserve"> matières premières</w:t>
      </w:r>
      <w:r w:rsidR="00A66E50">
        <w:t xml:space="preserve"> du magasin</w:t>
      </w:r>
      <w:r w:rsidR="00C95C9E">
        <w:t>.</w:t>
      </w:r>
    </w:p>
    <w:p w14:paraId="6297641C" w14:textId="77777777" w:rsidR="008D7C1C" w:rsidRDefault="008D7C1C" w:rsidP="008D7C1C"/>
    <w:p w14:paraId="64E86E05" w14:textId="77777777" w:rsidR="00560040" w:rsidRDefault="00BA3782" w:rsidP="00560040">
      <w:pPr>
        <w:pStyle w:val="Titre3"/>
      </w:pPr>
      <w:bookmarkStart w:id="8" w:name="_Toc18000795"/>
      <w:r>
        <w:t xml:space="preserve">La </w:t>
      </w:r>
      <w:r w:rsidR="00560040">
        <w:t>Direction Franck &amp; Lola.</w:t>
      </w:r>
      <w:bookmarkEnd w:id="8"/>
    </w:p>
    <w:p w14:paraId="43D1AC94" w14:textId="77777777" w:rsidR="00504159" w:rsidRDefault="00504159" w:rsidP="00504159">
      <w:pPr>
        <w:pStyle w:val="Paragraphedeliste"/>
        <w:numPr>
          <w:ilvl w:val="0"/>
          <w:numId w:val="16"/>
        </w:numPr>
      </w:pPr>
      <w:r>
        <w:t>S'identifie.</w:t>
      </w:r>
    </w:p>
    <w:p w14:paraId="5DD67FC8" w14:textId="77777777" w:rsidR="00504159" w:rsidRDefault="00504159" w:rsidP="00504159">
      <w:pPr>
        <w:pStyle w:val="Paragraphedeliste"/>
        <w:numPr>
          <w:ilvl w:val="0"/>
          <w:numId w:val="16"/>
        </w:numPr>
      </w:pPr>
      <w:r>
        <w:t>Consulte les pizzas disponibles.</w:t>
      </w:r>
    </w:p>
    <w:p w14:paraId="08F10994" w14:textId="77777777" w:rsidR="00560040" w:rsidRDefault="005E345D" w:rsidP="008D7C1C">
      <w:pPr>
        <w:pStyle w:val="Paragraphedeliste"/>
        <w:numPr>
          <w:ilvl w:val="0"/>
          <w:numId w:val="16"/>
        </w:numPr>
      </w:pPr>
      <w:r>
        <w:t>V</w:t>
      </w:r>
      <w:r w:rsidR="00560040">
        <w:t>isualis</w:t>
      </w:r>
      <w:r>
        <w:t>e</w:t>
      </w:r>
      <w:r w:rsidR="00560040">
        <w:t xml:space="preserve"> </w:t>
      </w:r>
      <w:r>
        <w:t>l</w:t>
      </w:r>
      <w:r w:rsidR="00560040">
        <w:t>es commandes</w:t>
      </w:r>
      <w:r w:rsidR="00BC3B69">
        <w:t xml:space="preserve"> </w:t>
      </w:r>
      <w:r>
        <w:t xml:space="preserve">en cours </w:t>
      </w:r>
      <w:r w:rsidR="00BC3B69">
        <w:t>des magasins</w:t>
      </w:r>
      <w:r w:rsidR="00560040">
        <w:t>.</w:t>
      </w:r>
    </w:p>
    <w:p w14:paraId="22093827" w14:textId="77777777" w:rsidR="00560040" w:rsidRDefault="005E345D" w:rsidP="008D7C1C">
      <w:pPr>
        <w:pStyle w:val="Paragraphedeliste"/>
        <w:numPr>
          <w:ilvl w:val="0"/>
          <w:numId w:val="16"/>
        </w:numPr>
      </w:pPr>
      <w:r>
        <w:t>V</w:t>
      </w:r>
      <w:r w:rsidR="00A66E50">
        <w:t xml:space="preserve">érifie </w:t>
      </w:r>
      <w:r>
        <w:t>l</w:t>
      </w:r>
      <w:r w:rsidR="00560040">
        <w:t>es stocks</w:t>
      </w:r>
      <w:r>
        <w:t xml:space="preserve"> des magasins</w:t>
      </w:r>
      <w:r w:rsidR="00560040">
        <w:t>.</w:t>
      </w:r>
    </w:p>
    <w:p w14:paraId="56BBEB49" w14:textId="77777777" w:rsidR="00560040" w:rsidRDefault="005E345D" w:rsidP="008D7C1C">
      <w:pPr>
        <w:pStyle w:val="Paragraphedeliste"/>
        <w:numPr>
          <w:ilvl w:val="0"/>
          <w:numId w:val="16"/>
        </w:numPr>
      </w:pPr>
      <w:r>
        <w:t>C</w:t>
      </w:r>
      <w:r w:rsidR="00560040">
        <w:t xml:space="preserve">ommande </w:t>
      </w:r>
      <w:r>
        <w:t>les</w:t>
      </w:r>
      <w:r w:rsidR="00560040">
        <w:t xml:space="preserve"> matières premières</w:t>
      </w:r>
      <w:r w:rsidR="00A66E50">
        <w:t xml:space="preserve"> des magasins</w:t>
      </w:r>
      <w:r w:rsidR="00560040">
        <w:t>.</w:t>
      </w:r>
    </w:p>
    <w:p w14:paraId="023E356D" w14:textId="77777777" w:rsidR="00560040" w:rsidRDefault="00560040" w:rsidP="00560040"/>
    <w:p w14:paraId="27944B46" w14:textId="77777777" w:rsidR="00E01042" w:rsidRDefault="00E01042" w:rsidP="00E01042">
      <w:pPr>
        <w:pStyle w:val="Titre2"/>
      </w:pPr>
      <w:bookmarkStart w:id="9" w:name="_Toc18000796"/>
      <w:r>
        <w:t>Les acteurs génériques.</w:t>
      </w:r>
      <w:bookmarkEnd w:id="9"/>
    </w:p>
    <w:p w14:paraId="7F188A81" w14:textId="77777777" w:rsidR="00C342E7" w:rsidRPr="00C342E7" w:rsidRDefault="00C342E7" w:rsidP="00C342E7">
      <w:pPr>
        <w:pStyle w:val="Titre3"/>
      </w:pPr>
      <w:bookmarkStart w:id="10" w:name="_Toc18000797"/>
      <w:r>
        <w:t>L'Acheteur.</w:t>
      </w:r>
      <w:bookmarkEnd w:id="10"/>
    </w:p>
    <w:p w14:paraId="6B86720B" w14:textId="3BB8C1B2" w:rsidR="00E01042" w:rsidRDefault="00E01042" w:rsidP="00E01042">
      <w:r>
        <w:t xml:space="preserve">Le </w:t>
      </w:r>
      <w:r w:rsidRPr="00A66E50">
        <w:rPr>
          <w:b/>
          <w:bCs/>
        </w:rPr>
        <w:t>Responsable</w:t>
      </w:r>
      <w:r>
        <w:t xml:space="preserve"> </w:t>
      </w:r>
      <w:r w:rsidR="008D7C1C">
        <w:t xml:space="preserve">et </w:t>
      </w:r>
      <w:r w:rsidR="008D7C1C" w:rsidRPr="00A66E50">
        <w:rPr>
          <w:b/>
          <w:bCs/>
        </w:rPr>
        <w:t>l'Employé</w:t>
      </w:r>
      <w:r w:rsidR="008D7C1C">
        <w:t xml:space="preserve"> </w:t>
      </w:r>
      <w:r>
        <w:t xml:space="preserve">pouvant effectuer les mêmes opérations </w:t>
      </w:r>
      <w:r w:rsidR="00986C81">
        <w:t xml:space="preserve">d'achat </w:t>
      </w:r>
      <w:r>
        <w:t xml:space="preserve">que le Client, on utilise un acteur </w:t>
      </w:r>
      <w:r w:rsidRPr="00A66E50">
        <w:rPr>
          <w:b/>
          <w:bCs/>
        </w:rPr>
        <w:t>Acheteur</w:t>
      </w:r>
      <w:r>
        <w:t xml:space="preserve"> pour factoriser </w:t>
      </w:r>
      <w:r w:rsidR="00A52651">
        <w:t>les tâches liées</w:t>
      </w:r>
      <w:r w:rsidR="00986C81">
        <w:t xml:space="preserve"> à la réalisation d'un achat</w:t>
      </w:r>
      <w:r>
        <w:t>.</w:t>
      </w:r>
    </w:p>
    <w:p w14:paraId="1FD20184" w14:textId="77777777" w:rsidR="00E01042" w:rsidRDefault="00E01042" w:rsidP="00560040"/>
    <w:p w14:paraId="5690DF9F" w14:textId="77777777" w:rsidR="00C342E7" w:rsidRDefault="00C342E7" w:rsidP="00C342E7">
      <w:pPr>
        <w:pStyle w:val="Titre3"/>
      </w:pPr>
      <w:bookmarkStart w:id="11" w:name="_Toc18000798"/>
      <w:r>
        <w:t>Le Manager.</w:t>
      </w:r>
      <w:bookmarkEnd w:id="11"/>
    </w:p>
    <w:p w14:paraId="0EDFB939" w14:textId="77777777" w:rsidR="00C342E7" w:rsidRDefault="00C342E7" w:rsidP="00560040">
      <w:r>
        <w:t xml:space="preserve">Le </w:t>
      </w:r>
      <w:r w:rsidR="00A66E50">
        <w:rPr>
          <w:b/>
          <w:bCs/>
        </w:rPr>
        <w:t>R</w:t>
      </w:r>
      <w:r w:rsidRPr="00A66E50">
        <w:rPr>
          <w:b/>
          <w:bCs/>
        </w:rPr>
        <w:t>esponsable</w:t>
      </w:r>
      <w:r>
        <w:t xml:space="preserve"> et la </w:t>
      </w:r>
      <w:r w:rsidRPr="00A66E50">
        <w:rPr>
          <w:b/>
          <w:bCs/>
        </w:rPr>
        <w:t>Direction</w:t>
      </w:r>
      <w:r>
        <w:t xml:space="preserve"> </w:t>
      </w:r>
      <w:r w:rsidR="00986C81">
        <w:t xml:space="preserve">ont des tâches communes de </w:t>
      </w:r>
      <w:r>
        <w:t>gestion du magasin. Pour mieux les identifier</w:t>
      </w:r>
      <w:r w:rsidR="00986C81">
        <w:t xml:space="preserve"> et les séparées</w:t>
      </w:r>
      <w:r>
        <w:t xml:space="preserve">, on crée l'acteur </w:t>
      </w:r>
      <w:r w:rsidRPr="00A66E50">
        <w:rPr>
          <w:b/>
          <w:bCs/>
        </w:rPr>
        <w:t>Manager</w:t>
      </w:r>
      <w:r w:rsidR="00986C81">
        <w:t xml:space="preserve"> qui se charge des tâches de gestion uniquement.</w:t>
      </w:r>
    </w:p>
    <w:p w14:paraId="37D166BF" w14:textId="77777777" w:rsidR="00C342E7" w:rsidRDefault="00C342E7" w:rsidP="00560040"/>
    <w:p w14:paraId="775F7936" w14:textId="77777777" w:rsidR="0054345A" w:rsidRDefault="0054345A" w:rsidP="0054345A">
      <w:pPr>
        <w:pStyle w:val="Titre2"/>
      </w:pPr>
      <w:bookmarkStart w:id="12" w:name="_Toc18000799"/>
      <w:r>
        <w:t>Les acteurs secondaires</w:t>
      </w:r>
      <w:r w:rsidRPr="009F1635">
        <w:t>.</w:t>
      </w:r>
      <w:bookmarkEnd w:id="12"/>
    </w:p>
    <w:p w14:paraId="24BA05EE" w14:textId="77777777" w:rsidR="0054345A" w:rsidRDefault="0054345A" w:rsidP="0054345A">
      <w:r>
        <w:t>Ils sont liés au système mais n'agissent pas directement avec lui.</w:t>
      </w:r>
      <w:r w:rsidR="00255751">
        <w:t xml:space="preserve"> Ils n'ont pas été cités par le client.</w:t>
      </w:r>
    </w:p>
    <w:p w14:paraId="0F8231F0" w14:textId="77777777" w:rsidR="0054345A" w:rsidRDefault="0054345A" w:rsidP="0054345A"/>
    <w:p w14:paraId="10C279B1" w14:textId="77777777" w:rsidR="0054345A" w:rsidRDefault="0054345A" w:rsidP="0054345A">
      <w:pPr>
        <w:pStyle w:val="Titre3"/>
      </w:pPr>
      <w:bookmarkStart w:id="13" w:name="_Toc18000800"/>
      <w:r>
        <w:t>L</w:t>
      </w:r>
      <w:r w:rsidR="00A66E50">
        <w:t>a Banque</w:t>
      </w:r>
      <w:r>
        <w:t>.</w:t>
      </w:r>
      <w:bookmarkEnd w:id="13"/>
    </w:p>
    <w:p w14:paraId="0FC322F1" w14:textId="77777777" w:rsidR="0054345A" w:rsidRDefault="00BA3782" w:rsidP="0054345A">
      <w:pPr>
        <w:pStyle w:val="Paragraphedeliste"/>
        <w:numPr>
          <w:ilvl w:val="0"/>
          <w:numId w:val="2"/>
        </w:numPr>
      </w:pPr>
      <w:r>
        <w:t>Elle</w:t>
      </w:r>
      <w:r w:rsidR="0054345A">
        <w:t xml:space="preserve"> valide les encaissements par carte bancaire sur le site et dans les boutiques.</w:t>
      </w:r>
    </w:p>
    <w:p w14:paraId="4C202E66" w14:textId="77777777" w:rsidR="0054345A" w:rsidRDefault="0054345A" w:rsidP="0054345A"/>
    <w:p w14:paraId="09A0D766" w14:textId="77777777" w:rsidR="0054345A" w:rsidRDefault="0054345A" w:rsidP="0054345A">
      <w:pPr>
        <w:pStyle w:val="Titre3"/>
      </w:pPr>
      <w:bookmarkStart w:id="14" w:name="_Toc18000801"/>
      <w:r>
        <w:t xml:space="preserve">Le </w:t>
      </w:r>
      <w:r w:rsidR="00BA3782">
        <w:t>F</w:t>
      </w:r>
      <w:r>
        <w:t>ournisseur.</w:t>
      </w:r>
      <w:bookmarkEnd w:id="14"/>
    </w:p>
    <w:p w14:paraId="7A741D72" w14:textId="77777777" w:rsidR="0054345A" w:rsidRDefault="0054345A" w:rsidP="0054345A">
      <w:pPr>
        <w:pStyle w:val="Paragraphedeliste"/>
        <w:numPr>
          <w:ilvl w:val="0"/>
          <w:numId w:val="2"/>
        </w:numPr>
      </w:pPr>
      <w:r>
        <w:t>Il reçoie les commandes de réapprovisionnement des magasins.</w:t>
      </w:r>
    </w:p>
    <w:p w14:paraId="539AA3DC" w14:textId="77777777" w:rsidR="00E01042" w:rsidRDefault="00E01042" w:rsidP="000B5148"/>
    <w:p w14:paraId="5241B1AC" w14:textId="147CCA91" w:rsidR="00846DCD" w:rsidRDefault="00846DCD" w:rsidP="00846DCD">
      <w:pPr>
        <w:pStyle w:val="Titre2"/>
      </w:pPr>
      <w:bookmarkStart w:id="15" w:name="_Toc18000802"/>
      <w:r>
        <w:t>Les acteurs des user stories</w:t>
      </w:r>
      <w:r w:rsidRPr="009F1635">
        <w:t>.</w:t>
      </w:r>
      <w:bookmarkEnd w:id="15"/>
    </w:p>
    <w:tbl>
      <w:tblPr>
        <w:tblStyle w:val="Grilledutableau"/>
        <w:tblW w:w="0" w:type="auto"/>
        <w:tblLook w:val="04A0" w:firstRow="1" w:lastRow="0" w:firstColumn="1" w:lastColumn="0" w:noHBand="0" w:noVBand="1"/>
      </w:tblPr>
      <w:tblGrid>
        <w:gridCol w:w="2409"/>
        <w:gridCol w:w="1257"/>
        <w:gridCol w:w="1149"/>
        <w:gridCol w:w="4247"/>
      </w:tblGrid>
      <w:tr w:rsidR="00A130E2" w14:paraId="38266E8F" w14:textId="77777777" w:rsidTr="00A130E2">
        <w:tc>
          <w:tcPr>
            <w:tcW w:w="2409" w:type="dxa"/>
          </w:tcPr>
          <w:p w14:paraId="43B9D57C" w14:textId="58AACFFB" w:rsidR="00A130E2" w:rsidRDefault="00A130E2" w:rsidP="00A130E2">
            <w:r>
              <w:t>Représentation</w:t>
            </w:r>
          </w:p>
        </w:tc>
        <w:tc>
          <w:tcPr>
            <w:tcW w:w="1257" w:type="dxa"/>
          </w:tcPr>
          <w:p w14:paraId="4B3FD043" w14:textId="5347C11C" w:rsidR="00A130E2" w:rsidRDefault="00A130E2" w:rsidP="00A130E2">
            <w:r>
              <w:t>Nom</w:t>
            </w:r>
          </w:p>
        </w:tc>
        <w:tc>
          <w:tcPr>
            <w:tcW w:w="1149" w:type="dxa"/>
          </w:tcPr>
          <w:p w14:paraId="34A3B966" w14:textId="7AF9C3BE" w:rsidR="00A130E2" w:rsidRDefault="00A130E2" w:rsidP="00A130E2">
            <w:r>
              <w:t>Acteur</w:t>
            </w:r>
          </w:p>
        </w:tc>
        <w:tc>
          <w:tcPr>
            <w:tcW w:w="4247" w:type="dxa"/>
          </w:tcPr>
          <w:p w14:paraId="6A25687D" w14:textId="48DD424D" w:rsidR="00A130E2" w:rsidRDefault="00A130E2" w:rsidP="00A130E2"/>
        </w:tc>
      </w:tr>
      <w:tr w:rsidR="00A130E2" w14:paraId="2A4D8630" w14:textId="77777777" w:rsidTr="00A130E2">
        <w:tc>
          <w:tcPr>
            <w:tcW w:w="2409" w:type="dxa"/>
          </w:tcPr>
          <w:p w14:paraId="356C340C" w14:textId="38248D3B" w:rsidR="00A130E2" w:rsidRDefault="00A130E2" w:rsidP="00DB025D">
            <w:pPr>
              <w:jc w:val="center"/>
            </w:pPr>
            <w:r>
              <w:rPr>
                <w:noProof/>
              </w:rPr>
              <w:drawing>
                <wp:inline distT="0" distB="0" distL="0" distR="0" wp14:anchorId="19F94876" wp14:editId="1B89E2E9">
                  <wp:extent cx="720000" cy="774000"/>
                  <wp:effectExtent l="0" t="0" r="4445"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00" cy="774000"/>
                          </a:xfrm>
                          <a:prstGeom prst="rect">
                            <a:avLst/>
                          </a:prstGeom>
                          <a:noFill/>
                          <a:ln>
                            <a:noFill/>
                          </a:ln>
                        </pic:spPr>
                      </pic:pic>
                    </a:graphicData>
                  </a:graphic>
                </wp:inline>
              </w:drawing>
            </w:r>
          </w:p>
        </w:tc>
        <w:tc>
          <w:tcPr>
            <w:tcW w:w="1257" w:type="dxa"/>
          </w:tcPr>
          <w:p w14:paraId="131590DF" w14:textId="1CF06CDE" w:rsidR="00A130E2" w:rsidRDefault="00A130E2" w:rsidP="00A130E2">
            <w:r>
              <w:t>Franck</w:t>
            </w:r>
          </w:p>
        </w:tc>
        <w:tc>
          <w:tcPr>
            <w:tcW w:w="1149" w:type="dxa"/>
          </w:tcPr>
          <w:p w14:paraId="5DEACE79" w14:textId="5AD73FF7" w:rsidR="00A130E2" w:rsidRDefault="00A130E2" w:rsidP="00A130E2">
            <w:r>
              <w:t>Client</w:t>
            </w:r>
          </w:p>
        </w:tc>
        <w:tc>
          <w:tcPr>
            <w:tcW w:w="4247" w:type="dxa"/>
          </w:tcPr>
          <w:p w14:paraId="3D636CB1" w14:textId="1A0AD21B" w:rsidR="00A130E2" w:rsidRDefault="00A130E2" w:rsidP="00A130E2">
            <w:r>
              <w:t>Aime se faire livrer les pizzas pour les matchs de baseball entre copain le vendredi soir.</w:t>
            </w:r>
          </w:p>
        </w:tc>
      </w:tr>
      <w:tr w:rsidR="00A130E2" w14:paraId="43ECC4F9" w14:textId="77777777" w:rsidTr="00A130E2">
        <w:tc>
          <w:tcPr>
            <w:tcW w:w="2409" w:type="dxa"/>
          </w:tcPr>
          <w:p w14:paraId="7B21A8A4" w14:textId="27D033C7" w:rsidR="00A130E2" w:rsidRDefault="00A130E2" w:rsidP="00DB025D">
            <w:pPr>
              <w:jc w:val="center"/>
            </w:pPr>
            <w:r>
              <w:rPr>
                <w:noProof/>
              </w:rPr>
              <w:drawing>
                <wp:inline distT="0" distB="0" distL="0" distR="0" wp14:anchorId="1D3D099F" wp14:editId="17335A36">
                  <wp:extent cx="720000" cy="860400"/>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000" cy="860400"/>
                          </a:xfrm>
                          <a:prstGeom prst="rect">
                            <a:avLst/>
                          </a:prstGeom>
                          <a:noFill/>
                          <a:ln>
                            <a:noFill/>
                          </a:ln>
                        </pic:spPr>
                      </pic:pic>
                    </a:graphicData>
                  </a:graphic>
                </wp:inline>
              </w:drawing>
            </w:r>
          </w:p>
        </w:tc>
        <w:tc>
          <w:tcPr>
            <w:tcW w:w="1257" w:type="dxa"/>
          </w:tcPr>
          <w:p w14:paraId="554F872D" w14:textId="24FD3980" w:rsidR="00A130E2" w:rsidRDefault="00A130E2" w:rsidP="00A130E2">
            <w:r>
              <w:t>Jennifer</w:t>
            </w:r>
          </w:p>
        </w:tc>
        <w:tc>
          <w:tcPr>
            <w:tcW w:w="1149" w:type="dxa"/>
          </w:tcPr>
          <w:p w14:paraId="594E2333" w14:textId="0EBDCEF6" w:rsidR="00A130E2" w:rsidRDefault="00A130E2" w:rsidP="00A130E2">
            <w:r>
              <w:t>Employé</w:t>
            </w:r>
          </w:p>
        </w:tc>
        <w:tc>
          <w:tcPr>
            <w:tcW w:w="4247" w:type="dxa"/>
          </w:tcPr>
          <w:p w14:paraId="67019CE4" w14:textId="3D671A50" w:rsidR="00A130E2" w:rsidRDefault="00A130E2" w:rsidP="00A130E2">
            <w:r>
              <w:t>Toujours le sourire et le petit mot pour se faire apprécier par les autres</w:t>
            </w:r>
          </w:p>
        </w:tc>
      </w:tr>
      <w:tr w:rsidR="00A130E2" w14:paraId="46C9544D" w14:textId="77777777" w:rsidTr="00A130E2">
        <w:tc>
          <w:tcPr>
            <w:tcW w:w="2409" w:type="dxa"/>
          </w:tcPr>
          <w:p w14:paraId="6D4D5EBE" w14:textId="70082896" w:rsidR="00A130E2" w:rsidRDefault="00A130E2" w:rsidP="00DB025D">
            <w:pPr>
              <w:jc w:val="center"/>
            </w:pPr>
            <w:r>
              <w:rPr>
                <w:noProof/>
              </w:rPr>
              <w:drawing>
                <wp:inline distT="0" distB="0" distL="0" distR="0" wp14:anchorId="040A04DF" wp14:editId="6AFA145E">
                  <wp:extent cx="720000" cy="820800"/>
                  <wp:effectExtent l="0" t="0" r="444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0000" cy="820800"/>
                          </a:xfrm>
                          <a:prstGeom prst="rect">
                            <a:avLst/>
                          </a:prstGeom>
                          <a:noFill/>
                          <a:ln>
                            <a:noFill/>
                          </a:ln>
                        </pic:spPr>
                      </pic:pic>
                    </a:graphicData>
                  </a:graphic>
                </wp:inline>
              </w:drawing>
            </w:r>
          </w:p>
        </w:tc>
        <w:tc>
          <w:tcPr>
            <w:tcW w:w="1257" w:type="dxa"/>
          </w:tcPr>
          <w:p w14:paraId="4C389A81" w14:textId="0D9DC6ED" w:rsidR="00A130E2" w:rsidRDefault="00A130E2" w:rsidP="00A130E2">
            <w:r>
              <w:t>Luigi</w:t>
            </w:r>
          </w:p>
        </w:tc>
        <w:tc>
          <w:tcPr>
            <w:tcW w:w="1149" w:type="dxa"/>
          </w:tcPr>
          <w:p w14:paraId="6B8499DF" w14:textId="22B959E2" w:rsidR="00A130E2" w:rsidRDefault="00A130E2" w:rsidP="00A130E2">
            <w:r>
              <w:t>Pizzaiolo</w:t>
            </w:r>
          </w:p>
        </w:tc>
        <w:tc>
          <w:tcPr>
            <w:tcW w:w="4247" w:type="dxa"/>
          </w:tcPr>
          <w:p w14:paraId="328C2DE4" w14:textId="36411F75" w:rsidR="00A130E2" w:rsidRDefault="00A130E2" w:rsidP="00A130E2">
            <w:r>
              <w:t>Pas besoin de charlotte pour les cheveux. Grande dextérité pour préparer les ingrédients avec son couteau favori.</w:t>
            </w:r>
          </w:p>
        </w:tc>
      </w:tr>
      <w:tr w:rsidR="00A130E2" w14:paraId="05FB7B98" w14:textId="77777777" w:rsidTr="00A130E2">
        <w:tc>
          <w:tcPr>
            <w:tcW w:w="2409" w:type="dxa"/>
          </w:tcPr>
          <w:p w14:paraId="619D7370" w14:textId="63F767B9" w:rsidR="00A130E2" w:rsidRDefault="00A130E2" w:rsidP="00DB025D">
            <w:pPr>
              <w:jc w:val="center"/>
            </w:pPr>
            <w:r>
              <w:rPr>
                <w:noProof/>
              </w:rPr>
              <w:drawing>
                <wp:inline distT="0" distB="0" distL="0" distR="0" wp14:anchorId="4644E64C" wp14:editId="6B4DDCE6">
                  <wp:extent cx="720000" cy="770400"/>
                  <wp:effectExtent l="0" t="0" r="444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0000" cy="770400"/>
                          </a:xfrm>
                          <a:prstGeom prst="rect">
                            <a:avLst/>
                          </a:prstGeom>
                          <a:noFill/>
                          <a:ln>
                            <a:noFill/>
                          </a:ln>
                        </pic:spPr>
                      </pic:pic>
                    </a:graphicData>
                  </a:graphic>
                </wp:inline>
              </w:drawing>
            </w:r>
          </w:p>
        </w:tc>
        <w:tc>
          <w:tcPr>
            <w:tcW w:w="1257" w:type="dxa"/>
          </w:tcPr>
          <w:p w14:paraId="70626BC6" w14:textId="30DAD4FD" w:rsidR="00A130E2" w:rsidRDefault="00A130E2" w:rsidP="00A130E2">
            <w:r>
              <w:t>Valentin</w:t>
            </w:r>
          </w:p>
        </w:tc>
        <w:tc>
          <w:tcPr>
            <w:tcW w:w="1149" w:type="dxa"/>
          </w:tcPr>
          <w:p w14:paraId="55DC700A" w14:textId="0B135444" w:rsidR="00A130E2" w:rsidRDefault="00A130E2" w:rsidP="00A130E2">
            <w:r>
              <w:t>Livreur</w:t>
            </w:r>
          </w:p>
        </w:tc>
        <w:tc>
          <w:tcPr>
            <w:tcW w:w="4247" w:type="dxa"/>
          </w:tcPr>
          <w:p w14:paraId="0ACD6DD7" w14:textId="35EF0828" w:rsidR="00A130E2" w:rsidRDefault="00DB025D" w:rsidP="00A130E2">
            <w:r>
              <w:t>Rapide comme l'éclair et jovial pour mettre le client de bonne humeur.</w:t>
            </w:r>
          </w:p>
        </w:tc>
      </w:tr>
      <w:tr w:rsidR="000C22CF" w14:paraId="1897495D" w14:textId="77777777" w:rsidTr="00A130E2">
        <w:tc>
          <w:tcPr>
            <w:tcW w:w="2409" w:type="dxa"/>
          </w:tcPr>
          <w:p w14:paraId="0EFB7150" w14:textId="4576274E" w:rsidR="000C22CF" w:rsidRDefault="00753101" w:rsidP="00DB025D">
            <w:pPr>
              <w:jc w:val="center"/>
              <w:rPr>
                <w:noProof/>
              </w:rPr>
            </w:pPr>
            <w:r>
              <w:rPr>
                <w:noProof/>
              </w:rPr>
              <w:drawing>
                <wp:inline distT="0" distB="0" distL="0" distR="0" wp14:anchorId="60CEC01D" wp14:editId="76ACFE23">
                  <wp:extent cx="720000" cy="900000"/>
                  <wp:effectExtent l="0" t="0" r="4445"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0000" cy="900000"/>
                          </a:xfrm>
                          <a:prstGeom prst="rect">
                            <a:avLst/>
                          </a:prstGeom>
                          <a:noFill/>
                          <a:ln>
                            <a:noFill/>
                          </a:ln>
                        </pic:spPr>
                      </pic:pic>
                    </a:graphicData>
                  </a:graphic>
                </wp:inline>
              </w:drawing>
            </w:r>
          </w:p>
        </w:tc>
        <w:tc>
          <w:tcPr>
            <w:tcW w:w="1257" w:type="dxa"/>
          </w:tcPr>
          <w:p w14:paraId="5F36D5ED" w14:textId="61B3A9D1" w:rsidR="000C22CF" w:rsidRDefault="000C22CF" w:rsidP="00A130E2">
            <w:r>
              <w:t>Maguy</w:t>
            </w:r>
          </w:p>
        </w:tc>
        <w:tc>
          <w:tcPr>
            <w:tcW w:w="1149" w:type="dxa"/>
          </w:tcPr>
          <w:p w14:paraId="55B9CEB5" w14:textId="3EEF79CA" w:rsidR="000C22CF" w:rsidRDefault="000C22CF" w:rsidP="00A130E2">
            <w:r>
              <w:t>Manager</w:t>
            </w:r>
          </w:p>
        </w:tc>
        <w:tc>
          <w:tcPr>
            <w:tcW w:w="4247" w:type="dxa"/>
          </w:tcPr>
          <w:p w14:paraId="543BE399" w14:textId="349E52DF" w:rsidR="000C22CF" w:rsidRDefault="000C22CF" w:rsidP="00A130E2">
            <w:r>
              <w:t>Je m'appelle Marguerite mais tout le monde m'appelle Maguy</w:t>
            </w:r>
            <w:r w:rsidR="00753101">
              <w:t>. La pizza c'est mon monde et je tiens à la satisfaction du client pour augmenter mon chiffre d'affaire.</w:t>
            </w:r>
          </w:p>
        </w:tc>
      </w:tr>
    </w:tbl>
    <w:p w14:paraId="1273C657" w14:textId="77777777" w:rsidR="00846DCD" w:rsidRPr="00846DCD" w:rsidRDefault="00846DCD" w:rsidP="00846DCD"/>
    <w:p w14:paraId="6E8D1C17" w14:textId="77777777" w:rsidR="000B5148" w:rsidRDefault="000B5148" w:rsidP="00A66E50">
      <w:pPr>
        <w:jc w:val="left"/>
      </w:pPr>
      <w:r>
        <w:br w:type="page"/>
      </w:r>
    </w:p>
    <w:p w14:paraId="367B9126" w14:textId="77777777" w:rsidR="000B5148" w:rsidRDefault="000B5148" w:rsidP="000B5148">
      <w:pPr>
        <w:pStyle w:val="Titre2"/>
      </w:pPr>
      <w:bookmarkStart w:id="16" w:name="_Toc18000803"/>
      <w:r>
        <w:t>Diagramme de contexte.</w:t>
      </w:r>
      <w:bookmarkEnd w:id="16"/>
    </w:p>
    <w:p w14:paraId="3D7C1CC5" w14:textId="77777777" w:rsidR="000B5148" w:rsidRPr="000B5148" w:rsidRDefault="000B5148" w:rsidP="000B5148"/>
    <w:p w14:paraId="5D6893B9" w14:textId="77777777" w:rsidR="00C95C9E" w:rsidRPr="00C95C9E" w:rsidRDefault="00C342E7" w:rsidP="00C95C9E">
      <w:r>
        <w:rPr>
          <w:noProof/>
          <w:lang w:val="en-GB"/>
        </w:rPr>
        <w:drawing>
          <wp:inline distT="0" distB="0" distL="0" distR="0" wp14:anchorId="2255C262" wp14:editId="4F0EE2EC">
            <wp:extent cx="5753100" cy="44481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448175"/>
                    </a:xfrm>
                    <a:prstGeom prst="rect">
                      <a:avLst/>
                    </a:prstGeom>
                    <a:noFill/>
                    <a:ln>
                      <a:noFill/>
                    </a:ln>
                  </pic:spPr>
                </pic:pic>
              </a:graphicData>
            </a:graphic>
          </wp:inline>
        </w:drawing>
      </w:r>
    </w:p>
    <w:p w14:paraId="0FF7F81A" w14:textId="77777777" w:rsidR="00DC1B68" w:rsidRDefault="00DC1B68">
      <w:pPr>
        <w:jc w:val="left"/>
      </w:pPr>
    </w:p>
    <w:p w14:paraId="36F5B365" w14:textId="77777777" w:rsidR="00BE49F8" w:rsidRDefault="00BE49F8" w:rsidP="00BE49F8"/>
    <w:p w14:paraId="0AEFFB24" w14:textId="77777777" w:rsidR="00A06CE7" w:rsidRDefault="00A06CE7" w:rsidP="00BE49F8"/>
    <w:p w14:paraId="33825890" w14:textId="77777777" w:rsidR="00A06CE7" w:rsidRDefault="00A06CE7" w:rsidP="00BE49F8"/>
    <w:p w14:paraId="2A8C66E7" w14:textId="77777777" w:rsidR="00BE49F8" w:rsidRDefault="00BE49F8" w:rsidP="00BE49F8"/>
    <w:p w14:paraId="6754768B" w14:textId="77777777" w:rsidR="00BE49F8" w:rsidRDefault="00BE49F8" w:rsidP="00BE49F8"/>
    <w:p w14:paraId="2E54AF67" w14:textId="77777777" w:rsidR="00BE49F8" w:rsidRDefault="00BE49F8" w:rsidP="00BE49F8"/>
    <w:p w14:paraId="01D9D465" w14:textId="77777777" w:rsidR="00BE49F8" w:rsidRDefault="00BE49F8" w:rsidP="00BE49F8"/>
    <w:p w14:paraId="1CB5CF3B" w14:textId="77777777" w:rsidR="00BE49F8" w:rsidRDefault="00BE49F8" w:rsidP="00BE49F8"/>
    <w:p w14:paraId="05DBC82E" w14:textId="77777777" w:rsidR="00BE49F8" w:rsidRPr="00BE49F8" w:rsidRDefault="00BE49F8" w:rsidP="00BE49F8"/>
    <w:p w14:paraId="5B9B4A9A" w14:textId="77777777" w:rsidR="00DC1B68" w:rsidRDefault="005A483B" w:rsidP="00DC1B68">
      <w:pPr>
        <w:pStyle w:val="Titre1"/>
      </w:pPr>
      <w:bookmarkStart w:id="17" w:name="_Toc18000804"/>
      <w:r>
        <w:t>Décomposer le système en package</w:t>
      </w:r>
      <w:r w:rsidR="00DC1B68">
        <w:t>.</w:t>
      </w:r>
      <w:bookmarkEnd w:id="17"/>
    </w:p>
    <w:p w14:paraId="6F89D121" w14:textId="77777777" w:rsidR="00255751" w:rsidRDefault="00C24878" w:rsidP="005A483B">
      <w:r>
        <w:t xml:space="preserve">On cherche à décomposer notre système en plusieurs parties pour mieux cerner </w:t>
      </w:r>
      <w:r w:rsidR="00255751">
        <w:t xml:space="preserve">familles de </w:t>
      </w:r>
      <w:r>
        <w:t>fonctionnalités.</w:t>
      </w:r>
      <w:r w:rsidR="00255751">
        <w:t xml:space="preserve"> Chaque acteur peut agir sur un package ou plusieurs.</w:t>
      </w:r>
    </w:p>
    <w:p w14:paraId="1528E15E" w14:textId="77777777" w:rsidR="00255751" w:rsidRDefault="00255751" w:rsidP="005A483B"/>
    <w:p w14:paraId="5C5A88B9" w14:textId="77777777" w:rsidR="005A483B" w:rsidRDefault="00255751" w:rsidP="00255751">
      <w:pPr>
        <w:pStyle w:val="Titre2"/>
      </w:pPr>
      <w:bookmarkStart w:id="18" w:name="_Toc18000805"/>
      <w:r>
        <w:t xml:space="preserve">Le package </w:t>
      </w:r>
      <w:r w:rsidR="0055570D">
        <w:t>C</w:t>
      </w:r>
      <w:r>
        <w:t>ommandes.</w:t>
      </w:r>
      <w:bookmarkEnd w:id="18"/>
    </w:p>
    <w:p w14:paraId="183BF62E" w14:textId="77777777" w:rsidR="00255751" w:rsidRDefault="00255751" w:rsidP="005A483B">
      <w:r>
        <w:t>C'est le cœur du système qui gère les commandes des clients de la demande à la livraison en passant par la fabrication.</w:t>
      </w:r>
      <w:r w:rsidR="00F902B1">
        <w:t xml:space="preserve"> Les acteurs sont :</w:t>
      </w:r>
    </w:p>
    <w:p w14:paraId="4F5FF570" w14:textId="77777777" w:rsidR="00F902B1" w:rsidRDefault="00A66E50" w:rsidP="00F902B1">
      <w:pPr>
        <w:pStyle w:val="Paragraphedeliste"/>
        <w:numPr>
          <w:ilvl w:val="0"/>
          <w:numId w:val="5"/>
        </w:numPr>
      </w:pPr>
      <w:r w:rsidRPr="00BA3782">
        <w:rPr>
          <w:b/>
          <w:bCs/>
        </w:rPr>
        <w:t>Acheteur</w:t>
      </w:r>
      <w:r w:rsidR="00BA3782">
        <w:t xml:space="preserve"> </w:t>
      </w:r>
      <w:r w:rsidR="00F902B1">
        <w:t xml:space="preserve">: </w:t>
      </w:r>
      <w:r w:rsidR="001652EA">
        <w:t>ajoute ou supprime des produits dans le panier,</w:t>
      </w:r>
      <w:r w:rsidR="00986C81">
        <w:t xml:space="preserve"> </w:t>
      </w:r>
      <w:r w:rsidR="001652EA">
        <w:t xml:space="preserve">s'identifie et </w:t>
      </w:r>
      <w:r w:rsidR="00986C81">
        <w:t>valide</w:t>
      </w:r>
      <w:r w:rsidR="001652EA">
        <w:t xml:space="preserve"> la commande</w:t>
      </w:r>
      <w:r w:rsidR="00986C81">
        <w:t xml:space="preserve">, suit, </w:t>
      </w:r>
      <w:r w:rsidR="00F902B1">
        <w:t>modifie, annule</w:t>
      </w:r>
      <w:r w:rsidR="00986C81">
        <w:t xml:space="preserve"> ou</w:t>
      </w:r>
      <w:r w:rsidR="00F902B1">
        <w:t xml:space="preserve"> paye et réceptionne </w:t>
      </w:r>
      <w:r w:rsidR="00986C81">
        <w:t>sa</w:t>
      </w:r>
      <w:r w:rsidR="00F902B1">
        <w:t xml:space="preserve"> commande.</w:t>
      </w:r>
    </w:p>
    <w:p w14:paraId="2F57A267" w14:textId="77777777" w:rsidR="00986C81" w:rsidRDefault="00986C81" w:rsidP="00986C81">
      <w:pPr>
        <w:pStyle w:val="Paragraphedeliste"/>
        <w:numPr>
          <w:ilvl w:val="0"/>
          <w:numId w:val="5"/>
        </w:numPr>
      </w:pPr>
      <w:r w:rsidRPr="00BA3782">
        <w:rPr>
          <w:b/>
          <w:bCs/>
        </w:rPr>
        <w:t>Banque</w:t>
      </w:r>
      <w:r>
        <w:t xml:space="preserve"> : effectue les encaissements en CB.</w:t>
      </w:r>
    </w:p>
    <w:p w14:paraId="4FFE25A7" w14:textId="77777777" w:rsidR="00A66E50" w:rsidRDefault="00A66E50" w:rsidP="00F902B1">
      <w:pPr>
        <w:pStyle w:val="Paragraphedeliste"/>
        <w:numPr>
          <w:ilvl w:val="0"/>
          <w:numId w:val="5"/>
        </w:numPr>
      </w:pPr>
      <w:r w:rsidRPr="00BA3782">
        <w:rPr>
          <w:b/>
          <w:bCs/>
        </w:rPr>
        <w:t>Client</w:t>
      </w:r>
      <w:r>
        <w:t xml:space="preserve"> : effectue les mêmes tâches que l'</w:t>
      </w:r>
      <w:r w:rsidRPr="00986C81">
        <w:rPr>
          <w:b/>
          <w:bCs/>
        </w:rPr>
        <w:t>Acheteur</w:t>
      </w:r>
      <w:r>
        <w:t>.</w:t>
      </w:r>
    </w:p>
    <w:p w14:paraId="63F76882" w14:textId="77777777" w:rsidR="00A66E50" w:rsidRDefault="00A66E50" w:rsidP="00A66E50">
      <w:pPr>
        <w:pStyle w:val="Paragraphedeliste"/>
        <w:numPr>
          <w:ilvl w:val="0"/>
          <w:numId w:val="5"/>
        </w:numPr>
      </w:pPr>
      <w:r w:rsidRPr="00BA3782">
        <w:rPr>
          <w:b/>
          <w:bCs/>
        </w:rPr>
        <w:t>Direction</w:t>
      </w:r>
      <w:r>
        <w:t xml:space="preserve"> : effectue les mêmes tâches que le </w:t>
      </w:r>
      <w:r w:rsidRPr="00986C81">
        <w:rPr>
          <w:b/>
          <w:bCs/>
        </w:rPr>
        <w:t>Manager</w:t>
      </w:r>
      <w:r>
        <w:t>.</w:t>
      </w:r>
    </w:p>
    <w:p w14:paraId="25713233" w14:textId="77777777" w:rsidR="00A66E50" w:rsidRDefault="00A66E50" w:rsidP="00A66E50">
      <w:pPr>
        <w:pStyle w:val="Paragraphedeliste"/>
        <w:numPr>
          <w:ilvl w:val="0"/>
          <w:numId w:val="5"/>
        </w:numPr>
      </w:pPr>
      <w:r w:rsidRPr="00BA3782">
        <w:rPr>
          <w:b/>
          <w:bCs/>
        </w:rPr>
        <w:t>Employé</w:t>
      </w:r>
      <w:r>
        <w:t xml:space="preserve"> : effectue les mêmes tâches que l'</w:t>
      </w:r>
      <w:r w:rsidR="00BA3782" w:rsidRPr="00BA3782">
        <w:rPr>
          <w:b/>
          <w:bCs/>
        </w:rPr>
        <w:t>A</w:t>
      </w:r>
      <w:r w:rsidRPr="00BA3782">
        <w:rPr>
          <w:b/>
          <w:bCs/>
        </w:rPr>
        <w:t>cheteur</w:t>
      </w:r>
      <w:r>
        <w:t>.</w:t>
      </w:r>
    </w:p>
    <w:p w14:paraId="029F8262" w14:textId="77777777" w:rsidR="00A66E50" w:rsidRDefault="00A66E50" w:rsidP="00A66E50">
      <w:pPr>
        <w:pStyle w:val="Paragraphedeliste"/>
        <w:numPr>
          <w:ilvl w:val="0"/>
          <w:numId w:val="5"/>
        </w:numPr>
      </w:pPr>
      <w:r w:rsidRPr="00BA3782">
        <w:rPr>
          <w:b/>
          <w:bCs/>
        </w:rPr>
        <w:t>Livreur</w:t>
      </w:r>
      <w:r>
        <w:t xml:space="preserve"> : réceptionne et délivre la commande de son magasin.</w:t>
      </w:r>
    </w:p>
    <w:p w14:paraId="3C599164" w14:textId="77777777" w:rsidR="00A66E50" w:rsidRDefault="00A66E50" w:rsidP="00986C81">
      <w:pPr>
        <w:pStyle w:val="Paragraphedeliste"/>
        <w:numPr>
          <w:ilvl w:val="0"/>
          <w:numId w:val="5"/>
        </w:numPr>
      </w:pPr>
      <w:r w:rsidRPr="00BA3782">
        <w:rPr>
          <w:b/>
          <w:bCs/>
        </w:rPr>
        <w:t>Manageur</w:t>
      </w:r>
      <w:r>
        <w:t xml:space="preserve"> : suit le déroulement des commandes de son magasin</w:t>
      </w:r>
      <w:r w:rsidR="00093E6C">
        <w:t xml:space="preserve"> et affiche les produits disponibles</w:t>
      </w:r>
      <w:r>
        <w:t>.</w:t>
      </w:r>
    </w:p>
    <w:p w14:paraId="532B6E1D" w14:textId="77777777" w:rsidR="00F902B1" w:rsidRDefault="00A66E50" w:rsidP="00F902B1">
      <w:pPr>
        <w:pStyle w:val="Paragraphedeliste"/>
        <w:numPr>
          <w:ilvl w:val="0"/>
          <w:numId w:val="5"/>
        </w:numPr>
      </w:pPr>
      <w:r w:rsidRPr="00BA3782">
        <w:rPr>
          <w:b/>
          <w:bCs/>
        </w:rPr>
        <w:t>P</w:t>
      </w:r>
      <w:r w:rsidR="00F902B1" w:rsidRPr="00BA3782">
        <w:rPr>
          <w:b/>
          <w:bCs/>
        </w:rPr>
        <w:t>izzaiolo</w:t>
      </w:r>
      <w:r w:rsidR="00F902B1">
        <w:t xml:space="preserve"> : </w:t>
      </w:r>
      <w:r w:rsidR="009A5300">
        <w:t xml:space="preserve">met en œuvre les commandes de son magasin et </w:t>
      </w:r>
      <w:r w:rsidR="00F902B1">
        <w:t>consulte</w:t>
      </w:r>
      <w:r w:rsidR="009A5300">
        <w:t xml:space="preserve"> les recettes.</w:t>
      </w:r>
    </w:p>
    <w:p w14:paraId="442C35A3" w14:textId="77777777" w:rsidR="00986C81" w:rsidRDefault="00986C81" w:rsidP="00F902B1">
      <w:pPr>
        <w:pStyle w:val="Paragraphedeliste"/>
        <w:numPr>
          <w:ilvl w:val="0"/>
          <w:numId w:val="5"/>
        </w:numPr>
      </w:pPr>
      <w:r>
        <w:rPr>
          <w:b/>
          <w:bCs/>
        </w:rPr>
        <w:t xml:space="preserve">Responsable </w:t>
      </w:r>
      <w:r w:rsidRPr="00986C81">
        <w:t>:</w:t>
      </w:r>
      <w:r>
        <w:t xml:space="preserve"> effectue les tâches du </w:t>
      </w:r>
      <w:r w:rsidRPr="00986C81">
        <w:rPr>
          <w:b/>
          <w:bCs/>
        </w:rPr>
        <w:t>Manager</w:t>
      </w:r>
      <w:r>
        <w:t xml:space="preserve"> et de l'</w:t>
      </w:r>
      <w:r w:rsidRPr="00986C81">
        <w:rPr>
          <w:b/>
          <w:bCs/>
        </w:rPr>
        <w:t>Employé</w:t>
      </w:r>
      <w:r>
        <w:t>.</w:t>
      </w:r>
    </w:p>
    <w:p w14:paraId="6F1285A7" w14:textId="77777777" w:rsidR="00255751" w:rsidRDefault="00255751" w:rsidP="005A483B"/>
    <w:p w14:paraId="349E56E6" w14:textId="77777777" w:rsidR="00F902B1" w:rsidRDefault="00F902B1" w:rsidP="00F902B1">
      <w:pPr>
        <w:pStyle w:val="Titre2"/>
      </w:pPr>
      <w:bookmarkStart w:id="19" w:name="_Toc18000806"/>
      <w:r>
        <w:t xml:space="preserve">Le package </w:t>
      </w:r>
      <w:r w:rsidR="0055570D">
        <w:t>S</w:t>
      </w:r>
      <w:r>
        <w:t>tock.</w:t>
      </w:r>
      <w:bookmarkEnd w:id="19"/>
    </w:p>
    <w:p w14:paraId="39787984" w14:textId="77777777" w:rsidR="00F902B1" w:rsidRDefault="00F902B1" w:rsidP="00F902B1">
      <w:pPr>
        <w:jc w:val="left"/>
      </w:pPr>
      <w:r>
        <w:t>On doit pouvoir suivre le stock de chaque magasin pour passer des commandes de réapprovisionnement au fournisseur afin de ne pas tomber en rupture de stock.</w:t>
      </w:r>
      <w:r w:rsidR="009A5300">
        <w:t xml:space="preserve"> Avec les acteurs suivants :</w:t>
      </w:r>
    </w:p>
    <w:p w14:paraId="5DDA8D20" w14:textId="77777777" w:rsidR="00BA3782" w:rsidRDefault="00BA3782" w:rsidP="00BA3782">
      <w:pPr>
        <w:pStyle w:val="Paragraphedeliste"/>
        <w:numPr>
          <w:ilvl w:val="0"/>
          <w:numId w:val="6"/>
        </w:numPr>
        <w:jc w:val="left"/>
      </w:pPr>
      <w:r w:rsidRPr="00BA3782">
        <w:rPr>
          <w:b/>
          <w:bCs/>
        </w:rPr>
        <w:t>Direction</w:t>
      </w:r>
      <w:r>
        <w:t xml:space="preserve"> : effectue les mêmes tâches que le </w:t>
      </w:r>
      <w:r w:rsidRPr="00BA3782">
        <w:rPr>
          <w:b/>
          <w:bCs/>
        </w:rPr>
        <w:t>Manager</w:t>
      </w:r>
      <w:r>
        <w:t xml:space="preserve"> mais pour tous les magasins.</w:t>
      </w:r>
    </w:p>
    <w:p w14:paraId="2464EC1A" w14:textId="77777777" w:rsidR="00263B6F" w:rsidRDefault="00263B6F" w:rsidP="00263B6F">
      <w:pPr>
        <w:pStyle w:val="Paragraphedeliste"/>
        <w:numPr>
          <w:ilvl w:val="0"/>
          <w:numId w:val="6"/>
        </w:numPr>
        <w:jc w:val="left"/>
      </w:pPr>
      <w:r w:rsidRPr="00BA3782">
        <w:rPr>
          <w:b/>
          <w:bCs/>
        </w:rPr>
        <w:t>Fournisseur</w:t>
      </w:r>
      <w:r>
        <w:t xml:space="preserve"> : reçoit les commandes de réapprovisionnement des magasins.</w:t>
      </w:r>
    </w:p>
    <w:p w14:paraId="4EC2755D" w14:textId="77777777" w:rsidR="009A5300" w:rsidRDefault="00BA3782" w:rsidP="009A5300">
      <w:pPr>
        <w:pStyle w:val="Paragraphedeliste"/>
        <w:numPr>
          <w:ilvl w:val="0"/>
          <w:numId w:val="6"/>
        </w:numPr>
        <w:jc w:val="left"/>
      </w:pPr>
      <w:r w:rsidRPr="00BA3782">
        <w:rPr>
          <w:b/>
          <w:bCs/>
        </w:rPr>
        <w:t>Manager</w:t>
      </w:r>
      <w:r w:rsidR="009A5300">
        <w:t xml:space="preserve"> : vérifie le stock </w:t>
      </w:r>
      <w:r>
        <w:t xml:space="preserve">et passe les commandes de réapprovisionnement </w:t>
      </w:r>
      <w:r w:rsidR="009A5300">
        <w:t>de son magasin.</w:t>
      </w:r>
    </w:p>
    <w:p w14:paraId="151D5B69" w14:textId="77777777" w:rsidR="00BA3782" w:rsidRDefault="00BA3782" w:rsidP="009A5300">
      <w:pPr>
        <w:pStyle w:val="Paragraphedeliste"/>
        <w:numPr>
          <w:ilvl w:val="0"/>
          <w:numId w:val="6"/>
        </w:numPr>
        <w:jc w:val="left"/>
      </w:pPr>
      <w:r w:rsidRPr="00BA3782">
        <w:rPr>
          <w:b/>
          <w:bCs/>
        </w:rPr>
        <w:t>Responsable</w:t>
      </w:r>
      <w:r>
        <w:t xml:space="preserve"> :</w:t>
      </w:r>
      <w:r w:rsidRPr="00BA3782">
        <w:t xml:space="preserve"> </w:t>
      </w:r>
      <w:r>
        <w:t xml:space="preserve">effectue les mêmes tâches que le </w:t>
      </w:r>
      <w:r w:rsidRPr="00BA3782">
        <w:rPr>
          <w:b/>
          <w:bCs/>
        </w:rPr>
        <w:t>Manager</w:t>
      </w:r>
      <w:r>
        <w:t>.</w:t>
      </w:r>
    </w:p>
    <w:p w14:paraId="224890D4" w14:textId="77777777" w:rsidR="00F902B1" w:rsidRPr="00F902B1" w:rsidRDefault="00F902B1" w:rsidP="00F902B1"/>
    <w:p w14:paraId="54E8EC02" w14:textId="77777777" w:rsidR="00255751" w:rsidRPr="005A483B" w:rsidRDefault="00255751" w:rsidP="00255751">
      <w:pPr>
        <w:pStyle w:val="Titre2"/>
      </w:pPr>
      <w:bookmarkStart w:id="20" w:name="_Toc18000807"/>
      <w:r>
        <w:t xml:space="preserve">Le package </w:t>
      </w:r>
      <w:r w:rsidR="0055570D">
        <w:t>Gestion</w:t>
      </w:r>
      <w:r>
        <w:t>.</w:t>
      </w:r>
      <w:bookmarkEnd w:id="20"/>
    </w:p>
    <w:p w14:paraId="06B2DE26" w14:textId="77777777" w:rsidR="00122817" w:rsidRDefault="00122817">
      <w:pPr>
        <w:jc w:val="left"/>
      </w:pPr>
      <w:r>
        <w:t>On doit suivre les ventes des produits et le chiffre d'affaire des magasins.</w:t>
      </w:r>
    </w:p>
    <w:p w14:paraId="17010DFB" w14:textId="77777777" w:rsidR="00263B6F" w:rsidRDefault="00263B6F" w:rsidP="00263B6F">
      <w:pPr>
        <w:pStyle w:val="Paragraphedeliste"/>
        <w:numPr>
          <w:ilvl w:val="0"/>
          <w:numId w:val="7"/>
        </w:numPr>
        <w:jc w:val="left"/>
      </w:pPr>
      <w:r w:rsidRPr="00263B6F">
        <w:rPr>
          <w:b/>
          <w:bCs/>
        </w:rPr>
        <w:t>Direction</w:t>
      </w:r>
      <w:r>
        <w:t xml:space="preserve"> : effectue les mêmes tâches que le </w:t>
      </w:r>
      <w:r w:rsidRPr="00263B6F">
        <w:rPr>
          <w:b/>
          <w:bCs/>
        </w:rPr>
        <w:t>Manager</w:t>
      </w:r>
      <w:r w:rsidRPr="00263B6F">
        <w:t xml:space="preserve"> </w:t>
      </w:r>
      <w:r>
        <w:t>pout tous les magasins.</w:t>
      </w:r>
    </w:p>
    <w:p w14:paraId="1E82162D" w14:textId="77777777" w:rsidR="00263B6F" w:rsidRDefault="00263B6F" w:rsidP="00263B6F">
      <w:pPr>
        <w:pStyle w:val="Paragraphedeliste"/>
        <w:numPr>
          <w:ilvl w:val="0"/>
          <w:numId w:val="7"/>
        </w:numPr>
        <w:jc w:val="left"/>
      </w:pPr>
      <w:r>
        <w:rPr>
          <w:b/>
          <w:bCs/>
        </w:rPr>
        <w:t>Manager</w:t>
      </w:r>
      <w:r>
        <w:t xml:space="preserve"> : suit l'évolution du chiffre d'affaire du magasin.</w:t>
      </w:r>
    </w:p>
    <w:p w14:paraId="7F997477" w14:textId="77777777" w:rsidR="00263B6F" w:rsidRDefault="00263B6F" w:rsidP="00263B6F">
      <w:pPr>
        <w:pStyle w:val="Paragraphedeliste"/>
        <w:numPr>
          <w:ilvl w:val="0"/>
          <w:numId w:val="6"/>
        </w:numPr>
        <w:jc w:val="left"/>
      </w:pPr>
      <w:r w:rsidRPr="00263B6F">
        <w:rPr>
          <w:b/>
          <w:bCs/>
        </w:rPr>
        <w:t>R</w:t>
      </w:r>
      <w:r w:rsidR="009A5300" w:rsidRPr="00263B6F">
        <w:rPr>
          <w:b/>
          <w:bCs/>
        </w:rPr>
        <w:t>esponsable</w:t>
      </w:r>
      <w:r w:rsidR="009A5300">
        <w:t xml:space="preserve"> : </w:t>
      </w:r>
      <w:r>
        <w:t xml:space="preserve">effectue les mêmes tâches que le </w:t>
      </w:r>
      <w:r w:rsidRPr="00BA3782">
        <w:rPr>
          <w:b/>
          <w:bCs/>
        </w:rPr>
        <w:t>Manager</w:t>
      </w:r>
      <w:r>
        <w:t>.</w:t>
      </w:r>
    </w:p>
    <w:p w14:paraId="3D15FB4E" w14:textId="77777777" w:rsidR="00C00C9C" w:rsidRDefault="00C00C9C" w:rsidP="00263B6F">
      <w:pPr>
        <w:pStyle w:val="Paragraphedeliste"/>
        <w:jc w:val="left"/>
      </w:pPr>
    </w:p>
    <w:p w14:paraId="0F56C5C4" w14:textId="77777777" w:rsidR="00C00C9C" w:rsidRDefault="00C00C9C" w:rsidP="00C00C9C">
      <w:pPr>
        <w:pStyle w:val="Titre2"/>
      </w:pPr>
      <w:bookmarkStart w:id="21" w:name="_Toc18000808"/>
      <w:r>
        <w:t xml:space="preserve">Le package </w:t>
      </w:r>
      <w:r w:rsidR="00D10AD7">
        <w:t>A</w:t>
      </w:r>
      <w:r>
        <w:t>uthentification.</w:t>
      </w:r>
      <w:bookmarkEnd w:id="21"/>
    </w:p>
    <w:p w14:paraId="0EEDAF4C" w14:textId="77777777" w:rsidR="00C00C9C" w:rsidRDefault="00C00C9C" w:rsidP="00C00C9C">
      <w:r>
        <w:t xml:space="preserve">Chaque utilisateur doit pouvoir s'authentifier pour accéder suivant ses privilèges aux différentes parties de l'application. L'authentification des clients permet d'enregistrer leur adresse de livraison pour éviter </w:t>
      </w:r>
      <w:r w:rsidR="007A08C8">
        <w:t>la saisie à chaque fois.</w:t>
      </w:r>
    </w:p>
    <w:p w14:paraId="4F6AA7D6" w14:textId="77777777" w:rsidR="00D10AD7" w:rsidRDefault="00D10AD7">
      <w:pPr>
        <w:jc w:val="left"/>
      </w:pPr>
    </w:p>
    <w:p w14:paraId="49B5A38B" w14:textId="77777777" w:rsidR="00D10AD7" w:rsidRDefault="00D10AD7" w:rsidP="00D10AD7">
      <w:pPr>
        <w:pStyle w:val="Titre2"/>
      </w:pPr>
      <w:bookmarkStart w:id="22" w:name="_Toc18000809"/>
      <w:r>
        <w:t>Le package Client.</w:t>
      </w:r>
      <w:bookmarkEnd w:id="22"/>
    </w:p>
    <w:p w14:paraId="6E1B05E0" w14:textId="77777777" w:rsidR="00060611" w:rsidRDefault="00D10AD7">
      <w:pPr>
        <w:jc w:val="left"/>
      </w:pPr>
      <w:r>
        <w:t>On doit pouvoir garder des informations sur les clients comme leur adresse de livraison, leur moyen de paiement. On doit pouvoir trouver un client pour agir sur sa commande.</w:t>
      </w:r>
    </w:p>
    <w:p w14:paraId="25E2078F" w14:textId="77777777" w:rsidR="00060611" w:rsidRDefault="00060611" w:rsidP="00060611">
      <w:pPr>
        <w:pStyle w:val="Paragraphedeliste"/>
        <w:numPr>
          <w:ilvl w:val="0"/>
          <w:numId w:val="6"/>
        </w:numPr>
        <w:jc w:val="left"/>
      </w:pPr>
      <w:r>
        <w:rPr>
          <w:b/>
          <w:bCs/>
        </w:rPr>
        <w:t>Client</w:t>
      </w:r>
      <w:r>
        <w:t xml:space="preserve"> : Peut se créer et saisir ses informations personnelles</w:t>
      </w:r>
    </w:p>
    <w:p w14:paraId="5FC8AC6A" w14:textId="1A02563A" w:rsidR="00060611" w:rsidRDefault="00060611" w:rsidP="00060611">
      <w:pPr>
        <w:pStyle w:val="Paragraphedeliste"/>
        <w:numPr>
          <w:ilvl w:val="0"/>
          <w:numId w:val="6"/>
        </w:numPr>
        <w:jc w:val="left"/>
      </w:pPr>
      <w:r>
        <w:rPr>
          <w:b/>
          <w:bCs/>
        </w:rPr>
        <w:t xml:space="preserve">Employé </w:t>
      </w:r>
      <w:r w:rsidRPr="00060611">
        <w:t>:</w:t>
      </w:r>
      <w:r>
        <w:t xml:space="preserve"> Consulte la liste des clients, sélectionne un client et crée de nouveaux clients.</w:t>
      </w:r>
    </w:p>
    <w:p w14:paraId="638A36FC" w14:textId="383E6AAA" w:rsidR="00060611" w:rsidRDefault="00060611" w:rsidP="00060611">
      <w:pPr>
        <w:pStyle w:val="Paragraphedeliste"/>
        <w:numPr>
          <w:ilvl w:val="0"/>
          <w:numId w:val="6"/>
        </w:numPr>
        <w:jc w:val="left"/>
      </w:pPr>
      <w:r>
        <w:rPr>
          <w:b/>
          <w:bCs/>
        </w:rPr>
        <w:t>Direction</w:t>
      </w:r>
      <w:r w:rsidRPr="00060611">
        <w:t xml:space="preserve"> : </w:t>
      </w:r>
      <w:r>
        <w:t xml:space="preserve">effectue les mêmes tâches que le </w:t>
      </w:r>
      <w:r w:rsidRPr="00BA3782">
        <w:rPr>
          <w:b/>
          <w:bCs/>
        </w:rPr>
        <w:t>Manager</w:t>
      </w:r>
      <w:r>
        <w:t xml:space="preserve"> mais pour tous les magasins.</w:t>
      </w:r>
    </w:p>
    <w:p w14:paraId="7C150C4A" w14:textId="2641CFF2" w:rsidR="00060611" w:rsidRDefault="00060611" w:rsidP="00060611">
      <w:pPr>
        <w:pStyle w:val="Paragraphedeliste"/>
        <w:numPr>
          <w:ilvl w:val="0"/>
          <w:numId w:val="6"/>
        </w:numPr>
        <w:jc w:val="left"/>
      </w:pPr>
      <w:r w:rsidRPr="00BA3782">
        <w:rPr>
          <w:b/>
          <w:bCs/>
        </w:rPr>
        <w:t>Manager</w:t>
      </w:r>
      <w:r>
        <w:t xml:space="preserve"> : Consulte et sélectionne les clients pour les modifier ou les supprimer.</w:t>
      </w:r>
    </w:p>
    <w:p w14:paraId="4E855BDB" w14:textId="7F5173CC" w:rsidR="00060611" w:rsidRDefault="00060611" w:rsidP="00060611">
      <w:pPr>
        <w:pStyle w:val="Paragraphedeliste"/>
        <w:numPr>
          <w:ilvl w:val="0"/>
          <w:numId w:val="6"/>
        </w:numPr>
        <w:jc w:val="left"/>
      </w:pPr>
      <w:r w:rsidRPr="00BA3782">
        <w:rPr>
          <w:b/>
          <w:bCs/>
        </w:rPr>
        <w:t>Responsable</w:t>
      </w:r>
      <w:r>
        <w:t xml:space="preserve"> :</w:t>
      </w:r>
      <w:r w:rsidRPr="00BA3782">
        <w:t xml:space="preserve"> </w:t>
      </w:r>
      <w:r>
        <w:t xml:space="preserve">effectue les mêmes tâches que le </w:t>
      </w:r>
      <w:r w:rsidRPr="00BA3782">
        <w:rPr>
          <w:b/>
          <w:bCs/>
        </w:rPr>
        <w:t>Manager</w:t>
      </w:r>
      <w:r w:rsidRPr="00060611">
        <w:t xml:space="preserve"> et l'</w:t>
      </w:r>
      <w:r>
        <w:rPr>
          <w:b/>
          <w:bCs/>
        </w:rPr>
        <w:t>Employé</w:t>
      </w:r>
      <w:r>
        <w:t>.</w:t>
      </w:r>
    </w:p>
    <w:p w14:paraId="584FED6D" w14:textId="026B6C01" w:rsidR="00103818" w:rsidRDefault="00103818">
      <w:pPr>
        <w:jc w:val="left"/>
      </w:pPr>
      <w:r>
        <w:br w:type="page"/>
      </w:r>
    </w:p>
    <w:p w14:paraId="0D5457F3" w14:textId="77777777" w:rsidR="008F6569" w:rsidRDefault="008F6569" w:rsidP="008F6569">
      <w:pPr>
        <w:pStyle w:val="Titre2"/>
      </w:pPr>
      <w:bookmarkStart w:id="23" w:name="_Toc18000810"/>
      <w:r>
        <w:t>Diagramme de Package</w:t>
      </w:r>
      <w:r w:rsidR="00FB79DB">
        <w:t>s</w:t>
      </w:r>
      <w:r>
        <w:t>.</w:t>
      </w:r>
      <w:bookmarkEnd w:id="23"/>
    </w:p>
    <w:p w14:paraId="77BEC796" w14:textId="77777777" w:rsidR="007D55DB" w:rsidRPr="007D55DB" w:rsidRDefault="007D55DB" w:rsidP="007D55DB"/>
    <w:p w14:paraId="6CFBBC2D" w14:textId="77777777" w:rsidR="008F6569" w:rsidRDefault="00781CA1" w:rsidP="008F6569">
      <w:r>
        <w:rPr>
          <w:noProof/>
        </w:rPr>
        <w:drawing>
          <wp:inline distT="0" distB="0" distL="0" distR="0" wp14:anchorId="09244FDB" wp14:editId="5118290C">
            <wp:extent cx="5762625" cy="39909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990975"/>
                    </a:xfrm>
                    <a:prstGeom prst="rect">
                      <a:avLst/>
                    </a:prstGeom>
                    <a:noFill/>
                    <a:ln>
                      <a:noFill/>
                    </a:ln>
                  </pic:spPr>
                </pic:pic>
              </a:graphicData>
            </a:graphic>
          </wp:inline>
        </w:drawing>
      </w:r>
    </w:p>
    <w:p w14:paraId="106EFFC3" w14:textId="77777777" w:rsidR="008F6569" w:rsidRDefault="008F6569" w:rsidP="008F6569"/>
    <w:p w14:paraId="0D56A799" w14:textId="77777777" w:rsidR="008F6569" w:rsidRDefault="008F6569" w:rsidP="008F6569"/>
    <w:p w14:paraId="50683E32" w14:textId="77777777" w:rsidR="008F6569" w:rsidRDefault="008F6569" w:rsidP="008F6569"/>
    <w:p w14:paraId="4A26E50C" w14:textId="77777777" w:rsidR="008F6569" w:rsidRDefault="008F6569" w:rsidP="008F6569"/>
    <w:p w14:paraId="512DD1E1" w14:textId="77777777" w:rsidR="008F6569" w:rsidRDefault="008F6569" w:rsidP="008F6569"/>
    <w:p w14:paraId="65D97A61" w14:textId="77777777" w:rsidR="0055570D" w:rsidRDefault="0055570D" w:rsidP="008F6569"/>
    <w:p w14:paraId="6338CCAE" w14:textId="77777777" w:rsidR="0055570D" w:rsidRDefault="0055570D">
      <w:pPr>
        <w:jc w:val="left"/>
      </w:pPr>
      <w:r>
        <w:br w:type="page"/>
      </w:r>
    </w:p>
    <w:p w14:paraId="15110934" w14:textId="77777777" w:rsidR="0055570D" w:rsidRDefault="0055570D" w:rsidP="0055570D">
      <w:pPr>
        <w:pStyle w:val="Titre2"/>
      </w:pPr>
      <w:bookmarkStart w:id="24" w:name="_Toc18000811"/>
      <w:r>
        <w:t>Les cas d'utilisation.</w:t>
      </w:r>
      <w:bookmarkEnd w:id="24"/>
    </w:p>
    <w:p w14:paraId="499AC923" w14:textId="77777777" w:rsidR="00CF1EE5" w:rsidRDefault="00CF1EE5" w:rsidP="00CF1EE5">
      <w:pPr>
        <w:pStyle w:val="Titre3"/>
      </w:pPr>
      <w:bookmarkStart w:id="25" w:name="_Toc18000812"/>
      <w:r>
        <w:t>Package Authentification.</w:t>
      </w:r>
      <w:bookmarkEnd w:id="25"/>
    </w:p>
    <w:p w14:paraId="522314DD" w14:textId="77777777" w:rsidR="00CF1EE5" w:rsidRDefault="00CF1EE5" w:rsidP="00CF1EE5">
      <w:r>
        <w:t>Il est indispensable pour tous les acteurs de s'identifier pour définir leurs droits et les lier à un Magasin spécifique.</w:t>
      </w:r>
      <w:r w:rsidR="00A06CE7">
        <w:t xml:space="preserve"> L'utilisateur devra s'enregistrer pour connaitre son adresse de livraison et le lier au magasin le plus proche. </w:t>
      </w:r>
    </w:p>
    <w:p w14:paraId="26E43143" w14:textId="77777777" w:rsidR="00CF1EE5" w:rsidRDefault="00CF1EE5" w:rsidP="00CF1EE5"/>
    <w:p w14:paraId="1B429C0D" w14:textId="77777777" w:rsidR="00CF1EE5" w:rsidRDefault="00B42BCE" w:rsidP="00CF1EE5">
      <w:r>
        <w:rPr>
          <w:noProof/>
        </w:rPr>
        <w:drawing>
          <wp:inline distT="0" distB="0" distL="0" distR="0" wp14:anchorId="26EB9CCF" wp14:editId="37EB76CF">
            <wp:extent cx="5753100" cy="40671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4067175"/>
                    </a:xfrm>
                    <a:prstGeom prst="rect">
                      <a:avLst/>
                    </a:prstGeom>
                    <a:noFill/>
                    <a:ln>
                      <a:noFill/>
                    </a:ln>
                  </pic:spPr>
                </pic:pic>
              </a:graphicData>
            </a:graphic>
          </wp:inline>
        </w:drawing>
      </w:r>
    </w:p>
    <w:p w14:paraId="656967DA" w14:textId="77777777" w:rsidR="00CF1EE5" w:rsidRDefault="00CF1EE5" w:rsidP="00CF1EE5"/>
    <w:p w14:paraId="17C1FAD4" w14:textId="77777777" w:rsidR="00857B30" w:rsidRDefault="00857B30">
      <w:pPr>
        <w:jc w:val="left"/>
      </w:pPr>
      <w:r>
        <w:br w:type="page"/>
      </w:r>
    </w:p>
    <w:p w14:paraId="07C04852" w14:textId="77777777" w:rsidR="00857B30" w:rsidRDefault="00857B30" w:rsidP="00CF1EE5"/>
    <w:p w14:paraId="76A33931" w14:textId="77777777" w:rsidR="00D10AD7" w:rsidRDefault="00D10AD7" w:rsidP="00D10AD7">
      <w:pPr>
        <w:pStyle w:val="Titre3"/>
      </w:pPr>
      <w:bookmarkStart w:id="26" w:name="_Toc18000813"/>
      <w:r>
        <w:t>Package Client.</w:t>
      </w:r>
      <w:bookmarkEnd w:id="26"/>
    </w:p>
    <w:p w14:paraId="6ED610F9" w14:textId="77777777" w:rsidR="00857B30" w:rsidRDefault="00D10AD7" w:rsidP="00D10AD7">
      <w:r>
        <w:t xml:space="preserve">On doit pouvoir effectuer les opérations </w:t>
      </w:r>
      <w:r w:rsidR="00857B30">
        <w:t>sur la gestion des clients :</w:t>
      </w:r>
    </w:p>
    <w:p w14:paraId="3124839E" w14:textId="77777777" w:rsidR="00060611" w:rsidRDefault="00060611" w:rsidP="00857B30">
      <w:pPr>
        <w:pStyle w:val="Paragraphedeliste"/>
        <w:numPr>
          <w:ilvl w:val="0"/>
          <w:numId w:val="6"/>
        </w:numPr>
      </w:pPr>
      <w:r>
        <w:t>Créer un nouveau client.</w:t>
      </w:r>
    </w:p>
    <w:p w14:paraId="25560A2F" w14:textId="06421B78" w:rsidR="00857B30" w:rsidRDefault="00857B30" w:rsidP="00857B30">
      <w:pPr>
        <w:pStyle w:val="Paragraphedeliste"/>
        <w:numPr>
          <w:ilvl w:val="0"/>
          <w:numId w:val="6"/>
        </w:numPr>
      </w:pPr>
      <w:r>
        <w:t>Consulter la liste des clients.</w:t>
      </w:r>
    </w:p>
    <w:p w14:paraId="056AF168" w14:textId="77777777" w:rsidR="00060611" w:rsidRDefault="00857B30" w:rsidP="00060611">
      <w:pPr>
        <w:pStyle w:val="Paragraphedeliste"/>
        <w:numPr>
          <w:ilvl w:val="0"/>
          <w:numId w:val="6"/>
        </w:numPr>
      </w:pPr>
      <w:r>
        <w:t>Sélectionner un client.</w:t>
      </w:r>
    </w:p>
    <w:p w14:paraId="2D26BF3D" w14:textId="12EDD152" w:rsidR="00857B30" w:rsidRDefault="00060611" w:rsidP="00060611">
      <w:pPr>
        <w:pStyle w:val="Paragraphedeliste"/>
        <w:numPr>
          <w:ilvl w:val="0"/>
          <w:numId w:val="6"/>
        </w:numPr>
      </w:pPr>
      <w:r>
        <w:t>M</w:t>
      </w:r>
      <w:r w:rsidR="00857B30">
        <w:t>odifier ou supprimer un client.</w:t>
      </w:r>
    </w:p>
    <w:p w14:paraId="4283541D" w14:textId="77777777" w:rsidR="00857B30" w:rsidRDefault="00857B30" w:rsidP="00D10AD7"/>
    <w:p w14:paraId="433EA4EB" w14:textId="77777777" w:rsidR="00D10AD7" w:rsidRDefault="00857B30" w:rsidP="00D10AD7">
      <w:r>
        <w:rPr>
          <w:noProof/>
        </w:rPr>
        <w:drawing>
          <wp:inline distT="0" distB="0" distL="0" distR="0" wp14:anchorId="5F39B339" wp14:editId="11869037">
            <wp:extent cx="5753100" cy="3969232"/>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53100" cy="3969232"/>
                    </a:xfrm>
                    <a:prstGeom prst="rect">
                      <a:avLst/>
                    </a:prstGeom>
                    <a:noFill/>
                    <a:ln>
                      <a:noFill/>
                    </a:ln>
                  </pic:spPr>
                </pic:pic>
              </a:graphicData>
            </a:graphic>
          </wp:inline>
        </w:drawing>
      </w:r>
    </w:p>
    <w:p w14:paraId="554990AE" w14:textId="77777777" w:rsidR="00D10AD7" w:rsidRDefault="00D10AD7" w:rsidP="00CF1EE5"/>
    <w:p w14:paraId="02403DBA" w14:textId="77777777" w:rsidR="00B74E16" w:rsidRDefault="00B74E16">
      <w:pPr>
        <w:jc w:val="left"/>
      </w:pPr>
      <w:r>
        <w:br w:type="page"/>
      </w:r>
    </w:p>
    <w:p w14:paraId="758CCC3A" w14:textId="77777777" w:rsidR="00B74E16" w:rsidRPr="00CF1EE5" w:rsidRDefault="00B74E16" w:rsidP="00CF1EE5"/>
    <w:p w14:paraId="3583CE1A" w14:textId="77777777" w:rsidR="0055570D" w:rsidRDefault="0055570D" w:rsidP="0055570D">
      <w:pPr>
        <w:pStyle w:val="Titre3"/>
      </w:pPr>
      <w:bookmarkStart w:id="27" w:name="_Toc18000814"/>
      <w:r>
        <w:t xml:space="preserve">Package </w:t>
      </w:r>
      <w:r w:rsidR="00A02EDC">
        <w:t>C</w:t>
      </w:r>
      <w:r>
        <w:t>ommande</w:t>
      </w:r>
      <w:r w:rsidR="00636A33">
        <w:t>s</w:t>
      </w:r>
      <w:r>
        <w:t>.</w:t>
      </w:r>
      <w:bookmarkEnd w:id="27"/>
    </w:p>
    <w:p w14:paraId="1C867DC2" w14:textId="77777777" w:rsidR="00A02EDC" w:rsidRDefault="00857B30" w:rsidP="00A02EDC">
      <w:r>
        <w:t xml:space="preserve">Il est lié aux packages </w:t>
      </w:r>
      <w:r w:rsidRPr="00F065E7">
        <w:rPr>
          <w:b/>
          <w:bCs/>
        </w:rPr>
        <w:t>Authentification</w:t>
      </w:r>
      <w:r>
        <w:t xml:space="preserve">, </w:t>
      </w:r>
      <w:r w:rsidRPr="00F065E7">
        <w:rPr>
          <w:b/>
          <w:bCs/>
        </w:rPr>
        <w:t>Client</w:t>
      </w:r>
      <w:r>
        <w:t xml:space="preserve"> et </w:t>
      </w:r>
      <w:r w:rsidRPr="00F065E7">
        <w:rPr>
          <w:b/>
          <w:bCs/>
        </w:rPr>
        <w:t>Stock</w:t>
      </w:r>
      <w:r>
        <w:t xml:space="preserve">. </w:t>
      </w:r>
      <w:r w:rsidR="00B74E16">
        <w:t xml:space="preserve">L'employé devra sélectionner un client pour effectuer les tâches relatives à la commande d'un </w:t>
      </w:r>
      <w:r w:rsidR="00F065E7" w:rsidRPr="00F065E7">
        <w:rPr>
          <w:b/>
          <w:bCs/>
        </w:rPr>
        <w:t>C</w:t>
      </w:r>
      <w:r w:rsidR="00B74E16" w:rsidRPr="00F065E7">
        <w:rPr>
          <w:b/>
          <w:bCs/>
        </w:rPr>
        <w:t>lient</w:t>
      </w:r>
      <w:r w:rsidR="00B74E16">
        <w:t xml:space="preserve">. </w:t>
      </w:r>
      <w:r w:rsidR="00A02EDC">
        <w:t xml:space="preserve">On doit pouvoir effectuer les tâches </w:t>
      </w:r>
      <w:r w:rsidR="00C20FA6">
        <w:t>suivantes :</w:t>
      </w:r>
    </w:p>
    <w:p w14:paraId="6E934BCC" w14:textId="77777777" w:rsidR="00857B30" w:rsidRDefault="00857B30" w:rsidP="00A02EDC"/>
    <w:p w14:paraId="23CFC686" w14:textId="77777777" w:rsidR="00B74E16" w:rsidRDefault="00B74E16" w:rsidP="00A02EDC">
      <w:pPr>
        <w:pStyle w:val="Paragraphedeliste"/>
        <w:numPr>
          <w:ilvl w:val="0"/>
          <w:numId w:val="9"/>
        </w:numPr>
      </w:pPr>
      <w:r>
        <w:t>Afficher</w:t>
      </w:r>
      <w:r w:rsidR="00A02EDC">
        <w:t xml:space="preserve"> les p</w:t>
      </w:r>
      <w:r w:rsidR="00F14E86">
        <w:t>roduits</w:t>
      </w:r>
      <w:r w:rsidR="00A02EDC">
        <w:t xml:space="preserve"> disponibles</w:t>
      </w:r>
      <w:r w:rsidR="00F14E86">
        <w:t xml:space="preserve"> (pizzas et boissons)</w:t>
      </w:r>
      <w:r w:rsidR="00781CA1">
        <w:t xml:space="preserve"> fait appel à :</w:t>
      </w:r>
    </w:p>
    <w:p w14:paraId="74FFCE6E" w14:textId="77777777" w:rsidR="00781CA1" w:rsidRDefault="00781CA1" w:rsidP="00781CA1">
      <w:pPr>
        <w:pStyle w:val="Paragraphedeliste"/>
        <w:numPr>
          <w:ilvl w:val="1"/>
          <w:numId w:val="9"/>
        </w:numPr>
      </w:pPr>
      <w:r>
        <w:t>Se géolocaliser</w:t>
      </w:r>
      <w:r w:rsidR="00D75A47">
        <w:t xml:space="preserve"> si l'utilisateur n'est pas identifié</w:t>
      </w:r>
      <w:r>
        <w:t>.</w:t>
      </w:r>
    </w:p>
    <w:p w14:paraId="149F444E" w14:textId="77777777" w:rsidR="00F122B1" w:rsidRDefault="00781CA1" w:rsidP="00F122B1">
      <w:pPr>
        <w:pStyle w:val="Paragraphedeliste"/>
        <w:numPr>
          <w:ilvl w:val="0"/>
          <w:numId w:val="9"/>
        </w:numPr>
      </w:pPr>
      <w:r>
        <w:t xml:space="preserve">Ajouter un produit </w:t>
      </w:r>
      <w:r w:rsidR="00C20FA6">
        <w:t xml:space="preserve">fait appel </w:t>
      </w:r>
      <w:r>
        <w:t>au cas d'utilisation :</w:t>
      </w:r>
    </w:p>
    <w:p w14:paraId="150E4BD2" w14:textId="3A435C49" w:rsidR="00EC1998" w:rsidRDefault="00781CA1" w:rsidP="00A52651">
      <w:pPr>
        <w:pStyle w:val="Paragraphedeliste"/>
        <w:numPr>
          <w:ilvl w:val="1"/>
          <w:numId w:val="9"/>
        </w:numPr>
      </w:pPr>
      <w:r>
        <w:t>Constituer un panier.</w:t>
      </w:r>
    </w:p>
    <w:p w14:paraId="607F84B0" w14:textId="77777777" w:rsidR="00DA0155" w:rsidRDefault="00DA0155" w:rsidP="00DA0155">
      <w:pPr>
        <w:pStyle w:val="Paragraphedeliste"/>
        <w:numPr>
          <w:ilvl w:val="0"/>
          <w:numId w:val="9"/>
        </w:numPr>
      </w:pPr>
      <w:r>
        <w:t>Supprimer un produit fait appel au cas d'utilisation :</w:t>
      </w:r>
    </w:p>
    <w:p w14:paraId="331932EF" w14:textId="75AC047D" w:rsidR="00DA0155" w:rsidRDefault="00DA0155" w:rsidP="00A52651">
      <w:pPr>
        <w:pStyle w:val="Paragraphedeliste"/>
        <w:numPr>
          <w:ilvl w:val="1"/>
          <w:numId w:val="9"/>
        </w:numPr>
      </w:pPr>
      <w:r>
        <w:t>Constituer un panier.</w:t>
      </w:r>
    </w:p>
    <w:p w14:paraId="68C3D795" w14:textId="77777777" w:rsidR="00781CA1" w:rsidRDefault="00781CA1" w:rsidP="00F122B1">
      <w:pPr>
        <w:pStyle w:val="Paragraphedeliste"/>
        <w:numPr>
          <w:ilvl w:val="0"/>
          <w:numId w:val="9"/>
        </w:numPr>
      </w:pPr>
      <w:r>
        <w:t>Valider commande fait appel à :</w:t>
      </w:r>
    </w:p>
    <w:p w14:paraId="3C326A63" w14:textId="77777777" w:rsidR="00781CA1" w:rsidRDefault="00F14E86" w:rsidP="00C20FA6">
      <w:pPr>
        <w:pStyle w:val="Paragraphedeliste"/>
        <w:numPr>
          <w:ilvl w:val="1"/>
          <w:numId w:val="9"/>
        </w:numPr>
      </w:pPr>
      <w:r>
        <w:t>S'</w:t>
      </w:r>
      <w:r w:rsidR="00781CA1">
        <w:t xml:space="preserve">identifier du package </w:t>
      </w:r>
      <w:r w:rsidR="00F065E7" w:rsidRPr="00F065E7">
        <w:rPr>
          <w:b/>
          <w:bCs/>
        </w:rPr>
        <w:t>Authentification</w:t>
      </w:r>
      <w:r w:rsidR="00F065E7">
        <w:t xml:space="preserve"> </w:t>
      </w:r>
      <w:r w:rsidR="00781CA1">
        <w:t xml:space="preserve">pour le </w:t>
      </w:r>
      <w:r w:rsidR="00781CA1">
        <w:rPr>
          <w:b/>
          <w:bCs/>
        </w:rPr>
        <w:t>C</w:t>
      </w:r>
      <w:r w:rsidR="00781CA1" w:rsidRPr="00781CA1">
        <w:rPr>
          <w:b/>
          <w:bCs/>
        </w:rPr>
        <w:t>lient</w:t>
      </w:r>
      <w:r w:rsidR="00781CA1">
        <w:t>.</w:t>
      </w:r>
    </w:p>
    <w:p w14:paraId="68B045A4" w14:textId="58CFC2CC" w:rsidR="00A52651" w:rsidRDefault="00781CA1" w:rsidP="00A52651">
      <w:pPr>
        <w:pStyle w:val="Paragraphedeliste"/>
        <w:numPr>
          <w:ilvl w:val="1"/>
          <w:numId w:val="9"/>
        </w:numPr>
      </w:pPr>
      <w:r>
        <w:t>S</w:t>
      </w:r>
      <w:r w:rsidR="00F122B1">
        <w:t>électionner un client</w:t>
      </w:r>
      <w:r w:rsidR="00B74E16">
        <w:t xml:space="preserve"> pour l'</w:t>
      </w:r>
      <w:r w:rsidR="00B74E16" w:rsidRPr="00B74E16">
        <w:rPr>
          <w:b/>
          <w:bCs/>
        </w:rPr>
        <w:t>Employé</w:t>
      </w:r>
      <w:r w:rsidR="002E0E59">
        <w:t>.</w:t>
      </w:r>
      <w:r w:rsidR="00A52651" w:rsidRPr="00A52651">
        <w:t xml:space="preserve"> </w:t>
      </w:r>
    </w:p>
    <w:p w14:paraId="75282A15" w14:textId="1FCE8E61" w:rsidR="00F122B1" w:rsidRDefault="00A52651" w:rsidP="00A52651">
      <w:pPr>
        <w:pStyle w:val="Paragraphedeliste"/>
        <w:numPr>
          <w:ilvl w:val="1"/>
          <w:numId w:val="9"/>
        </w:numPr>
      </w:pPr>
      <w:r>
        <w:t xml:space="preserve">Modifier du package </w:t>
      </w:r>
      <w:r w:rsidRPr="00F065E7">
        <w:rPr>
          <w:b/>
          <w:bCs/>
        </w:rPr>
        <w:t>Stock</w:t>
      </w:r>
      <w:r>
        <w:t>.</w:t>
      </w:r>
    </w:p>
    <w:p w14:paraId="20E36AD5" w14:textId="77777777" w:rsidR="002E0E59" w:rsidRDefault="002E0E59" w:rsidP="00C20FA6">
      <w:pPr>
        <w:pStyle w:val="Paragraphedeliste"/>
        <w:numPr>
          <w:ilvl w:val="1"/>
          <w:numId w:val="9"/>
        </w:numPr>
      </w:pPr>
      <w:r>
        <w:t>Saisir les informations de livraison</w:t>
      </w:r>
      <w:r w:rsidR="00F14E86">
        <w:t>.</w:t>
      </w:r>
    </w:p>
    <w:p w14:paraId="4F8622F4" w14:textId="77777777" w:rsidR="00C013C2" w:rsidRDefault="00C013C2" w:rsidP="00C20FA6">
      <w:pPr>
        <w:pStyle w:val="Paragraphedeliste"/>
        <w:numPr>
          <w:ilvl w:val="1"/>
          <w:numId w:val="9"/>
        </w:numPr>
      </w:pPr>
      <w:r>
        <w:t>Enregistrer règlement</w:t>
      </w:r>
    </w:p>
    <w:p w14:paraId="67F7BF9B" w14:textId="77777777" w:rsidR="00FE3378" w:rsidRDefault="00FE3378" w:rsidP="00FE3378">
      <w:pPr>
        <w:pStyle w:val="Paragraphedeliste"/>
        <w:numPr>
          <w:ilvl w:val="0"/>
          <w:numId w:val="9"/>
        </w:numPr>
      </w:pPr>
      <w:r>
        <w:t>Suivre la commande</w:t>
      </w:r>
      <w:r w:rsidR="00D75A47">
        <w:t xml:space="preserve"> fait appel aux cas d'utilisation :</w:t>
      </w:r>
    </w:p>
    <w:p w14:paraId="267E9CC3" w14:textId="77777777" w:rsidR="00D75A47" w:rsidRDefault="00D75A47" w:rsidP="00D75A47">
      <w:pPr>
        <w:pStyle w:val="Paragraphedeliste"/>
        <w:numPr>
          <w:ilvl w:val="1"/>
          <w:numId w:val="9"/>
        </w:numPr>
      </w:pPr>
      <w:r>
        <w:t xml:space="preserve">S'identifier du package </w:t>
      </w:r>
      <w:r w:rsidR="00F065E7" w:rsidRPr="00F065E7">
        <w:rPr>
          <w:b/>
          <w:bCs/>
        </w:rPr>
        <w:t>Authentification</w:t>
      </w:r>
      <w:r w:rsidR="00F065E7">
        <w:t xml:space="preserve"> </w:t>
      </w:r>
      <w:r>
        <w:t xml:space="preserve">pour le </w:t>
      </w:r>
      <w:r>
        <w:rPr>
          <w:b/>
          <w:bCs/>
        </w:rPr>
        <w:t>C</w:t>
      </w:r>
      <w:r w:rsidRPr="00781CA1">
        <w:rPr>
          <w:b/>
          <w:bCs/>
        </w:rPr>
        <w:t>lient</w:t>
      </w:r>
      <w:r>
        <w:t>.</w:t>
      </w:r>
    </w:p>
    <w:p w14:paraId="6250BD8E" w14:textId="77777777" w:rsidR="00D75A47" w:rsidRDefault="00D75A47" w:rsidP="00D75A47">
      <w:pPr>
        <w:pStyle w:val="Paragraphedeliste"/>
        <w:numPr>
          <w:ilvl w:val="1"/>
          <w:numId w:val="9"/>
        </w:numPr>
      </w:pPr>
      <w:r>
        <w:t>Sélectionner un client pour l'</w:t>
      </w:r>
      <w:r w:rsidRPr="00B74E16">
        <w:rPr>
          <w:b/>
          <w:bCs/>
        </w:rPr>
        <w:t>Employé</w:t>
      </w:r>
      <w:r>
        <w:t>.</w:t>
      </w:r>
    </w:p>
    <w:p w14:paraId="4E84CCD2" w14:textId="77777777" w:rsidR="00C20FA6" w:rsidRDefault="00A02EDC" w:rsidP="00C20FA6">
      <w:pPr>
        <w:pStyle w:val="Paragraphedeliste"/>
        <w:numPr>
          <w:ilvl w:val="0"/>
          <w:numId w:val="9"/>
        </w:numPr>
      </w:pPr>
      <w:r>
        <w:t>Modifier ou annuler une commande</w:t>
      </w:r>
      <w:r w:rsidR="00D75A47">
        <w:t xml:space="preserve"> fait appel à :</w:t>
      </w:r>
    </w:p>
    <w:p w14:paraId="57B28521" w14:textId="77777777" w:rsidR="00D75A47" w:rsidRDefault="00D75A47" w:rsidP="00D75A47">
      <w:pPr>
        <w:pStyle w:val="Paragraphedeliste"/>
        <w:numPr>
          <w:ilvl w:val="1"/>
          <w:numId w:val="9"/>
        </w:numPr>
      </w:pPr>
      <w:r>
        <w:t xml:space="preserve">S'identifier du package </w:t>
      </w:r>
      <w:r w:rsidR="00F065E7" w:rsidRPr="00F065E7">
        <w:rPr>
          <w:b/>
          <w:bCs/>
        </w:rPr>
        <w:t>A</w:t>
      </w:r>
      <w:r w:rsidRPr="00F065E7">
        <w:rPr>
          <w:b/>
          <w:bCs/>
        </w:rPr>
        <w:t>uthentification</w:t>
      </w:r>
      <w:r>
        <w:t xml:space="preserve"> pour le </w:t>
      </w:r>
      <w:r>
        <w:rPr>
          <w:b/>
          <w:bCs/>
        </w:rPr>
        <w:t>C</w:t>
      </w:r>
      <w:r w:rsidRPr="00781CA1">
        <w:rPr>
          <w:b/>
          <w:bCs/>
        </w:rPr>
        <w:t>lient</w:t>
      </w:r>
      <w:r>
        <w:t>.</w:t>
      </w:r>
    </w:p>
    <w:p w14:paraId="76AA31F4" w14:textId="77777777" w:rsidR="00D75A47" w:rsidRDefault="00D75A47" w:rsidP="00D75A47">
      <w:pPr>
        <w:pStyle w:val="Paragraphedeliste"/>
        <w:numPr>
          <w:ilvl w:val="1"/>
          <w:numId w:val="9"/>
        </w:numPr>
      </w:pPr>
      <w:r>
        <w:t>Sélectionner un client pour l'</w:t>
      </w:r>
      <w:r w:rsidRPr="00B74E16">
        <w:rPr>
          <w:b/>
          <w:bCs/>
        </w:rPr>
        <w:t>Employé</w:t>
      </w:r>
      <w:r>
        <w:t>.</w:t>
      </w:r>
    </w:p>
    <w:p w14:paraId="7A4B5E37" w14:textId="77777777" w:rsidR="006E0512" w:rsidRDefault="001652EA" w:rsidP="00D75A47">
      <w:pPr>
        <w:pStyle w:val="Paragraphedeliste"/>
        <w:numPr>
          <w:ilvl w:val="1"/>
          <w:numId w:val="9"/>
        </w:numPr>
      </w:pPr>
      <w:r>
        <w:t>Constituer un panier.</w:t>
      </w:r>
    </w:p>
    <w:p w14:paraId="386A587F" w14:textId="77777777" w:rsidR="00D75A47" w:rsidRDefault="006E0512" w:rsidP="00D75A47">
      <w:pPr>
        <w:pStyle w:val="Paragraphedeliste"/>
        <w:numPr>
          <w:ilvl w:val="1"/>
          <w:numId w:val="9"/>
        </w:numPr>
      </w:pPr>
      <w:r>
        <w:t>M</w:t>
      </w:r>
      <w:r w:rsidR="00D75A47">
        <w:t xml:space="preserve">odifier </w:t>
      </w:r>
      <w:r>
        <w:t>du package</w:t>
      </w:r>
      <w:r w:rsidR="00D75A47">
        <w:t xml:space="preserve"> </w:t>
      </w:r>
      <w:r w:rsidR="00D75A47" w:rsidRPr="00F065E7">
        <w:rPr>
          <w:b/>
          <w:bCs/>
        </w:rPr>
        <w:t>Stock</w:t>
      </w:r>
      <w:r w:rsidR="00D75A47">
        <w:t>.</w:t>
      </w:r>
    </w:p>
    <w:p w14:paraId="62D1C4FE" w14:textId="77777777" w:rsidR="00C013C2" w:rsidRDefault="001652EA" w:rsidP="00C013C2">
      <w:pPr>
        <w:pStyle w:val="Paragraphedeliste"/>
        <w:numPr>
          <w:ilvl w:val="1"/>
          <w:numId w:val="9"/>
        </w:numPr>
      </w:pPr>
      <w:r>
        <w:t>Valider la commande</w:t>
      </w:r>
      <w:r w:rsidR="00C013C2">
        <w:t>.</w:t>
      </w:r>
    </w:p>
    <w:p w14:paraId="247F41B5" w14:textId="77777777" w:rsidR="00F14E86" w:rsidRDefault="00F14E86" w:rsidP="00A02EDC">
      <w:pPr>
        <w:pStyle w:val="Paragraphedeliste"/>
        <w:numPr>
          <w:ilvl w:val="0"/>
          <w:numId w:val="9"/>
        </w:numPr>
      </w:pPr>
      <w:r>
        <w:t>Enregistrer un règlement</w:t>
      </w:r>
      <w:r w:rsidR="00FE3378">
        <w:t xml:space="preserve"> </w:t>
      </w:r>
      <w:r w:rsidR="00D75A47">
        <w:t>fait appel à :</w:t>
      </w:r>
    </w:p>
    <w:p w14:paraId="410872C7" w14:textId="77777777" w:rsidR="00F14E86" w:rsidRDefault="00F14E86" w:rsidP="00F14E86">
      <w:pPr>
        <w:pStyle w:val="Paragraphedeliste"/>
        <w:numPr>
          <w:ilvl w:val="1"/>
          <w:numId w:val="9"/>
        </w:numPr>
      </w:pPr>
      <w:r>
        <w:t xml:space="preserve">Enregistrement règlement </w:t>
      </w:r>
      <w:r w:rsidR="00085EAA">
        <w:t xml:space="preserve">par </w:t>
      </w:r>
      <w:r>
        <w:t xml:space="preserve">CB </w:t>
      </w:r>
      <w:r w:rsidR="00FE3378">
        <w:t>(</w:t>
      </w:r>
      <w:r w:rsidR="00085EAA" w:rsidRPr="00085EAA">
        <w:rPr>
          <w:b/>
          <w:bCs/>
        </w:rPr>
        <w:t>Employé</w:t>
      </w:r>
      <w:r w:rsidR="00085EAA">
        <w:t xml:space="preserve"> ou </w:t>
      </w:r>
      <w:r w:rsidR="00FE3378">
        <w:t xml:space="preserve">en prépaiement </w:t>
      </w:r>
      <w:r w:rsidR="00FE3378">
        <w:rPr>
          <w:b/>
          <w:bCs/>
        </w:rPr>
        <w:t>Client</w:t>
      </w:r>
      <w:r>
        <w:t>).</w:t>
      </w:r>
    </w:p>
    <w:p w14:paraId="7C2814B4" w14:textId="77777777" w:rsidR="00FE3378" w:rsidRDefault="00FE3378" w:rsidP="00FE3378">
      <w:pPr>
        <w:pStyle w:val="Paragraphedeliste"/>
        <w:numPr>
          <w:ilvl w:val="1"/>
          <w:numId w:val="9"/>
        </w:numPr>
      </w:pPr>
      <w:r>
        <w:t xml:space="preserve">Enregistrement règlement </w:t>
      </w:r>
      <w:r w:rsidR="00085EAA">
        <w:t xml:space="preserve">en </w:t>
      </w:r>
      <w:r>
        <w:t>espèce</w:t>
      </w:r>
      <w:r w:rsidR="00085EAA">
        <w:t>s</w:t>
      </w:r>
      <w:r>
        <w:t xml:space="preserve"> (</w:t>
      </w:r>
      <w:r w:rsidRPr="00FE3378">
        <w:rPr>
          <w:b/>
          <w:bCs/>
        </w:rPr>
        <w:t>Livreur</w:t>
      </w:r>
      <w:r>
        <w:t xml:space="preserve"> et </w:t>
      </w:r>
      <w:r w:rsidRPr="00FE3378">
        <w:rPr>
          <w:b/>
          <w:bCs/>
        </w:rPr>
        <w:t>Employé</w:t>
      </w:r>
      <w:r>
        <w:t>).</w:t>
      </w:r>
    </w:p>
    <w:p w14:paraId="28AF4A7B" w14:textId="77777777" w:rsidR="00F14E86" w:rsidRDefault="00F14E86" w:rsidP="00085EAA">
      <w:pPr>
        <w:pStyle w:val="Paragraphedeliste"/>
        <w:numPr>
          <w:ilvl w:val="1"/>
          <w:numId w:val="9"/>
        </w:numPr>
      </w:pPr>
      <w:r>
        <w:t xml:space="preserve">Enregistrement </w:t>
      </w:r>
      <w:r w:rsidR="00FE3378">
        <w:t xml:space="preserve">règlement </w:t>
      </w:r>
      <w:r w:rsidR="00085EAA">
        <w:t xml:space="preserve">par </w:t>
      </w:r>
      <w:r>
        <w:t>chèque</w:t>
      </w:r>
      <w:r w:rsidR="00FE3378">
        <w:t xml:space="preserve"> (</w:t>
      </w:r>
      <w:r w:rsidR="00FE3378" w:rsidRPr="00FE3378">
        <w:rPr>
          <w:b/>
          <w:bCs/>
        </w:rPr>
        <w:t>Empl</w:t>
      </w:r>
      <w:r w:rsidR="00FE3378">
        <w:rPr>
          <w:b/>
          <w:bCs/>
        </w:rPr>
        <w:t>o</w:t>
      </w:r>
      <w:r w:rsidR="00FE3378" w:rsidRPr="00FE3378">
        <w:rPr>
          <w:b/>
          <w:bCs/>
        </w:rPr>
        <w:t>yé</w:t>
      </w:r>
      <w:r w:rsidR="00FE3378">
        <w:t>).</w:t>
      </w:r>
    </w:p>
    <w:p w14:paraId="67C92BB8" w14:textId="77777777" w:rsidR="00085EAA" w:rsidRDefault="00085EAA" w:rsidP="00085EAA">
      <w:pPr>
        <w:pStyle w:val="Paragraphedeliste"/>
        <w:numPr>
          <w:ilvl w:val="1"/>
          <w:numId w:val="9"/>
        </w:numPr>
      </w:pPr>
      <w:r>
        <w:t>Enregistrement règlement en tickets</w:t>
      </w:r>
      <w:r w:rsidRPr="00FE3378">
        <w:t xml:space="preserve"> </w:t>
      </w:r>
      <w:r>
        <w:t>restaurant (</w:t>
      </w:r>
      <w:r w:rsidRPr="00FE3378">
        <w:rPr>
          <w:b/>
          <w:bCs/>
        </w:rPr>
        <w:t>Empl</w:t>
      </w:r>
      <w:r>
        <w:rPr>
          <w:b/>
          <w:bCs/>
        </w:rPr>
        <w:t>o</w:t>
      </w:r>
      <w:r w:rsidRPr="00FE3378">
        <w:rPr>
          <w:b/>
          <w:bCs/>
        </w:rPr>
        <w:t>yé</w:t>
      </w:r>
      <w:r>
        <w:t>).</w:t>
      </w:r>
    </w:p>
    <w:p w14:paraId="2B9F2649" w14:textId="77777777" w:rsidR="00A85FDA" w:rsidRDefault="00A02EDC" w:rsidP="00A85FDA">
      <w:pPr>
        <w:pStyle w:val="Paragraphedeliste"/>
        <w:numPr>
          <w:ilvl w:val="0"/>
          <w:numId w:val="9"/>
        </w:numPr>
      </w:pPr>
      <w:r>
        <w:t>Préparer une commande</w:t>
      </w:r>
      <w:r w:rsidR="005617CE">
        <w:t xml:space="preserve"> </w:t>
      </w:r>
      <w:r w:rsidR="00FE3378">
        <w:t>(</w:t>
      </w:r>
      <w:r w:rsidR="005617CE" w:rsidRPr="005617CE">
        <w:rPr>
          <w:b/>
          <w:bCs/>
        </w:rPr>
        <w:t>Pizzaiolo</w:t>
      </w:r>
      <w:r w:rsidR="00FE3378" w:rsidRPr="00FE3378">
        <w:t>)</w:t>
      </w:r>
      <w:r w:rsidR="006E0512">
        <w:t xml:space="preserve"> et interdire la modification</w:t>
      </w:r>
      <w:r>
        <w:t>.</w:t>
      </w:r>
    </w:p>
    <w:p w14:paraId="138C7C57" w14:textId="77777777" w:rsidR="00FE3378" w:rsidRDefault="00FE3378" w:rsidP="00FE3378">
      <w:pPr>
        <w:pStyle w:val="Paragraphedeliste"/>
        <w:numPr>
          <w:ilvl w:val="0"/>
          <w:numId w:val="9"/>
        </w:numPr>
      </w:pPr>
      <w:r>
        <w:t>Consulter les recettes pour le (</w:t>
      </w:r>
      <w:r w:rsidRPr="00C85C51">
        <w:rPr>
          <w:b/>
          <w:bCs/>
        </w:rPr>
        <w:t>Pizzaiolo</w:t>
      </w:r>
      <w:r>
        <w:t>).</w:t>
      </w:r>
    </w:p>
    <w:p w14:paraId="0F8AC377" w14:textId="77777777" w:rsidR="005617CE" w:rsidRDefault="005617CE" w:rsidP="00A02EDC">
      <w:pPr>
        <w:pStyle w:val="Paragraphedeliste"/>
        <w:numPr>
          <w:ilvl w:val="0"/>
          <w:numId w:val="9"/>
        </w:numPr>
      </w:pPr>
      <w:r>
        <w:t xml:space="preserve">Terminer la préparation d'une commande </w:t>
      </w:r>
      <w:r w:rsidR="00FE3378">
        <w:t>(</w:t>
      </w:r>
      <w:r w:rsidRPr="005617CE">
        <w:rPr>
          <w:b/>
          <w:bCs/>
        </w:rPr>
        <w:t>Pizzaiolo</w:t>
      </w:r>
      <w:r w:rsidR="00FE3378">
        <w:t>).</w:t>
      </w:r>
    </w:p>
    <w:p w14:paraId="59796600" w14:textId="77777777" w:rsidR="00A02EDC" w:rsidRDefault="005617CE" w:rsidP="00A02EDC">
      <w:pPr>
        <w:pStyle w:val="Paragraphedeliste"/>
        <w:numPr>
          <w:ilvl w:val="0"/>
          <w:numId w:val="9"/>
        </w:numPr>
      </w:pPr>
      <w:r>
        <w:t xml:space="preserve">Partir en </w:t>
      </w:r>
      <w:r w:rsidR="00F14E86">
        <w:t>livraison</w:t>
      </w:r>
      <w:r>
        <w:t xml:space="preserve"> </w:t>
      </w:r>
      <w:r w:rsidR="00FE3378">
        <w:t>(</w:t>
      </w:r>
      <w:r w:rsidRPr="005617CE">
        <w:rPr>
          <w:b/>
          <w:bCs/>
        </w:rPr>
        <w:t>Livreur</w:t>
      </w:r>
      <w:r w:rsidR="00FE3378">
        <w:t>).</w:t>
      </w:r>
    </w:p>
    <w:p w14:paraId="214AE991" w14:textId="77777777" w:rsidR="00A02EDC" w:rsidRDefault="00F14E86" w:rsidP="00A02EDC">
      <w:pPr>
        <w:pStyle w:val="Paragraphedeliste"/>
        <w:numPr>
          <w:ilvl w:val="0"/>
          <w:numId w:val="9"/>
        </w:numPr>
      </w:pPr>
      <w:r>
        <w:t>Valider</w:t>
      </w:r>
      <w:r w:rsidR="00A02EDC">
        <w:t xml:space="preserve"> une livraison</w:t>
      </w:r>
      <w:r>
        <w:t xml:space="preserve"> </w:t>
      </w:r>
      <w:r w:rsidR="00D75A47">
        <w:t>(</w:t>
      </w:r>
      <w:r w:rsidR="005617CE" w:rsidRPr="005617CE">
        <w:rPr>
          <w:b/>
          <w:bCs/>
        </w:rPr>
        <w:t>Employé</w:t>
      </w:r>
      <w:r w:rsidR="005617CE">
        <w:t xml:space="preserve"> </w:t>
      </w:r>
      <w:r w:rsidR="00D75A47">
        <w:t>ou</w:t>
      </w:r>
      <w:r w:rsidR="005617CE">
        <w:t xml:space="preserve"> </w:t>
      </w:r>
      <w:r w:rsidR="005617CE" w:rsidRPr="005617CE">
        <w:rPr>
          <w:b/>
          <w:bCs/>
        </w:rPr>
        <w:t>Livreur</w:t>
      </w:r>
      <w:r w:rsidR="00D75A47">
        <w:t>) fait appel à :</w:t>
      </w:r>
    </w:p>
    <w:p w14:paraId="51EF11CD" w14:textId="77777777" w:rsidR="00D75A47" w:rsidRDefault="00D75A47" w:rsidP="00D75A47">
      <w:pPr>
        <w:pStyle w:val="Paragraphedeliste"/>
        <w:numPr>
          <w:ilvl w:val="1"/>
          <w:numId w:val="9"/>
        </w:numPr>
      </w:pPr>
      <w:r>
        <w:t>Enregistrer un règlement si le paiement n'a pas été effectué à la commande.</w:t>
      </w:r>
    </w:p>
    <w:p w14:paraId="5B8AD32B" w14:textId="77777777" w:rsidR="005617CE" w:rsidRDefault="005617CE" w:rsidP="005617CE">
      <w:pPr>
        <w:pStyle w:val="Paragraphedeliste"/>
        <w:numPr>
          <w:ilvl w:val="0"/>
          <w:numId w:val="9"/>
        </w:numPr>
      </w:pPr>
      <w:r>
        <w:t>Consulter les commandes</w:t>
      </w:r>
      <w:r w:rsidR="00D75A47">
        <w:t xml:space="preserve"> fait appel au cas d'utilisation :</w:t>
      </w:r>
    </w:p>
    <w:p w14:paraId="77D3EF76" w14:textId="77777777" w:rsidR="00D75A47" w:rsidRDefault="00D75A47" w:rsidP="00D75A47">
      <w:pPr>
        <w:pStyle w:val="Paragraphedeliste"/>
        <w:numPr>
          <w:ilvl w:val="1"/>
          <w:numId w:val="9"/>
        </w:numPr>
      </w:pPr>
      <w:r>
        <w:t xml:space="preserve">S'identifier du package </w:t>
      </w:r>
      <w:r w:rsidRPr="00F065E7">
        <w:rPr>
          <w:b/>
          <w:bCs/>
        </w:rPr>
        <w:t>Authentification</w:t>
      </w:r>
      <w:r>
        <w:t>.</w:t>
      </w:r>
    </w:p>
    <w:p w14:paraId="18966FB7" w14:textId="77777777" w:rsidR="005617CE" w:rsidRDefault="005617CE" w:rsidP="005617CE">
      <w:pPr>
        <w:pStyle w:val="Paragraphedeliste"/>
      </w:pPr>
    </w:p>
    <w:p w14:paraId="5E487E0B" w14:textId="484D089D" w:rsidR="00A02EDC" w:rsidRDefault="008A6549" w:rsidP="00D2552F">
      <w:pPr>
        <w:jc w:val="center"/>
      </w:pPr>
      <w:bookmarkStart w:id="28" w:name="_GoBack"/>
      <w:r>
        <w:rPr>
          <w:noProof/>
        </w:rPr>
        <w:drawing>
          <wp:inline distT="0" distB="0" distL="0" distR="0" wp14:anchorId="6811C726" wp14:editId="4FC77DF5">
            <wp:extent cx="6022800" cy="3974400"/>
            <wp:effectExtent l="0" t="0" r="0" b="762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22800" cy="3974400"/>
                    </a:xfrm>
                    <a:prstGeom prst="rect">
                      <a:avLst/>
                    </a:prstGeom>
                    <a:noFill/>
                    <a:ln>
                      <a:noFill/>
                    </a:ln>
                  </pic:spPr>
                </pic:pic>
              </a:graphicData>
            </a:graphic>
          </wp:inline>
        </w:drawing>
      </w:r>
      <w:bookmarkEnd w:id="28"/>
    </w:p>
    <w:p w14:paraId="1E185F8A" w14:textId="77777777" w:rsidR="00FB79DB" w:rsidRPr="00A02EDC" w:rsidRDefault="00FB79DB" w:rsidP="00A02EDC"/>
    <w:p w14:paraId="2815E80F" w14:textId="77777777" w:rsidR="00A02EDC" w:rsidRDefault="00A02EDC" w:rsidP="00A02EDC"/>
    <w:p w14:paraId="6B744064" w14:textId="77777777" w:rsidR="00B74E16" w:rsidRDefault="00B74E16">
      <w:pPr>
        <w:jc w:val="left"/>
      </w:pPr>
      <w:r>
        <w:br w:type="page"/>
      </w:r>
    </w:p>
    <w:p w14:paraId="65D73E54" w14:textId="77777777" w:rsidR="00A02EDC" w:rsidRDefault="0055570D" w:rsidP="0055570D">
      <w:pPr>
        <w:pStyle w:val="Titre3"/>
      </w:pPr>
      <w:bookmarkStart w:id="29" w:name="_Toc18000815"/>
      <w:r>
        <w:t xml:space="preserve">Package </w:t>
      </w:r>
      <w:r w:rsidR="00A02EDC">
        <w:t>S</w:t>
      </w:r>
      <w:r>
        <w:t>tock.</w:t>
      </w:r>
      <w:bookmarkEnd w:id="29"/>
    </w:p>
    <w:p w14:paraId="0D7EFC0D" w14:textId="77777777" w:rsidR="00A02EDC" w:rsidRDefault="0021440B" w:rsidP="0021440B">
      <w:pPr>
        <w:pStyle w:val="Paragraphedeliste"/>
        <w:numPr>
          <w:ilvl w:val="0"/>
          <w:numId w:val="11"/>
        </w:numPr>
      </w:pPr>
      <w:r>
        <w:t xml:space="preserve">Consulter le </w:t>
      </w:r>
      <w:r w:rsidR="00F065E7">
        <w:t>S</w:t>
      </w:r>
      <w:r>
        <w:t>tock.</w:t>
      </w:r>
    </w:p>
    <w:p w14:paraId="5B9848E6" w14:textId="77777777" w:rsidR="0021440B" w:rsidRDefault="0021440B" w:rsidP="0021440B">
      <w:pPr>
        <w:pStyle w:val="Paragraphedeliste"/>
        <w:numPr>
          <w:ilvl w:val="0"/>
          <w:numId w:val="11"/>
        </w:numPr>
      </w:pPr>
      <w:r>
        <w:t>Passer une commande fournisseur.</w:t>
      </w:r>
    </w:p>
    <w:p w14:paraId="7C319903" w14:textId="77777777" w:rsidR="0021440B" w:rsidRDefault="0021440B" w:rsidP="0021440B">
      <w:pPr>
        <w:pStyle w:val="Paragraphedeliste"/>
        <w:numPr>
          <w:ilvl w:val="0"/>
          <w:numId w:val="11"/>
        </w:numPr>
      </w:pPr>
      <w:r>
        <w:t xml:space="preserve">Modifier le </w:t>
      </w:r>
      <w:r w:rsidR="00F065E7">
        <w:t>S</w:t>
      </w:r>
      <w:r>
        <w:t>tock</w:t>
      </w:r>
      <w:r w:rsidR="00C24825">
        <w:t xml:space="preserve"> soit par le </w:t>
      </w:r>
      <w:r w:rsidR="00C24825" w:rsidRPr="00C85C51">
        <w:rPr>
          <w:b/>
          <w:bCs/>
        </w:rPr>
        <w:t>Manager</w:t>
      </w:r>
      <w:r w:rsidR="00C24825">
        <w:t xml:space="preserve"> soit par le </w:t>
      </w:r>
      <w:r w:rsidR="00C24825" w:rsidRPr="00C85C51">
        <w:rPr>
          <w:b/>
          <w:bCs/>
        </w:rPr>
        <w:t>Package Commandes</w:t>
      </w:r>
      <w:r>
        <w:t>.</w:t>
      </w:r>
    </w:p>
    <w:p w14:paraId="15C7F2CA" w14:textId="77777777" w:rsidR="00FB79DB" w:rsidRDefault="00FB79DB" w:rsidP="00A02EDC"/>
    <w:p w14:paraId="32B9FC09" w14:textId="77777777" w:rsidR="003F0769" w:rsidRDefault="00636A33" w:rsidP="00A02EDC">
      <w:r>
        <w:rPr>
          <w:noProof/>
        </w:rPr>
        <w:drawing>
          <wp:inline distT="0" distB="0" distL="0" distR="0" wp14:anchorId="4B787486" wp14:editId="37727CE3">
            <wp:extent cx="5760720" cy="4365437"/>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me_cas_utilisation_package_stock.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365437"/>
                    </a:xfrm>
                    <a:prstGeom prst="rect">
                      <a:avLst/>
                    </a:prstGeom>
                  </pic:spPr>
                </pic:pic>
              </a:graphicData>
            </a:graphic>
          </wp:inline>
        </w:drawing>
      </w:r>
    </w:p>
    <w:p w14:paraId="2406B824" w14:textId="77777777" w:rsidR="003F0769" w:rsidRDefault="003F0769" w:rsidP="00A02EDC"/>
    <w:p w14:paraId="30D312DF" w14:textId="77777777" w:rsidR="00C00C9C" w:rsidRDefault="00C00C9C">
      <w:pPr>
        <w:jc w:val="left"/>
      </w:pPr>
      <w:r>
        <w:br w:type="page"/>
      </w:r>
    </w:p>
    <w:p w14:paraId="2C87CE07" w14:textId="77777777" w:rsidR="0055570D" w:rsidRDefault="0055570D" w:rsidP="0055570D">
      <w:pPr>
        <w:pStyle w:val="Titre3"/>
      </w:pPr>
      <w:bookmarkStart w:id="30" w:name="_Toc18000816"/>
      <w:r>
        <w:t xml:space="preserve">Package </w:t>
      </w:r>
      <w:r w:rsidR="00FB79DB">
        <w:t>Gestion.</w:t>
      </w:r>
      <w:bookmarkEnd w:id="30"/>
    </w:p>
    <w:p w14:paraId="70F7B449" w14:textId="77777777" w:rsidR="00FB79DB" w:rsidRDefault="00FB79DB" w:rsidP="00FB79DB">
      <w:pPr>
        <w:pStyle w:val="Paragraphedeliste"/>
        <w:numPr>
          <w:ilvl w:val="0"/>
          <w:numId w:val="10"/>
        </w:numPr>
      </w:pPr>
      <w:r>
        <w:t>Consulter le chiffre d'affaire.</w:t>
      </w:r>
    </w:p>
    <w:p w14:paraId="69CC5B3D" w14:textId="77777777" w:rsidR="00FB79DB" w:rsidRDefault="00FB79DB" w:rsidP="00FB79DB"/>
    <w:p w14:paraId="5FD523C7" w14:textId="77777777" w:rsidR="00FB79DB" w:rsidRPr="00FB79DB" w:rsidRDefault="00B42BCE" w:rsidP="00FB79DB">
      <w:r>
        <w:rPr>
          <w:noProof/>
        </w:rPr>
        <w:drawing>
          <wp:inline distT="0" distB="0" distL="0" distR="0" wp14:anchorId="14A249FE" wp14:editId="30FD484D">
            <wp:extent cx="5753100" cy="31527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152775"/>
                    </a:xfrm>
                    <a:prstGeom prst="rect">
                      <a:avLst/>
                    </a:prstGeom>
                    <a:noFill/>
                    <a:ln>
                      <a:noFill/>
                    </a:ln>
                  </pic:spPr>
                </pic:pic>
              </a:graphicData>
            </a:graphic>
          </wp:inline>
        </w:drawing>
      </w:r>
    </w:p>
    <w:p w14:paraId="0ECA635C" w14:textId="77777777" w:rsidR="0055570D" w:rsidRDefault="0055570D" w:rsidP="0055570D"/>
    <w:p w14:paraId="055280A4" w14:textId="77777777" w:rsidR="006F30E0" w:rsidRPr="0055570D" w:rsidRDefault="006F30E0" w:rsidP="0055570D"/>
    <w:p w14:paraId="491DBA3E" w14:textId="77777777" w:rsidR="008F6569" w:rsidRDefault="008F6569" w:rsidP="008F6569"/>
    <w:p w14:paraId="147EABE0" w14:textId="77777777" w:rsidR="008F6569" w:rsidRDefault="008F6569" w:rsidP="008F6569"/>
    <w:p w14:paraId="5A947190" w14:textId="77777777" w:rsidR="008F6569" w:rsidRDefault="008F6569">
      <w:pPr>
        <w:jc w:val="left"/>
      </w:pPr>
      <w:r>
        <w:br w:type="page"/>
      </w:r>
    </w:p>
    <w:p w14:paraId="0BD57C34" w14:textId="4893164D" w:rsidR="00FD3206" w:rsidRDefault="00932E3E" w:rsidP="00FD3206">
      <w:pPr>
        <w:pStyle w:val="Titre1"/>
      </w:pPr>
      <w:bookmarkStart w:id="31" w:name="_Toc18000817"/>
      <w:r>
        <w:t>Détails</w:t>
      </w:r>
      <w:r w:rsidR="00FD3206">
        <w:t xml:space="preserve"> des cas d'utilisation</w:t>
      </w:r>
      <w:r>
        <w:t xml:space="preserve"> du package Commande</w:t>
      </w:r>
      <w:r w:rsidR="00FD3206">
        <w:t>.</w:t>
      </w:r>
      <w:bookmarkEnd w:id="31"/>
    </w:p>
    <w:p w14:paraId="180A9708" w14:textId="77777777" w:rsidR="00FD3206" w:rsidRDefault="00FD3206" w:rsidP="00FD3206">
      <w:pPr>
        <w:pStyle w:val="Titre2"/>
      </w:pPr>
      <w:bookmarkStart w:id="32" w:name="_Toc18000818"/>
      <w:r>
        <w:t>C</w:t>
      </w:r>
      <w:r w:rsidRPr="00A81C10">
        <w:t>as d'utilisation &lt;&lt;</w:t>
      </w:r>
      <w:r w:rsidR="00241FF4">
        <w:t xml:space="preserve">Afficher les </w:t>
      </w:r>
      <w:r w:rsidR="00A05C98">
        <w:t>produits</w:t>
      </w:r>
      <w:r w:rsidRPr="00A81C10">
        <w:t>&gt;&gt;</w:t>
      </w:r>
      <w:bookmarkEnd w:id="32"/>
    </w:p>
    <w:p w14:paraId="6950D3F6" w14:textId="77777777" w:rsidR="00FD3206" w:rsidRPr="00A81C10" w:rsidRDefault="00FD3206" w:rsidP="00FD3206">
      <w:pPr>
        <w:pStyle w:val="Titre3"/>
      </w:pPr>
      <w:bookmarkStart w:id="33" w:name="_Toc18000819"/>
      <w:r>
        <w:t>Identification</w:t>
      </w:r>
      <w:bookmarkEnd w:id="33"/>
    </w:p>
    <w:tbl>
      <w:tblPr>
        <w:tblStyle w:val="Grilledutableau"/>
        <w:tblW w:w="9067" w:type="dxa"/>
        <w:tblLook w:val="04A0" w:firstRow="1" w:lastRow="0" w:firstColumn="1" w:lastColumn="0" w:noHBand="0" w:noVBand="1"/>
      </w:tblPr>
      <w:tblGrid>
        <w:gridCol w:w="2119"/>
        <w:gridCol w:w="6948"/>
      </w:tblGrid>
      <w:tr w:rsidR="00FD3206" w14:paraId="298944CD" w14:textId="77777777" w:rsidTr="00241FF4">
        <w:tc>
          <w:tcPr>
            <w:tcW w:w="0" w:type="auto"/>
            <w:shd w:val="clear" w:color="auto" w:fill="E7E6E6" w:themeFill="background2"/>
          </w:tcPr>
          <w:p w14:paraId="5CE07E33" w14:textId="77777777" w:rsidR="00FD3206" w:rsidRPr="00A14E6E" w:rsidRDefault="00FD3206" w:rsidP="00241FF4">
            <w:pPr>
              <w:rPr>
                <w:b/>
                <w:bCs/>
              </w:rPr>
            </w:pPr>
            <w:r w:rsidRPr="00A14E6E">
              <w:rPr>
                <w:b/>
                <w:bCs/>
              </w:rPr>
              <w:t>Numéro</w:t>
            </w:r>
          </w:p>
        </w:tc>
        <w:tc>
          <w:tcPr>
            <w:tcW w:w="6948" w:type="dxa"/>
            <w:shd w:val="clear" w:color="auto" w:fill="E7E6E6" w:themeFill="background2"/>
          </w:tcPr>
          <w:p w14:paraId="2B5651B5" w14:textId="77777777" w:rsidR="00FD3206" w:rsidRPr="00264A5C" w:rsidRDefault="00FD3206" w:rsidP="00241FF4">
            <w:pPr>
              <w:rPr>
                <w:b/>
                <w:bCs/>
              </w:rPr>
            </w:pPr>
            <w:r w:rsidRPr="00264A5C">
              <w:rPr>
                <w:b/>
                <w:bCs/>
              </w:rPr>
              <w:t>1</w:t>
            </w:r>
          </w:p>
        </w:tc>
      </w:tr>
      <w:tr w:rsidR="00FD3206" w14:paraId="5DD9B11F" w14:textId="77777777" w:rsidTr="00241FF4">
        <w:tc>
          <w:tcPr>
            <w:tcW w:w="0" w:type="auto"/>
          </w:tcPr>
          <w:p w14:paraId="12214138" w14:textId="77777777" w:rsidR="00FD3206" w:rsidRPr="00A14E6E" w:rsidRDefault="00FD3206" w:rsidP="00241FF4">
            <w:pPr>
              <w:rPr>
                <w:b/>
                <w:bCs/>
              </w:rPr>
            </w:pPr>
            <w:r w:rsidRPr="00A14E6E">
              <w:rPr>
                <w:b/>
                <w:bCs/>
              </w:rPr>
              <w:t>Nom</w:t>
            </w:r>
          </w:p>
        </w:tc>
        <w:tc>
          <w:tcPr>
            <w:tcW w:w="6948" w:type="dxa"/>
          </w:tcPr>
          <w:p w14:paraId="20CFC588" w14:textId="77777777" w:rsidR="00FD3206" w:rsidRPr="00A14E6E" w:rsidRDefault="00241FF4" w:rsidP="00241FF4">
            <w:r>
              <w:t xml:space="preserve">Afficher les </w:t>
            </w:r>
            <w:r w:rsidR="00E131BF">
              <w:t>produits (package commandes)</w:t>
            </w:r>
          </w:p>
        </w:tc>
      </w:tr>
      <w:tr w:rsidR="00FD3206" w14:paraId="7503076D" w14:textId="77777777" w:rsidTr="00241FF4">
        <w:tc>
          <w:tcPr>
            <w:tcW w:w="0" w:type="auto"/>
            <w:shd w:val="clear" w:color="auto" w:fill="E7E6E6" w:themeFill="background2"/>
          </w:tcPr>
          <w:p w14:paraId="036CCD61" w14:textId="77777777" w:rsidR="00FD3206" w:rsidRPr="00A14E6E" w:rsidRDefault="00FD3206" w:rsidP="00241FF4">
            <w:pPr>
              <w:rPr>
                <w:b/>
                <w:bCs/>
              </w:rPr>
            </w:pPr>
            <w:r w:rsidRPr="00A14E6E">
              <w:rPr>
                <w:b/>
                <w:bCs/>
              </w:rPr>
              <w:t>A</w:t>
            </w:r>
            <w:r>
              <w:rPr>
                <w:b/>
                <w:bCs/>
              </w:rPr>
              <w:t>c</w:t>
            </w:r>
            <w:r w:rsidRPr="00A14E6E">
              <w:rPr>
                <w:b/>
                <w:bCs/>
              </w:rPr>
              <w:t>teur(s)</w:t>
            </w:r>
          </w:p>
        </w:tc>
        <w:tc>
          <w:tcPr>
            <w:tcW w:w="6948" w:type="dxa"/>
            <w:shd w:val="clear" w:color="auto" w:fill="E7E6E6" w:themeFill="background2"/>
          </w:tcPr>
          <w:p w14:paraId="000FB0EC" w14:textId="77777777" w:rsidR="00FD3206" w:rsidRPr="00A14E6E" w:rsidRDefault="00A24AFF" w:rsidP="00241FF4">
            <w:r>
              <w:t>Acheteur (Client</w:t>
            </w:r>
            <w:r w:rsidR="00241FF4">
              <w:t>,</w:t>
            </w:r>
            <w:r>
              <w:t xml:space="preserve"> Employé</w:t>
            </w:r>
            <w:r w:rsidR="00241FF4">
              <w:t xml:space="preserve"> ou Pizzaiolo</w:t>
            </w:r>
            <w:r>
              <w:t>)</w:t>
            </w:r>
          </w:p>
        </w:tc>
      </w:tr>
      <w:tr w:rsidR="00FD3206" w14:paraId="137C7AD2" w14:textId="77777777" w:rsidTr="00241FF4">
        <w:tc>
          <w:tcPr>
            <w:tcW w:w="0" w:type="auto"/>
          </w:tcPr>
          <w:p w14:paraId="1040DB8F" w14:textId="77777777" w:rsidR="00FD3206" w:rsidRPr="00A14E6E" w:rsidRDefault="00FD3206" w:rsidP="00241FF4">
            <w:pPr>
              <w:rPr>
                <w:b/>
                <w:bCs/>
              </w:rPr>
            </w:pPr>
            <w:r w:rsidRPr="00A14E6E">
              <w:rPr>
                <w:b/>
                <w:bCs/>
              </w:rPr>
              <w:t>Description succincte</w:t>
            </w:r>
          </w:p>
        </w:tc>
        <w:tc>
          <w:tcPr>
            <w:tcW w:w="6948" w:type="dxa"/>
          </w:tcPr>
          <w:p w14:paraId="2333C0E9" w14:textId="77777777" w:rsidR="00FD3206" w:rsidRPr="00A14E6E" w:rsidRDefault="00241FF4" w:rsidP="00241FF4">
            <w:r>
              <w:t>Les acteurs voient les p</w:t>
            </w:r>
            <w:r w:rsidR="006E0512">
              <w:t>roduits</w:t>
            </w:r>
            <w:r>
              <w:t xml:space="preserve"> disponibles en fonction des stocks</w:t>
            </w:r>
            <w:r w:rsidR="006E0512">
              <w:t xml:space="preserve"> du magasin spécifié</w:t>
            </w:r>
            <w:r w:rsidR="00A24AFF">
              <w:t>.</w:t>
            </w:r>
            <w:r w:rsidR="006E0512">
              <w:t xml:space="preserve"> Le magasin est soit sélectionné par géolocalisation ou soit par le client. Une description de la composition des pizzas est affichée sur simple clic sur l'image du produit correspondant</w:t>
            </w:r>
            <w:r>
              <w:t>.</w:t>
            </w:r>
          </w:p>
        </w:tc>
      </w:tr>
      <w:tr w:rsidR="00FD3206" w:rsidRPr="00D2552F" w14:paraId="57DC47DD" w14:textId="77777777" w:rsidTr="00241FF4">
        <w:tc>
          <w:tcPr>
            <w:tcW w:w="0" w:type="auto"/>
            <w:shd w:val="clear" w:color="auto" w:fill="E7E6E6" w:themeFill="background2"/>
          </w:tcPr>
          <w:p w14:paraId="29808B67" w14:textId="77777777" w:rsidR="00FD3206" w:rsidRPr="00A14E6E" w:rsidRDefault="00FD3206" w:rsidP="00241FF4">
            <w:pPr>
              <w:rPr>
                <w:b/>
                <w:bCs/>
              </w:rPr>
            </w:pPr>
            <w:r w:rsidRPr="00A14E6E">
              <w:rPr>
                <w:b/>
                <w:bCs/>
              </w:rPr>
              <w:t>Auteur</w:t>
            </w:r>
          </w:p>
        </w:tc>
        <w:tc>
          <w:tcPr>
            <w:tcW w:w="6948" w:type="dxa"/>
            <w:shd w:val="clear" w:color="auto" w:fill="E7E6E6" w:themeFill="background2"/>
          </w:tcPr>
          <w:p w14:paraId="4370C256" w14:textId="77777777" w:rsidR="00FD3206" w:rsidRPr="00FD3206" w:rsidRDefault="00FD3206" w:rsidP="00241FF4">
            <w:pPr>
              <w:rPr>
                <w:lang w:val="pt-PT"/>
              </w:rPr>
            </w:pPr>
            <w:r w:rsidRPr="00FD3206">
              <w:rPr>
                <w:lang w:val="pt-PT"/>
              </w:rPr>
              <w:t>P.-E.DOS SANTOS FACAO</w:t>
            </w:r>
          </w:p>
        </w:tc>
      </w:tr>
      <w:tr w:rsidR="00FD3206" w14:paraId="5D97E46E" w14:textId="77777777" w:rsidTr="00241FF4">
        <w:tc>
          <w:tcPr>
            <w:tcW w:w="0" w:type="auto"/>
          </w:tcPr>
          <w:p w14:paraId="38BDD555" w14:textId="77777777" w:rsidR="00FD3206" w:rsidRPr="00A14E6E" w:rsidRDefault="00FD3206" w:rsidP="00241FF4">
            <w:pPr>
              <w:rPr>
                <w:b/>
                <w:bCs/>
              </w:rPr>
            </w:pPr>
            <w:r w:rsidRPr="00A14E6E">
              <w:rPr>
                <w:b/>
                <w:bCs/>
              </w:rPr>
              <w:t>Date(s)</w:t>
            </w:r>
          </w:p>
        </w:tc>
        <w:tc>
          <w:tcPr>
            <w:tcW w:w="6948" w:type="dxa"/>
          </w:tcPr>
          <w:p w14:paraId="65ADF4DE" w14:textId="77777777" w:rsidR="00FD3206" w:rsidRPr="00A14E6E" w:rsidRDefault="00A24AFF" w:rsidP="00241FF4">
            <w:r>
              <w:t>19/0</w:t>
            </w:r>
            <w:r w:rsidR="00085EAA">
              <w:t>7</w:t>
            </w:r>
            <w:r>
              <w:t xml:space="preserve">/2 </w:t>
            </w:r>
            <w:r w:rsidR="00FD3206" w:rsidRPr="00A14E6E">
              <w:t>(première rédaction)</w:t>
            </w:r>
          </w:p>
        </w:tc>
      </w:tr>
      <w:tr w:rsidR="00FD3206" w14:paraId="39269BE5" w14:textId="77777777" w:rsidTr="00241FF4">
        <w:tc>
          <w:tcPr>
            <w:tcW w:w="0" w:type="auto"/>
            <w:shd w:val="clear" w:color="auto" w:fill="E7E6E6" w:themeFill="background2"/>
          </w:tcPr>
          <w:p w14:paraId="27232C80" w14:textId="77777777" w:rsidR="00FD3206" w:rsidRPr="00A14E6E" w:rsidRDefault="00FD3206" w:rsidP="00241FF4">
            <w:pPr>
              <w:rPr>
                <w:b/>
                <w:bCs/>
              </w:rPr>
            </w:pPr>
            <w:r w:rsidRPr="00A14E6E">
              <w:rPr>
                <w:b/>
                <w:bCs/>
              </w:rPr>
              <w:t>Préconditions</w:t>
            </w:r>
          </w:p>
        </w:tc>
        <w:tc>
          <w:tcPr>
            <w:tcW w:w="6948" w:type="dxa"/>
            <w:shd w:val="clear" w:color="auto" w:fill="E7E6E6" w:themeFill="background2"/>
          </w:tcPr>
          <w:p w14:paraId="0B6EEA7E" w14:textId="77777777" w:rsidR="00FD3206" w:rsidRPr="00A14E6E" w:rsidRDefault="00B52CFC" w:rsidP="00241FF4">
            <w:r>
              <w:t>Aucune</w:t>
            </w:r>
          </w:p>
        </w:tc>
      </w:tr>
      <w:tr w:rsidR="00FD3206" w14:paraId="10539C6D" w14:textId="77777777" w:rsidTr="00241FF4">
        <w:tc>
          <w:tcPr>
            <w:tcW w:w="0" w:type="auto"/>
          </w:tcPr>
          <w:p w14:paraId="19377BE8" w14:textId="77777777" w:rsidR="00FD3206" w:rsidRPr="00A14E6E" w:rsidRDefault="00FD3206" w:rsidP="00241FF4">
            <w:pPr>
              <w:rPr>
                <w:b/>
                <w:bCs/>
              </w:rPr>
            </w:pPr>
            <w:r w:rsidRPr="00A14E6E">
              <w:rPr>
                <w:b/>
                <w:bCs/>
              </w:rPr>
              <w:t>Démarrage</w:t>
            </w:r>
          </w:p>
        </w:tc>
        <w:tc>
          <w:tcPr>
            <w:tcW w:w="6948" w:type="dxa"/>
          </w:tcPr>
          <w:p w14:paraId="00993359" w14:textId="77777777" w:rsidR="00FD3206" w:rsidRPr="00A14E6E" w:rsidRDefault="00241FF4" w:rsidP="00241FF4">
            <w:r>
              <w:t xml:space="preserve">L'utilisateur </w:t>
            </w:r>
            <w:r w:rsidR="00AD46E6">
              <w:t xml:space="preserve">demande la page </w:t>
            </w:r>
            <w:r w:rsidR="0083155D">
              <w:t>des produits.</w:t>
            </w:r>
          </w:p>
        </w:tc>
      </w:tr>
    </w:tbl>
    <w:p w14:paraId="72A4B2D3" w14:textId="77777777" w:rsidR="00FD3206" w:rsidRDefault="00FD3206" w:rsidP="00FD3206"/>
    <w:p w14:paraId="336D3AF5" w14:textId="77777777" w:rsidR="00FD3206" w:rsidRPr="00264A5C" w:rsidRDefault="00FD3206" w:rsidP="00FD3206">
      <w:pPr>
        <w:pStyle w:val="Titre3"/>
      </w:pPr>
      <w:bookmarkStart w:id="34" w:name="_Toc18000820"/>
      <w:r w:rsidRPr="00264A5C">
        <w:t>Le dialogue : le scénario nominal.</w:t>
      </w:r>
      <w:bookmarkEnd w:id="34"/>
    </w:p>
    <w:tbl>
      <w:tblPr>
        <w:tblStyle w:val="Grilledutableau"/>
        <w:tblW w:w="0" w:type="auto"/>
        <w:tblLook w:val="04A0" w:firstRow="1" w:lastRow="0" w:firstColumn="1" w:lastColumn="0" w:noHBand="0" w:noVBand="1"/>
      </w:tblPr>
      <w:tblGrid>
        <w:gridCol w:w="2127"/>
        <w:gridCol w:w="3914"/>
        <w:gridCol w:w="3021"/>
      </w:tblGrid>
      <w:tr w:rsidR="00FD3206" w14:paraId="19D70B26" w14:textId="77777777" w:rsidTr="00241FF4">
        <w:tc>
          <w:tcPr>
            <w:tcW w:w="2127" w:type="dxa"/>
            <w:shd w:val="clear" w:color="auto" w:fill="E7E6E6" w:themeFill="background2"/>
          </w:tcPr>
          <w:p w14:paraId="007B9343" w14:textId="77777777" w:rsidR="00FD3206" w:rsidRPr="00264A5C" w:rsidRDefault="00FD3206" w:rsidP="00241FF4">
            <w:pPr>
              <w:rPr>
                <w:b/>
                <w:bCs/>
              </w:rPr>
            </w:pPr>
            <w:r w:rsidRPr="00264A5C">
              <w:rPr>
                <w:b/>
                <w:bCs/>
              </w:rPr>
              <w:t>Étape du scénario</w:t>
            </w:r>
          </w:p>
        </w:tc>
        <w:tc>
          <w:tcPr>
            <w:tcW w:w="3914" w:type="dxa"/>
            <w:shd w:val="clear" w:color="auto" w:fill="E7E6E6" w:themeFill="background2"/>
          </w:tcPr>
          <w:p w14:paraId="1FCD250B" w14:textId="77777777" w:rsidR="00FD3206" w:rsidRPr="00264A5C" w:rsidRDefault="00FD3206" w:rsidP="00241FF4">
            <w:pPr>
              <w:rPr>
                <w:b/>
                <w:bCs/>
              </w:rPr>
            </w:pPr>
            <w:r w:rsidRPr="00264A5C">
              <w:rPr>
                <w:b/>
                <w:bCs/>
              </w:rPr>
              <w:t>Utilisateur</w:t>
            </w:r>
          </w:p>
        </w:tc>
        <w:tc>
          <w:tcPr>
            <w:tcW w:w="3021" w:type="dxa"/>
            <w:shd w:val="clear" w:color="auto" w:fill="E7E6E6" w:themeFill="background2"/>
          </w:tcPr>
          <w:p w14:paraId="1C12D737" w14:textId="77777777" w:rsidR="00FD3206" w:rsidRPr="00264A5C" w:rsidRDefault="00FD3206" w:rsidP="00241FF4">
            <w:pPr>
              <w:rPr>
                <w:b/>
                <w:bCs/>
              </w:rPr>
            </w:pPr>
            <w:r w:rsidRPr="00264A5C">
              <w:rPr>
                <w:b/>
                <w:bCs/>
              </w:rPr>
              <w:t>Système</w:t>
            </w:r>
          </w:p>
        </w:tc>
      </w:tr>
      <w:tr w:rsidR="00180F9C" w14:paraId="0C086454" w14:textId="77777777" w:rsidTr="00241FF4">
        <w:tc>
          <w:tcPr>
            <w:tcW w:w="2127" w:type="dxa"/>
          </w:tcPr>
          <w:p w14:paraId="69D36870" w14:textId="77777777" w:rsidR="00180F9C" w:rsidRPr="00264A5C" w:rsidRDefault="00180F9C" w:rsidP="00180F9C">
            <w:pPr>
              <w:rPr>
                <w:b/>
                <w:bCs/>
              </w:rPr>
            </w:pPr>
            <w:r w:rsidRPr="00264A5C">
              <w:rPr>
                <w:b/>
                <w:bCs/>
              </w:rPr>
              <w:t>1.</w:t>
            </w:r>
          </w:p>
        </w:tc>
        <w:tc>
          <w:tcPr>
            <w:tcW w:w="3914" w:type="dxa"/>
          </w:tcPr>
          <w:p w14:paraId="6E5A78A6" w14:textId="77777777" w:rsidR="00180F9C" w:rsidRDefault="00180F9C" w:rsidP="00180F9C"/>
        </w:tc>
        <w:tc>
          <w:tcPr>
            <w:tcW w:w="3021" w:type="dxa"/>
          </w:tcPr>
          <w:p w14:paraId="1FD3664D" w14:textId="4199D6D2" w:rsidR="00180F9C" w:rsidRDefault="0043305F" w:rsidP="00180F9C">
            <w:r>
              <w:t>Appel du cas d'utilisation &lt;&lt;Se géolocaliser&gt;&gt;</w:t>
            </w:r>
          </w:p>
        </w:tc>
      </w:tr>
      <w:tr w:rsidR="00180F9C" w14:paraId="51EC7B17" w14:textId="77777777" w:rsidTr="00241FF4">
        <w:tc>
          <w:tcPr>
            <w:tcW w:w="2127" w:type="dxa"/>
            <w:shd w:val="clear" w:color="auto" w:fill="E7E6E6" w:themeFill="background2"/>
          </w:tcPr>
          <w:p w14:paraId="38FDA184" w14:textId="77777777" w:rsidR="00180F9C" w:rsidRPr="00264A5C" w:rsidRDefault="00180F9C" w:rsidP="00180F9C">
            <w:pPr>
              <w:rPr>
                <w:b/>
                <w:bCs/>
              </w:rPr>
            </w:pPr>
            <w:r w:rsidRPr="00264A5C">
              <w:rPr>
                <w:b/>
                <w:bCs/>
              </w:rPr>
              <w:t>2.</w:t>
            </w:r>
          </w:p>
        </w:tc>
        <w:tc>
          <w:tcPr>
            <w:tcW w:w="3914" w:type="dxa"/>
            <w:shd w:val="clear" w:color="auto" w:fill="E7E6E6" w:themeFill="background2"/>
          </w:tcPr>
          <w:p w14:paraId="752A04DD" w14:textId="77777777" w:rsidR="00180F9C" w:rsidRDefault="00180F9C" w:rsidP="00180F9C"/>
        </w:tc>
        <w:tc>
          <w:tcPr>
            <w:tcW w:w="3021" w:type="dxa"/>
            <w:shd w:val="clear" w:color="auto" w:fill="E7E6E6" w:themeFill="background2"/>
          </w:tcPr>
          <w:p w14:paraId="6809902A" w14:textId="77777777" w:rsidR="00180F9C" w:rsidRDefault="00180F9C" w:rsidP="00180F9C">
            <w:r>
              <w:t>Sélection du magasin le plus proche.</w:t>
            </w:r>
          </w:p>
        </w:tc>
      </w:tr>
      <w:tr w:rsidR="00180F9C" w14:paraId="3F632480" w14:textId="77777777" w:rsidTr="00241FF4">
        <w:tc>
          <w:tcPr>
            <w:tcW w:w="2127" w:type="dxa"/>
          </w:tcPr>
          <w:p w14:paraId="783B0768" w14:textId="77777777" w:rsidR="00180F9C" w:rsidRPr="00264A5C" w:rsidRDefault="00180F9C" w:rsidP="00180F9C">
            <w:pPr>
              <w:rPr>
                <w:b/>
                <w:bCs/>
              </w:rPr>
            </w:pPr>
            <w:r w:rsidRPr="00264A5C">
              <w:rPr>
                <w:b/>
                <w:bCs/>
              </w:rPr>
              <w:t>3.</w:t>
            </w:r>
          </w:p>
        </w:tc>
        <w:tc>
          <w:tcPr>
            <w:tcW w:w="3914" w:type="dxa"/>
          </w:tcPr>
          <w:p w14:paraId="0B9809C2" w14:textId="77777777" w:rsidR="00180F9C" w:rsidRDefault="00180F9C" w:rsidP="00180F9C"/>
        </w:tc>
        <w:tc>
          <w:tcPr>
            <w:tcW w:w="3021" w:type="dxa"/>
          </w:tcPr>
          <w:p w14:paraId="62BB1D62" w14:textId="77777777" w:rsidR="00180F9C" w:rsidRDefault="00180F9C" w:rsidP="00180F9C">
            <w:r>
              <w:t>Affichage de la page des catégories.</w:t>
            </w:r>
          </w:p>
        </w:tc>
      </w:tr>
      <w:tr w:rsidR="00180F9C" w14:paraId="18AC93E2" w14:textId="77777777" w:rsidTr="00241FF4">
        <w:tc>
          <w:tcPr>
            <w:tcW w:w="2127" w:type="dxa"/>
            <w:shd w:val="clear" w:color="auto" w:fill="E7E6E6" w:themeFill="background2"/>
          </w:tcPr>
          <w:p w14:paraId="597C0B8E" w14:textId="77777777" w:rsidR="00180F9C" w:rsidRPr="00264A5C" w:rsidRDefault="00180F9C" w:rsidP="00180F9C">
            <w:pPr>
              <w:rPr>
                <w:b/>
                <w:bCs/>
              </w:rPr>
            </w:pPr>
            <w:r w:rsidRPr="00264A5C">
              <w:rPr>
                <w:b/>
                <w:bCs/>
              </w:rPr>
              <w:t>4.</w:t>
            </w:r>
          </w:p>
        </w:tc>
        <w:tc>
          <w:tcPr>
            <w:tcW w:w="3914" w:type="dxa"/>
            <w:shd w:val="clear" w:color="auto" w:fill="E7E6E6" w:themeFill="background2"/>
          </w:tcPr>
          <w:p w14:paraId="06D42440" w14:textId="77777777" w:rsidR="00180F9C" w:rsidRDefault="00180F9C" w:rsidP="00180F9C">
            <w:r>
              <w:t>Demande une catégorie.</w:t>
            </w:r>
          </w:p>
        </w:tc>
        <w:tc>
          <w:tcPr>
            <w:tcW w:w="3021" w:type="dxa"/>
            <w:shd w:val="clear" w:color="auto" w:fill="E7E6E6" w:themeFill="background2"/>
          </w:tcPr>
          <w:p w14:paraId="137F60AD" w14:textId="77777777" w:rsidR="00180F9C" w:rsidRDefault="00180F9C" w:rsidP="00180F9C"/>
        </w:tc>
      </w:tr>
      <w:tr w:rsidR="00180F9C" w14:paraId="6AA60AC4" w14:textId="77777777" w:rsidTr="00A06CE7">
        <w:tc>
          <w:tcPr>
            <w:tcW w:w="2127" w:type="dxa"/>
            <w:shd w:val="clear" w:color="auto" w:fill="FFFFFF" w:themeFill="background1"/>
          </w:tcPr>
          <w:p w14:paraId="2FB20012" w14:textId="77777777" w:rsidR="00180F9C" w:rsidRPr="00264A5C" w:rsidRDefault="00180F9C" w:rsidP="00180F9C">
            <w:pPr>
              <w:rPr>
                <w:b/>
                <w:bCs/>
              </w:rPr>
            </w:pPr>
            <w:r>
              <w:rPr>
                <w:b/>
                <w:bCs/>
              </w:rPr>
              <w:t>5</w:t>
            </w:r>
            <w:r w:rsidRPr="00264A5C">
              <w:rPr>
                <w:b/>
                <w:bCs/>
              </w:rPr>
              <w:t>.</w:t>
            </w:r>
          </w:p>
        </w:tc>
        <w:tc>
          <w:tcPr>
            <w:tcW w:w="3914" w:type="dxa"/>
            <w:shd w:val="clear" w:color="auto" w:fill="FFFFFF" w:themeFill="background1"/>
          </w:tcPr>
          <w:p w14:paraId="5AB98A81" w14:textId="77777777" w:rsidR="00180F9C" w:rsidRDefault="00180F9C" w:rsidP="00180F9C"/>
        </w:tc>
        <w:tc>
          <w:tcPr>
            <w:tcW w:w="3021" w:type="dxa"/>
            <w:shd w:val="clear" w:color="auto" w:fill="FFFFFF" w:themeFill="background1"/>
          </w:tcPr>
          <w:p w14:paraId="1B035A25" w14:textId="77777777" w:rsidR="00180F9C" w:rsidRDefault="00180F9C" w:rsidP="00180F9C">
            <w:r>
              <w:t>Recherche les produits de la catégorie disponibles dans le magasin.</w:t>
            </w:r>
          </w:p>
        </w:tc>
      </w:tr>
      <w:tr w:rsidR="00180F9C" w14:paraId="7F648998" w14:textId="77777777" w:rsidTr="00241FF4">
        <w:tc>
          <w:tcPr>
            <w:tcW w:w="2127" w:type="dxa"/>
            <w:shd w:val="clear" w:color="auto" w:fill="E7E6E6" w:themeFill="background2"/>
          </w:tcPr>
          <w:p w14:paraId="7EF7EC6C" w14:textId="77777777" w:rsidR="00180F9C" w:rsidRPr="00264A5C" w:rsidRDefault="00180F9C" w:rsidP="00180F9C">
            <w:pPr>
              <w:rPr>
                <w:b/>
                <w:bCs/>
              </w:rPr>
            </w:pPr>
            <w:r>
              <w:rPr>
                <w:b/>
                <w:bCs/>
              </w:rPr>
              <w:t>6</w:t>
            </w:r>
            <w:r w:rsidRPr="00264A5C">
              <w:rPr>
                <w:b/>
                <w:bCs/>
              </w:rPr>
              <w:t>.</w:t>
            </w:r>
          </w:p>
        </w:tc>
        <w:tc>
          <w:tcPr>
            <w:tcW w:w="3914" w:type="dxa"/>
            <w:shd w:val="clear" w:color="auto" w:fill="E7E6E6" w:themeFill="background2"/>
          </w:tcPr>
          <w:p w14:paraId="0835E8AB" w14:textId="77777777" w:rsidR="00180F9C" w:rsidRDefault="00180F9C" w:rsidP="00180F9C"/>
        </w:tc>
        <w:tc>
          <w:tcPr>
            <w:tcW w:w="3021" w:type="dxa"/>
            <w:shd w:val="clear" w:color="auto" w:fill="E7E6E6" w:themeFill="background2"/>
          </w:tcPr>
          <w:p w14:paraId="172B9E4C" w14:textId="77777777" w:rsidR="00180F9C" w:rsidRDefault="00180F9C" w:rsidP="00180F9C">
            <w:r>
              <w:t>Affichage de la page des produits de la catégorie.</w:t>
            </w:r>
          </w:p>
        </w:tc>
      </w:tr>
      <w:tr w:rsidR="00180F9C" w14:paraId="0EA5302D" w14:textId="77777777" w:rsidTr="009073BD">
        <w:tc>
          <w:tcPr>
            <w:tcW w:w="2127" w:type="dxa"/>
            <w:shd w:val="clear" w:color="auto" w:fill="auto"/>
          </w:tcPr>
          <w:p w14:paraId="4EFF9111" w14:textId="77777777" w:rsidR="00180F9C" w:rsidRDefault="00180F9C" w:rsidP="00180F9C">
            <w:pPr>
              <w:rPr>
                <w:b/>
                <w:bCs/>
              </w:rPr>
            </w:pPr>
            <w:r>
              <w:rPr>
                <w:b/>
                <w:bCs/>
              </w:rPr>
              <w:t>7.</w:t>
            </w:r>
          </w:p>
        </w:tc>
        <w:tc>
          <w:tcPr>
            <w:tcW w:w="3914" w:type="dxa"/>
            <w:shd w:val="clear" w:color="auto" w:fill="auto"/>
          </w:tcPr>
          <w:p w14:paraId="3D6D14F7" w14:textId="77777777" w:rsidR="00180F9C" w:rsidRDefault="00180F9C" w:rsidP="00180F9C">
            <w:r>
              <w:t>Sélectionne un produit parmi ceux affichés.</w:t>
            </w:r>
          </w:p>
        </w:tc>
        <w:tc>
          <w:tcPr>
            <w:tcW w:w="3021" w:type="dxa"/>
            <w:shd w:val="clear" w:color="auto" w:fill="auto"/>
          </w:tcPr>
          <w:p w14:paraId="1CCA0EC4" w14:textId="77777777" w:rsidR="00180F9C" w:rsidRDefault="00180F9C" w:rsidP="00180F9C"/>
        </w:tc>
      </w:tr>
      <w:tr w:rsidR="00180F9C" w14:paraId="5C1F8785" w14:textId="77777777" w:rsidTr="00241FF4">
        <w:tc>
          <w:tcPr>
            <w:tcW w:w="2127" w:type="dxa"/>
            <w:shd w:val="clear" w:color="auto" w:fill="E7E6E6" w:themeFill="background2"/>
          </w:tcPr>
          <w:p w14:paraId="7235DFF3" w14:textId="77777777" w:rsidR="00180F9C" w:rsidRDefault="00180F9C" w:rsidP="00180F9C">
            <w:pPr>
              <w:rPr>
                <w:b/>
                <w:bCs/>
              </w:rPr>
            </w:pPr>
            <w:r>
              <w:rPr>
                <w:b/>
                <w:bCs/>
              </w:rPr>
              <w:t>8.</w:t>
            </w:r>
          </w:p>
        </w:tc>
        <w:tc>
          <w:tcPr>
            <w:tcW w:w="3914" w:type="dxa"/>
            <w:shd w:val="clear" w:color="auto" w:fill="E7E6E6" w:themeFill="background2"/>
          </w:tcPr>
          <w:p w14:paraId="17DD508F" w14:textId="77777777" w:rsidR="00180F9C" w:rsidRDefault="00180F9C" w:rsidP="00180F9C"/>
        </w:tc>
        <w:tc>
          <w:tcPr>
            <w:tcW w:w="3021" w:type="dxa"/>
            <w:shd w:val="clear" w:color="auto" w:fill="E7E6E6" w:themeFill="background2"/>
          </w:tcPr>
          <w:p w14:paraId="20684B5A" w14:textId="77777777" w:rsidR="00180F9C" w:rsidRDefault="00180F9C" w:rsidP="00180F9C">
            <w:r>
              <w:t>Affichage de la composition</w:t>
            </w:r>
          </w:p>
        </w:tc>
      </w:tr>
      <w:tr w:rsidR="00180F9C" w14:paraId="016A308C" w14:textId="77777777" w:rsidTr="009073BD">
        <w:tc>
          <w:tcPr>
            <w:tcW w:w="2127" w:type="dxa"/>
            <w:shd w:val="clear" w:color="auto" w:fill="auto"/>
          </w:tcPr>
          <w:p w14:paraId="409EF2A0" w14:textId="77777777" w:rsidR="00180F9C" w:rsidRDefault="00180F9C" w:rsidP="00180F9C">
            <w:pPr>
              <w:rPr>
                <w:b/>
                <w:bCs/>
              </w:rPr>
            </w:pPr>
            <w:r>
              <w:rPr>
                <w:b/>
                <w:bCs/>
              </w:rPr>
              <w:t>9.</w:t>
            </w:r>
          </w:p>
        </w:tc>
        <w:tc>
          <w:tcPr>
            <w:tcW w:w="3914" w:type="dxa"/>
            <w:shd w:val="clear" w:color="auto" w:fill="auto"/>
          </w:tcPr>
          <w:p w14:paraId="2CCEC0E3" w14:textId="77777777" w:rsidR="00180F9C" w:rsidRDefault="00180F9C" w:rsidP="00180F9C">
            <w:r>
              <w:t>Quitte la description du produit.</w:t>
            </w:r>
          </w:p>
        </w:tc>
        <w:tc>
          <w:tcPr>
            <w:tcW w:w="3021" w:type="dxa"/>
            <w:shd w:val="clear" w:color="auto" w:fill="auto"/>
          </w:tcPr>
          <w:p w14:paraId="12CA995D" w14:textId="77777777" w:rsidR="00180F9C" w:rsidRDefault="00180F9C" w:rsidP="00180F9C"/>
        </w:tc>
      </w:tr>
      <w:tr w:rsidR="00180F9C" w14:paraId="4D90579A" w14:textId="77777777" w:rsidTr="00241FF4">
        <w:tc>
          <w:tcPr>
            <w:tcW w:w="2127" w:type="dxa"/>
            <w:shd w:val="clear" w:color="auto" w:fill="E7E6E6" w:themeFill="background2"/>
          </w:tcPr>
          <w:p w14:paraId="61D52155" w14:textId="77777777" w:rsidR="00180F9C" w:rsidRDefault="00180F9C" w:rsidP="00180F9C">
            <w:pPr>
              <w:rPr>
                <w:b/>
                <w:bCs/>
              </w:rPr>
            </w:pPr>
            <w:r>
              <w:rPr>
                <w:b/>
                <w:bCs/>
              </w:rPr>
              <w:t>10.</w:t>
            </w:r>
          </w:p>
        </w:tc>
        <w:tc>
          <w:tcPr>
            <w:tcW w:w="3914" w:type="dxa"/>
            <w:shd w:val="clear" w:color="auto" w:fill="E7E6E6" w:themeFill="background2"/>
          </w:tcPr>
          <w:p w14:paraId="486C95BE" w14:textId="77777777" w:rsidR="00180F9C" w:rsidRDefault="00180F9C" w:rsidP="00180F9C"/>
        </w:tc>
        <w:tc>
          <w:tcPr>
            <w:tcW w:w="3021" w:type="dxa"/>
            <w:shd w:val="clear" w:color="auto" w:fill="E7E6E6" w:themeFill="background2"/>
          </w:tcPr>
          <w:p w14:paraId="08B9737E" w14:textId="77777777" w:rsidR="00180F9C" w:rsidRDefault="00180F9C" w:rsidP="00180F9C">
            <w:r>
              <w:t>Retourne à l'affichage des produits de la catégorie. (étape 7)</w:t>
            </w:r>
          </w:p>
        </w:tc>
      </w:tr>
    </w:tbl>
    <w:p w14:paraId="357D9CF1" w14:textId="77777777" w:rsidR="00EC5EE1" w:rsidRDefault="00EC5EE1" w:rsidP="00FD3206"/>
    <w:p w14:paraId="2EFA95E7" w14:textId="77777777" w:rsidR="00EC5EE1" w:rsidRDefault="00EC5EE1" w:rsidP="00EC5EE1">
      <w:r>
        <w:tab/>
      </w:r>
    </w:p>
    <w:p w14:paraId="5E559C47" w14:textId="77777777" w:rsidR="00EC5EE1" w:rsidRPr="00527D7D" w:rsidRDefault="00EC5EE1" w:rsidP="00180F9C">
      <w:pPr>
        <w:pStyle w:val="Titre3"/>
      </w:pPr>
      <w:bookmarkStart w:id="35" w:name="_Toc18000821"/>
      <w:r>
        <w:t>Le dialogue : les scénarios alternatifs/d'exception.</w:t>
      </w:r>
      <w:bookmarkEnd w:id="35"/>
    </w:p>
    <w:tbl>
      <w:tblPr>
        <w:tblStyle w:val="Grilledutableau"/>
        <w:tblW w:w="0" w:type="auto"/>
        <w:tblLook w:val="04A0" w:firstRow="1" w:lastRow="0" w:firstColumn="1" w:lastColumn="0" w:noHBand="0" w:noVBand="1"/>
      </w:tblPr>
      <w:tblGrid>
        <w:gridCol w:w="2127"/>
        <w:gridCol w:w="3914"/>
        <w:gridCol w:w="3021"/>
      </w:tblGrid>
      <w:tr w:rsidR="00EC5EE1" w:rsidRPr="00A81C10" w14:paraId="75739D6C" w14:textId="77777777" w:rsidTr="00180F9C">
        <w:tc>
          <w:tcPr>
            <w:tcW w:w="2127" w:type="dxa"/>
            <w:shd w:val="clear" w:color="auto" w:fill="E7E6E6" w:themeFill="background2"/>
          </w:tcPr>
          <w:p w14:paraId="15593613" w14:textId="77777777" w:rsidR="00EC5EE1" w:rsidRPr="00264A5C" w:rsidRDefault="00EC5EE1" w:rsidP="00180F9C">
            <w:pPr>
              <w:rPr>
                <w:b/>
                <w:bCs/>
              </w:rPr>
            </w:pPr>
            <w:r w:rsidRPr="00264A5C">
              <w:rPr>
                <w:b/>
                <w:bCs/>
              </w:rPr>
              <w:t>Étape du scénario</w:t>
            </w:r>
          </w:p>
        </w:tc>
        <w:tc>
          <w:tcPr>
            <w:tcW w:w="3914" w:type="dxa"/>
            <w:shd w:val="clear" w:color="auto" w:fill="E7E6E6" w:themeFill="background2"/>
          </w:tcPr>
          <w:p w14:paraId="1A7C280F" w14:textId="77777777" w:rsidR="00EC5EE1" w:rsidRPr="00264A5C" w:rsidRDefault="00EC5EE1" w:rsidP="00180F9C">
            <w:pPr>
              <w:rPr>
                <w:b/>
                <w:bCs/>
              </w:rPr>
            </w:pPr>
            <w:r w:rsidRPr="00264A5C">
              <w:rPr>
                <w:b/>
                <w:bCs/>
              </w:rPr>
              <w:t>Utilisateur</w:t>
            </w:r>
          </w:p>
        </w:tc>
        <w:tc>
          <w:tcPr>
            <w:tcW w:w="3021" w:type="dxa"/>
            <w:shd w:val="clear" w:color="auto" w:fill="E7E6E6" w:themeFill="background2"/>
          </w:tcPr>
          <w:p w14:paraId="281980EC" w14:textId="77777777" w:rsidR="00EC5EE1" w:rsidRPr="00264A5C" w:rsidRDefault="00EC5EE1" w:rsidP="00180F9C">
            <w:pPr>
              <w:rPr>
                <w:b/>
                <w:bCs/>
              </w:rPr>
            </w:pPr>
            <w:r w:rsidRPr="00264A5C">
              <w:rPr>
                <w:b/>
                <w:bCs/>
              </w:rPr>
              <w:t>Système</w:t>
            </w:r>
          </w:p>
        </w:tc>
      </w:tr>
      <w:tr w:rsidR="00EC5EE1" w14:paraId="7B8D00C3" w14:textId="77777777" w:rsidTr="00180F9C">
        <w:tc>
          <w:tcPr>
            <w:tcW w:w="2127" w:type="dxa"/>
          </w:tcPr>
          <w:p w14:paraId="6F6B2135" w14:textId="77777777" w:rsidR="00EC5EE1" w:rsidRPr="00264A5C" w:rsidRDefault="00180F9C" w:rsidP="00180F9C">
            <w:pPr>
              <w:rPr>
                <w:b/>
                <w:bCs/>
              </w:rPr>
            </w:pPr>
            <w:r>
              <w:rPr>
                <w:b/>
                <w:bCs/>
              </w:rPr>
              <w:t>4</w:t>
            </w:r>
            <w:r w:rsidR="00EC5EE1" w:rsidRPr="00264A5C">
              <w:rPr>
                <w:b/>
                <w:bCs/>
              </w:rPr>
              <w:t>.a</w:t>
            </w:r>
          </w:p>
        </w:tc>
        <w:tc>
          <w:tcPr>
            <w:tcW w:w="3914" w:type="dxa"/>
          </w:tcPr>
          <w:p w14:paraId="7BE5DA86" w14:textId="77777777" w:rsidR="00EC5EE1" w:rsidRDefault="00180F9C" w:rsidP="00180F9C">
            <w:r>
              <w:t>Il décide de quitter la consultation de la catégorie</w:t>
            </w:r>
          </w:p>
        </w:tc>
        <w:tc>
          <w:tcPr>
            <w:tcW w:w="3021" w:type="dxa"/>
          </w:tcPr>
          <w:p w14:paraId="3BFD32A7" w14:textId="77777777" w:rsidR="00EC5EE1" w:rsidRDefault="00EC5EE1" w:rsidP="00180F9C"/>
        </w:tc>
      </w:tr>
      <w:tr w:rsidR="00EC5EE1" w14:paraId="2149B2BC" w14:textId="77777777" w:rsidTr="00180F9C">
        <w:tc>
          <w:tcPr>
            <w:tcW w:w="2127" w:type="dxa"/>
            <w:shd w:val="clear" w:color="auto" w:fill="E7E6E6" w:themeFill="background2"/>
          </w:tcPr>
          <w:p w14:paraId="6B633FB5" w14:textId="77777777" w:rsidR="00EC5EE1" w:rsidRPr="00264A5C" w:rsidRDefault="00180F9C" w:rsidP="00180F9C">
            <w:pPr>
              <w:rPr>
                <w:b/>
                <w:bCs/>
              </w:rPr>
            </w:pPr>
            <w:r>
              <w:rPr>
                <w:b/>
                <w:bCs/>
              </w:rPr>
              <w:t>4.b</w:t>
            </w:r>
          </w:p>
        </w:tc>
        <w:tc>
          <w:tcPr>
            <w:tcW w:w="3914" w:type="dxa"/>
            <w:shd w:val="clear" w:color="auto" w:fill="E7E6E6" w:themeFill="background2"/>
          </w:tcPr>
          <w:p w14:paraId="59900128" w14:textId="77777777" w:rsidR="00EC5EE1" w:rsidRDefault="00180F9C" w:rsidP="00180F9C">
            <w:r>
              <w:t>Il décide de quitter le site d'OC Pizza.</w:t>
            </w:r>
          </w:p>
        </w:tc>
        <w:tc>
          <w:tcPr>
            <w:tcW w:w="3021" w:type="dxa"/>
            <w:shd w:val="clear" w:color="auto" w:fill="E7E6E6" w:themeFill="background2"/>
          </w:tcPr>
          <w:p w14:paraId="048945DC" w14:textId="77777777" w:rsidR="00EC5EE1" w:rsidRDefault="00EC5EE1" w:rsidP="00180F9C"/>
        </w:tc>
      </w:tr>
      <w:tr w:rsidR="00180F9C" w14:paraId="7107A15E" w14:textId="77777777" w:rsidTr="00180F9C">
        <w:tc>
          <w:tcPr>
            <w:tcW w:w="2127" w:type="dxa"/>
            <w:shd w:val="clear" w:color="auto" w:fill="auto"/>
          </w:tcPr>
          <w:p w14:paraId="235A9769" w14:textId="77777777" w:rsidR="00180F9C" w:rsidRDefault="00180F9C" w:rsidP="00180F9C">
            <w:pPr>
              <w:rPr>
                <w:b/>
                <w:bCs/>
              </w:rPr>
            </w:pPr>
            <w:r>
              <w:rPr>
                <w:b/>
                <w:bCs/>
              </w:rPr>
              <w:t>7.a</w:t>
            </w:r>
          </w:p>
        </w:tc>
        <w:tc>
          <w:tcPr>
            <w:tcW w:w="3914" w:type="dxa"/>
            <w:shd w:val="clear" w:color="auto" w:fill="auto"/>
          </w:tcPr>
          <w:p w14:paraId="656F6B10" w14:textId="77777777" w:rsidR="00180F9C" w:rsidRDefault="00180F9C" w:rsidP="00180F9C">
            <w:r>
              <w:t>Il décide de quitter la consultation de la catégorie</w:t>
            </w:r>
          </w:p>
        </w:tc>
        <w:tc>
          <w:tcPr>
            <w:tcW w:w="3021" w:type="dxa"/>
            <w:shd w:val="clear" w:color="auto" w:fill="auto"/>
          </w:tcPr>
          <w:p w14:paraId="7E6B2F6F" w14:textId="77777777" w:rsidR="00180F9C" w:rsidRDefault="00180F9C" w:rsidP="00180F9C"/>
        </w:tc>
      </w:tr>
      <w:tr w:rsidR="00180F9C" w14:paraId="1BE58F1A" w14:textId="77777777" w:rsidTr="00180F9C">
        <w:tc>
          <w:tcPr>
            <w:tcW w:w="2127" w:type="dxa"/>
            <w:shd w:val="clear" w:color="auto" w:fill="E7E6E6" w:themeFill="background2"/>
          </w:tcPr>
          <w:p w14:paraId="4CC690A7" w14:textId="77777777" w:rsidR="00180F9C" w:rsidRDefault="00180F9C" w:rsidP="00180F9C">
            <w:pPr>
              <w:rPr>
                <w:b/>
                <w:bCs/>
              </w:rPr>
            </w:pPr>
            <w:r>
              <w:rPr>
                <w:b/>
                <w:bCs/>
              </w:rPr>
              <w:t>7.b</w:t>
            </w:r>
          </w:p>
        </w:tc>
        <w:tc>
          <w:tcPr>
            <w:tcW w:w="3914" w:type="dxa"/>
            <w:shd w:val="clear" w:color="auto" w:fill="E7E6E6" w:themeFill="background2"/>
          </w:tcPr>
          <w:p w14:paraId="78A83A18" w14:textId="77777777" w:rsidR="00180F9C" w:rsidRDefault="00180F9C" w:rsidP="00180F9C">
            <w:r>
              <w:t>Il décide de quitter le site d'OC Pizza.</w:t>
            </w:r>
          </w:p>
        </w:tc>
        <w:tc>
          <w:tcPr>
            <w:tcW w:w="3021" w:type="dxa"/>
            <w:shd w:val="clear" w:color="auto" w:fill="E7E6E6" w:themeFill="background2"/>
          </w:tcPr>
          <w:p w14:paraId="68C9AC58" w14:textId="77777777" w:rsidR="00180F9C" w:rsidRDefault="00180F9C" w:rsidP="00180F9C"/>
        </w:tc>
      </w:tr>
      <w:tr w:rsidR="00180F9C" w14:paraId="7ED52772" w14:textId="77777777" w:rsidTr="00180F9C">
        <w:tc>
          <w:tcPr>
            <w:tcW w:w="2127" w:type="dxa"/>
            <w:shd w:val="clear" w:color="auto" w:fill="auto"/>
          </w:tcPr>
          <w:p w14:paraId="50AF97D5" w14:textId="77777777" w:rsidR="00180F9C" w:rsidRDefault="00180F9C" w:rsidP="00180F9C">
            <w:pPr>
              <w:rPr>
                <w:b/>
                <w:bCs/>
              </w:rPr>
            </w:pPr>
            <w:r>
              <w:rPr>
                <w:b/>
                <w:bCs/>
              </w:rPr>
              <w:t>9.a</w:t>
            </w:r>
          </w:p>
        </w:tc>
        <w:tc>
          <w:tcPr>
            <w:tcW w:w="3914" w:type="dxa"/>
            <w:shd w:val="clear" w:color="auto" w:fill="auto"/>
          </w:tcPr>
          <w:p w14:paraId="7B60B9D7" w14:textId="77777777" w:rsidR="00180F9C" w:rsidRDefault="00180F9C" w:rsidP="00180F9C">
            <w:r>
              <w:t>Il décide de quitter la consultation de la catégorie</w:t>
            </w:r>
          </w:p>
        </w:tc>
        <w:tc>
          <w:tcPr>
            <w:tcW w:w="3021" w:type="dxa"/>
            <w:shd w:val="clear" w:color="auto" w:fill="auto"/>
          </w:tcPr>
          <w:p w14:paraId="48C669C9" w14:textId="77777777" w:rsidR="00180F9C" w:rsidRDefault="00180F9C" w:rsidP="00180F9C"/>
        </w:tc>
      </w:tr>
      <w:tr w:rsidR="00180F9C" w14:paraId="61CDB678" w14:textId="77777777" w:rsidTr="00180F9C">
        <w:tc>
          <w:tcPr>
            <w:tcW w:w="2127" w:type="dxa"/>
            <w:shd w:val="clear" w:color="auto" w:fill="E7E6E6" w:themeFill="background2"/>
          </w:tcPr>
          <w:p w14:paraId="5257420A" w14:textId="77777777" w:rsidR="00180F9C" w:rsidRDefault="00180F9C" w:rsidP="00180F9C">
            <w:pPr>
              <w:rPr>
                <w:b/>
                <w:bCs/>
              </w:rPr>
            </w:pPr>
            <w:r>
              <w:rPr>
                <w:b/>
                <w:bCs/>
              </w:rPr>
              <w:t>9.b</w:t>
            </w:r>
          </w:p>
        </w:tc>
        <w:tc>
          <w:tcPr>
            <w:tcW w:w="3914" w:type="dxa"/>
            <w:shd w:val="clear" w:color="auto" w:fill="E7E6E6" w:themeFill="background2"/>
          </w:tcPr>
          <w:p w14:paraId="788D5CC3" w14:textId="77777777" w:rsidR="00180F9C" w:rsidRDefault="00180F9C" w:rsidP="00180F9C">
            <w:r>
              <w:t>Il décide de quitter le site d'OC Pizza.</w:t>
            </w:r>
          </w:p>
        </w:tc>
        <w:tc>
          <w:tcPr>
            <w:tcW w:w="3021" w:type="dxa"/>
            <w:shd w:val="clear" w:color="auto" w:fill="E7E6E6" w:themeFill="background2"/>
          </w:tcPr>
          <w:p w14:paraId="622C8A97" w14:textId="77777777" w:rsidR="00180F9C" w:rsidRDefault="00180F9C" w:rsidP="00180F9C"/>
        </w:tc>
      </w:tr>
    </w:tbl>
    <w:p w14:paraId="2BDDFDD9" w14:textId="77777777" w:rsidR="00FD3206" w:rsidRDefault="00A06CE7" w:rsidP="00FD3206">
      <w:r>
        <w:tab/>
      </w:r>
    </w:p>
    <w:p w14:paraId="7E604904" w14:textId="77777777" w:rsidR="00FD3206" w:rsidRPr="00527D7D" w:rsidRDefault="00EC5EE1" w:rsidP="00FD3206">
      <w:pPr>
        <w:pStyle w:val="Paragraphedeliste"/>
        <w:numPr>
          <w:ilvl w:val="0"/>
          <w:numId w:val="17"/>
        </w:numPr>
        <w:spacing w:after="0" w:line="276" w:lineRule="auto"/>
        <w:jc w:val="left"/>
      </w:pPr>
      <w:r>
        <w:t>Exception E1</w:t>
      </w:r>
      <w:r w:rsidR="00FD3206">
        <w:t xml:space="preserve"> : après point N°</w:t>
      </w:r>
      <w:r w:rsidR="0013565C">
        <w:t>1</w:t>
      </w:r>
      <w:r w:rsidR="00FD3206">
        <w:t xml:space="preserve"> : </w:t>
      </w:r>
      <w:r w:rsidR="0013565C">
        <w:t>utilisateur authentifié</w:t>
      </w:r>
      <w:r w:rsidR="001652EA">
        <w:t>.</w:t>
      </w:r>
    </w:p>
    <w:tbl>
      <w:tblPr>
        <w:tblStyle w:val="Grilledutableau"/>
        <w:tblW w:w="0" w:type="auto"/>
        <w:tblLook w:val="04A0" w:firstRow="1" w:lastRow="0" w:firstColumn="1" w:lastColumn="0" w:noHBand="0" w:noVBand="1"/>
      </w:tblPr>
      <w:tblGrid>
        <w:gridCol w:w="2127"/>
        <w:gridCol w:w="3914"/>
        <w:gridCol w:w="3021"/>
      </w:tblGrid>
      <w:tr w:rsidR="00FD3206" w:rsidRPr="00A81C10" w14:paraId="6C942AC2" w14:textId="77777777" w:rsidTr="00241FF4">
        <w:tc>
          <w:tcPr>
            <w:tcW w:w="2127" w:type="dxa"/>
            <w:shd w:val="clear" w:color="auto" w:fill="E7E6E6" w:themeFill="background2"/>
          </w:tcPr>
          <w:p w14:paraId="4EDE20D4" w14:textId="77777777" w:rsidR="00FD3206" w:rsidRPr="00264A5C" w:rsidRDefault="00FD3206" w:rsidP="00241FF4">
            <w:pPr>
              <w:rPr>
                <w:b/>
                <w:bCs/>
              </w:rPr>
            </w:pPr>
            <w:r w:rsidRPr="00264A5C">
              <w:rPr>
                <w:b/>
                <w:bCs/>
              </w:rPr>
              <w:t>Étape du scénario</w:t>
            </w:r>
          </w:p>
        </w:tc>
        <w:tc>
          <w:tcPr>
            <w:tcW w:w="3914" w:type="dxa"/>
            <w:shd w:val="clear" w:color="auto" w:fill="E7E6E6" w:themeFill="background2"/>
          </w:tcPr>
          <w:p w14:paraId="3A9E40F4" w14:textId="77777777" w:rsidR="00FD3206" w:rsidRPr="00264A5C" w:rsidRDefault="00FD3206" w:rsidP="00241FF4">
            <w:pPr>
              <w:rPr>
                <w:b/>
                <w:bCs/>
              </w:rPr>
            </w:pPr>
            <w:r w:rsidRPr="00264A5C">
              <w:rPr>
                <w:b/>
                <w:bCs/>
              </w:rPr>
              <w:t>Utilisateur</w:t>
            </w:r>
          </w:p>
        </w:tc>
        <w:tc>
          <w:tcPr>
            <w:tcW w:w="3021" w:type="dxa"/>
            <w:shd w:val="clear" w:color="auto" w:fill="E7E6E6" w:themeFill="background2"/>
          </w:tcPr>
          <w:p w14:paraId="642EA59C" w14:textId="77777777" w:rsidR="00FD3206" w:rsidRPr="00264A5C" w:rsidRDefault="00FD3206" w:rsidP="00241FF4">
            <w:pPr>
              <w:rPr>
                <w:b/>
                <w:bCs/>
              </w:rPr>
            </w:pPr>
            <w:r w:rsidRPr="00264A5C">
              <w:rPr>
                <w:b/>
                <w:bCs/>
              </w:rPr>
              <w:t>Système</w:t>
            </w:r>
          </w:p>
        </w:tc>
      </w:tr>
      <w:tr w:rsidR="00FD3206" w14:paraId="1A651FF6" w14:textId="77777777" w:rsidTr="00241FF4">
        <w:tc>
          <w:tcPr>
            <w:tcW w:w="2127" w:type="dxa"/>
          </w:tcPr>
          <w:p w14:paraId="0B39538F" w14:textId="77777777" w:rsidR="00FD3206" w:rsidRPr="00264A5C" w:rsidRDefault="0013565C" w:rsidP="00241FF4">
            <w:pPr>
              <w:rPr>
                <w:b/>
                <w:bCs/>
              </w:rPr>
            </w:pPr>
            <w:r>
              <w:rPr>
                <w:b/>
                <w:bCs/>
              </w:rPr>
              <w:t>2</w:t>
            </w:r>
            <w:r w:rsidR="00FD3206" w:rsidRPr="00264A5C">
              <w:rPr>
                <w:b/>
                <w:bCs/>
              </w:rPr>
              <w:t>.a</w:t>
            </w:r>
          </w:p>
        </w:tc>
        <w:tc>
          <w:tcPr>
            <w:tcW w:w="3914" w:type="dxa"/>
          </w:tcPr>
          <w:p w14:paraId="31474AD3" w14:textId="77777777" w:rsidR="00FD3206" w:rsidRDefault="00FD3206" w:rsidP="00241FF4"/>
        </w:tc>
        <w:tc>
          <w:tcPr>
            <w:tcW w:w="3021" w:type="dxa"/>
          </w:tcPr>
          <w:p w14:paraId="170E4B22" w14:textId="77777777" w:rsidR="00FD3206" w:rsidRDefault="0013565C" w:rsidP="00241FF4">
            <w:r>
              <w:t>Sélection du magasin du client</w:t>
            </w:r>
            <w:r w:rsidR="009073BD">
              <w:t>.</w:t>
            </w:r>
          </w:p>
        </w:tc>
      </w:tr>
      <w:tr w:rsidR="00FD3206" w14:paraId="45DAAFD5" w14:textId="77777777" w:rsidTr="00241FF4">
        <w:tc>
          <w:tcPr>
            <w:tcW w:w="2127" w:type="dxa"/>
            <w:shd w:val="clear" w:color="auto" w:fill="E7E6E6" w:themeFill="background2"/>
          </w:tcPr>
          <w:p w14:paraId="3487D438" w14:textId="77777777" w:rsidR="00FD3206" w:rsidRPr="00264A5C" w:rsidRDefault="0013565C" w:rsidP="00241FF4">
            <w:pPr>
              <w:rPr>
                <w:b/>
                <w:bCs/>
              </w:rPr>
            </w:pPr>
            <w:r>
              <w:rPr>
                <w:b/>
                <w:bCs/>
              </w:rPr>
              <w:t>2</w:t>
            </w:r>
            <w:r w:rsidR="00FD3206" w:rsidRPr="00264A5C">
              <w:rPr>
                <w:b/>
                <w:bCs/>
              </w:rPr>
              <w:t>.b</w:t>
            </w:r>
          </w:p>
        </w:tc>
        <w:tc>
          <w:tcPr>
            <w:tcW w:w="3914" w:type="dxa"/>
            <w:shd w:val="clear" w:color="auto" w:fill="E7E6E6" w:themeFill="background2"/>
          </w:tcPr>
          <w:p w14:paraId="59E5367E" w14:textId="77777777" w:rsidR="00FD3206" w:rsidRDefault="0013565C" w:rsidP="00241FF4">
            <w:r>
              <w:t>Reprise au point 4</w:t>
            </w:r>
          </w:p>
        </w:tc>
        <w:tc>
          <w:tcPr>
            <w:tcW w:w="3021" w:type="dxa"/>
            <w:shd w:val="clear" w:color="auto" w:fill="E7E6E6" w:themeFill="background2"/>
          </w:tcPr>
          <w:p w14:paraId="49686AEC" w14:textId="77777777" w:rsidR="00FD3206" w:rsidRDefault="00FD3206" w:rsidP="00241FF4"/>
        </w:tc>
      </w:tr>
    </w:tbl>
    <w:p w14:paraId="71985EE2" w14:textId="77777777" w:rsidR="0013565C" w:rsidRPr="0013565C" w:rsidRDefault="0013565C" w:rsidP="0013565C"/>
    <w:p w14:paraId="7D7D0281" w14:textId="77777777" w:rsidR="0013565C" w:rsidRPr="00527D7D" w:rsidRDefault="0013565C" w:rsidP="0013565C">
      <w:pPr>
        <w:pStyle w:val="Paragraphedeliste"/>
        <w:numPr>
          <w:ilvl w:val="0"/>
          <w:numId w:val="17"/>
        </w:numPr>
        <w:spacing w:after="0" w:line="276" w:lineRule="auto"/>
        <w:jc w:val="left"/>
      </w:pPr>
      <w:r>
        <w:t>Exception E2 : après point N°2 : géolocalisation non activée</w:t>
      </w:r>
      <w:r w:rsidR="001652EA">
        <w:t>.</w:t>
      </w:r>
    </w:p>
    <w:tbl>
      <w:tblPr>
        <w:tblStyle w:val="Grilledutableau"/>
        <w:tblW w:w="0" w:type="auto"/>
        <w:tblLook w:val="04A0" w:firstRow="1" w:lastRow="0" w:firstColumn="1" w:lastColumn="0" w:noHBand="0" w:noVBand="1"/>
      </w:tblPr>
      <w:tblGrid>
        <w:gridCol w:w="2127"/>
        <w:gridCol w:w="3914"/>
        <w:gridCol w:w="3021"/>
      </w:tblGrid>
      <w:tr w:rsidR="0013565C" w:rsidRPr="00A81C10" w14:paraId="335EBD9E" w14:textId="77777777" w:rsidTr="00180F9C">
        <w:tc>
          <w:tcPr>
            <w:tcW w:w="2127" w:type="dxa"/>
            <w:shd w:val="clear" w:color="auto" w:fill="E7E6E6" w:themeFill="background2"/>
          </w:tcPr>
          <w:p w14:paraId="3FD5F930" w14:textId="77777777" w:rsidR="0013565C" w:rsidRPr="00264A5C" w:rsidRDefault="0013565C" w:rsidP="00180F9C">
            <w:pPr>
              <w:rPr>
                <w:b/>
                <w:bCs/>
              </w:rPr>
            </w:pPr>
            <w:r w:rsidRPr="00264A5C">
              <w:rPr>
                <w:b/>
                <w:bCs/>
              </w:rPr>
              <w:t>Étape du scénario</w:t>
            </w:r>
          </w:p>
        </w:tc>
        <w:tc>
          <w:tcPr>
            <w:tcW w:w="3914" w:type="dxa"/>
            <w:shd w:val="clear" w:color="auto" w:fill="E7E6E6" w:themeFill="background2"/>
          </w:tcPr>
          <w:p w14:paraId="0EC576B0" w14:textId="77777777" w:rsidR="0013565C" w:rsidRPr="00264A5C" w:rsidRDefault="0013565C" w:rsidP="00180F9C">
            <w:pPr>
              <w:rPr>
                <w:b/>
                <w:bCs/>
              </w:rPr>
            </w:pPr>
            <w:r w:rsidRPr="00264A5C">
              <w:rPr>
                <w:b/>
                <w:bCs/>
              </w:rPr>
              <w:t>Utilisateur</w:t>
            </w:r>
          </w:p>
        </w:tc>
        <w:tc>
          <w:tcPr>
            <w:tcW w:w="3021" w:type="dxa"/>
            <w:shd w:val="clear" w:color="auto" w:fill="E7E6E6" w:themeFill="background2"/>
          </w:tcPr>
          <w:p w14:paraId="48670605" w14:textId="77777777" w:rsidR="0013565C" w:rsidRPr="00264A5C" w:rsidRDefault="0013565C" w:rsidP="00180F9C">
            <w:pPr>
              <w:rPr>
                <w:b/>
                <w:bCs/>
              </w:rPr>
            </w:pPr>
            <w:r w:rsidRPr="00264A5C">
              <w:rPr>
                <w:b/>
                <w:bCs/>
              </w:rPr>
              <w:t>Système</w:t>
            </w:r>
          </w:p>
        </w:tc>
      </w:tr>
      <w:tr w:rsidR="0013565C" w14:paraId="43D92B69" w14:textId="77777777" w:rsidTr="00180F9C">
        <w:tc>
          <w:tcPr>
            <w:tcW w:w="2127" w:type="dxa"/>
          </w:tcPr>
          <w:p w14:paraId="549D1B08" w14:textId="77777777" w:rsidR="0013565C" w:rsidRPr="00264A5C" w:rsidRDefault="0013565C" w:rsidP="00180F9C">
            <w:pPr>
              <w:rPr>
                <w:b/>
                <w:bCs/>
              </w:rPr>
            </w:pPr>
            <w:r>
              <w:rPr>
                <w:b/>
                <w:bCs/>
              </w:rPr>
              <w:t>3</w:t>
            </w:r>
            <w:r w:rsidRPr="00264A5C">
              <w:rPr>
                <w:b/>
                <w:bCs/>
              </w:rPr>
              <w:t>.a</w:t>
            </w:r>
          </w:p>
        </w:tc>
        <w:tc>
          <w:tcPr>
            <w:tcW w:w="3914" w:type="dxa"/>
          </w:tcPr>
          <w:p w14:paraId="2A22EA6F" w14:textId="77777777" w:rsidR="0013565C" w:rsidRDefault="0013565C" w:rsidP="00180F9C"/>
        </w:tc>
        <w:tc>
          <w:tcPr>
            <w:tcW w:w="3021" w:type="dxa"/>
          </w:tcPr>
          <w:p w14:paraId="188866B7" w14:textId="77777777" w:rsidR="0013565C" w:rsidRDefault="0013565C" w:rsidP="00180F9C">
            <w:r>
              <w:t>Demande à l'utilisateur de choisir un magasin.</w:t>
            </w:r>
          </w:p>
        </w:tc>
      </w:tr>
      <w:tr w:rsidR="0013565C" w14:paraId="35E6AC0B" w14:textId="77777777" w:rsidTr="00180F9C">
        <w:tc>
          <w:tcPr>
            <w:tcW w:w="2127" w:type="dxa"/>
            <w:shd w:val="clear" w:color="auto" w:fill="E7E6E6" w:themeFill="background2"/>
          </w:tcPr>
          <w:p w14:paraId="7D632612" w14:textId="77777777" w:rsidR="0013565C" w:rsidRPr="00264A5C" w:rsidRDefault="0013565C" w:rsidP="00180F9C">
            <w:pPr>
              <w:rPr>
                <w:b/>
                <w:bCs/>
              </w:rPr>
            </w:pPr>
            <w:r>
              <w:rPr>
                <w:b/>
                <w:bCs/>
              </w:rPr>
              <w:t>3</w:t>
            </w:r>
            <w:r w:rsidRPr="00264A5C">
              <w:rPr>
                <w:b/>
                <w:bCs/>
              </w:rPr>
              <w:t>.b</w:t>
            </w:r>
          </w:p>
        </w:tc>
        <w:tc>
          <w:tcPr>
            <w:tcW w:w="3914" w:type="dxa"/>
            <w:shd w:val="clear" w:color="auto" w:fill="E7E6E6" w:themeFill="background2"/>
          </w:tcPr>
          <w:p w14:paraId="5FB872F4" w14:textId="77777777" w:rsidR="0013565C" w:rsidRDefault="0013565C" w:rsidP="00180F9C">
            <w:r>
              <w:t>Sélectionne un magasin dans la liste</w:t>
            </w:r>
          </w:p>
        </w:tc>
        <w:tc>
          <w:tcPr>
            <w:tcW w:w="3021" w:type="dxa"/>
            <w:shd w:val="clear" w:color="auto" w:fill="E7E6E6" w:themeFill="background2"/>
          </w:tcPr>
          <w:p w14:paraId="421EE291" w14:textId="77777777" w:rsidR="0013565C" w:rsidRDefault="0013565C" w:rsidP="00180F9C"/>
        </w:tc>
      </w:tr>
      <w:tr w:rsidR="0013565C" w14:paraId="09A4214A" w14:textId="77777777" w:rsidTr="00180F9C">
        <w:tc>
          <w:tcPr>
            <w:tcW w:w="2127" w:type="dxa"/>
          </w:tcPr>
          <w:p w14:paraId="6D62F3E4" w14:textId="77777777" w:rsidR="0013565C" w:rsidRPr="00264A5C" w:rsidRDefault="0013565C" w:rsidP="00180F9C">
            <w:pPr>
              <w:rPr>
                <w:b/>
                <w:bCs/>
              </w:rPr>
            </w:pPr>
            <w:r>
              <w:rPr>
                <w:b/>
                <w:bCs/>
              </w:rPr>
              <w:t>3</w:t>
            </w:r>
            <w:r w:rsidRPr="00264A5C">
              <w:rPr>
                <w:b/>
                <w:bCs/>
              </w:rPr>
              <w:t>.c</w:t>
            </w:r>
          </w:p>
        </w:tc>
        <w:tc>
          <w:tcPr>
            <w:tcW w:w="3914" w:type="dxa"/>
          </w:tcPr>
          <w:p w14:paraId="08336020" w14:textId="77777777" w:rsidR="0013565C" w:rsidRDefault="0013565C" w:rsidP="00180F9C">
            <w:r>
              <w:t>Reprise au point 4.</w:t>
            </w:r>
          </w:p>
        </w:tc>
        <w:tc>
          <w:tcPr>
            <w:tcW w:w="3021" w:type="dxa"/>
          </w:tcPr>
          <w:p w14:paraId="35FB6D7D" w14:textId="77777777" w:rsidR="0013565C" w:rsidRDefault="0013565C" w:rsidP="00180F9C"/>
        </w:tc>
      </w:tr>
    </w:tbl>
    <w:p w14:paraId="5A0C8E0A" w14:textId="77777777" w:rsidR="00FD3206" w:rsidRDefault="00FD3206" w:rsidP="00FD3206"/>
    <w:p w14:paraId="2EB1EFC6" w14:textId="77777777" w:rsidR="00FD3206" w:rsidRDefault="00FD3206" w:rsidP="00FD3206">
      <w:pPr>
        <w:pStyle w:val="Titre3"/>
      </w:pPr>
      <w:bookmarkStart w:id="36" w:name="_Toc18000822"/>
      <w:r>
        <w:t>La fin et les postconditions.</w:t>
      </w:r>
      <w:bookmarkEnd w:id="36"/>
    </w:p>
    <w:tbl>
      <w:tblPr>
        <w:tblStyle w:val="Grilledutableau"/>
        <w:tblW w:w="0" w:type="auto"/>
        <w:tblLook w:val="04A0" w:firstRow="1" w:lastRow="0" w:firstColumn="1" w:lastColumn="0" w:noHBand="0" w:noVBand="1"/>
      </w:tblPr>
      <w:tblGrid>
        <w:gridCol w:w="2127"/>
        <w:gridCol w:w="6935"/>
      </w:tblGrid>
      <w:tr w:rsidR="00FD3206" w14:paraId="5CA9B1D9" w14:textId="77777777" w:rsidTr="00241FF4">
        <w:tc>
          <w:tcPr>
            <w:tcW w:w="2127" w:type="dxa"/>
            <w:shd w:val="clear" w:color="auto" w:fill="E7E6E6" w:themeFill="background2"/>
          </w:tcPr>
          <w:p w14:paraId="7B48461C" w14:textId="77777777" w:rsidR="00FD3206" w:rsidRPr="00264A5C" w:rsidRDefault="00FD3206" w:rsidP="00241FF4">
            <w:pPr>
              <w:rPr>
                <w:b/>
                <w:bCs/>
              </w:rPr>
            </w:pPr>
            <w:r w:rsidRPr="00264A5C">
              <w:rPr>
                <w:b/>
                <w:bCs/>
              </w:rPr>
              <w:t>Fin</w:t>
            </w:r>
          </w:p>
        </w:tc>
        <w:tc>
          <w:tcPr>
            <w:tcW w:w="6935" w:type="dxa"/>
            <w:shd w:val="clear" w:color="auto" w:fill="E7E6E6" w:themeFill="background2"/>
          </w:tcPr>
          <w:p w14:paraId="1EB68F71" w14:textId="77777777" w:rsidR="00FD3206" w:rsidRPr="00180F9C" w:rsidRDefault="00180F9C" w:rsidP="00241FF4">
            <w:r w:rsidRPr="00180F9C">
              <w:t xml:space="preserve">Scénario nominal : aux points 4, 7 </w:t>
            </w:r>
            <w:r>
              <w:t>ou</w:t>
            </w:r>
            <w:r w:rsidRPr="00180F9C">
              <w:t xml:space="preserve"> 9</w:t>
            </w:r>
            <w:r>
              <w:t>, sur décision de l'utilisateur.</w:t>
            </w:r>
          </w:p>
        </w:tc>
      </w:tr>
      <w:tr w:rsidR="00FD3206" w14:paraId="13420BF6" w14:textId="77777777" w:rsidTr="00241FF4">
        <w:tc>
          <w:tcPr>
            <w:tcW w:w="2127" w:type="dxa"/>
          </w:tcPr>
          <w:p w14:paraId="7518BCD4" w14:textId="77777777" w:rsidR="00FD3206" w:rsidRPr="00264A5C" w:rsidRDefault="00FD3206" w:rsidP="00241FF4">
            <w:pPr>
              <w:rPr>
                <w:b/>
                <w:bCs/>
              </w:rPr>
            </w:pPr>
            <w:r w:rsidRPr="00264A5C">
              <w:rPr>
                <w:b/>
                <w:bCs/>
              </w:rPr>
              <w:t>Postconditions</w:t>
            </w:r>
          </w:p>
        </w:tc>
        <w:tc>
          <w:tcPr>
            <w:tcW w:w="6935" w:type="dxa"/>
          </w:tcPr>
          <w:p w14:paraId="5110F98A" w14:textId="77777777" w:rsidR="00FD3206" w:rsidRDefault="00EC5EE1" w:rsidP="00241FF4">
            <w:r>
              <w:t>Aucune</w:t>
            </w:r>
          </w:p>
        </w:tc>
      </w:tr>
    </w:tbl>
    <w:p w14:paraId="67D19443" w14:textId="77777777" w:rsidR="00FD3206" w:rsidRDefault="00FD3206" w:rsidP="00FD3206"/>
    <w:p w14:paraId="6E31BB82" w14:textId="77777777" w:rsidR="00FD3206" w:rsidRDefault="00FD3206" w:rsidP="00FD3206">
      <w:pPr>
        <w:pStyle w:val="Titre3"/>
      </w:pPr>
      <w:bookmarkStart w:id="37" w:name="_Toc18000823"/>
      <w:r>
        <w:t>Compléments.</w:t>
      </w:r>
      <w:bookmarkEnd w:id="37"/>
    </w:p>
    <w:tbl>
      <w:tblPr>
        <w:tblStyle w:val="Grilledutableau"/>
        <w:tblW w:w="0" w:type="auto"/>
        <w:tblLook w:val="04A0" w:firstRow="1" w:lastRow="0" w:firstColumn="1" w:lastColumn="0" w:noHBand="0" w:noVBand="1"/>
      </w:tblPr>
      <w:tblGrid>
        <w:gridCol w:w="2127"/>
        <w:gridCol w:w="6935"/>
      </w:tblGrid>
      <w:tr w:rsidR="00FD3206" w:rsidRPr="00A81C10" w14:paraId="615C48D0" w14:textId="77777777" w:rsidTr="00241FF4">
        <w:tc>
          <w:tcPr>
            <w:tcW w:w="2127" w:type="dxa"/>
            <w:shd w:val="clear" w:color="auto" w:fill="E7E6E6" w:themeFill="background2"/>
          </w:tcPr>
          <w:p w14:paraId="04F35D05" w14:textId="77777777" w:rsidR="00FD3206" w:rsidRPr="00264A5C" w:rsidRDefault="00FD3206" w:rsidP="00241FF4">
            <w:pPr>
              <w:rPr>
                <w:b/>
                <w:bCs/>
              </w:rPr>
            </w:pPr>
            <w:r w:rsidRPr="00264A5C">
              <w:rPr>
                <w:b/>
                <w:bCs/>
              </w:rPr>
              <w:t>Ergonomie</w:t>
            </w:r>
          </w:p>
        </w:tc>
        <w:tc>
          <w:tcPr>
            <w:tcW w:w="6935" w:type="dxa"/>
            <w:shd w:val="clear" w:color="auto" w:fill="E7E6E6" w:themeFill="background2"/>
          </w:tcPr>
          <w:p w14:paraId="074446C9" w14:textId="77777777" w:rsidR="00FD3206" w:rsidRPr="00527D7D" w:rsidRDefault="00FD3206" w:rsidP="00241FF4">
            <w:pPr>
              <w:rPr>
                <w:b/>
                <w:bCs/>
              </w:rPr>
            </w:pPr>
          </w:p>
        </w:tc>
      </w:tr>
      <w:tr w:rsidR="00FD3206" w14:paraId="5A217C96" w14:textId="77777777" w:rsidTr="00241FF4">
        <w:tc>
          <w:tcPr>
            <w:tcW w:w="2127" w:type="dxa"/>
          </w:tcPr>
          <w:p w14:paraId="2C622B74" w14:textId="77777777" w:rsidR="00FD3206" w:rsidRPr="00264A5C" w:rsidRDefault="00FD3206" w:rsidP="00241FF4">
            <w:pPr>
              <w:rPr>
                <w:b/>
                <w:bCs/>
              </w:rPr>
            </w:pPr>
            <w:r w:rsidRPr="00264A5C">
              <w:rPr>
                <w:b/>
                <w:bCs/>
              </w:rPr>
              <w:t>Performances attendues</w:t>
            </w:r>
          </w:p>
        </w:tc>
        <w:tc>
          <w:tcPr>
            <w:tcW w:w="6935" w:type="dxa"/>
          </w:tcPr>
          <w:p w14:paraId="4D29DD74" w14:textId="77777777" w:rsidR="00FD3206" w:rsidRDefault="00FD3206" w:rsidP="00241FF4"/>
        </w:tc>
      </w:tr>
      <w:tr w:rsidR="00FD3206" w14:paraId="3636D5CB" w14:textId="77777777" w:rsidTr="00241FF4">
        <w:tc>
          <w:tcPr>
            <w:tcW w:w="2127" w:type="dxa"/>
            <w:shd w:val="clear" w:color="auto" w:fill="E7E6E6" w:themeFill="background2"/>
          </w:tcPr>
          <w:p w14:paraId="51B57157" w14:textId="77777777" w:rsidR="00FD3206" w:rsidRPr="00264A5C" w:rsidRDefault="00FD3206" w:rsidP="00241FF4">
            <w:pPr>
              <w:rPr>
                <w:b/>
                <w:bCs/>
              </w:rPr>
            </w:pPr>
            <w:r w:rsidRPr="00264A5C">
              <w:rPr>
                <w:b/>
                <w:bCs/>
              </w:rPr>
              <w:t>Problèmes non résolus</w:t>
            </w:r>
          </w:p>
        </w:tc>
        <w:tc>
          <w:tcPr>
            <w:tcW w:w="6935" w:type="dxa"/>
            <w:shd w:val="clear" w:color="auto" w:fill="E7E6E6" w:themeFill="background2"/>
          </w:tcPr>
          <w:p w14:paraId="38C9F132" w14:textId="77777777" w:rsidR="00FD3206" w:rsidRDefault="00FD3206" w:rsidP="00241FF4"/>
        </w:tc>
      </w:tr>
    </w:tbl>
    <w:p w14:paraId="70B4A349" w14:textId="7908600A" w:rsidR="00FD3206" w:rsidRDefault="00FD3206" w:rsidP="00FD3206"/>
    <w:p w14:paraId="51596AD9" w14:textId="6E622098" w:rsidR="00B009FE" w:rsidRDefault="00B009FE" w:rsidP="00B009FE">
      <w:pPr>
        <w:pStyle w:val="Titre3"/>
      </w:pPr>
      <w:bookmarkStart w:id="38" w:name="_Toc18000824"/>
      <w:r>
        <w:t>User Story.</w:t>
      </w:r>
      <w:bookmarkEnd w:id="38"/>
    </w:p>
    <w:p w14:paraId="55636822" w14:textId="754A3743" w:rsidR="00DB025D" w:rsidRDefault="00DB025D">
      <w:pPr>
        <w:jc w:val="left"/>
      </w:pPr>
    </w:p>
    <w:tbl>
      <w:tblPr>
        <w:tblStyle w:val="Grilledutableau"/>
        <w:tblW w:w="0" w:type="auto"/>
        <w:tblLook w:val="04A0" w:firstRow="1" w:lastRow="0" w:firstColumn="1" w:lastColumn="0" w:noHBand="0" w:noVBand="1"/>
      </w:tblPr>
      <w:tblGrid>
        <w:gridCol w:w="1413"/>
        <w:gridCol w:w="7649"/>
      </w:tblGrid>
      <w:tr w:rsidR="00DB025D" w14:paraId="4CC45FC9" w14:textId="77777777" w:rsidTr="007C6797">
        <w:tc>
          <w:tcPr>
            <w:tcW w:w="1413" w:type="dxa"/>
          </w:tcPr>
          <w:p w14:paraId="7810C17D" w14:textId="77777777" w:rsidR="00DB025D" w:rsidRDefault="00DB025D" w:rsidP="007C6797">
            <w:pPr>
              <w:jc w:val="left"/>
            </w:pPr>
            <w:r>
              <w:rPr>
                <w:noProof/>
              </w:rPr>
              <w:drawing>
                <wp:inline distT="0" distB="0" distL="0" distR="0" wp14:anchorId="249B6DB3" wp14:editId="79CC3108">
                  <wp:extent cx="720000" cy="774000"/>
                  <wp:effectExtent l="0" t="0" r="4445"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00" cy="774000"/>
                          </a:xfrm>
                          <a:prstGeom prst="rect">
                            <a:avLst/>
                          </a:prstGeom>
                          <a:noFill/>
                          <a:ln>
                            <a:noFill/>
                          </a:ln>
                        </pic:spPr>
                      </pic:pic>
                    </a:graphicData>
                  </a:graphic>
                </wp:inline>
              </w:drawing>
            </w:r>
          </w:p>
        </w:tc>
        <w:tc>
          <w:tcPr>
            <w:tcW w:w="7649" w:type="dxa"/>
          </w:tcPr>
          <w:p w14:paraId="35DBCFEC" w14:textId="57A54845" w:rsidR="00DB025D" w:rsidRDefault="00DB025D" w:rsidP="007C6797">
            <w:pPr>
              <w:jc w:val="left"/>
            </w:pPr>
            <w:r>
              <w:t>En tant que Franck je veux cliquer sur la catégorie "Pizzas" dans "Afficher les produits" pour consulter le choix de pizza en sélectionner une</w:t>
            </w:r>
            <w:r w:rsidR="003B694F">
              <w:t xml:space="preserve"> pour voir sa composition</w:t>
            </w:r>
            <w:r>
              <w:t>.</w:t>
            </w:r>
          </w:p>
        </w:tc>
      </w:tr>
    </w:tbl>
    <w:p w14:paraId="3B370E89" w14:textId="6A446571" w:rsidR="00DB025D" w:rsidRDefault="00DB025D">
      <w:pPr>
        <w:jc w:val="left"/>
      </w:pPr>
    </w:p>
    <w:tbl>
      <w:tblPr>
        <w:tblStyle w:val="Grilledutableau"/>
        <w:tblW w:w="0" w:type="auto"/>
        <w:tblLook w:val="04A0" w:firstRow="1" w:lastRow="0" w:firstColumn="1" w:lastColumn="0" w:noHBand="0" w:noVBand="1"/>
      </w:tblPr>
      <w:tblGrid>
        <w:gridCol w:w="1413"/>
        <w:gridCol w:w="7649"/>
      </w:tblGrid>
      <w:tr w:rsidR="00DB025D" w14:paraId="5075AA02" w14:textId="77777777" w:rsidTr="007C6797">
        <w:tc>
          <w:tcPr>
            <w:tcW w:w="1413" w:type="dxa"/>
          </w:tcPr>
          <w:p w14:paraId="37E719ED" w14:textId="77777777" w:rsidR="00DB025D" w:rsidRDefault="00DB025D" w:rsidP="007C6797">
            <w:pPr>
              <w:jc w:val="left"/>
            </w:pPr>
            <w:r>
              <w:rPr>
                <w:noProof/>
              </w:rPr>
              <w:drawing>
                <wp:inline distT="0" distB="0" distL="0" distR="0" wp14:anchorId="4D07F0E2" wp14:editId="44B0E5FE">
                  <wp:extent cx="720000" cy="774000"/>
                  <wp:effectExtent l="0" t="0" r="4445"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00" cy="774000"/>
                          </a:xfrm>
                          <a:prstGeom prst="rect">
                            <a:avLst/>
                          </a:prstGeom>
                          <a:noFill/>
                          <a:ln>
                            <a:noFill/>
                          </a:ln>
                        </pic:spPr>
                      </pic:pic>
                    </a:graphicData>
                  </a:graphic>
                </wp:inline>
              </w:drawing>
            </w:r>
          </w:p>
        </w:tc>
        <w:tc>
          <w:tcPr>
            <w:tcW w:w="7649" w:type="dxa"/>
          </w:tcPr>
          <w:p w14:paraId="37DA6586" w14:textId="43FE1AC6" w:rsidR="00DB025D" w:rsidRDefault="00DB025D" w:rsidP="007C6797">
            <w:pPr>
              <w:jc w:val="left"/>
            </w:pPr>
            <w:r>
              <w:t>En tant que Franck je veux cliquer sur la catégorie "Boissons" dans "Afficher les produits" pour ajouter une boisson à ma commande.</w:t>
            </w:r>
          </w:p>
        </w:tc>
      </w:tr>
    </w:tbl>
    <w:p w14:paraId="7507A62B" w14:textId="77777777" w:rsidR="003B694F" w:rsidRDefault="003B694F" w:rsidP="003B694F">
      <w:pPr>
        <w:jc w:val="left"/>
      </w:pPr>
    </w:p>
    <w:tbl>
      <w:tblPr>
        <w:tblStyle w:val="Grilledutableau"/>
        <w:tblW w:w="0" w:type="auto"/>
        <w:tblLook w:val="04A0" w:firstRow="1" w:lastRow="0" w:firstColumn="1" w:lastColumn="0" w:noHBand="0" w:noVBand="1"/>
      </w:tblPr>
      <w:tblGrid>
        <w:gridCol w:w="1413"/>
        <w:gridCol w:w="7649"/>
      </w:tblGrid>
      <w:tr w:rsidR="003B694F" w14:paraId="31265071" w14:textId="77777777" w:rsidTr="007C6797">
        <w:tc>
          <w:tcPr>
            <w:tcW w:w="1413" w:type="dxa"/>
          </w:tcPr>
          <w:p w14:paraId="417EB795" w14:textId="77777777" w:rsidR="003B694F" w:rsidRDefault="003B694F" w:rsidP="007C6797">
            <w:pPr>
              <w:jc w:val="left"/>
            </w:pPr>
            <w:r>
              <w:rPr>
                <w:noProof/>
              </w:rPr>
              <w:drawing>
                <wp:inline distT="0" distB="0" distL="0" distR="0" wp14:anchorId="6E0C9492" wp14:editId="73AC9701">
                  <wp:extent cx="720000" cy="860400"/>
                  <wp:effectExtent l="0" t="0" r="444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000" cy="860400"/>
                          </a:xfrm>
                          <a:prstGeom prst="rect">
                            <a:avLst/>
                          </a:prstGeom>
                          <a:noFill/>
                          <a:ln>
                            <a:noFill/>
                          </a:ln>
                        </pic:spPr>
                      </pic:pic>
                    </a:graphicData>
                  </a:graphic>
                </wp:inline>
              </w:drawing>
            </w:r>
          </w:p>
        </w:tc>
        <w:tc>
          <w:tcPr>
            <w:tcW w:w="7649" w:type="dxa"/>
          </w:tcPr>
          <w:p w14:paraId="3555A1A0" w14:textId="77777777" w:rsidR="003B694F" w:rsidRDefault="003B694F" w:rsidP="007C6797">
            <w:pPr>
              <w:jc w:val="left"/>
            </w:pPr>
            <w:r>
              <w:t>En tant que Jennifer je veux cliquer sur la catégorie "Pizzas" dans "Afficher les produits" pour ajouter une pizza à la commande d'un client.</w:t>
            </w:r>
          </w:p>
        </w:tc>
      </w:tr>
    </w:tbl>
    <w:p w14:paraId="49641F47" w14:textId="77777777" w:rsidR="003B694F" w:rsidRDefault="003B694F" w:rsidP="003B694F">
      <w:pPr>
        <w:jc w:val="left"/>
      </w:pPr>
    </w:p>
    <w:p w14:paraId="4EB68C9C" w14:textId="42BE3EF1" w:rsidR="00DB025D" w:rsidRDefault="00DB025D">
      <w:pPr>
        <w:jc w:val="left"/>
      </w:pPr>
    </w:p>
    <w:p w14:paraId="5FCCB3B5" w14:textId="2E8F3C18" w:rsidR="00B009FE" w:rsidRDefault="00B009FE">
      <w:pPr>
        <w:jc w:val="left"/>
      </w:pPr>
      <w:r>
        <w:br w:type="page"/>
      </w:r>
    </w:p>
    <w:p w14:paraId="48014227" w14:textId="77777777" w:rsidR="00DB025D" w:rsidRDefault="00DB025D">
      <w:pPr>
        <w:jc w:val="left"/>
      </w:pPr>
    </w:p>
    <w:p w14:paraId="0BEBB4B3" w14:textId="77777777" w:rsidR="00B009FE" w:rsidRPr="00B009FE" w:rsidRDefault="00B009FE" w:rsidP="00B009FE"/>
    <w:p w14:paraId="5CE91FDA" w14:textId="77777777" w:rsidR="00241FF4" w:rsidRDefault="00241FF4" w:rsidP="00241FF4">
      <w:pPr>
        <w:pStyle w:val="Titre2"/>
      </w:pPr>
      <w:bookmarkStart w:id="39" w:name="_Toc18000825"/>
      <w:r>
        <w:t>C</w:t>
      </w:r>
      <w:r w:rsidRPr="00A81C10">
        <w:t>as d'utilisation &lt;&lt;</w:t>
      </w:r>
      <w:r w:rsidR="009C5025">
        <w:t>Ajouter un produit</w:t>
      </w:r>
      <w:r w:rsidRPr="00A81C10">
        <w:t>&gt;&gt;</w:t>
      </w:r>
      <w:bookmarkEnd w:id="39"/>
    </w:p>
    <w:p w14:paraId="7677E39B" w14:textId="77777777" w:rsidR="00241FF4" w:rsidRPr="00A81C10" w:rsidRDefault="00241FF4" w:rsidP="00241FF4">
      <w:pPr>
        <w:pStyle w:val="Titre3"/>
      </w:pPr>
      <w:bookmarkStart w:id="40" w:name="_Toc18000826"/>
      <w:r>
        <w:t>Identification</w:t>
      </w:r>
      <w:bookmarkEnd w:id="40"/>
    </w:p>
    <w:tbl>
      <w:tblPr>
        <w:tblStyle w:val="Grilledutableau"/>
        <w:tblW w:w="9067" w:type="dxa"/>
        <w:tblLook w:val="04A0" w:firstRow="1" w:lastRow="0" w:firstColumn="1" w:lastColumn="0" w:noHBand="0" w:noVBand="1"/>
      </w:tblPr>
      <w:tblGrid>
        <w:gridCol w:w="2119"/>
        <w:gridCol w:w="6948"/>
      </w:tblGrid>
      <w:tr w:rsidR="00241FF4" w14:paraId="43EF3636" w14:textId="77777777" w:rsidTr="00241FF4">
        <w:tc>
          <w:tcPr>
            <w:tcW w:w="0" w:type="auto"/>
            <w:shd w:val="clear" w:color="auto" w:fill="E7E6E6" w:themeFill="background2"/>
          </w:tcPr>
          <w:p w14:paraId="7063A359" w14:textId="77777777" w:rsidR="00241FF4" w:rsidRPr="00A14E6E" w:rsidRDefault="00241FF4" w:rsidP="00241FF4">
            <w:pPr>
              <w:rPr>
                <w:b/>
                <w:bCs/>
              </w:rPr>
            </w:pPr>
            <w:r w:rsidRPr="00A14E6E">
              <w:rPr>
                <w:b/>
                <w:bCs/>
              </w:rPr>
              <w:t>Numéro</w:t>
            </w:r>
          </w:p>
        </w:tc>
        <w:tc>
          <w:tcPr>
            <w:tcW w:w="6948" w:type="dxa"/>
            <w:shd w:val="clear" w:color="auto" w:fill="E7E6E6" w:themeFill="background2"/>
          </w:tcPr>
          <w:p w14:paraId="397E78DB" w14:textId="77777777" w:rsidR="00241FF4" w:rsidRPr="00264A5C" w:rsidRDefault="009C5025" w:rsidP="00241FF4">
            <w:pPr>
              <w:rPr>
                <w:b/>
                <w:bCs/>
              </w:rPr>
            </w:pPr>
            <w:r>
              <w:rPr>
                <w:b/>
                <w:bCs/>
              </w:rPr>
              <w:t>2</w:t>
            </w:r>
          </w:p>
        </w:tc>
      </w:tr>
      <w:tr w:rsidR="00241FF4" w14:paraId="271C18E8" w14:textId="77777777" w:rsidTr="00241FF4">
        <w:tc>
          <w:tcPr>
            <w:tcW w:w="0" w:type="auto"/>
          </w:tcPr>
          <w:p w14:paraId="4AFF887D" w14:textId="77777777" w:rsidR="00241FF4" w:rsidRPr="00A14E6E" w:rsidRDefault="00241FF4" w:rsidP="00241FF4">
            <w:pPr>
              <w:rPr>
                <w:b/>
                <w:bCs/>
              </w:rPr>
            </w:pPr>
            <w:r w:rsidRPr="00A14E6E">
              <w:rPr>
                <w:b/>
                <w:bCs/>
              </w:rPr>
              <w:t>Nom</w:t>
            </w:r>
          </w:p>
        </w:tc>
        <w:tc>
          <w:tcPr>
            <w:tcW w:w="6948" w:type="dxa"/>
          </w:tcPr>
          <w:p w14:paraId="4823F934" w14:textId="77777777" w:rsidR="00241FF4" w:rsidRPr="00A14E6E" w:rsidRDefault="009C5025" w:rsidP="00241FF4">
            <w:r>
              <w:t>Ajouter un produit (</w:t>
            </w:r>
            <w:r w:rsidR="00AD46E6">
              <w:t>package Commandes)</w:t>
            </w:r>
          </w:p>
        </w:tc>
      </w:tr>
      <w:tr w:rsidR="00241FF4" w14:paraId="62AD622C" w14:textId="77777777" w:rsidTr="00241FF4">
        <w:tc>
          <w:tcPr>
            <w:tcW w:w="0" w:type="auto"/>
            <w:shd w:val="clear" w:color="auto" w:fill="E7E6E6" w:themeFill="background2"/>
          </w:tcPr>
          <w:p w14:paraId="7BF44E06" w14:textId="77777777" w:rsidR="00241FF4" w:rsidRPr="00A14E6E" w:rsidRDefault="00241FF4" w:rsidP="00241FF4">
            <w:pPr>
              <w:rPr>
                <w:b/>
                <w:bCs/>
              </w:rPr>
            </w:pPr>
            <w:r w:rsidRPr="00A14E6E">
              <w:rPr>
                <w:b/>
                <w:bCs/>
              </w:rPr>
              <w:t>A</w:t>
            </w:r>
            <w:r>
              <w:rPr>
                <w:b/>
                <w:bCs/>
              </w:rPr>
              <w:t>c</w:t>
            </w:r>
            <w:r w:rsidRPr="00A14E6E">
              <w:rPr>
                <w:b/>
                <w:bCs/>
              </w:rPr>
              <w:t>teur(s)</w:t>
            </w:r>
          </w:p>
        </w:tc>
        <w:tc>
          <w:tcPr>
            <w:tcW w:w="6948" w:type="dxa"/>
            <w:shd w:val="clear" w:color="auto" w:fill="E7E6E6" w:themeFill="background2"/>
          </w:tcPr>
          <w:p w14:paraId="666242E6" w14:textId="77777777" w:rsidR="00241FF4" w:rsidRPr="00A14E6E" w:rsidRDefault="00241FF4" w:rsidP="00241FF4">
            <w:r>
              <w:t>Acheteur (Client ou Employé)</w:t>
            </w:r>
          </w:p>
        </w:tc>
      </w:tr>
      <w:tr w:rsidR="00241FF4" w14:paraId="7154DA36" w14:textId="77777777" w:rsidTr="00241FF4">
        <w:tc>
          <w:tcPr>
            <w:tcW w:w="0" w:type="auto"/>
          </w:tcPr>
          <w:p w14:paraId="309C0C0D" w14:textId="77777777" w:rsidR="00241FF4" w:rsidRPr="00A14E6E" w:rsidRDefault="00241FF4" w:rsidP="00241FF4">
            <w:pPr>
              <w:rPr>
                <w:b/>
                <w:bCs/>
              </w:rPr>
            </w:pPr>
            <w:r w:rsidRPr="00A14E6E">
              <w:rPr>
                <w:b/>
                <w:bCs/>
              </w:rPr>
              <w:t>Description succincte</w:t>
            </w:r>
          </w:p>
        </w:tc>
        <w:tc>
          <w:tcPr>
            <w:tcW w:w="6948" w:type="dxa"/>
          </w:tcPr>
          <w:p w14:paraId="6D870EEF" w14:textId="77777777" w:rsidR="00241FF4" w:rsidRPr="00A14E6E" w:rsidRDefault="006E0512" w:rsidP="00241FF4">
            <w:r>
              <w:t>L'ajout d'un produit</w:t>
            </w:r>
            <w:r w:rsidR="00241FF4">
              <w:t xml:space="preserve"> doit être possible depuis internet par le Client et au magasin par l'Employé.</w:t>
            </w:r>
            <w:r>
              <w:t xml:space="preserve"> </w:t>
            </w:r>
            <w:r w:rsidR="00DA0155">
              <w:t>L'opération est possible même si l'utilisateur n'est pas identifié.</w:t>
            </w:r>
            <w:r w:rsidR="00F065E7">
              <w:t xml:space="preserve"> </w:t>
            </w:r>
          </w:p>
        </w:tc>
      </w:tr>
      <w:tr w:rsidR="00241FF4" w:rsidRPr="00D2552F" w14:paraId="6C2183EF" w14:textId="77777777" w:rsidTr="00241FF4">
        <w:tc>
          <w:tcPr>
            <w:tcW w:w="0" w:type="auto"/>
            <w:shd w:val="clear" w:color="auto" w:fill="E7E6E6" w:themeFill="background2"/>
          </w:tcPr>
          <w:p w14:paraId="5F443F54" w14:textId="77777777" w:rsidR="00241FF4" w:rsidRPr="00A14E6E" w:rsidRDefault="00241FF4" w:rsidP="00241FF4">
            <w:pPr>
              <w:rPr>
                <w:b/>
                <w:bCs/>
              </w:rPr>
            </w:pPr>
            <w:r w:rsidRPr="00A14E6E">
              <w:rPr>
                <w:b/>
                <w:bCs/>
              </w:rPr>
              <w:t>Auteur</w:t>
            </w:r>
          </w:p>
        </w:tc>
        <w:tc>
          <w:tcPr>
            <w:tcW w:w="6948" w:type="dxa"/>
            <w:shd w:val="clear" w:color="auto" w:fill="E7E6E6" w:themeFill="background2"/>
          </w:tcPr>
          <w:p w14:paraId="583E6124" w14:textId="77777777" w:rsidR="00241FF4" w:rsidRPr="00FD3206" w:rsidRDefault="00241FF4" w:rsidP="00241FF4">
            <w:pPr>
              <w:rPr>
                <w:lang w:val="pt-PT"/>
              </w:rPr>
            </w:pPr>
            <w:r w:rsidRPr="00FD3206">
              <w:rPr>
                <w:lang w:val="pt-PT"/>
              </w:rPr>
              <w:t>P.-E.</w:t>
            </w:r>
            <w:r w:rsidR="00A1138E">
              <w:rPr>
                <w:lang w:val="pt-PT"/>
              </w:rPr>
              <w:t xml:space="preserve"> </w:t>
            </w:r>
            <w:r w:rsidRPr="00FD3206">
              <w:rPr>
                <w:lang w:val="pt-PT"/>
              </w:rPr>
              <w:t>DOS SANTOS FACAO</w:t>
            </w:r>
          </w:p>
        </w:tc>
      </w:tr>
      <w:tr w:rsidR="00241FF4" w14:paraId="233DA4C2" w14:textId="77777777" w:rsidTr="00241FF4">
        <w:tc>
          <w:tcPr>
            <w:tcW w:w="0" w:type="auto"/>
          </w:tcPr>
          <w:p w14:paraId="5CCF4A34" w14:textId="77777777" w:rsidR="00241FF4" w:rsidRPr="00A14E6E" w:rsidRDefault="00241FF4" w:rsidP="00241FF4">
            <w:pPr>
              <w:rPr>
                <w:b/>
                <w:bCs/>
              </w:rPr>
            </w:pPr>
            <w:r w:rsidRPr="00A14E6E">
              <w:rPr>
                <w:b/>
                <w:bCs/>
              </w:rPr>
              <w:t>Date(s)</w:t>
            </w:r>
          </w:p>
        </w:tc>
        <w:tc>
          <w:tcPr>
            <w:tcW w:w="6948" w:type="dxa"/>
          </w:tcPr>
          <w:p w14:paraId="175E99C4" w14:textId="08F5C752" w:rsidR="00241FF4" w:rsidRPr="00A14E6E" w:rsidRDefault="00BF4244" w:rsidP="00241FF4">
            <w:r>
              <w:t xml:space="preserve">29/07/3 </w:t>
            </w:r>
            <w:r w:rsidRPr="00A14E6E">
              <w:t>(</w:t>
            </w:r>
            <w:r>
              <w:t>seconde</w:t>
            </w:r>
            <w:r w:rsidRPr="00A14E6E">
              <w:t xml:space="preserve"> rédaction)</w:t>
            </w:r>
          </w:p>
        </w:tc>
      </w:tr>
      <w:tr w:rsidR="00241FF4" w14:paraId="0D2B3A18" w14:textId="77777777" w:rsidTr="00241FF4">
        <w:tc>
          <w:tcPr>
            <w:tcW w:w="0" w:type="auto"/>
            <w:shd w:val="clear" w:color="auto" w:fill="E7E6E6" w:themeFill="background2"/>
          </w:tcPr>
          <w:p w14:paraId="0EE674EE" w14:textId="77777777" w:rsidR="00241FF4" w:rsidRPr="00A14E6E" w:rsidRDefault="00241FF4" w:rsidP="00241FF4">
            <w:pPr>
              <w:rPr>
                <w:b/>
                <w:bCs/>
              </w:rPr>
            </w:pPr>
            <w:r w:rsidRPr="00A14E6E">
              <w:rPr>
                <w:b/>
                <w:bCs/>
              </w:rPr>
              <w:t>Préconditions</w:t>
            </w:r>
          </w:p>
        </w:tc>
        <w:tc>
          <w:tcPr>
            <w:tcW w:w="6948" w:type="dxa"/>
            <w:shd w:val="clear" w:color="auto" w:fill="E7E6E6" w:themeFill="background2"/>
          </w:tcPr>
          <w:p w14:paraId="3A2088C1" w14:textId="77777777" w:rsidR="00241FF4" w:rsidRPr="00A14E6E" w:rsidRDefault="00241FF4" w:rsidP="00241FF4">
            <w:r>
              <w:t xml:space="preserve">L'utilisateur </w:t>
            </w:r>
            <w:r w:rsidR="00B52CFC">
              <w:t>est sur la page d'affichage des produits d'une catégorie.</w:t>
            </w:r>
          </w:p>
        </w:tc>
      </w:tr>
      <w:tr w:rsidR="00241FF4" w14:paraId="3A528237" w14:textId="77777777" w:rsidTr="00241FF4">
        <w:tc>
          <w:tcPr>
            <w:tcW w:w="0" w:type="auto"/>
          </w:tcPr>
          <w:p w14:paraId="4E60665C" w14:textId="77777777" w:rsidR="00241FF4" w:rsidRPr="00A14E6E" w:rsidRDefault="00241FF4" w:rsidP="00241FF4">
            <w:pPr>
              <w:rPr>
                <w:b/>
                <w:bCs/>
              </w:rPr>
            </w:pPr>
            <w:r w:rsidRPr="00A14E6E">
              <w:rPr>
                <w:b/>
                <w:bCs/>
              </w:rPr>
              <w:t>Démarrage</w:t>
            </w:r>
          </w:p>
        </w:tc>
        <w:tc>
          <w:tcPr>
            <w:tcW w:w="6948" w:type="dxa"/>
          </w:tcPr>
          <w:p w14:paraId="6343C7BD" w14:textId="77777777" w:rsidR="00241FF4" w:rsidRPr="00A14E6E" w:rsidRDefault="00B52CFC" w:rsidP="00241FF4">
            <w:r>
              <w:t xml:space="preserve">Demande </w:t>
            </w:r>
            <w:r w:rsidR="00957CEB">
              <w:t>l</w:t>
            </w:r>
            <w:r>
              <w:t>'ajout</w:t>
            </w:r>
            <w:r w:rsidR="00957CEB">
              <w:t xml:space="preserve"> d'</w:t>
            </w:r>
            <w:r>
              <w:t>un produit au panier</w:t>
            </w:r>
            <w:r w:rsidR="00F065E7">
              <w:t xml:space="preserve"> par un clic sur l</w:t>
            </w:r>
            <w:r w:rsidR="00957CEB">
              <w:t>e bouton ajouter de</w:t>
            </w:r>
            <w:r w:rsidR="00F065E7">
              <w:t xml:space="preserve"> l'encart du produit</w:t>
            </w:r>
            <w:r w:rsidR="00B774A3">
              <w:t xml:space="preserve"> dans une catégorie</w:t>
            </w:r>
            <w:r w:rsidR="00F065E7">
              <w:t>.</w:t>
            </w:r>
          </w:p>
        </w:tc>
      </w:tr>
    </w:tbl>
    <w:p w14:paraId="0A5A48AF" w14:textId="77777777" w:rsidR="00241FF4" w:rsidRDefault="00241FF4" w:rsidP="00241FF4"/>
    <w:p w14:paraId="44A306BD" w14:textId="77777777" w:rsidR="00241FF4" w:rsidRPr="00264A5C" w:rsidRDefault="00241FF4" w:rsidP="00241FF4">
      <w:pPr>
        <w:pStyle w:val="Titre3"/>
      </w:pPr>
      <w:bookmarkStart w:id="41" w:name="_Toc18000827"/>
      <w:r w:rsidRPr="00264A5C">
        <w:t>Le dialogue : le scénario nominal.</w:t>
      </w:r>
      <w:bookmarkEnd w:id="41"/>
    </w:p>
    <w:tbl>
      <w:tblPr>
        <w:tblStyle w:val="Grilledutableau"/>
        <w:tblW w:w="0" w:type="auto"/>
        <w:tblLook w:val="04A0" w:firstRow="1" w:lastRow="0" w:firstColumn="1" w:lastColumn="0" w:noHBand="0" w:noVBand="1"/>
      </w:tblPr>
      <w:tblGrid>
        <w:gridCol w:w="2127"/>
        <w:gridCol w:w="3914"/>
        <w:gridCol w:w="3021"/>
      </w:tblGrid>
      <w:tr w:rsidR="00241FF4" w14:paraId="351009D5" w14:textId="77777777" w:rsidTr="00241FF4">
        <w:tc>
          <w:tcPr>
            <w:tcW w:w="2127" w:type="dxa"/>
            <w:shd w:val="clear" w:color="auto" w:fill="E7E6E6" w:themeFill="background2"/>
          </w:tcPr>
          <w:p w14:paraId="3D465E19" w14:textId="77777777" w:rsidR="00241FF4" w:rsidRPr="00264A5C" w:rsidRDefault="00241FF4" w:rsidP="00241FF4">
            <w:pPr>
              <w:rPr>
                <w:b/>
                <w:bCs/>
              </w:rPr>
            </w:pPr>
            <w:r w:rsidRPr="00264A5C">
              <w:rPr>
                <w:b/>
                <w:bCs/>
              </w:rPr>
              <w:t>Étape du scénario</w:t>
            </w:r>
          </w:p>
        </w:tc>
        <w:tc>
          <w:tcPr>
            <w:tcW w:w="3914" w:type="dxa"/>
            <w:shd w:val="clear" w:color="auto" w:fill="E7E6E6" w:themeFill="background2"/>
          </w:tcPr>
          <w:p w14:paraId="4F94ABF7" w14:textId="77777777" w:rsidR="00241FF4" w:rsidRPr="00264A5C" w:rsidRDefault="00241FF4" w:rsidP="00241FF4">
            <w:pPr>
              <w:rPr>
                <w:b/>
                <w:bCs/>
              </w:rPr>
            </w:pPr>
            <w:r w:rsidRPr="00264A5C">
              <w:rPr>
                <w:b/>
                <w:bCs/>
              </w:rPr>
              <w:t>Utilisateur</w:t>
            </w:r>
          </w:p>
        </w:tc>
        <w:tc>
          <w:tcPr>
            <w:tcW w:w="3021" w:type="dxa"/>
            <w:shd w:val="clear" w:color="auto" w:fill="E7E6E6" w:themeFill="background2"/>
          </w:tcPr>
          <w:p w14:paraId="1595F621" w14:textId="77777777" w:rsidR="00241FF4" w:rsidRPr="00264A5C" w:rsidRDefault="00241FF4" w:rsidP="00241FF4">
            <w:pPr>
              <w:rPr>
                <w:b/>
                <w:bCs/>
              </w:rPr>
            </w:pPr>
            <w:r w:rsidRPr="00264A5C">
              <w:rPr>
                <w:b/>
                <w:bCs/>
              </w:rPr>
              <w:t>Système</w:t>
            </w:r>
          </w:p>
        </w:tc>
      </w:tr>
      <w:tr w:rsidR="00241FF4" w14:paraId="69938636" w14:textId="77777777" w:rsidTr="00241FF4">
        <w:tc>
          <w:tcPr>
            <w:tcW w:w="2127" w:type="dxa"/>
          </w:tcPr>
          <w:p w14:paraId="435612E9" w14:textId="77777777" w:rsidR="00241FF4" w:rsidRPr="00264A5C" w:rsidRDefault="00241FF4" w:rsidP="00241FF4">
            <w:pPr>
              <w:rPr>
                <w:b/>
                <w:bCs/>
              </w:rPr>
            </w:pPr>
            <w:r w:rsidRPr="00264A5C">
              <w:rPr>
                <w:b/>
                <w:bCs/>
              </w:rPr>
              <w:t>1.</w:t>
            </w:r>
          </w:p>
        </w:tc>
        <w:tc>
          <w:tcPr>
            <w:tcW w:w="3914" w:type="dxa"/>
          </w:tcPr>
          <w:p w14:paraId="58204903" w14:textId="77777777" w:rsidR="00241FF4" w:rsidRDefault="00241FF4" w:rsidP="00241FF4"/>
        </w:tc>
        <w:tc>
          <w:tcPr>
            <w:tcW w:w="3021" w:type="dxa"/>
          </w:tcPr>
          <w:p w14:paraId="699DE628" w14:textId="77777777" w:rsidR="00241FF4" w:rsidRDefault="00742C50" w:rsidP="00241FF4">
            <w:r>
              <w:t>Il affiche la page des produits d'une catégorie</w:t>
            </w:r>
          </w:p>
        </w:tc>
      </w:tr>
      <w:tr w:rsidR="00742C50" w14:paraId="0440A715" w14:textId="77777777" w:rsidTr="00241FF4">
        <w:tc>
          <w:tcPr>
            <w:tcW w:w="2127" w:type="dxa"/>
            <w:shd w:val="clear" w:color="auto" w:fill="E7E6E6" w:themeFill="background2"/>
          </w:tcPr>
          <w:p w14:paraId="5B90C538" w14:textId="77777777" w:rsidR="00742C50" w:rsidRPr="00264A5C" w:rsidRDefault="00742C50" w:rsidP="00742C50">
            <w:pPr>
              <w:rPr>
                <w:b/>
                <w:bCs/>
              </w:rPr>
            </w:pPr>
            <w:r w:rsidRPr="00264A5C">
              <w:rPr>
                <w:b/>
                <w:bCs/>
              </w:rPr>
              <w:t>2.</w:t>
            </w:r>
          </w:p>
        </w:tc>
        <w:tc>
          <w:tcPr>
            <w:tcW w:w="3914" w:type="dxa"/>
            <w:shd w:val="clear" w:color="auto" w:fill="E7E6E6" w:themeFill="background2"/>
          </w:tcPr>
          <w:p w14:paraId="5BEADBFE" w14:textId="77777777" w:rsidR="00742C50" w:rsidRDefault="00742C50" w:rsidP="00742C50">
            <w:r>
              <w:t>Il décide d'appuyer sur le bouton ajouter d'un produit.</w:t>
            </w:r>
          </w:p>
        </w:tc>
        <w:tc>
          <w:tcPr>
            <w:tcW w:w="3021" w:type="dxa"/>
            <w:shd w:val="clear" w:color="auto" w:fill="E7E6E6" w:themeFill="background2"/>
          </w:tcPr>
          <w:p w14:paraId="5C0699A1" w14:textId="77777777" w:rsidR="00742C50" w:rsidRDefault="00742C50" w:rsidP="00742C50"/>
        </w:tc>
      </w:tr>
      <w:tr w:rsidR="00742C50" w14:paraId="3C5ECE53" w14:textId="77777777" w:rsidTr="00241FF4">
        <w:tc>
          <w:tcPr>
            <w:tcW w:w="2127" w:type="dxa"/>
          </w:tcPr>
          <w:p w14:paraId="3F569231" w14:textId="77777777" w:rsidR="00742C50" w:rsidRPr="00264A5C" w:rsidRDefault="00742C50" w:rsidP="00742C50">
            <w:pPr>
              <w:rPr>
                <w:b/>
                <w:bCs/>
              </w:rPr>
            </w:pPr>
            <w:r w:rsidRPr="00264A5C">
              <w:rPr>
                <w:b/>
                <w:bCs/>
              </w:rPr>
              <w:t>3.</w:t>
            </w:r>
          </w:p>
        </w:tc>
        <w:tc>
          <w:tcPr>
            <w:tcW w:w="3914" w:type="dxa"/>
          </w:tcPr>
          <w:p w14:paraId="7733392A" w14:textId="77777777" w:rsidR="00742C50" w:rsidRDefault="00742C50" w:rsidP="00742C50"/>
        </w:tc>
        <w:tc>
          <w:tcPr>
            <w:tcW w:w="3021" w:type="dxa"/>
          </w:tcPr>
          <w:p w14:paraId="0324F886" w14:textId="58E5C749" w:rsidR="00742C50" w:rsidRDefault="004C24A4" w:rsidP="00742C50">
            <w:r>
              <w:t>Vérification du stock.</w:t>
            </w:r>
          </w:p>
        </w:tc>
      </w:tr>
      <w:tr w:rsidR="00742C50" w14:paraId="03E229F8" w14:textId="77777777" w:rsidTr="00241FF4">
        <w:tc>
          <w:tcPr>
            <w:tcW w:w="2127" w:type="dxa"/>
            <w:shd w:val="clear" w:color="auto" w:fill="E7E6E6" w:themeFill="background2"/>
          </w:tcPr>
          <w:p w14:paraId="1C1E0EFD" w14:textId="77777777" w:rsidR="00742C50" w:rsidRPr="00264A5C" w:rsidRDefault="00742C50" w:rsidP="00742C50">
            <w:pPr>
              <w:rPr>
                <w:b/>
                <w:bCs/>
              </w:rPr>
            </w:pPr>
            <w:r w:rsidRPr="00264A5C">
              <w:rPr>
                <w:b/>
                <w:bCs/>
              </w:rPr>
              <w:t>4.</w:t>
            </w:r>
          </w:p>
        </w:tc>
        <w:tc>
          <w:tcPr>
            <w:tcW w:w="3914" w:type="dxa"/>
            <w:shd w:val="clear" w:color="auto" w:fill="E7E6E6" w:themeFill="background2"/>
          </w:tcPr>
          <w:p w14:paraId="4831B94E" w14:textId="77777777" w:rsidR="00742C50" w:rsidRDefault="00742C50" w:rsidP="00742C50"/>
        </w:tc>
        <w:tc>
          <w:tcPr>
            <w:tcW w:w="3021" w:type="dxa"/>
            <w:shd w:val="clear" w:color="auto" w:fill="E7E6E6" w:themeFill="background2"/>
          </w:tcPr>
          <w:p w14:paraId="369EC46C" w14:textId="77777777" w:rsidR="00742C50" w:rsidRDefault="004806DB" w:rsidP="00742C50">
            <w:r w:rsidRPr="004806DB">
              <w:t>Appel du cas d’utilisation « Constituer panier »</w:t>
            </w:r>
          </w:p>
        </w:tc>
      </w:tr>
      <w:tr w:rsidR="00742C50" w14:paraId="2C44491E" w14:textId="77777777" w:rsidTr="00965484">
        <w:tc>
          <w:tcPr>
            <w:tcW w:w="2127" w:type="dxa"/>
            <w:shd w:val="clear" w:color="auto" w:fill="auto"/>
          </w:tcPr>
          <w:p w14:paraId="1670D48E" w14:textId="77777777" w:rsidR="00742C50" w:rsidRPr="00264A5C" w:rsidRDefault="00742C50" w:rsidP="00742C50">
            <w:pPr>
              <w:rPr>
                <w:b/>
                <w:bCs/>
              </w:rPr>
            </w:pPr>
            <w:r>
              <w:rPr>
                <w:b/>
                <w:bCs/>
              </w:rPr>
              <w:t>5.</w:t>
            </w:r>
          </w:p>
        </w:tc>
        <w:tc>
          <w:tcPr>
            <w:tcW w:w="3914" w:type="dxa"/>
            <w:shd w:val="clear" w:color="auto" w:fill="auto"/>
          </w:tcPr>
          <w:p w14:paraId="01970DAD" w14:textId="77777777" w:rsidR="00742C50" w:rsidRDefault="00742C50" w:rsidP="00742C50"/>
        </w:tc>
        <w:tc>
          <w:tcPr>
            <w:tcW w:w="3021" w:type="dxa"/>
            <w:shd w:val="clear" w:color="auto" w:fill="auto"/>
          </w:tcPr>
          <w:p w14:paraId="1AF46145" w14:textId="77777777" w:rsidR="00742C50" w:rsidRDefault="00742C50" w:rsidP="00742C50">
            <w:r>
              <w:t>Modifie l'affichage du compteur de l'encart produit correspondant.</w:t>
            </w:r>
          </w:p>
        </w:tc>
      </w:tr>
      <w:tr w:rsidR="00742C50" w14:paraId="412DF61E" w14:textId="77777777" w:rsidTr="00241FF4">
        <w:tc>
          <w:tcPr>
            <w:tcW w:w="2127" w:type="dxa"/>
            <w:shd w:val="clear" w:color="auto" w:fill="E7E6E6" w:themeFill="background2"/>
          </w:tcPr>
          <w:p w14:paraId="52B5D9F4" w14:textId="77777777" w:rsidR="00742C50" w:rsidRDefault="00742C50" w:rsidP="00742C50">
            <w:pPr>
              <w:rPr>
                <w:b/>
                <w:bCs/>
              </w:rPr>
            </w:pPr>
            <w:r>
              <w:rPr>
                <w:b/>
                <w:bCs/>
              </w:rPr>
              <w:t>6.</w:t>
            </w:r>
          </w:p>
        </w:tc>
        <w:tc>
          <w:tcPr>
            <w:tcW w:w="3914" w:type="dxa"/>
            <w:shd w:val="clear" w:color="auto" w:fill="E7E6E6" w:themeFill="background2"/>
          </w:tcPr>
          <w:p w14:paraId="257743DD" w14:textId="77777777" w:rsidR="00742C50" w:rsidRDefault="00742C50" w:rsidP="00742C50"/>
        </w:tc>
        <w:tc>
          <w:tcPr>
            <w:tcW w:w="3021" w:type="dxa"/>
            <w:shd w:val="clear" w:color="auto" w:fill="E7E6E6" w:themeFill="background2"/>
          </w:tcPr>
          <w:p w14:paraId="6B734BC0" w14:textId="77777777" w:rsidR="00742C50" w:rsidRDefault="00742C50" w:rsidP="00742C50">
            <w:r>
              <w:t>Rend actif le bouton supprimer du produit s'il n'était pas actif.</w:t>
            </w:r>
          </w:p>
        </w:tc>
      </w:tr>
      <w:tr w:rsidR="003E7A56" w14:paraId="364A430B" w14:textId="77777777" w:rsidTr="003E7A56">
        <w:tc>
          <w:tcPr>
            <w:tcW w:w="2127" w:type="dxa"/>
            <w:shd w:val="clear" w:color="auto" w:fill="auto"/>
          </w:tcPr>
          <w:p w14:paraId="1B47AFFF" w14:textId="77777777" w:rsidR="003E7A56" w:rsidRDefault="00DA0155" w:rsidP="003E7A56">
            <w:pPr>
              <w:rPr>
                <w:b/>
                <w:bCs/>
              </w:rPr>
            </w:pPr>
            <w:r>
              <w:rPr>
                <w:b/>
                <w:bCs/>
              </w:rPr>
              <w:t>7.</w:t>
            </w:r>
          </w:p>
        </w:tc>
        <w:tc>
          <w:tcPr>
            <w:tcW w:w="3914" w:type="dxa"/>
            <w:shd w:val="clear" w:color="auto" w:fill="auto"/>
          </w:tcPr>
          <w:p w14:paraId="28378DF9" w14:textId="77777777" w:rsidR="003E7A56" w:rsidRDefault="003E7A56" w:rsidP="003E7A56">
            <w:r>
              <w:t>Il décide de valider la commande</w:t>
            </w:r>
          </w:p>
        </w:tc>
        <w:tc>
          <w:tcPr>
            <w:tcW w:w="3021" w:type="dxa"/>
            <w:shd w:val="clear" w:color="auto" w:fill="auto"/>
          </w:tcPr>
          <w:p w14:paraId="764E561B" w14:textId="77777777" w:rsidR="003E7A56" w:rsidRDefault="003E7A56" w:rsidP="003E7A56"/>
        </w:tc>
      </w:tr>
      <w:tr w:rsidR="003E7A56" w14:paraId="7ECC533C" w14:textId="77777777" w:rsidTr="00241FF4">
        <w:tc>
          <w:tcPr>
            <w:tcW w:w="2127" w:type="dxa"/>
            <w:shd w:val="clear" w:color="auto" w:fill="E7E6E6" w:themeFill="background2"/>
          </w:tcPr>
          <w:p w14:paraId="59FAD2F0" w14:textId="77777777" w:rsidR="003E7A56" w:rsidRDefault="00DA0155" w:rsidP="003E7A56">
            <w:pPr>
              <w:rPr>
                <w:b/>
                <w:bCs/>
              </w:rPr>
            </w:pPr>
            <w:r>
              <w:rPr>
                <w:b/>
                <w:bCs/>
              </w:rPr>
              <w:t>8</w:t>
            </w:r>
            <w:r w:rsidR="003E7A56">
              <w:rPr>
                <w:b/>
                <w:bCs/>
              </w:rPr>
              <w:t>.</w:t>
            </w:r>
          </w:p>
        </w:tc>
        <w:tc>
          <w:tcPr>
            <w:tcW w:w="3914" w:type="dxa"/>
            <w:shd w:val="clear" w:color="auto" w:fill="E7E6E6" w:themeFill="background2"/>
          </w:tcPr>
          <w:p w14:paraId="067B2825" w14:textId="77777777" w:rsidR="003E7A56" w:rsidRDefault="003E7A56" w:rsidP="003E7A56"/>
        </w:tc>
        <w:tc>
          <w:tcPr>
            <w:tcW w:w="3021" w:type="dxa"/>
            <w:shd w:val="clear" w:color="auto" w:fill="E7E6E6" w:themeFill="background2"/>
          </w:tcPr>
          <w:p w14:paraId="3DBFB695" w14:textId="77777777" w:rsidR="003E7A56" w:rsidRDefault="003E7A56" w:rsidP="003E7A56">
            <w:r w:rsidRPr="004806DB">
              <w:t xml:space="preserve">Appel du cas d’utilisation « </w:t>
            </w:r>
            <w:r>
              <w:t>Valider</w:t>
            </w:r>
            <w:r w:rsidRPr="004806DB">
              <w:t xml:space="preserve"> </w:t>
            </w:r>
            <w:r>
              <w:t>commande</w:t>
            </w:r>
            <w:r w:rsidRPr="004806DB">
              <w:t xml:space="preserve"> »</w:t>
            </w:r>
          </w:p>
        </w:tc>
      </w:tr>
    </w:tbl>
    <w:p w14:paraId="7FA20E38" w14:textId="77777777" w:rsidR="00241FF4" w:rsidRDefault="00241FF4" w:rsidP="00241FF4"/>
    <w:p w14:paraId="07086A11" w14:textId="77777777" w:rsidR="00D25C12" w:rsidRPr="00D25C12" w:rsidRDefault="00241FF4" w:rsidP="00D25C12">
      <w:pPr>
        <w:pStyle w:val="Titre3"/>
      </w:pPr>
      <w:bookmarkStart w:id="42" w:name="_Toc18000828"/>
      <w:r>
        <w:t>Le dialogue : les scénarios alternatifs/d'exception.</w:t>
      </w:r>
      <w:bookmarkEnd w:id="42"/>
    </w:p>
    <w:tbl>
      <w:tblPr>
        <w:tblStyle w:val="Grilledutableau"/>
        <w:tblW w:w="0" w:type="auto"/>
        <w:tblLook w:val="04A0" w:firstRow="1" w:lastRow="0" w:firstColumn="1" w:lastColumn="0" w:noHBand="0" w:noVBand="1"/>
      </w:tblPr>
      <w:tblGrid>
        <w:gridCol w:w="2127"/>
        <w:gridCol w:w="3914"/>
        <w:gridCol w:w="3021"/>
      </w:tblGrid>
      <w:tr w:rsidR="00B774A3" w:rsidRPr="00A81C10" w14:paraId="5021EA05" w14:textId="77777777" w:rsidTr="00C013C2">
        <w:tc>
          <w:tcPr>
            <w:tcW w:w="2127" w:type="dxa"/>
            <w:shd w:val="clear" w:color="auto" w:fill="E7E6E6" w:themeFill="background2"/>
          </w:tcPr>
          <w:p w14:paraId="68D9BB0E" w14:textId="77777777" w:rsidR="00B774A3" w:rsidRPr="00264A5C" w:rsidRDefault="00B774A3" w:rsidP="00C013C2">
            <w:pPr>
              <w:rPr>
                <w:b/>
                <w:bCs/>
              </w:rPr>
            </w:pPr>
            <w:r w:rsidRPr="00264A5C">
              <w:rPr>
                <w:b/>
                <w:bCs/>
              </w:rPr>
              <w:t>Étape du scénario</w:t>
            </w:r>
          </w:p>
        </w:tc>
        <w:tc>
          <w:tcPr>
            <w:tcW w:w="3914" w:type="dxa"/>
            <w:shd w:val="clear" w:color="auto" w:fill="E7E6E6" w:themeFill="background2"/>
          </w:tcPr>
          <w:p w14:paraId="03EA00B9" w14:textId="77777777" w:rsidR="00B774A3" w:rsidRPr="00264A5C" w:rsidRDefault="00B774A3" w:rsidP="00C013C2">
            <w:pPr>
              <w:rPr>
                <w:b/>
                <w:bCs/>
              </w:rPr>
            </w:pPr>
            <w:r w:rsidRPr="00264A5C">
              <w:rPr>
                <w:b/>
                <w:bCs/>
              </w:rPr>
              <w:t>Utilisateur</w:t>
            </w:r>
          </w:p>
        </w:tc>
        <w:tc>
          <w:tcPr>
            <w:tcW w:w="3021" w:type="dxa"/>
            <w:shd w:val="clear" w:color="auto" w:fill="E7E6E6" w:themeFill="background2"/>
          </w:tcPr>
          <w:p w14:paraId="432A7D9E" w14:textId="77777777" w:rsidR="00B774A3" w:rsidRPr="00264A5C" w:rsidRDefault="00B774A3" w:rsidP="00C013C2">
            <w:pPr>
              <w:rPr>
                <w:b/>
                <w:bCs/>
              </w:rPr>
            </w:pPr>
            <w:r w:rsidRPr="00264A5C">
              <w:rPr>
                <w:b/>
                <w:bCs/>
              </w:rPr>
              <w:t>Système</w:t>
            </w:r>
          </w:p>
        </w:tc>
      </w:tr>
      <w:tr w:rsidR="00DA0155" w14:paraId="6BAC27F2" w14:textId="77777777" w:rsidTr="00C013C2">
        <w:tc>
          <w:tcPr>
            <w:tcW w:w="2127" w:type="dxa"/>
          </w:tcPr>
          <w:p w14:paraId="401B9091" w14:textId="77777777" w:rsidR="00DA0155" w:rsidRPr="00264A5C" w:rsidRDefault="00DA0155" w:rsidP="00DA0155">
            <w:pPr>
              <w:rPr>
                <w:b/>
                <w:bCs/>
              </w:rPr>
            </w:pPr>
            <w:r>
              <w:rPr>
                <w:b/>
                <w:bCs/>
              </w:rPr>
              <w:t>2</w:t>
            </w:r>
            <w:r w:rsidRPr="00264A5C">
              <w:rPr>
                <w:b/>
                <w:bCs/>
              </w:rPr>
              <w:t>.a</w:t>
            </w:r>
          </w:p>
        </w:tc>
        <w:tc>
          <w:tcPr>
            <w:tcW w:w="3914" w:type="dxa"/>
          </w:tcPr>
          <w:p w14:paraId="7C85E0D7" w14:textId="77777777" w:rsidR="00DA0155" w:rsidRDefault="00DA0155" w:rsidP="00DA0155">
            <w:r>
              <w:t>Il décide de changer de catégorie</w:t>
            </w:r>
          </w:p>
        </w:tc>
        <w:tc>
          <w:tcPr>
            <w:tcW w:w="3021" w:type="dxa"/>
          </w:tcPr>
          <w:p w14:paraId="370F93F6" w14:textId="77777777" w:rsidR="00DA0155" w:rsidRDefault="00DA0155" w:rsidP="00DA0155"/>
        </w:tc>
      </w:tr>
      <w:tr w:rsidR="00DA0155" w14:paraId="7ECDA8EF" w14:textId="77777777" w:rsidTr="00C013C2">
        <w:tc>
          <w:tcPr>
            <w:tcW w:w="2127" w:type="dxa"/>
            <w:shd w:val="clear" w:color="auto" w:fill="E7E6E6" w:themeFill="background2"/>
          </w:tcPr>
          <w:p w14:paraId="4685581D" w14:textId="77777777" w:rsidR="00DA0155" w:rsidRPr="00264A5C" w:rsidRDefault="00DA0155" w:rsidP="00DA0155">
            <w:pPr>
              <w:rPr>
                <w:b/>
                <w:bCs/>
              </w:rPr>
            </w:pPr>
          </w:p>
        </w:tc>
        <w:tc>
          <w:tcPr>
            <w:tcW w:w="3914" w:type="dxa"/>
            <w:shd w:val="clear" w:color="auto" w:fill="E7E6E6" w:themeFill="background2"/>
          </w:tcPr>
          <w:p w14:paraId="04922B47" w14:textId="77777777" w:rsidR="00DA0155" w:rsidRDefault="00DA0155" w:rsidP="00DA0155"/>
        </w:tc>
        <w:tc>
          <w:tcPr>
            <w:tcW w:w="3021" w:type="dxa"/>
            <w:shd w:val="clear" w:color="auto" w:fill="E7E6E6" w:themeFill="background2"/>
          </w:tcPr>
          <w:p w14:paraId="7692F4FE" w14:textId="77777777" w:rsidR="00DA0155" w:rsidRDefault="00DA0155" w:rsidP="00DA0155">
            <w:r>
              <w:t>Reprise au point 1</w:t>
            </w:r>
          </w:p>
        </w:tc>
      </w:tr>
      <w:tr w:rsidR="00DA0155" w14:paraId="1AF2E792" w14:textId="77777777" w:rsidTr="00C013C2">
        <w:tc>
          <w:tcPr>
            <w:tcW w:w="2127" w:type="dxa"/>
          </w:tcPr>
          <w:p w14:paraId="32D6D1FC" w14:textId="77777777" w:rsidR="00DA0155" w:rsidRPr="00264A5C" w:rsidRDefault="003D6F76" w:rsidP="00DA0155">
            <w:pPr>
              <w:rPr>
                <w:b/>
                <w:bCs/>
              </w:rPr>
            </w:pPr>
            <w:r>
              <w:rPr>
                <w:b/>
                <w:bCs/>
              </w:rPr>
              <w:t>7.a</w:t>
            </w:r>
          </w:p>
        </w:tc>
        <w:tc>
          <w:tcPr>
            <w:tcW w:w="3914" w:type="dxa"/>
          </w:tcPr>
          <w:p w14:paraId="76427F72" w14:textId="77777777" w:rsidR="00DA0155" w:rsidRDefault="003D6F76" w:rsidP="00DA0155">
            <w:r>
              <w:t>Il décide d'ajouter un autre produit</w:t>
            </w:r>
          </w:p>
        </w:tc>
        <w:tc>
          <w:tcPr>
            <w:tcW w:w="3021" w:type="dxa"/>
          </w:tcPr>
          <w:p w14:paraId="70201C84" w14:textId="77777777" w:rsidR="00DA0155" w:rsidRDefault="00DA0155" w:rsidP="00DA0155"/>
        </w:tc>
      </w:tr>
      <w:tr w:rsidR="004C24A4" w14:paraId="63AE7561" w14:textId="77777777" w:rsidTr="00DA0155">
        <w:tc>
          <w:tcPr>
            <w:tcW w:w="2127" w:type="dxa"/>
            <w:shd w:val="clear" w:color="auto" w:fill="E7E6E6" w:themeFill="background2"/>
          </w:tcPr>
          <w:p w14:paraId="73AA8A00" w14:textId="77777777" w:rsidR="004C24A4" w:rsidRDefault="004C24A4" w:rsidP="004C24A4">
            <w:pPr>
              <w:rPr>
                <w:b/>
                <w:bCs/>
              </w:rPr>
            </w:pPr>
          </w:p>
        </w:tc>
        <w:tc>
          <w:tcPr>
            <w:tcW w:w="3914" w:type="dxa"/>
            <w:shd w:val="clear" w:color="auto" w:fill="E7E6E6" w:themeFill="background2"/>
          </w:tcPr>
          <w:p w14:paraId="707D2A84" w14:textId="49260BAD" w:rsidR="004C24A4" w:rsidRDefault="004C24A4" w:rsidP="004C24A4"/>
        </w:tc>
        <w:tc>
          <w:tcPr>
            <w:tcW w:w="3021" w:type="dxa"/>
            <w:shd w:val="clear" w:color="auto" w:fill="E7E6E6" w:themeFill="background2"/>
          </w:tcPr>
          <w:p w14:paraId="0CD5085C" w14:textId="3CC26E6E" w:rsidR="004C24A4" w:rsidRDefault="004C24A4" w:rsidP="004C24A4">
            <w:r>
              <w:t>Reprise au point 2</w:t>
            </w:r>
          </w:p>
        </w:tc>
      </w:tr>
      <w:tr w:rsidR="004C24A4" w14:paraId="7E464DA6" w14:textId="77777777" w:rsidTr="00C013C2">
        <w:tc>
          <w:tcPr>
            <w:tcW w:w="2127" w:type="dxa"/>
          </w:tcPr>
          <w:p w14:paraId="36DA00C7" w14:textId="77777777" w:rsidR="004C24A4" w:rsidRPr="00264A5C" w:rsidRDefault="004C24A4" w:rsidP="004C24A4">
            <w:pPr>
              <w:rPr>
                <w:b/>
                <w:bCs/>
              </w:rPr>
            </w:pPr>
            <w:r>
              <w:rPr>
                <w:b/>
                <w:bCs/>
              </w:rPr>
              <w:t>7.b</w:t>
            </w:r>
          </w:p>
        </w:tc>
        <w:tc>
          <w:tcPr>
            <w:tcW w:w="3914" w:type="dxa"/>
          </w:tcPr>
          <w:p w14:paraId="645C9367" w14:textId="77777777" w:rsidR="004C24A4" w:rsidRDefault="004C24A4" w:rsidP="004C24A4">
            <w:r>
              <w:t>Il décide de changer de catégorie</w:t>
            </w:r>
          </w:p>
        </w:tc>
        <w:tc>
          <w:tcPr>
            <w:tcW w:w="3021" w:type="dxa"/>
          </w:tcPr>
          <w:p w14:paraId="4E8FD0B3" w14:textId="77777777" w:rsidR="004C24A4" w:rsidRDefault="004C24A4" w:rsidP="004C24A4"/>
        </w:tc>
      </w:tr>
      <w:tr w:rsidR="004C24A4" w14:paraId="7E32985F" w14:textId="77777777" w:rsidTr="003D6F76">
        <w:tc>
          <w:tcPr>
            <w:tcW w:w="2127" w:type="dxa"/>
            <w:shd w:val="clear" w:color="auto" w:fill="E7E6E6" w:themeFill="background2"/>
          </w:tcPr>
          <w:p w14:paraId="6A1DC559" w14:textId="77777777" w:rsidR="004C24A4" w:rsidRDefault="004C24A4" w:rsidP="004C24A4">
            <w:pPr>
              <w:rPr>
                <w:b/>
                <w:bCs/>
              </w:rPr>
            </w:pPr>
          </w:p>
        </w:tc>
        <w:tc>
          <w:tcPr>
            <w:tcW w:w="3914" w:type="dxa"/>
            <w:shd w:val="clear" w:color="auto" w:fill="E7E6E6" w:themeFill="background2"/>
          </w:tcPr>
          <w:p w14:paraId="1328E4D7" w14:textId="77777777" w:rsidR="004C24A4" w:rsidRDefault="004C24A4" w:rsidP="004C24A4"/>
        </w:tc>
        <w:tc>
          <w:tcPr>
            <w:tcW w:w="3021" w:type="dxa"/>
            <w:shd w:val="clear" w:color="auto" w:fill="E7E6E6" w:themeFill="background2"/>
          </w:tcPr>
          <w:p w14:paraId="22DFC919" w14:textId="77777777" w:rsidR="004C24A4" w:rsidRDefault="004C24A4" w:rsidP="004C24A4">
            <w:r>
              <w:t>Reprise au point 1</w:t>
            </w:r>
          </w:p>
        </w:tc>
      </w:tr>
    </w:tbl>
    <w:p w14:paraId="760C81F9" w14:textId="77777777" w:rsidR="00B774A3" w:rsidRDefault="00B774A3" w:rsidP="00B774A3"/>
    <w:p w14:paraId="58E32B43" w14:textId="77777777" w:rsidR="00B774A3" w:rsidRPr="00527D7D" w:rsidRDefault="00B774A3" w:rsidP="00B774A3">
      <w:pPr>
        <w:pStyle w:val="Paragraphedeliste"/>
        <w:numPr>
          <w:ilvl w:val="0"/>
          <w:numId w:val="17"/>
        </w:numPr>
        <w:spacing w:after="0" w:line="276" w:lineRule="auto"/>
        <w:jc w:val="left"/>
      </w:pPr>
      <w:r>
        <w:t>Exception E1 : après point N°</w:t>
      </w:r>
      <w:r w:rsidR="003D6F76">
        <w:t>1</w:t>
      </w:r>
      <w:r>
        <w:t xml:space="preserve"> : </w:t>
      </w:r>
      <w:r w:rsidR="00DA0155">
        <w:t>quitte le site d'OC Pizza</w:t>
      </w:r>
      <w:r w:rsidR="001652EA">
        <w:t>.</w:t>
      </w:r>
    </w:p>
    <w:tbl>
      <w:tblPr>
        <w:tblStyle w:val="Grilledutableau"/>
        <w:tblW w:w="0" w:type="auto"/>
        <w:tblLook w:val="04A0" w:firstRow="1" w:lastRow="0" w:firstColumn="1" w:lastColumn="0" w:noHBand="0" w:noVBand="1"/>
      </w:tblPr>
      <w:tblGrid>
        <w:gridCol w:w="2127"/>
        <w:gridCol w:w="3914"/>
        <w:gridCol w:w="3021"/>
      </w:tblGrid>
      <w:tr w:rsidR="00B774A3" w:rsidRPr="00A81C10" w14:paraId="29FCF924" w14:textId="77777777" w:rsidTr="00C013C2">
        <w:tc>
          <w:tcPr>
            <w:tcW w:w="2127" w:type="dxa"/>
            <w:shd w:val="clear" w:color="auto" w:fill="E7E6E6" w:themeFill="background2"/>
          </w:tcPr>
          <w:p w14:paraId="1DFF8248" w14:textId="77777777" w:rsidR="00B774A3" w:rsidRPr="00264A5C" w:rsidRDefault="00B774A3" w:rsidP="00C013C2">
            <w:pPr>
              <w:rPr>
                <w:b/>
                <w:bCs/>
              </w:rPr>
            </w:pPr>
            <w:r w:rsidRPr="00264A5C">
              <w:rPr>
                <w:b/>
                <w:bCs/>
              </w:rPr>
              <w:t>Étape du scénario</w:t>
            </w:r>
          </w:p>
        </w:tc>
        <w:tc>
          <w:tcPr>
            <w:tcW w:w="3914" w:type="dxa"/>
            <w:shd w:val="clear" w:color="auto" w:fill="E7E6E6" w:themeFill="background2"/>
          </w:tcPr>
          <w:p w14:paraId="6E35CEEF" w14:textId="77777777" w:rsidR="00B774A3" w:rsidRPr="00264A5C" w:rsidRDefault="00B774A3" w:rsidP="00C013C2">
            <w:pPr>
              <w:rPr>
                <w:b/>
                <w:bCs/>
              </w:rPr>
            </w:pPr>
            <w:r w:rsidRPr="00264A5C">
              <w:rPr>
                <w:b/>
                <w:bCs/>
              </w:rPr>
              <w:t>Utilisateur</w:t>
            </w:r>
          </w:p>
        </w:tc>
        <w:tc>
          <w:tcPr>
            <w:tcW w:w="3021" w:type="dxa"/>
            <w:shd w:val="clear" w:color="auto" w:fill="E7E6E6" w:themeFill="background2"/>
          </w:tcPr>
          <w:p w14:paraId="21508B4E" w14:textId="77777777" w:rsidR="00B774A3" w:rsidRPr="00264A5C" w:rsidRDefault="00B774A3" w:rsidP="00C013C2">
            <w:pPr>
              <w:rPr>
                <w:b/>
                <w:bCs/>
              </w:rPr>
            </w:pPr>
            <w:r w:rsidRPr="00264A5C">
              <w:rPr>
                <w:b/>
                <w:bCs/>
              </w:rPr>
              <w:t>Système</w:t>
            </w:r>
          </w:p>
        </w:tc>
      </w:tr>
      <w:tr w:rsidR="00B774A3" w14:paraId="2045DE79" w14:textId="77777777" w:rsidTr="00C013C2">
        <w:tc>
          <w:tcPr>
            <w:tcW w:w="2127" w:type="dxa"/>
          </w:tcPr>
          <w:p w14:paraId="68EEB0B1" w14:textId="77777777" w:rsidR="00B774A3" w:rsidRPr="00264A5C" w:rsidRDefault="003D6F76" w:rsidP="00C013C2">
            <w:pPr>
              <w:rPr>
                <w:b/>
                <w:bCs/>
              </w:rPr>
            </w:pPr>
            <w:r>
              <w:rPr>
                <w:b/>
                <w:bCs/>
              </w:rPr>
              <w:t>2</w:t>
            </w:r>
            <w:r w:rsidR="00B774A3" w:rsidRPr="00264A5C">
              <w:rPr>
                <w:b/>
                <w:bCs/>
              </w:rPr>
              <w:t>.</w:t>
            </w:r>
            <w:r>
              <w:rPr>
                <w:b/>
                <w:bCs/>
              </w:rPr>
              <w:t>1</w:t>
            </w:r>
          </w:p>
        </w:tc>
        <w:tc>
          <w:tcPr>
            <w:tcW w:w="3914" w:type="dxa"/>
          </w:tcPr>
          <w:p w14:paraId="27FD759B" w14:textId="77777777" w:rsidR="00B774A3" w:rsidRDefault="00B774A3" w:rsidP="00C013C2">
            <w:r>
              <w:t>Il décide de quitter le site d'OC Pizza.</w:t>
            </w:r>
          </w:p>
        </w:tc>
        <w:tc>
          <w:tcPr>
            <w:tcW w:w="3021" w:type="dxa"/>
          </w:tcPr>
          <w:p w14:paraId="41958616" w14:textId="77777777" w:rsidR="00B774A3" w:rsidRDefault="00B774A3" w:rsidP="00C013C2"/>
        </w:tc>
      </w:tr>
      <w:tr w:rsidR="004C24A4" w14:paraId="1BE868FE" w14:textId="77777777" w:rsidTr="00C013C2">
        <w:tc>
          <w:tcPr>
            <w:tcW w:w="2127" w:type="dxa"/>
            <w:shd w:val="clear" w:color="auto" w:fill="E7E6E6" w:themeFill="background2"/>
          </w:tcPr>
          <w:p w14:paraId="337491B0" w14:textId="77777777" w:rsidR="004C24A4" w:rsidRPr="00264A5C" w:rsidRDefault="004C24A4" w:rsidP="004C24A4">
            <w:pPr>
              <w:rPr>
                <w:b/>
                <w:bCs/>
              </w:rPr>
            </w:pPr>
            <w:r>
              <w:rPr>
                <w:b/>
                <w:bCs/>
              </w:rPr>
              <w:t>2.2</w:t>
            </w:r>
          </w:p>
        </w:tc>
        <w:tc>
          <w:tcPr>
            <w:tcW w:w="3914" w:type="dxa"/>
            <w:shd w:val="clear" w:color="auto" w:fill="E7E6E6" w:themeFill="background2"/>
          </w:tcPr>
          <w:p w14:paraId="1A05DC97" w14:textId="77777777" w:rsidR="004C24A4" w:rsidRDefault="004C24A4" w:rsidP="004C24A4"/>
        </w:tc>
        <w:tc>
          <w:tcPr>
            <w:tcW w:w="3021" w:type="dxa"/>
            <w:shd w:val="clear" w:color="auto" w:fill="E7E6E6" w:themeFill="background2"/>
          </w:tcPr>
          <w:p w14:paraId="6DEC438D" w14:textId="3932F73C" w:rsidR="004C24A4" w:rsidRDefault="004C24A4" w:rsidP="004C24A4">
            <w:r>
              <w:t>Supprime le panier.</w:t>
            </w:r>
          </w:p>
        </w:tc>
      </w:tr>
      <w:tr w:rsidR="004C24A4" w14:paraId="1B917CE1" w14:textId="77777777" w:rsidTr="00C013C2">
        <w:tc>
          <w:tcPr>
            <w:tcW w:w="2127" w:type="dxa"/>
          </w:tcPr>
          <w:p w14:paraId="3E1099FC" w14:textId="77777777" w:rsidR="004C24A4" w:rsidRPr="00264A5C" w:rsidRDefault="004C24A4" w:rsidP="004C24A4">
            <w:pPr>
              <w:rPr>
                <w:b/>
                <w:bCs/>
              </w:rPr>
            </w:pPr>
            <w:r>
              <w:rPr>
                <w:b/>
                <w:bCs/>
              </w:rPr>
              <w:t>2.3</w:t>
            </w:r>
          </w:p>
        </w:tc>
        <w:tc>
          <w:tcPr>
            <w:tcW w:w="3914" w:type="dxa"/>
          </w:tcPr>
          <w:p w14:paraId="1DF03DDA" w14:textId="77777777" w:rsidR="004C24A4" w:rsidRDefault="004C24A4" w:rsidP="004C24A4"/>
        </w:tc>
        <w:tc>
          <w:tcPr>
            <w:tcW w:w="3021" w:type="dxa"/>
          </w:tcPr>
          <w:p w14:paraId="24819DDA" w14:textId="73437ACE" w:rsidR="004C24A4" w:rsidRDefault="004C24A4" w:rsidP="004C24A4">
            <w:r>
              <w:t>Arrêt du cas d'utilisation</w:t>
            </w:r>
          </w:p>
        </w:tc>
      </w:tr>
    </w:tbl>
    <w:p w14:paraId="571215A2" w14:textId="77777777" w:rsidR="003D6F76" w:rsidRDefault="003D6F76" w:rsidP="003D6F76"/>
    <w:p w14:paraId="6BD4BDA4" w14:textId="77777777" w:rsidR="003D6F76" w:rsidRPr="00527D7D" w:rsidRDefault="003D6F76" w:rsidP="003D6F76">
      <w:pPr>
        <w:pStyle w:val="Paragraphedeliste"/>
        <w:numPr>
          <w:ilvl w:val="0"/>
          <w:numId w:val="17"/>
        </w:numPr>
        <w:spacing w:after="0" w:line="276" w:lineRule="auto"/>
        <w:jc w:val="left"/>
      </w:pPr>
      <w:r>
        <w:t>Exception E2 : après point N°6 : quitte le site d'OC Pizza</w:t>
      </w:r>
      <w:r w:rsidR="001652EA">
        <w:t>.</w:t>
      </w:r>
    </w:p>
    <w:tbl>
      <w:tblPr>
        <w:tblStyle w:val="Grilledutableau"/>
        <w:tblW w:w="0" w:type="auto"/>
        <w:tblLook w:val="04A0" w:firstRow="1" w:lastRow="0" w:firstColumn="1" w:lastColumn="0" w:noHBand="0" w:noVBand="1"/>
      </w:tblPr>
      <w:tblGrid>
        <w:gridCol w:w="2127"/>
        <w:gridCol w:w="3914"/>
        <w:gridCol w:w="3021"/>
      </w:tblGrid>
      <w:tr w:rsidR="003D6F76" w:rsidRPr="00A81C10" w14:paraId="03A73948" w14:textId="77777777" w:rsidTr="00925D82">
        <w:tc>
          <w:tcPr>
            <w:tcW w:w="2127" w:type="dxa"/>
            <w:shd w:val="clear" w:color="auto" w:fill="E7E6E6" w:themeFill="background2"/>
          </w:tcPr>
          <w:p w14:paraId="5B7C3BF4" w14:textId="77777777" w:rsidR="003D6F76" w:rsidRPr="00264A5C" w:rsidRDefault="003D6F76" w:rsidP="00925D82">
            <w:pPr>
              <w:rPr>
                <w:b/>
                <w:bCs/>
              </w:rPr>
            </w:pPr>
            <w:r w:rsidRPr="00264A5C">
              <w:rPr>
                <w:b/>
                <w:bCs/>
              </w:rPr>
              <w:t>Étape du scénario</w:t>
            </w:r>
          </w:p>
        </w:tc>
        <w:tc>
          <w:tcPr>
            <w:tcW w:w="3914" w:type="dxa"/>
            <w:shd w:val="clear" w:color="auto" w:fill="E7E6E6" w:themeFill="background2"/>
          </w:tcPr>
          <w:p w14:paraId="4814F7C0" w14:textId="77777777" w:rsidR="003D6F76" w:rsidRPr="00264A5C" w:rsidRDefault="003D6F76" w:rsidP="00925D82">
            <w:pPr>
              <w:rPr>
                <w:b/>
                <w:bCs/>
              </w:rPr>
            </w:pPr>
            <w:r w:rsidRPr="00264A5C">
              <w:rPr>
                <w:b/>
                <w:bCs/>
              </w:rPr>
              <w:t>Utilisateur</w:t>
            </w:r>
          </w:p>
        </w:tc>
        <w:tc>
          <w:tcPr>
            <w:tcW w:w="3021" w:type="dxa"/>
            <w:shd w:val="clear" w:color="auto" w:fill="E7E6E6" w:themeFill="background2"/>
          </w:tcPr>
          <w:p w14:paraId="6771611B" w14:textId="77777777" w:rsidR="003D6F76" w:rsidRPr="00264A5C" w:rsidRDefault="003D6F76" w:rsidP="00925D82">
            <w:pPr>
              <w:rPr>
                <w:b/>
                <w:bCs/>
              </w:rPr>
            </w:pPr>
            <w:r w:rsidRPr="00264A5C">
              <w:rPr>
                <w:b/>
                <w:bCs/>
              </w:rPr>
              <w:t>Système</w:t>
            </w:r>
          </w:p>
        </w:tc>
      </w:tr>
      <w:tr w:rsidR="003D6F76" w14:paraId="643673A8" w14:textId="77777777" w:rsidTr="00925D82">
        <w:tc>
          <w:tcPr>
            <w:tcW w:w="2127" w:type="dxa"/>
          </w:tcPr>
          <w:p w14:paraId="414D24EC" w14:textId="77777777" w:rsidR="003D6F76" w:rsidRPr="00264A5C" w:rsidRDefault="003D6F76" w:rsidP="00925D82">
            <w:pPr>
              <w:rPr>
                <w:b/>
                <w:bCs/>
              </w:rPr>
            </w:pPr>
            <w:r>
              <w:rPr>
                <w:b/>
                <w:bCs/>
              </w:rPr>
              <w:t>7</w:t>
            </w:r>
            <w:r w:rsidRPr="00264A5C">
              <w:rPr>
                <w:b/>
                <w:bCs/>
              </w:rPr>
              <w:t>.</w:t>
            </w:r>
            <w:r>
              <w:rPr>
                <w:b/>
                <w:bCs/>
              </w:rPr>
              <w:t>1</w:t>
            </w:r>
          </w:p>
        </w:tc>
        <w:tc>
          <w:tcPr>
            <w:tcW w:w="3914" w:type="dxa"/>
          </w:tcPr>
          <w:p w14:paraId="478E3A31" w14:textId="77777777" w:rsidR="003D6F76" w:rsidRDefault="003D6F76" w:rsidP="00925D82">
            <w:r>
              <w:t>Il décide de quitter le site d'OC Pizza.</w:t>
            </w:r>
          </w:p>
        </w:tc>
        <w:tc>
          <w:tcPr>
            <w:tcW w:w="3021" w:type="dxa"/>
          </w:tcPr>
          <w:p w14:paraId="365B3614" w14:textId="77777777" w:rsidR="003D6F76" w:rsidRDefault="003D6F76" w:rsidP="00925D82"/>
        </w:tc>
      </w:tr>
      <w:tr w:rsidR="004C24A4" w14:paraId="22B0B5C5" w14:textId="77777777" w:rsidTr="00925D82">
        <w:tc>
          <w:tcPr>
            <w:tcW w:w="2127" w:type="dxa"/>
            <w:shd w:val="clear" w:color="auto" w:fill="E7E6E6" w:themeFill="background2"/>
          </w:tcPr>
          <w:p w14:paraId="17FFDE6F" w14:textId="77777777" w:rsidR="004C24A4" w:rsidRPr="00264A5C" w:rsidRDefault="004C24A4" w:rsidP="004C24A4">
            <w:pPr>
              <w:rPr>
                <w:b/>
                <w:bCs/>
              </w:rPr>
            </w:pPr>
            <w:r>
              <w:rPr>
                <w:b/>
                <w:bCs/>
              </w:rPr>
              <w:t>7.2</w:t>
            </w:r>
          </w:p>
        </w:tc>
        <w:tc>
          <w:tcPr>
            <w:tcW w:w="3914" w:type="dxa"/>
            <w:shd w:val="clear" w:color="auto" w:fill="E7E6E6" w:themeFill="background2"/>
          </w:tcPr>
          <w:p w14:paraId="4E04F91A" w14:textId="77777777" w:rsidR="004C24A4" w:rsidRDefault="004C24A4" w:rsidP="004C24A4"/>
        </w:tc>
        <w:tc>
          <w:tcPr>
            <w:tcW w:w="3021" w:type="dxa"/>
            <w:shd w:val="clear" w:color="auto" w:fill="E7E6E6" w:themeFill="background2"/>
          </w:tcPr>
          <w:p w14:paraId="2FD53DCD" w14:textId="2FE3971A" w:rsidR="004C24A4" w:rsidRDefault="004C24A4" w:rsidP="004C24A4">
            <w:r>
              <w:t>Supprime le panier.</w:t>
            </w:r>
          </w:p>
        </w:tc>
      </w:tr>
      <w:tr w:rsidR="004C24A4" w14:paraId="357F09A7" w14:textId="77777777" w:rsidTr="00925D82">
        <w:tc>
          <w:tcPr>
            <w:tcW w:w="2127" w:type="dxa"/>
          </w:tcPr>
          <w:p w14:paraId="703A074D" w14:textId="77777777" w:rsidR="004C24A4" w:rsidRPr="00264A5C" w:rsidRDefault="004C24A4" w:rsidP="004C24A4">
            <w:pPr>
              <w:rPr>
                <w:b/>
                <w:bCs/>
              </w:rPr>
            </w:pPr>
            <w:r>
              <w:rPr>
                <w:b/>
                <w:bCs/>
              </w:rPr>
              <w:t>7.3</w:t>
            </w:r>
          </w:p>
        </w:tc>
        <w:tc>
          <w:tcPr>
            <w:tcW w:w="3914" w:type="dxa"/>
          </w:tcPr>
          <w:p w14:paraId="7D3712C6" w14:textId="77777777" w:rsidR="004C24A4" w:rsidRDefault="004C24A4" w:rsidP="004C24A4"/>
        </w:tc>
        <w:tc>
          <w:tcPr>
            <w:tcW w:w="3021" w:type="dxa"/>
          </w:tcPr>
          <w:p w14:paraId="44D8353C" w14:textId="49288FDE" w:rsidR="004C24A4" w:rsidRDefault="004C24A4" w:rsidP="004C24A4">
            <w:r>
              <w:t>Arrêt du cas d'utilisation</w:t>
            </w:r>
          </w:p>
        </w:tc>
      </w:tr>
    </w:tbl>
    <w:p w14:paraId="4C03329E" w14:textId="77777777" w:rsidR="003D6F76" w:rsidRDefault="003D6F76" w:rsidP="00B774A3"/>
    <w:p w14:paraId="31B9C16C" w14:textId="77777777" w:rsidR="00241FF4" w:rsidRDefault="00241FF4" w:rsidP="00241FF4">
      <w:pPr>
        <w:pStyle w:val="Titre3"/>
      </w:pPr>
      <w:bookmarkStart w:id="43" w:name="_Toc18000829"/>
      <w:r>
        <w:t>La fin et les postconditions.</w:t>
      </w:r>
      <w:bookmarkEnd w:id="43"/>
    </w:p>
    <w:tbl>
      <w:tblPr>
        <w:tblStyle w:val="Grilledutableau"/>
        <w:tblW w:w="0" w:type="auto"/>
        <w:tblLook w:val="04A0" w:firstRow="1" w:lastRow="0" w:firstColumn="1" w:lastColumn="0" w:noHBand="0" w:noVBand="1"/>
      </w:tblPr>
      <w:tblGrid>
        <w:gridCol w:w="2127"/>
        <w:gridCol w:w="6935"/>
      </w:tblGrid>
      <w:tr w:rsidR="00241FF4" w14:paraId="4F2C4A45" w14:textId="77777777" w:rsidTr="00241FF4">
        <w:tc>
          <w:tcPr>
            <w:tcW w:w="2127" w:type="dxa"/>
            <w:shd w:val="clear" w:color="auto" w:fill="E7E6E6" w:themeFill="background2"/>
          </w:tcPr>
          <w:p w14:paraId="3E3E26E6" w14:textId="77777777" w:rsidR="00241FF4" w:rsidRPr="00264A5C" w:rsidRDefault="00241FF4" w:rsidP="00241FF4">
            <w:pPr>
              <w:rPr>
                <w:b/>
                <w:bCs/>
              </w:rPr>
            </w:pPr>
            <w:r w:rsidRPr="00264A5C">
              <w:rPr>
                <w:b/>
                <w:bCs/>
              </w:rPr>
              <w:t>Fin</w:t>
            </w:r>
          </w:p>
        </w:tc>
        <w:tc>
          <w:tcPr>
            <w:tcW w:w="6935" w:type="dxa"/>
            <w:shd w:val="clear" w:color="auto" w:fill="E7E6E6" w:themeFill="background2"/>
          </w:tcPr>
          <w:p w14:paraId="71671726" w14:textId="77777777" w:rsidR="00241FF4" w:rsidRDefault="003D6F76" w:rsidP="00241FF4">
            <w:r w:rsidRPr="003D6F76">
              <w:t xml:space="preserve">Scénario </w:t>
            </w:r>
            <w:r>
              <w:t>nominal : après le point 8</w:t>
            </w:r>
            <w:r w:rsidR="00957CEB">
              <w:t xml:space="preserve"> </w:t>
            </w:r>
            <w:r w:rsidR="00957CEB" w:rsidRPr="004806DB">
              <w:t xml:space="preserve">Appel du cas d’utilisation « </w:t>
            </w:r>
            <w:r w:rsidR="00957CEB">
              <w:t>Valider</w:t>
            </w:r>
            <w:r w:rsidR="00957CEB" w:rsidRPr="004806DB">
              <w:t xml:space="preserve"> </w:t>
            </w:r>
            <w:r w:rsidR="00957CEB">
              <w:t>commande</w:t>
            </w:r>
            <w:r w:rsidR="00957CEB" w:rsidRPr="004806DB">
              <w:t xml:space="preserve"> »</w:t>
            </w:r>
          </w:p>
          <w:p w14:paraId="1AF00597" w14:textId="77777777" w:rsidR="00957CEB" w:rsidRDefault="00957CEB" w:rsidP="00241FF4"/>
          <w:p w14:paraId="05134435" w14:textId="77777777" w:rsidR="00957CEB" w:rsidRPr="003D6F76" w:rsidRDefault="00957CEB" w:rsidP="00241FF4">
            <w:r>
              <w:t>Scénario d'exception : après les points 2 et 7 si l'utilisateur quitte le site d'OC Pizza.</w:t>
            </w:r>
          </w:p>
        </w:tc>
      </w:tr>
      <w:tr w:rsidR="00241FF4" w14:paraId="70F5981E" w14:textId="77777777" w:rsidTr="00241FF4">
        <w:tc>
          <w:tcPr>
            <w:tcW w:w="2127" w:type="dxa"/>
          </w:tcPr>
          <w:p w14:paraId="712A0890" w14:textId="77777777" w:rsidR="00241FF4" w:rsidRPr="00264A5C" w:rsidRDefault="00241FF4" w:rsidP="00241FF4">
            <w:pPr>
              <w:rPr>
                <w:b/>
                <w:bCs/>
              </w:rPr>
            </w:pPr>
            <w:r w:rsidRPr="00264A5C">
              <w:rPr>
                <w:b/>
                <w:bCs/>
              </w:rPr>
              <w:t>Postconditions</w:t>
            </w:r>
          </w:p>
        </w:tc>
        <w:tc>
          <w:tcPr>
            <w:tcW w:w="6935" w:type="dxa"/>
          </w:tcPr>
          <w:p w14:paraId="749771CC" w14:textId="77777777" w:rsidR="00241FF4" w:rsidRDefault="00957CEB" w:rsidP="00241FF4">
            <w:r>
              <w:t>Un produit est ajouté au panier.</w:t>
            </w:r>
          </w:p>
        </w:tc>
      </w:tr>
    </w:tbl>
    <w:p w14:paraId="18D99E3A" w14:textId="77777777" w:rsidR="00241FF4" w:rsidRDefault="00241FF4" w:rsidP="00241FF4"/>
    <w:p w14:paraId="6F97DD20" w14:textId="77777777" w:rsidR="00241FF4" w:rsidRDefault="00241FF4" w:rsidP="00241FF4">
      <w:pPr>
        <w:pStyle w:val="Titre3"/>
      </w:pPr>
      <w:bookmarkStart w:id="44" w:name="_Toc18000830"/>
      <w:r>
        <w:t>Compléments.</w:t>
      </w:r>
      <w:bookmarkEnd w:id="44"/>
    </w:p>
    <w:tbl>
      <w:tblPr>
        <w:tblStyle w:val="Grilledutableau"/>
        <w:tblW w:w="0" w:type="auto"/>
        <w:tblLook w:val="04A0" w:firstRow="1" w:lastRow="0" w:firstColumn="1" w:lastColumn="0" w:noHBand="0" w:noVBand="1"/>
      </w:tblPr>
      <w:tblGrid>
        <w:gridCol w:w="2127"/>
        <w:gridCol w:w="6935"/>
      </w:tblGrid>
      <w:tr w:rsidR="00241FF4" w:rsidRPr="00A81C10" w14:paraId="4DB9025D" w14:textId="77777777" w:rsidTr="00241FF4">
        <w:tc>
          <w:tcPr>
            <w:tcW w:w="2127" w:type="dxa"/>
            <w:shd w:val="clear" w:color="auto" w:fill="E7E6E6" w:themeFill="background2"/>
          </w:tcPr>
          <w:p w14:paraId="300B0E76" w14:textId="77777777" w:rsidR="00241FF4" w:rsidRPr="00264A5C" w:rsidRDefault="00241FF4" w:rsidP="00241FF4">
            <w:pPr>
              <w:rPr>
                <w:b/>
                <w:bCs/>
              </w:rPr>
            </w:pPr>
            <w:r w:rsidRPr="00264A5C">
              <w:rPr>
                <w:b/>
                <w:bCs/>
              </w:rPr>
              <w:t>Ergonomie</w:t>
            </w:r>
          </w:p>
        </w:tc>
        <w:tc>
          <w:tcPr>
            <w:tcW w:w="6935" w:type="dxa"/>
            <w:shd w:val="clear" w:color="auto" w:fill="E7E6E6" w:themeFill="background2"/>
          </w:tcPr>
          <w:p w14:paraId="333685D5" w14:textId="3575B9F6" w:rsidR="00241FF4" w:rsidRPr="00F065E7" w:rsidRDefault="00F065E7" w:rsidP="00241FF4">
            <w:r w:rsidRPr="00F065E7">
              <w:t>Affi</w:t>
            </w:r>
            <w:r>
              <w:t xml:space="preserve">chage sous l'image du produit </w:t>
            </w:r>
            <w:r w:rsidR="00EC1998">
              <w:t xml:space="preserve">des boutons ajouter et supprimer et d'un conteur indiquant la quantité </w:t>
            </w:r>
            <w:r w:rsidR="004C24A4">
              <w:t xml:space="preserve">du produit </w:t>
            </w:r>
            <w:r w:rsidR="00EC1998">
              <w:t xml:space="preserve">dans le panier. </w:t>
            </w:r>
          </w:p>
        </w:tc>
      </w:tr>
      <w:tr w:rsidR="00241FF4" w14:paraId="7A4F64F5" w14:textId="77777777" w:rsidTr="00241FF4">
        <w:tc>
          <w:tcPr>
            <w:tcW w:w="2127" w:type="dxa"/>
          </w:tcPr>
          <w:p w14:paraId="4D9C7649" w14:textId="77777777" w:rsidR="00241FF4" w:rsidRPr="00264A5C" w:rsidRDefault="00241FF4" w:rsidP="00241FF4">
            <w:pPr>
              <w:rPr>
                <w:b/>
                <w:bCs/>
              </w:rPr>
            </w:pPr>
            <w:r w:rsidRPr="00264A5C">
              <w:rPr>
                <w:b/>
                <w:bCs/>
              </w:rPr>
              <w:t>Performances attendues</w:t>
            </w:r>
          </w:p>
        </w:tc>
        <w:tc>
          <w:tcPr>
            <w:tcW w:w="6935" w:type="dxa"/>
          </w:tcPr>
          <w:p w14:paraId="0672B9D2" w14:textId="77777777" w:rsidR="00241FF4" w:rsidRPr="00F065E7" w:rsidRDefault="00241FF4" w:rsidP="00241FF4"/>
        </w:tc>
      </w:tr>
      <w:tr w:rsidR="00241FF4" w14:paraId="67968A86" w14:textId="77777777" w:rsidTr="00241FF4">
        <w:tc>
          <w:tcPr>
            <w:tcW w:w="2127" w:type="dxa"/>
            <w:shd w:val="clear" w:color="auto" w:fill="E7E6E6" w:themeFill="background2"/>
          </w:tcPr>
          <w:p w14:paraId="52E109A2" w14:textId="77777777" w:rsidR="00241FF4" w:rsidRPr="00264A5C" w:rsidRDefault="00241FF4" w:rsidP="00241FF4">
            <w:pPr>
              <w:rPr>
                <w:b/>
                <w:bCs/>
              </w:rPr>
            </w:pPr>
            <w:r w:rsidRPr="00264A5C">
              <w:rPr>
                <w:b/>
                <w:bCs/>
              </w:rPr>
              <w:t>Problèmes non résolus</w:t>
            </w:r>
          </w:p>
        </w:tc>
        <w:tc>
          <w:tcPr>
            <w:tcW w:w="6935" w:type="dxa"/>
            <w:shd w:val="clear" w:color="auto" w:fill="E7E6E6" w:themeFill="background2"/>
          </w:tcPr>
          <w:p w14:paraId="1E3B64CB" w14:textId="77777777" w:rsidR="00241FF4" w:rsidRDefault="00241FF4" w:rsidP="00241FF4"/>
        </w:tc>
      </w:tr>
    </w:tbl>
    <w:p w14:paraId="582ACFAD" w14:textId="77777777" w:rsidR="003B694F" w:rsidRDefault="003B694F" w:rsidP="003B694F"/>
    <w:p w14:paraId="7D6E01ED" w14:textId="77777777" w:rsidR="003B694F" w:rsidRDefault="003B694F" w:rsidP="003B694F">
      <w:pPr>
        <w:pStyle w:val="Titre3"/>
      </w:pPr>
      <w:bookmarkStart w:id="45" w:name="_Toc18000831"/>
      <w:r>
        <w:t>User Story.</w:t>
      </w:r>
      <w:bookmarkEnd w:id="45"/>
    </w:p>
    <w:p w14:paraId="004CD863" w14:textId="77777777" w:rsidR="003B694F" w:rsidRDefault="003B694F" w:rsidP="003B694F">
      <w:pPr>
        <w:jc w:val="left"/>
      </w:pPr>
    </w:p>
    <w:tbl>
      <w:tblPr>
        <w:tblStyle w:val="Grilledutableau"/>
        <w:tblW w:w="0" w:type="auto"/>
        <w:tblLook w:val="04A0" w:firstRow="1" w:lastRow="0" w:firstColumn="1" w:lastColumn="0" w:noHBand="0" w:noVBand="1"/>
      </w:tblPr>
      <w:tblGrid>
        <w:gridCol w:w="1413"/>
        <w:gridCol w:w="7649"/>
      </w:tblGrid>
      <w:tr w:rsidR="003B694F" w14:paraId="2DAF905D" w14:textId="77777777" w:rsidTr="007C6797">
        <w:tc>
          <w:tcPr>
            <w:tcW w:w="1413" w:type="dxa"/>
          </w:tcPr>
          <w:p w14:paraId="1F160809" w14:textId="77777777" w:rsidR="003B694F" w:rsidRDefault="003B694F" w:rsidP="007C6797">
            <w:pPr>
              <w:jc w:val="left"/>
            </w:pPr>
            <w:r>
              <w:rPr>
                <w:noProof/>
              </w:rPr>
              <w:drawing>
                <wp:inline distT="0" distB="0" distL="0" distR="0" wp14:anchorId="502F3D3D" wp14:editId="3F4D2115">
                  <wp:extent cx="720000" cy="774000"/>
                  <wp:effectExtent l="0" t="0" r="4445"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00" cy="774000"/>
                          </a:xfrm>
                          <a:prstGeom prst="rect">
                            <a:avLst/>
                          </a:prstGeom>
                          <a:noFill/>
                          <a:ln>
                            <a:noFill/>
                          </a:ln>
                        </pic:spPr>
                      </pic:pic>
                    </a:graphicData>
                  </a:graphic>
                </wp:inline>
              </w:drawing>
            </w:r>
          </w:p>
        </w:tc>
        <w:tc>
          <w:tcPr>
            <w:tcW w:w="7649" w:type="dxa"/>
          </w:tcPr>
          <w:p w14:paraId="2B3F1258" w14:textId="2F67F798" w:rsidR="003B694F" w:rsidRDefault="003B694F" w:rsidP="007C6797">
            <w:pPr>
              <w:jc w:val="left"/>
            </w:pPr>
            <w:r>
              <w:t xml:space="preserve">En tant que Franck je veux cliquer sur un bouton </w:t>
            </w:r>
            <w:r w:rsidR="007C6797">
              <w:t xml:space="preserve">"Ajouter" </w:t>
            </w:r>
            <w:r>
              <w:t>sous l'image du produit pour l'ajouter au panier.</w:t>
            </w:r>
          </w:p>
        </w:tc>
      </w:tr>
    </w:tbl>
    <w:p w14:paraId="60427E3B" w14:textId="486767F0" w:rsidR="00C03FF7" w:rsidRDefault="00C03FF7">
      <w:pPr>
        <w:jc w:val="left"/>
      </w:pPr>
      <w:r>
        <w:br w:type="page"/>
      </w:r>
    </w:p>
    <w:p w14:paraId="4A17BDA0" w14:textId="77777777" w:rsidR="00241FF4" w:rsidRDefault="00241FF4" w:rsidP="00241FF4">
      <w:pPr>
        <w:pStyle w:val="Titre2"/>
      </w:pPr>
      <w:bookmarkStart w:id="46" w:name="_Toc18000832"/>
      <w:r>
        <w:t>C</w:t>
      </w:r>
      <w:r w:rsidRPr="00A81C10">
        <w:t>as d'utilisation &lt;&lt;</w:t>
      </w:r>
      <w:r w:rsidR="00957CEB">
        <w:t xml:space="preserve">Supprimer </w:t>
      </w:r>
      <w:r>
        <w:t>un</w:t>
      </w:r>
      <w:r w:rsidR="00957CEB">
        <w:t xml:space="preserve"> produit</w:t>
      </w:r>
      <w:r w:rsidRPr="00A81C10">
        <w:t>&gt;&gt;</w:t>
      </w:r>
      <w:bookmarkEnd w:id="46"/>
    </w:p>
    <w:p w14:paraId="0BD272C7" w14:textId="77777777" w:rsidR="00957CEB" w:rsidRPr="00A81C10" w:rsidRDefault="00957CEB" w:rsidP="00957CEB">
      <w:pPr>
        <w:pStyle w:val="Titre3"/>
      </w:pPr>
      <w:bookmarkStart w:id="47" w:name="_Toc18000833"/>
      <w:r>
        <w:t>Identification</w:t>
      </w:r>
      <w:bookmarkEnd w:id="47"/>
    </w:p>
    <w:tbl>
      <w:tblPr>
        <w:tblStyle w:val="Grilledutableau"/>
        <w:tblW w:w="9067" w:type="dxa"/>
        <w:tblLook w:val="04A0" w:firstRow="1" w:lastRow="0" w:firstColumn="1" w:lastColumn="0" w:noHBand="0" w:noVBand="1"/>
      </w:tblPr>
      <w:tblGrid>
        <w:gridCol w:w="2119"/>
        <w:gridCol w:w="6948"/>
      </w:tblGrid>
      <w:tr w:rsidR="00957CEB" w14:paraId="55F508D9" w14:textId="77777777" w:rsidTr="00925D82">
        <w:tc>
          <w:tcPr>
            <w:tcW w:w="0" w:type="auto"/>
            <w:shd w:val="clear" w:color="auto" w:fill="E7E6E6" w:themeFill="background2"/>
          </w:tcPr>
          <w:p w14:paraId="2389F2FE" w14:textId="77777777" w:rsidR="00957CEB" w:rsidRPr="00A14E6E" w:rsidRDefault="00957CEB" w:rsidP="00925D82">
            <w:pPr>
              <w:rPr>
                <w:b/>
                <w:bCs/>
              </w:rPr>
            </w:pPr>
            <w:r w:rsidRPr="00A14E6E">
              <w:rPr>
                <w:b/>
                <w:bCs/>
              </w:rPr>
              <w:t>Numéro</w:t>
            </w:r>
          </w:p>
        </w:tc>
        <w:tc>
          <w:tcPr>
            <w:tcW w:w="6948" w:type="dxa"/>
            <w:shd w:val="clear" w:color="auto" w:fill="E7E6E6" w:themeFill="background2"/>
          </w:tcPr>
          <w:p w14:paraId="7E3BC4AC" w14:textId="77777777" w:rsidR="00957CEB" w:rsidRPr="00264A5C" w:rsidRDefault="00957CEB" w:rsidP="00925D82">
            <w:pPr>
              <w:rPr>
                <w:b/>
                <w:bCs/>
              </w:rPr>
            </w:pPr>
            <w:r>
              <w:rPr>
                <w:b/>
                <w:bCs/>
              </w:rPr>
              <w:t>3</w:t>
            </w:r>
          </w:p>
        </w:tc>
      </w:tr>
      <w:tr w:rsidR="00957CEB" w14:paraId="3636D75D" w14:textId="77777777" w:rsidTr="00925D82">
        <w:tc>
          <w:tcPr>
            <w:tcW w:w="0" w:type="auto"/>
          </w:tcPr>
          <w:p w14:paraId="34614B2B" w14:textId="77777777" w:rsidR="00957CEB" w:rsidRPr="00A14E6E" w:rsidRDefault="00957CEB" w:rsidP="00925D82">
            <w:pPr>
              <w:rPr>
                <w:b/>
                <w:bCs/>
              </w:rPr>
            </w:pPr>
            <w:r w:rsidRPr="00A14E6E">
              <w:rPr>
                <w:b/>
                <w:bCs/>
              </w:rPr>
              <w:t>Nom</w:t>
            </w:r>
          </w:p>
        </w:tc>
        <w:tc>
          <w:tcPr>
            <w:tcW w:w="6948" w:type="dxa"/>
          </w:tcPr>
          <w:p w14:paraId="138D7E66" w14:textId="77777777" w:rsidR="00957CEB" w:rsidRPr="00A14E6E" w:rsidRDefault="00957CEB" w:rsidP="00925D82">
            <w:r>
              <w:t>Supprimer un produit (package Commandes)</w:t>
            </w:r>
          </w:p>
        </w:tc>
      </w:tr>
      <w:tr w:rsidR="00957CEB" w14:paraId="783060B3" w14:textId="77777777" w:rsidTr="00925D82">
        <w:tc>
          <w:tcPr>
            <w:tcW w:w="0" w:type="auto"/>
            <w:shd w:val="clear" w:color="auto" w:fill="E7E6E6" w:themeFill="background2"/>
          </w:tcPr>
          <w:p w14:paraId="70F0C91F" w14:textId="77777777" w:rsidR="00957CEB" w:rsidRPr="00A14E6E" w:rsidRDefault="00957CEB" w:rsidP="00925D82">
            <w:pPr>
              <w:rPr>
                <w:b/>
                <w:bCs/>
              </w:rPr>
            </w:pPr>
            <w:r w:rsidRPr="00A14E6E">
              <w:rPr>
                <w:b/>
                <w:bCs/>
              </w:rPr>
              <w:t>A</w:t>
            </w:r>
            <w:r>
              <w:rPr>
                <w:b/>
                <w:bCs/>
              </w:rPr>
              <w:t>c</w:t>
            </w:r>
            <w:r w:rsidRPr="00A14E6E">
              <w:rPr>
                <w:b/>
                <w:bCs/>
              </w:rPr>
              <w:t>teur(s)</w:t>
            </w:r>
          </w:p>
        </w:tc>
        <w:tc>
          <w:tcPr>
            <w:tcW w:w="6948" w:type="dxa"/>
            <w:shd w:val="clear" w:color="auto" w:fill="E7E6E6" w:themeFill="background2"/>
          </w:tcPr>
          <w:p w14:paraId="6060AF42" w14:textId="77777777" w:rsidR="00957CEB" w:rsidRPr="00A14E6E" w:rsidRDefault="00957CEB" w:rsidP="00925D82">
            <w:r>
              <w:t>Acheteur (Client ou Employé)</w:t>
            </w:r>
          </w:p>
        </w:tc>
      </w:tr>
      <w:tr w:rsidR="00957CEB" w14:paraId="11BD427D" w14:textId="77777777" w:rsidTr="00925D82">
        <w:tc>
          <w:tcPr>
            <w:tcW w:w="0" w:type="auto"/>
          </w:tcPr>
          <w:p w14:paraId="72FA982E" w14:textId="77777777" w:rsidR="00957CEB" w:rsidRPr="00A14E6E" w:rsidRDefault="00957CEB" w:rsidP="00925D82">
            <w:pPr>
              <w:rPr>
                <w:b/>
                <w:bCs/>
              </w:rPr>
            </w:pPr>
            <w:r w:rsidRPr="00A14E6E">
              <w:rPr>
                <w:b/>
                <w:bCs/>
              </w:rPr>
              <w:t>Description succincte</w:t>
            </w:r>
          </w:p>
        </w:tc>
        <w:tc>
          <w:tcPr>
            <w:tcW w:w="6948" w:type="dxa"/>
          </w:tcPr>
          <w:p w14:paraId="12ACFEF2" w14:textId="77777777" w:rsidR="00957CEB" w:rsidRPr="00A14E6E" w:rsidRDefault="00957CEB" w:rsidP="00925D82">
            <w:r>
              <w:t xml:space="preserve">La suppression d'un produit doit être possible depuis internet par le Client et au magasin par l'Employé. L'opération est possible même si l'utilisateur n'est pas identifié et si le produit existe dans son panier. </w:t>
            </w:r>
          </w:p>
        </w:tc>
      </w:tr>
      <w:tr w:rsidR="00957CEB" w:rsidRPr="00D2552F" w14:paraId="3086DC58" w14:textId="77777777" w:rsidTr="00925D82">
        <w:tc>
          <w:tcPr>
            <w:tcW w:w="0" w:type="auto"/>
            <w:shd w:val="clear" w:color="auto" w:fill="E7E6E6" w:themeFill="background2"/>
          </w:tcPr>
          <w:p w14:paraId="24AC6E35" w14:textId="77777777" w:rsidR="00957CEB" w:rsidRPr="00A14E6E" w:rsidRDefault="00957CEB" w:rsidP="00925D82">
            <w:pPr>
              <w:rPr>
                <w:b/>
                <w:bCs/>
              </w:rPr>
            </w:pPr>
            <w:r w:rsidRPr="00A14E6E">
              <w:rPr>
                <w:b/>
                <w:bCs/>
              </w:rPr>
              <w:t>Auteur</w:t>
            </w:r>
          </w:p>
        </w:tc>
        <w:tc>
          <w:tcPr>
            <w:tcW w:w="6948" w:type="dxa"/>
            <w:shd w:val="clear" w:color="auto" w:fill="E7E6E6" w:themeFill="background2"/>
          </w:tcPr>
          <w:p w14:paraId="060CB4F5" w14:textId="77777777" w:rsidR="00957CEB" w:rsidRPr="00FD3206" w:rsidRDefault="00957CEB" w:rsidP="00925D82">
            <w:pPr>
              <w:rPr>
                <w:lang w:val="pt-PT"/>
              </w:rPr>
            </w:pPr>
            <w:r w:rsidRPr="00FD3206">
              <w:rPr>
                <w:lang w:val="pt-PT"/>
              </w:rPr>
              <w:t>P.-E.</w:t>
            </w:r>
            <w:r w:rsidR="00A1138E">
              <w:rPr>
                <w:lang w:val="pt-PT"/>
              </w:rPr>
              <w:t xml:space="preserve"> </w:t>
            </w:r>
            <w:r w:rsidRPr="00FD3206">
              <w:rPr>
                <w:lang w:val="pt-PT"/>
              </w:rPr>
              <w:t>DOS SANTOS FACAO</w:t>
            </w:r>
          </w:p>
        </w:tc>
      </w:tr>
      <w:tr w:rsidR="00957CEB" w14:paraId="6FA65183" w14:textId="77777777" w:rsidTr="00925D82">
        <w:tc>
          <w:tcPr>
            <w:tcW w:w="0" w:type="auto"/>
          </w:tcPr>
          <w:p w14:paraId="40BFDE6E" w14:textId="77777777" w:rsidR="00957CEB" w:rsidRPr="00A14E6E" w:rsidRDefault="00957CEB" w:rsidP="00925D82">
            <w:pPr>
              <w:rPr>
                <w:b/>
                <w:bCs/>
              </w:rPr>
            </w:pPr>
            <w:r w:rsidRPr="00A14E6E">
              <w:rPr>
                <w:b/>
                <w:bCs/>
              </w:rPr>
              <w:t>Date(s)</w:t>
            </w:r>
          </w:p>
        </w:tc>
        <w:tc>
          <w:tcPr>
            <w:tcW w:w="6948" w:type="dxa"/>
          </w:tcPr>
          <w:p w14:paraId="1BC50039" w14:textId="635BA569" w:rsidR="00957CEB" w:rsidRPr="00A14E6E" w:rsidRDefault="00BF4244" w:rsidP="00925D82">
            <w:r>
              <w:t>29</w:t>
            </w:r>
            <w:r w:rsidR="00957CEB">
              <w:t xml:space="preserve">/07/3 </w:t>
            </w:r>
            <w:r w:rsidR="00957CEB" w:rsidRPr="00A14E6E">
              <w:t>(</w:t>
            </w:r>
            <w:r>
              <w:t>seconde</w:t>
            </w:r>
            <w:r w:rsidR="00957CEB" w:rsidRPr="00A14E6E">
              <w:t xml:space="preserve"> rédaction)</w:t>
            </w:r>
          </w:p>
        </w:tc>
      </w:tr>
      <w:tr w:rsidR="00957CEB" w14:paraId="2CA6FED5" w14:textId="77777777" w:rsidTr="00925D82">
        <w:tc>
          <w:tcPr>
            <w:tcW w:w="0" w:type="auto"/>
            <w:shd w:val="clear" w:color="auto" w:fill="E7E6E6" w:themeFill="background2"/>
          </w:tcPr>
          <w:p w14:paraId="5A920161" w14:textId="77777777" w:rsidR="00957CEB" w:rsidRPr="00A14E6E" w:rsidRDefault="00957CEB" w:rsidP="00925D82">
            <w:pPr>
              <w:rPr>
                <w:b/>
                <w:bCs/>
              </w:rPr>
            </w:pPr>
            <w:r w:rsidRPr="00A14E6E">
              <w:rPr>
                <w:b/>
                <w:bCs/>
              </w:rPr>
              <w:t>Préconditions</w:t>
            </w:r>
          </w:p>
        </w:tc>
        <w:tc>
          <w:tcPr>
            <w:tcW w:w="6948" w:type="dxa"/>
            <w:shd w:val="clear" w:color="auto" w:fill="E7E6E6" w:themeFill="background2"/>
          </w:tcPr>
          <w:p w14:paraId="2E4BCA92" w14:textId="6BBF5198" w:rsidR="00957CEB" w:rsidRPr="00A14E6E" w:rsidRDefault="00BF4244" w:rsidP="00925D82">
            <w:r>
              <w:t xml:space="preserve">La commande n'a pas été validée. </w:t>
            </w:r>
            <w:r w:rsidR="00957CEB">
              <w:t>L'utilisateur est sur la page d'affichage des produits d'une catégorie.</w:t>
            </w:r>
          </w:p>
        </w:tc>
      </w:tr>
      <w:tr w:rsidR="00957CEB" w14:paraId="72E9F2AF" w14:textId="77777777" w:rsidTr="00925D82">
        <w:tc>
          <w:tcPr>
            <w:tcW w:w="0" w:type="auto"/>
          </w:tcPr>
          <w:p w14:paraId="1D8B0946" w14:textId="77777777" w:rsidR="00957CEB" w:rsidRPr="00A14E6E" w:rsidRDefault="00957CEB" w:rsidP="00925D82">
            <w:pPr>
              <w:rPr>
                <w:b/>
                <w:bCs/>
              </w:rPr>
            </w:pPr>
            <w:r w:rsidRPr="00A14E6E">
              <w:rPr>
                <w:b/>
                <w:bCs/>
              </w:rPr>
              <w:t>Démarrage</w:t>
            </w:r>
          </w:p>
        </w:tc>
        <w:tc>
          <w:tcPr>
            <w:tcW w:w="6948" w:type="dxa"/>
          </w:tcPr>
          <w:p w14:paraId="79EF7860" w14:textId="77777777" w:rsidR="00957CEB" w:rsidRPr="00A14E6E" w:rsidRDefault="00957CEB" w:rsidP="00925D82">
            <w:r>
              <w:t>Demande la suppression d'un produit au panier par un clic sur le bouton supprimer de l'encart du produit dans une catégorie.</w:t>
            </w:r>
          </w:p>
        </w:tc>
      </w:tr>
    </w:tbl>
    <w:p w14:paraId="14100E80" w14:textId="77777777" w:rsidR="00957CEB" w:rsidRDefault="00957CEB" w:rsidP="00957CEB"/>
    <w:p w14:paraId="4708FFC5" w14:textId="77777777" w:rsidR="00957CEB" w:rsidRPr="00264A5C" w:rsidRDefault="00957CEB" w:rsidP="00957CEB">
      <w:pPr>
        <w:pStyle w:val="Titre3"/>
      </w:pPr>
      <w:bookmarkStart w:id="48" w:name="_Toc18000834"/>
      <w:r w:rsidRPr="00264A5C">
        <w:t>Le dialogue : le scénario nominal.</w:t>
      </w:r>
      <w:bookmarkEnd w:id="48"/>
    </w:p>
    <w:tbl>
      <w:tblPr>
        <w:tblStyle w:val="Grilledutableau"/>
        <w:tblW w:w="0" w:type="auto"/>
        <w:tblLook w:val="04A0" w:firstRow="1" w:lastRow="0" w:firstColumn="1" w:lastColumn="0" w:noHBand="0" w:noVBand="1"/>
      </w:tblPr>
      <w:tblGrid>
        <w:gridCol w:w="2127"/>
        <w:gridCol w:w="3914"/>
        <w:gridCol w:w="3021"/>
      </w:tblGrid>
      <w:tr w:rsidR="00957CEB" w14:paraId="5803D62C" w14:textId="77777777" w:rsidTr="00925D82">
        <w:tc>
          <w:tcPr>
            <w:tcW w:w="2127" w:type="dxa"/>
            <w:shd w:val="clear" w:color="auto" w:fill="E7E6E6" w:themeFill="background2"/>
          </w:tcPr>
          <w:p w14:paraId="3F48F60B" w14:textId="77777777" w:rsidR="00957CEB" w:rsidRPr="00264A5C" w:rsidRDefault="00957CEB" w:rsidP="00925D82">
            <w:pPr>
              <w:rPr>
                <w:b/>
                <w:bCs/>
              </w:rPr>
            </w:pPr>
            <w:r w:rsidRPr="00264A5C">
              <w:rPr>
                <w:b/>
                <w:bCs/>
              </w:rPr>
              <w:t>Étape du scénario</w:t>
            </w:r>
          </w:p>
        </w:tc>
        <w:tc>
          <w:tcPr>
            <w:tcW w:w="3914" w:type="dxa"/>
            <w:shd w:val="clear" w:color="auto" w:fill="E7E6E6" w:themeFill="background2"/>
          </w:tcPr>
          <w:p w14:paraId="6D13D6CA" w14:textId="77777777" w:rsidR="00957CEB" w:rsidRPr="00264A5C" w:rsidRDefault="00957CEB" w:rsidP="00925D82">
            <w:pPr>
              <w:rPr>
                <w:b/>
                <w:bCs/>
              </w:rPr>
            </w:pPr>
            <w:r w:rsidRPr="00264A5C">
              <w:rPr>
                <w:b/>
                <w:bCs/>
              </w:rPr>
              <w:t>Utilisateur</w:t>
            </w:r>
          </w:p>
        </w:tc>
        <w:tc>
          <w:tcPr>
            <w:tcW w:w="3021" w:type="dxa"/>
            <w:shd w:val="clear" w:color="auto" w:fill="E7E6E6" w:themeFill="background2"/>
          </w:tcPr>
          <w:p w14:paraId="2D23F892" w14:textId="77777777" w:rsidR="00957CEB" w:rsidRPr="00264A5C" w:rsidRDefault="00957CEB" w:rsidP="00925D82">
            <w:pPr>
              <w:rPr>
                <w:b/>
                <w:bCs/>
              </w:rPr>
            </w:pPr>
            <w:r w:rsidRPr="00264A5C">
              <w:rPr>
                <w:b/>
                <w:bCs/>
              </w:rPr>
              <w:t>Système</w:t>
            </w:r>
          </w:p>
        </w:tc>
      </w:tr>
      <w:tr w:rsidR="00957CEB" w14:paraId="0D9103A1" w14:textId="77777777" w:rsidTr="00925D82">
        <w:tc>
          <w:tcPr>
            <w:tcW w:w="2127" w:type="dxa"/>
          </w:tcPr>
          <w:p w14:paraId="263C4DB9" w14:textId="77777777" w:rsidR="00957CEB" w:rsidRPr="00264A5C" w:rsidRDefault="00957CEB" w:rsidP="00925D82">
            <w:pPr>
              <w:rPr>
                <w:b/>
                <w:bCs/>
              </w:rPr>
            </w:pPr>
            <w:r w:rsidRPr="00264A5C">
              <w:rPr>
                <w:b/>
                <w:bCs/>
              </w:rPr>
              <w:t>1.</w:t>
            </w:r>
          </w:p>
        </w:tc>
        <w:tc>
          <w:tcPr>
            <w:tcW w:w="3914" w:type="dxa"/>
          </w:tcPr>
          <w:p w14:paraId="727E6FB8" w14:textId="77777777" w:rsidR="00957CEB" w:rsidRDefault="00957CEB" w:rsidP="00925D82"/>
        </w:tc>
        <w:tc>
          <w:tcPr>
            <w:tcW w:w="3021" w:type="dxa"/>
          </w:tcPr>
          <w:p w14:paraId="7790EAEA" w14:textId="77777777" w:rsidR="00957CEB" w:rsidRDefault="00957CEB" w:rsidP="00925D82">
            <w:r>
              <w:t>Il affiche la page des produits d'une catégorie</w:t>
            </w:r>
          </w:p>
        </w:tc>
      </w:tr>
      <w:tr w:rsidR="00957CEB" w14:paraId="44DD0B3C" w14:textId="77777777" w:rsidTr="00925D82">
        <w:tc>
          <w:tcPr>
            <w:tcW w:w="2127" w:type="dxa"/>
            <w:shd w:val="clear" w:color="auto" w:fill="E7E6E6" w:themeFill="background2"/>
          </w:tcPr>
          <w:p w14:paraId="0F44EB44" w14:textId="77777777" w:rsidR="00957CEB" w:rsidRPr="00264A5C" w:rsidRDefault="00957CEB" w:rsidP="00925D82">
            <w:pPr>
              <w:rPr>
                <w:b/>
                <w:bCs/>
              </w:rPr>
            </w:pPr>
            <w:r w:rsidRPr="00264A5C">
              <w:rPr>
                <w:b/>
                <w:bCs/>
              </w:rPr>
              <w:t>2.</w:t>
            </w:r>
          </w:p>
        </w:tc>
        <w:tc>
          <w:tcPr>
            <w:tcW w:w="3914" w:type="dxa"/>
            <w:shd w:val="clear" w:color="auto" w:fill="E7E6E6" w:themeFill="background2"/>
          </w:tcPr>
          <w:p w14:paraId="620256E2" w14:textId="77777777" w:rsidR="00957CEB" w:rsidRDefault="00957CEB" w:rsidP="00925D82">
            <w:r>
              <w:t>Il décide d'appuyer sur le bouton supprimer d'un produit.</w:t>
            </w:r>
          </w:p>
        </w:tc>
        <w:tc>
          <w:tcPr>
            <w:tcW w:w="3021" w:type="dxa"/>
            <w:shd w:val="clear" w:color="auto" w:fill="E7E6E6" w:themeFill="background2"/>
          </w:tcPr>
          <w:p w14:paraId="0ECC0B60" w14:textId="77777777" w:rsidR="00957CEB" w:rsidRDefault="00957CEB" w:rsidP="00925D82"/>
        </w:tc>
      </w:tr>
      <w:tr w:rsidR="00BF4244" w14:paraId="15DE201B" w14:textId="77777777" w:rsidTr="00925D82">
        <w:tc>
          <w:tcPr>
            <w:tcW w:w="2127" w:type="dxa"/>
          </w:tcPr>
          <w:p w14:paraId="6F04E0D3" w14:textId="77777777" w:rsidR="00BF4244" w:rsidRPr="00264A5C" w:rsidRDefault="00BF4244" w:rsidP="00BF4244">
            <w:pPr>
              <w:rPr>
                <w:b/>
                <w:bCs/>
              </w:rPr>
            </w:pPr>
            <w:r w:rsidRPr="00264A5C">
              <w:rPr>
                <w:b/>
                <w:bCs/>
              </w:rPr>
              <w:t>3.</w:t>
            </w:r>
          </w:p>
        </w:tc>
        <w:tc>
          <w:tcPr>
            <w:tcW w:w="3914" w:type="dxa"/>
          </w:tcPr>
          <w:p w14:paraId="2931EB4D" w14:textId="77777777" w:rsidR="00BF4244" w:rsidRDefault="00BF4244" w:rsidP="00BF4244"/>
        </w:tc>
        <w:tc>
          <w:tcPr>
            <w:tcW w:w="3021" w:type="dxa"/>
          </w:tcPr>
          <w:p w14:paraId="7B1CAB22" w14:textId="321B43DD" w:rsidR="00BF4244" w:rsidRDefault="00BF4244" w:rsidP="00BF4244">
            <w:r w:rsidRPr="004806DB">
              <w:t>Appel du cas d’utilisation « Constituer panier »</w:t>
            </w:r>
          </w:p>
        </w:tc>
      </w:tr>
      <w:tr w:rsidR="00BF4244" w14:paraId="57CB199C" w14:textId="77777777" w:rsidTr="00925D82">
        <w:tc>
          <w:tcPr>
            <w:tcW w:w="2127" w:type="dxa"/>
            <w:shd w:val="clear" w:color="auto" w:fill="E7E6E6" w:themeFill="background2"/>
          </w:tcPr>
          <w:p w14:paraId="05825CE4" w14:textId="77777777" w:rsidR="00BF4244" w:rsidRPr="00264A5C" w:rsidRDefault="00BF4244" w:rsidP="00BF4244">
            <w:pPr>
              <w:rPr>
                <w:b/>
                <w:bCs/>
              </w:rPr>
            </w:pPr>
            <w:r w:rsidRPr="00264A5C">
              <w:rPr>
                <w:b/>
                <w:bCs/>
              </w:rPr>
              <w:t>4.</w:t>
            </w:r>
          </w:p>
        </w:tc>
        <w:tc>
          <w:tcPr>
            <w:tcW w:w="3914" w:type="dxa"/>
            <w:shd w:val="clear" w:color="auto" w:fill="E7E6E6" w:themeFill="background2"/>
          </w:tcPr>
          <w:p w14:paraId="75324954" w14:textId="77777777" w:rsidR="00BF4244" w:rsidRDefault="00BF4244" w:rsidP="00BF4244"/>
        </w:tc>
        <w:tc>
          <w:tcPr>
            <w:tcW w:w="3021" w:type="dxa"/>
            <w:shd w:val="clear" w:color="auto" w:fill="E7E6E6" w:themeFill="background2"/>
          </w:tcPr>
          <w:p w14:paraId="253405B1" w14:textId="5B07484E" w:rsidR="00BF4244" w:rsidRDefault="00BF4244" w:rsidP="00BF4244">
            <w:r>
              <w:t>Modifie l'affichage du compteur de l'encart produit correspondant.</w:t>
            </w:r>
          </w:p>
        </w:tc>
      </w:tr>
      <w:tr w:rsidR="00BF4244" w14:paraId="0334BF3A" w14:textId="77777777" w:rsidTr="00925D82">
        <w:tc>
          <w:tcPr>
            <w:tcW w:w="2127" w:type="dxa"/>
            <w:shd w:val="clear" w:color="auto" w:fill="auto"/>
          </w:tcPr>
          <w:p w14:paraId="25A26C5C" w14:textId="77777777" w:rsidR="00BF4244" w:rsidRPr="00264A5C" w:rsidRDefault="00BF4244" w:rsidP="00BF4244">
            <w:pPr>
              <w:rPr>
                <w:b/>
                <w:bCs/>
              </w:rPr>
            </w:pPr>
            <w:r>
              <w:rPr>
                <w:b/>
                <w:bCs/>
              </w:rPr>
              <w:t>5.</w:t>
            </w:r>
          </w:p>
        </w:tc>
        <w:tc>
          <w:tcPr>
            <w:tcW w:w="3914" w:type="dxa"/>
            <w:shd w:val="clear" w:color="auto" w:fill="auto"/>
          </w:tcPr>
          <w:p w14:paraId="6323D478" w14:textId="77777777" w:rsidR="00BF4244" w:rsidRDefault="00BF4244" w:rsidP="00BF4244"/>
        </w:tc>
        <w:tc>
          <w:tcPr>
            <w:tcW w:w="3021" w:type="dxa"/>
            <w:shd w:val="clear" w:color="auto" w:fill="auto"/>
          </w:tcPr>
          <w:p w14:paraId="709AF1A2" w14:textId="416DBC11" w:rsidR="00BF4244" w:rsidRDefault="00BF4244" w:rsidP="00BF4244">
            <w:r>
              <w:t>Désactive le bouton supprimer du produit s'il n'y a plus de produit correspondant dans le panier.</w:t>
            </w:r>
          </w:p>
        </w:tc>
      </w:tr>
      <w:tr w:rsidR="00BF4244" w14:paraId="2C9BF80C" w14:textId="77777777" w:rsidTr="00925D82">
        <w:tc>
          <w:tcPr>
            <w:tcW w:w="2127" w:type="dxa"/>
            <w:shd w:val="clear" w:color="auto" w:fill="E7E6E6" w:themeFill="background2"/>
          </w:tcPr>
          <w:p w14:paraId="1998D2CA" w14:textId="77777777" w:rsidR="00BF4244" w:rsidRDefault="00BF4244" w:rsidP="00BF4244">
            <w:pPr>
              <w:rPr>
                <w:b/>
                <w:bCs/>
              </w:rPr>
            </w:pPr>
            <w:r>
              <w:rPr>
                <w:b/>
                <w:bCs/>
              </w:rPr>
              <w:t>6.</w:t>
            </w:r>
          </w:p>
        </w:tc>
        <w:tc>
          <w:tcPr>
            <w:tcW w:w="3914" w:type="dxa"/>
            <w:shd w:val="clear" w:color="auto" w:fill="E7E6E6" w:themeFill="background2"/>
          </w:tcPr>
          <w:p w14:paraId="16DB4423" w14:textId="29D4A8F3" w:rsidR="00BF4244" w:rsidRDefault="00BF4244" w:rsidP="00BF4244">
            <w:r>
              <w:t>Il décide de valider la commande</w:t>
            </w:r>
          </w:p>
        </w:tc>
        <w:tc>
          <w:tcPr>
            <w:tcW w:w="3021" w:type="dxa"/>
            <w:shd w:val="clear" w:color="auto" w:fill="E7E6E6" w:themeFill="background2"/>
          </w:tcPr>
          <w:p w14:paraId="74D1B865" w14:textId="03FF5D57" w:rsidR="00BF4244" w:rsidRDefault="00BF4244" w:rsidP="00BF4244"/>
        </w:tc>
      </w:tr>
      <w:tr w:rsidR="00BF4244" w14:paraId="1C2A9ED7" w14:textId="77777777" w:rsidTr="00925D82">
        <w:tc>
          <w:tcPr>
            <w:tcW w:w="2127" w:type="dxa"/>
            <w:shd w:val="clear" w:color="auto" w:fill="auto"/>
          </w:tcPr>
          <w:p w14:paraId="7687B9D9" w14:textId="77777777" w:rsidR="00BF4244" w:rsidRDefault="00BF4244" w:rsidP="00BF4244">
            <w:pPr>
              <w:rPr>
                <w:b/>
                <w:bCs/>
              </w:rPr>
            </w:pPr>
            <w:r>
              <w:rPr>
                <w:b/>
                <w:bCs/>
              </w:rPr>
              <w:t>7.</w:t>
            </w:r>
          </w:p>
        </w:tc>
        <w:tc>
          <w:tcPr>
            <w:tcW w:w="3914" w:type="dxa"/>
            <w:shd w:val="clear" w:color="auto" w:fill="auto"/>
          </w:tcPr>
          <w:p w14:paraId="4FF1C3B3" w14:textId="76AC8255" w:rsidR="00BF4244" w:rsidRDefault="00BF4244" w:rsidP="00BF4244"/>
        </w:tc>
        <w:tc>
          <w:tcPr>
            <w:tcW w:w="3021" w:type="dxa"/>
            <w:shd w:val="clear" w:color="auto" w:fill="auto"/>
          </w:tcPr>
          <w:p w14:paraId="08ED8C43" w14:textId="5E6244C6" w:rsidR="00BF4244" w:rsidRDefault="00BF4244" w:rsidP="00BF4244">
            <w:r w:rsidRPr="004806DB">
              <w:t xml:space="preserve">Appel du cas d’utilisation « </w:t>
            </w:r>
            <w:r>
              <w:t>Valider</w:t>
            </w:r>
            <w:r w:rsidRPr="004806DB">
              <w:t xml:space="preserve"> </w:t>
            </w:r>
            <w:r>
              <w:t>commande</w:t>
            </w:r>
            <w:r w:rsidRPr="004806DB">
              <w:t xml:space="preserve"> »</w:t>
            </w:r>
          </w:p>
        </w:tc>
      </w:tr>
    </w:tbl>
    <w:p w14:paraId="49935A39" w14:textId="77777777" w:rsidR="00957CEB" w:rsidRDefault="00957CEB" w:rsidP="00957CEB"/>
    <w:p w14:paraId="34F92801" w14:textId="77777777" w:rsidR="00957CEB" w:rsidRPr="00D25C12" w:rsidRDefault="00957CEB" w:rsidP="00957CEB">
      <w:pPr>
        <w:pStyle w:val="Titre3"/>
      </w:pPr>
      <w:bookmarkStart w:id="49" w:name="_Toc18000835"/>
      <w:r>
        <w:t>Le dialogue : les scénarios alternatifs/d'exception.</w:t>
      </w:r>
      <w:bookmarkEnd w:id="49"/>
    </w:p>
    <w:tbl>
      <w:tblPr>
        <w:tblStyle w:val="Grilledutableau"/>
        <w:tblW w:w="0" w:type="auto"/>
        <w:tblLook w:val="04A0" w:firstRow="1" w:lastRow="0" w:firstColumn="1" w:lastColumn="0" w:noHBand="0" w:noVBand="1"/>
      </w:tblPr>
      <w:tblGrid>
        <w:gridCol w:w="2127"/>
        <w:gridCol w:w="3914"/>
        <w:gridCol w:w="3021"/>
      </w:tblGrid>
      <w:tr w:rsidR="00957CEB" w:rsidRPr="00A81C10" w14:paraId="57A60FF8" w14:textId="77777777" w:rsidTr="00925D82">
        <w:tc>
          <w:tcPr>
            <w:tcW w:w="2127" w:type="dxa"/>
            <w:shd w:val="clear" w:color="auto" w:fill="E7E6E6" w:themeFill="background2"/>
          </w:tcPr>
          <w:p w14:paraId="55808C66" w14:textId="77777777" w:rsidR="00957CEB" w:rsidRPr="00264A5C" w:rsidRDefault="00957CEB" w:rsidP="00925D82">
            <w:pPr>
              <w:rPr>
                <w:b/>
                <w:bCs/>
              </w:rPr>
            </w:pPr>
            <w:r w:rsidRPr="00264A5C">
              <w:rPr>
                <w:b/>
                <w:bCs/>
              </w:rPr>
              <w:t>Étape du scénario</w:t>
            </w:r>
          </w:p>
        </w:tc>
        <w:tc>
          <w:tcPr>
            <w:tcW w:w="3914" w:type="dxa"/>
            <w:shd w:val="clear" w:color="auto" w:fill="E7E6E6" w:themeFill="background2"/>
          </w:tcPr>
          <w:p w14:paraId="3F96FD52" w14:textId="77777777" w:rsidR="00957CEB" w:rsidRPr="00264A5C" w:rsidRDefault="00957CEB" w:rsidP="00925D82">
            <w:pPr>
              <w:rPr>
                <w:b/>
                <w:bCs/>
              </w:rPr>
            </w:pPr>
            <w:r w:rsidRPr="00264A5C">
              <w:rPr>
                <w:b/>
                <w:bCs/>
              </w:rPr>
              <w:t>Utilisateur</w:t>
            </w:r>
          </w:p>
        </w:tc>
        <w:tc>
          <w:tcPr>
            <w:tcW w:w="3021" w:type="dxa"/>
            <w:shd w:val="clear" w:color="auto" w:fill="E7E6E6" w:themeFill="background2"/>
          </w:tcPr>
          <w:p w14:paraId="1E810B95" w14:textId="77777777" w:rsidR="00957CEB" w:rsidRPr="00264A5C" w:rsidRDefault="00957CEB" w:rsidP="00925D82">
            <w:pPr>
              <w:rPr>
                <w:b/>
                <w:bCs/>
              </w:rPr>
            </w:pPr>
            <w:r w:rsidRPr="00264A5C">
              <w:rPr>
                <w:b/>
                <w:bCs/>
              </w:rPr>
              <w:t>Système</w:t>
            </w:r>
          </w:p>
        </w:tc>
      </w:tr>
      <w:tr w:rsidR="00957CEB" w14:paraId="60F1395D" w14:textId="77777777" w:rsidTr="00925D82">
        <w:tc>
          <w:tcPr>
            <w:tcW w:w="2127" w:type="dxa"/>
          </w:tcPr>
          <w:p w14:paraId="18BF89D1" w14:textId="77777777" w:rsidR="00957CEB" w:rsidRPr="00264A5C" w:rsidRDefault="00957CEB" w:rsidP="00925D82">
            <w:pPr>
              <w:rPr>
                <w:b/>
                <w:bCs/>
              </w:rPr>
            </w:pPr>
            <w:r>
              <w:rPr>
                <w:b/>
                <w:bCs/>
              </w:rPr>
              <w:t>2</w:t>
            </w:r>
            <w:r w:rsidRPr="00264A5C">
              <w:rPr>
                <w:b/>
                <w:bCs/>
              </w:rPr>
              <w:t>.a</w:t>
            </w:r>
          </w:p>
        </w:tc>
        <w:tc>
          <w:tcPr>
            <w:tcW w:w="3914" w:type="dxa"/>
          </w:tcPr>
          <w:p w14:paraId="0716DFE9" w14:textId="77777777" w:rsidR="00957CEB" w:rsidRDefault="00957CEB" w:rsidP="00925D82">
            <w:r>
              <w:t>Il décide de changer de catégorie</w:t>
            </w:r>
          </w:p>
        </w:tc>
        <w:tc>
          <w:tcPr>
            <w:tcW w:w="3021" w:type="dxa"/>
          </w:tcPr>
          <w:p w14:paraId="13989DFA" w14:textId="77777777" w:rsidR="00957CEB" w:rsidRDefault="00957CEB" w:rsidP="00925D82"/>
        </w:tc>
      </w:tr>
      <w:tr w:rsidR="00957CEB" w14:paraId="1946E8A3" w14:textId="77777777" w:rsidTr="00925D82">
        <w:tc>
          <w:tcPr>
            <w:tcW w:w="2127" w:type="dxa"/>
            <w:shd w:val="clear" w:color="auto" w:fill="E7E6E6" w:themeFill="background2"/>
          </w:tcPr>
          <w:p w14:paraId="213291CF" w14:textId="77777777" w:rsidR="00957CEB" w:rsidRPr="00264A5C" w:rsidRDefault="00957CEB" w:rsidP="00925D82">
            <w:pPr>
              <w:rPr>
                <w:b/>
                <w:bCs/>
              </w:rPr>
            </w:pPr>
          </w:p>
        </w:tc>
        <w:tc>
          <w:tcPr>
            <w:tcW w:w="3914" w:type="dxa"/>
            <w:shd w:val="clear" w:color="auto" w:fill="E7E6E6" w:themeFill="background2"/>
          </w:tcPr>
          <w:p w14:paraId="2C1070B1" w14:textId="77777777" w:rsidR="00957CEB" w:rsidRDefault="00957CEB" w:rsidP="00925D82"/>
        </w:tc>
        <w:tc>
          <w:tcPr>
            <w:tcW w:w="3021" w:type="dxa"/>
            <w:shd w:val="clear" w:color="auto" w:fill="E7E6E6" w:themeFill="background2"/>
          </w:tcPr>
          <w:p w14:paraId="0DBFFC83" w14:textId="77777777" w:rsidR="00957CEB" w:rsidRDefault="00957CEB" w:rsidP="00925D82">
            <w:r>
              <w:t>Reprise au point 1</w:t>
            </w:r>
          </w:p>
        </w:tc>
      </w:tr>
      <w:tr w:rsidR="00957CEB" w14:paraId="27D4DCD9" w14:textId="77777777" w:rsidTr="00925D82">
        <w:tc>
          <w:tcPr>
            <w:tcW w:w="2127" w:type="dxa"/>
          </w:tcPr>
          <w:p w14:paraId="50576DC9" w14:textId="02DE763D" w:rsidR="00957CEB" w:rsidRPr="00264A5C" w:rsidRDefault="00BF4244" w:rsidP="00925D82">
            <w:pPr>
              <w:rPr>
                <w:b/>
                <w:bCs/>
              </w:rPr>
            </w:pPr>
            <w:r>
              <w:rPr>
                <w:b/>
                <w:bCs/>
              </w:rPr>
              <w:t>6</w:t>
            </w:r>
            <w:r w:rsidR="00957CEB">
              <w:rPr>
                <w:b/>
                <w:bCs/>
              </w:rPr>
              <w:t>.a</w:t>
            </w:r>
          </w:p>
        </w:tc>
        <w:tc>
          <w:tcPr>
            <w:tcW w:w="3914" w:type="dxa"/>
          </w:tcPr>
          <w:p w14:paraId="451B972E" w14:textId="77777777" w:rsidR="00957CEB" w:rsidRDefault="00957CEB" w:rsidP="00925D82">
            <w:r>
              <w:t>Il décide de supprimer un autre produit</w:t>
            </w:r>
          </w:p>
        </w:tc>
        <w:tc>
          <w:tcPr>
            <w:tcW w:w="3021" w:type="dxa"/>
          </w:tcPr>
          <w:p w14:paraId="4E838D69" w14:textId="77777777" w:rsidR="00957CEB" w:rsidRDefault="00957CEB" w:rsidP="00925D82"/>
        </w:tc>
      </w:tr>
      <w:tr w:rsidR="00957CEB" w14:paraId="0C1451B3" w14:textId="77777777" w:rsidTr="00925D82">
        <w:tc>
          <w:tcPr>
            <w:tcW w:w="2127" w:type="dxa"/>
            <w:shd w:val="clear" w:color="auto" w:fill="E7E6E6" w:themeFill="background2"/>
          </w:tcPr>
          <w:p w14:paraId="2C29334C" w14:textId="77777777" w:rsidR="00957CEB" w:rsidRDefault="00957CEB" w:rsidP="00925D82">
            <w:pPr>
              <w:rPr>
                <w:b/>
                <w:bCs/>
              </w:rPr>
            </w:pPr>
          </w:p>
        </w:tc>
        <w:tc>
          <w:tcPr>
            <w:tcW w:w="3914" w:type="dxa"/>
            <w:shd w:val="clear" w:color="auto" w:fill="E7E6E6" w:themeFill="background2"/>
          </w:tcPr>
          <w:p w14:paraId="43A1A282" w14:textId="7D01217A" w:rsidR="00957CEB" w:rsidRDefault="00957CEB" w:rsidP="00925D82"/>
        </w:tc>
        <w:tc>
          <w:tcPr>
            <w:tcW w:w="3021" w:type="dxa"/>
            <w:shd w:val="clear" w:color="auto" w:fill="E7E6E6" w:themeFill="background2"/>
          </w:tcPr>
          <w:p w14:paraId="2AE41C09" w14:textId="013F782E" w:rsidR="00957CEB" w:rsidRDefault="00BF4244" w:rsidP="00925D82">
            <w:r>
              <w:t>Reprise au point 2</w:t>
            </w:r>
          </w:p>
        </w:tc>
      </w:tr>
      <w:tr w:rsidR="00957CEB" w14:paraId="1E43B883" w14:textId="77777777" w:rsidTr="00925D82">
        <w:tc>
          <w:tcPr>
            <w:tcW w:w="2127" w:type="dxa"/>
          </w:tcPr>
          <w:p w14:paraId="028EFDFF" w14:textId="53EBEB20" w:rsidR="00957CEB" w:rsidRPr="00264A5C" w:rsidRDefault="00BF4244" w:rsidP="00925D82">
            <w:pPr>
              <w:rPr>
                <w:b/>
                <w:bCs/>
              </w:rPr>
            </w:pPr>
            <w:r>
              <w:rPr>
                <w:b/>
                <w:bCs/>
              </w:rPr>
              <w:t>6</w:t>
            </w:r>
            <w:r w:rsidR="00957CEB">
              <w:rPr>
                <w:b/>
                <w:bCs/>
              </w:rPr>
              <w:t>.b</w:t>
            </w:r>
          </w:p>
        </w:tc>
        <w:tc>
          <w:tcPr>
            <w:tcW w:w="3914" w:type="dxa"/>
          </w:tcPr>
          <w:p w14:paraId="42B2DB6E" w14:textId="77777777" w:rsidR="00957CEB" w:rsidRDefault="00957CEB" w:rsidP="00925D82">
            <w:r>
              <w:t>Il décide de changer de catégorie</w:t>
            </w:r>
          </w:p>
        </w:tc>
        <w:tc>
          <w:tcPr>
            <w:tcW w:w="3021" w:type="dxa"/>
          </w:tcPr>
          <w:p w14:paraId="6298E2DA" w14:textId="77777777" w:rsidR="00957CEB" w:rsidRDefault="00957CEB" w:rsidP="00925D82"/>
        </w:tc>
      </w:tr>
      <w:tr w:rsidR="00957CEB" w14:paraId="15C3CD82" w14:textId="77777777" w:rsidTr="00925D82">
        <w:tc>
          <w:tcPr>
            <w:tcW w:w="2127" w:type="dxa"/>
            <w:shd w:val="clear" w:color="auto" w:fill="E7E6E6" w:themeFill="background2"/>
          </w:tcPr>
          <w:p w14:paraId="270A41F9" w14:textId="77777777" w:rsidR="00957CEB" w:rsidRDefault="00957CEB" w:rsidP="00925D82">
            <w:pPr>
              <w:rPr>
                <w:b/>
                <w:bCs/>
              </w:rPr>
            </w:pPr>
          </w:p>
        </w:tc>
        <w:tc>
          <w:tcPr>
            <w:tcW w:w="3914" w:type="dxa"/>
            <w:shd w:val="clear" w:color="auto" w:fill="E7E6E6" w:themeFill="background2"/>
          </w:tcPr>
          <w:p w14:paraId="4F91B2C4" w14:textId="77777777" w:rsidR="00957CEB" w:rsidRDefault="00957CEB" w:rsidP="00925D82"/>
        </w:tc>
        <w:tc>
          <w:tcPr>
            <w:tcW w:w="3021" w:type="dxa"/>
            <w:shd w:val="clear" w:color="auto" w:fill="E7E6E6" w:themeFill="background2"/>
          </w:tcPr>
          <w:p w14:paraId="2383E3B8" w14:textId="77777777" w:rsidR="00957CEB" w:rsidRDefault="00957CEB" w:rsidP="00925D82">
            <w:r>
              <w:t>Reprise au point 1</w:t>
            </w:r>
          </w:p>
        </w:tc>
      </w:tr>
    </w:tbl>
    <w:p w14:paraId="13AFA888" w14:textId="77777777" w:rsidR="00957CEB" w:rsidRDefault="00957CEB" w:rsidP="00957CEB"/>
    <w:p w14:paraId="54E114A4" w14:textId="77777777" w:rsidR="00957CEB" w:rsidRPr="00527D7D" w:rsidRDefault="00957CEB" w:rsidP="00957CEB">
      <w:pPr>
        <w:pStyle w:val="Paragraphedeliste"/>
        <w:numPr>
          <w:ilvl w:val="0"/>
          <w:numId w:val="17"/>
        </w:numPr>
        <w:spacing w:after="0" w:line="276" w:lineRule="auto"/>
        <w:jc w:val="left"/>
      </w:pPr>
      <w:r>
        <w:t>Exception E1 : après point N°1 : quitte le site d'OC Pizza</w:t>
      </w:r>
      <w:r w:rsidR="00E264EB">
        <w:t>.</w:t>
      </w:r>
    </w:p>
    <w:tbl>
      <w:tblPr>
        <w:tblStyle w:val="Grilledutableau"/>
        <w:tblW w:w="0" w:type="auto"/>
        <w:tblLook w:val="04A0" w:firstRow="1" w:lastRow="0" w:firstColumn="1" w:lastColumn="0" w:noHBand="0" w:noVBand="1"/>
      </w:tblPr>
      <w:tblGrid>
        <w:gridCol w:w="2127"/>
        <w:gridCol w:w="3914"/>
        <w:gridCol w:w="3021"/>
      </w:tblGrid>
      <w:tr w:rsidR="00957CEB" w:rsidRPr="00A81C10" w14:paraId="62DF469D" w14:textId="77777777" w:rsidTr="00925D82">
        <w:tc>
          <w:tcPr>
            <w:tcW w:w="2127" w:type="dxa"/>
            <w:shd w:val="clear" w:color="auto" w:fill="E7E6E6" w:themeFill="background2"/>
          </w:tcPr>
          <w:p w14:paraId="59E1A9FF" w14:textId="77777777" w:rsidR="00957CEB" w:rsidRPr="00264A5C" w:rsidRDefault="00957CEB" w:rsidP="00925D82">
            <w:pPr>
              <w:rPr>
                <w:b/>
                <w:bCs/>
              </w:rPr>
            </w:pPr>
            <w:r w:rsidRPr="00264A5C">
              <w:rPr>
                <w:b/>
                <w:bCs/>
              </w:rPr>
              <w:t>Étape du scénario</w:t>
            </w:r>
          </w:p>
        </w:tc>
        <w:tc>
          <w:tcPr>
            <w:tcW w:w="3914" w:type="dxa"/>
            <w:shd w:val="clear" w:color="auto" w:fill="E7E6E6" w:themeFill="background2"/>
          </w:tcPr>
          <w:p w14:paraId="41439459" w14:textId="77777777" w:rsidR="00957CEB" w:rsidRPr="00264A5C" w:rsidRDefault="00957CEB" w:rsidP="00925D82">
            <w:pPr>
              <w:rPr>
                <w:b/>
                <w:bCs/>
              </w:rPr>
            </w:pPr>
            <w:r w:rsidRPr="00264A5C">
              <w:rPr>
                <w:b/>
                <w:bCs/>
              </w:rPr>
              <w:t>Utilisateur</w:t>
            </w:r>
          </w:p>
        </w:tc>
        <w:tc>
          <w:tcPr>
            <w:tcW w:w="3021" w:type="dxa"/>
            <w:shd w:val="clear" w:color="auto" w:fill="E7E6E6" w:themeFill="background2"/>
          </w:tcPr>
          <w:p w14:paraId="589EE5B5" w14:textId="77777777" w:rsidR="00957CEB" w:rsidRPr="00264A5C" w:rsidRDefault="00957CEB" w:rsidP="00925D82">
            <w:pPr>
              <w:rPr>
                <w:b/>
                <w:bCs/>
              </w:rPr>
            </w:pPr>
            <w:r w:rsidRPr="00264A5C">
              <w:rPr>
                <w:b/>
                <w:bCs/>
              </w:rPr>
              <w:t>Système</w:t>
            </w:r>
          </w:p>
        </w:tc>
      </w:tr>
      <w:tr w:rsidR="00957CEB" w14:paraId="30A3E0CC" w14:textId="77777777" w:rsidTr="00925D82">
        <w:tc>
          <w:tcPr>
            <w:tcW w:w="2127" w:type="dxa"/>
          </w:tcPr>
          <w:p w14:paraId="2AA4EA86" w14:textId="77777777" w:rsidR="00957CEB" w:rsidRPr="00264A5C" w:rsidRDefault="00957CEB" w:rsidP="00925D82">
            <w:pPr>
              <w:rPr>
                <w:b/>
                <w:bCs/>
              </w:rPr>
            </w:pPr>
            <w:r>
              <w:rPr>
                <w:b/>
                <w:bCs/>
              </w:rPr>
              <w:t>2</w:t>
            </w:r>
            <w:r w:rsidRPr="00264A5C">
              <w:rPr>
                <w:b/>
                <w:bCs/>
              </w:rPr>
              <w:t>.</w:t>
            </w:r>
            <w:r>
              <w:rPr>
                <w:b/>
                <w:bCs/>
              </w:rPr>
              <w:t>1</w:t>
            </w:r>
          </w:p>
        </w:tc>
        <w:tc>
          <w:tcPr>
            <w:tcW w:w="3914" w:type="dxa"/>
          </w:tcPr>
          <w:p w14:paraId="13C5E954" w14:textId="77777777" w:rsidR="00957CEB" w:rsidRDefault="00957CEB" w:rsidP="00925D82">
            <w:r>
              <w:t>Il décide de quitter le site d'OC Pizza.</w:t>
            </w:r>
          </w:p>
        </w:tc>
        <w:tc>
          <w:tcPr>
            <w:tcW w:w="3021" w:type="dxa"/>
          </w:tcPr>
          <w:p w14:paraId="2A94FC68" w14:textId="77777777" w:rsidR="00957CEB" w:rsidRDefault="00957CEB" w:rsidP="00925D82"/>
        </w:tc>
      </w:tr>
      <w:tr w:rsidR="00BF4244" w14:paraId="36E48668" w14:textId="77777777" w:rsidTr="00925D82">
        <w:tc>
          <w:tcPr>
            <w:tcW w:w="2127" w:type="dxa"/>
            <w:shd w:val="clear" w:color="auto" w:fill="E7E6E6" w:themeFill="background2"/>
          </w:tcPr>
          <w:p w14:paraId="19F3C2BC" w14:textId="77777777" w:rsidR="00BF4244" w:rsidRPr="00264A5C" w:rsidRDefault="00BF4244" w:rsidP="00BF4244">
            <w:pPr>
              <w:rPr>
                <w:b/>
                <w:bCs/>
              </w:rPr>
            </w:pPr>
            <w:r>
              <w:rPr>
                <w:b/>
                <w:bCs/>
              </w:rPr>
              <w:t>2.2</w:t>
            </w:r>
          </w:p>
        </w:tc>
        <w:tc>
          <w:tcPr>
            <w:tcW w:w="3914" w:type="dxa"/>
            <w:shd w:val="clear" w:color="auto" w:fill="E7E6E6" w:themeFill="background2"/>
          </w:tcPr>
          <w:p w14:paraId="37826ADB" w14:textId="77777777" w:rsidR="00BF4244" w:rsidRDefault="00BF4244" w:rsidP="00BF4244"/>
        </w:tc>
        <w:tc>
          <w:tcPr>
            <w:tcW w:w="3021" w:type="dxa"/>
            <w:shd w:val="clear" w:color="auto" w:fill="E7E6E6" w:themeFill="background2"/>
          </w:tcPr>
          <w:p w14:paraId="214A351E" w14:textId="331A9160" w:rsidR="00BF4244" w:rsidRDefault="00BF4244" w:rsidP="00BF4244">
            <w:r>
              <w:t>Supprime le panier.</w:t>
            </w:r>
          </w:p>
        </w:tc>
      </w:tr>
      <w:tr w:rsidR="00BF4244" w14:paraId="0ADAAFBF" w14:textId="77777777" w:rsidTr="00925D82">
        <w:tc>
          <w:tcPr>
            <w:tcW w:w="2127" w:type="dxa"/>
          </w:tcPr>
          <w:p w14:paraId="78051AB2" w14:textId="77777777" w:rsidR="00BF4244" w:rsidRPr="00264A5C" w:rsidRDefault="00BF4244" w:rsidP="00BF4244">
            <w:pPr>
              <w:rPr>
                <w:b/>
                <w:bCs/>
              </w:rPr>
            </w:pPr>
            <w:r>
              <w:rPr>
                <w:b/>
                <w:bCs/>
              </w:rPr>
              <w:t>2.3</w:t>
            </w:r>
          </w:p>
        </w:tc>
        <w:tc>
          <w:tcPr>
            <w:tcW w:w="3914" w:type="dxa"/>
          </w:tcPr>
          <w:p w14:paraId="76DE1379" w14:textId="77777777" w:rsidR="00BF4244" w:rsidRDefault="00BF4244" w:rsidP="00BF4244"/>
        </w:tc>
        <w:tc>
          <w:tcPr>
            <w:tcW w:w="3021" w:type="dxa"/>
          </w:tcPr>
          <w:p w14:paraId="409E100E" w14:textId="1D47E4EC" w:rsidR="00BF4244" w:rsidRDefault="00BF4244" w:rsidP="00BF4244">
            <w:r>
              <w:t>Arrêt du cas d'utilisation</w:t>
            </w:r>
          </w:p>
        </w:tc>
      </w:tr>
    </w:tbl>
    <w:p w14:paraId="584E06D0" w14:textId="77777777" w:rsidR="00957CEB" w:rsidRDefault="00957CEB" w:rsidP="00957CEB"/>
    <w:p w14:paraId="44683619" w14:textId="215D9905" w:rsidR="00957CEB" w:rsidRPr="00527D7D" w:rsidRDefault="00957CEB" w:rsidP="00957CEB">
      <w:pPr>
        <w:pStyle w:val="Paragraphedeliste"/>
        <w:numPr>
          <w:ilvl w:val="0"/>
          <w:numId w:val="17"/>
        </w:numPr>
        <w:spacing w:after="0" w:line="276" w:lineRule="auto"/>
        <w:jc w:val="left"/>
      </w:pPr>
      <w:r>
        <w:t>Exception E2 : après point N°</w:t>
      </w:r>
      <w:r w:rsidR="00BF4244">
        <w:t>5</w:t>
      </w:r>
      <w:r>
        <w:t xml:space="preserve"> : quitte le site d'OC Pizza</w:t>
      </w:r>
      <w:r w:rsidR="00E264EB">
        <w:t>.</w:t>
      </w:r>
    </w:p>
    <w:tbl>
      <w:tblPr>
        <w:tblStyle w:val="Grilledutableau"/>
        <w:tblW w:w="0" w:type="auto"/>
        <w:tblLook w:val="04A0" w:firstRow="1" w:lastRow="0" w:firstColumn="1" w:lastColumn="0" w:noHBand="0" w:noVBand="1"/>
      </w:tblPr>
      <w:tblGrid>
        <w:gridCol w:w="2127"/>
        <w:gridCol w:w="3914"/>
        <w:gridCol w:w="3021"/>
      </w:tblGrid>
      <w:tr w:rsidR="00957CEB" w:rsidRPr="00A81C10" w14:paraId="1D15DFF2" w14:textId="77777777" w:rsidTr="00925D82">
        <w:tc>
          <w:tcPr>
            <w:tcW w:w="2127" w:type="dxa"/>
            <w:shd w:val="clear" w:color="auto" w:fill="E7E6E6" w:themeFill="background2"/>
          </w:tcPr>
          <w:p w14:paraId="6CF0436F" w14:textId="77777777" w:rsidR="00957CEB" w:rsidRPr="00264A5C" w:rsidRDefault="00957CEB" w:rsidP="00925D82">
            <w:pPr>
              <w:rPr>
                <w:b/>
                <w:bCs/>
              </w:rPr>
            </w:pPr>
            <w:r w:rsidRPr="00264A5C">
              <w:rPr>
                <w:b/>
                <w:bCs/>
              </w:rPr>
              <w:t>Étape du scénario</w:t>
            </w:r>
          </w:p>
        </w:tc>
        <w:tc>
          <w:tcPr>
            <w:tcW w:w="3914" w:type="dxa"/>
            <w:shd w:val="clear" w:color="auto" w:fill="E7E6E6" w:themeFill="background2"/>
          </w:tcPr>
          <w:p w14:paraId="5857D7CF" w14:textId="77777777" w:rsidR="00957CEB" w:rsidRPr="00264A5C" w:rsidRDefault="00957CEB" w:rsidP="00925D82">
            <w:pPr>
              <w:rPr>
                <w:b/>
                <w:bCs/>
              </w:rPr>
            </w:pPr>
            <w:r w:rsidRPr="00264A5C">
              <w:rPr>
                <w:b/>
                <w:bCs/>
              </w:rPr>
              <w:t>Utilisateur</w:t>
            </w:r>
          </w:p>
        </w:tc>
        <w:tc>
          <w:tcPr>
            <w:tcW w:w="3021" w:type="dxa"/>
            <w:shd w:val="clear" w:color="auto" w:fill="E7E6E6" w:themeFill="background2"/>
          </w:tcPr>
          <w:p w14:paraId="3CFEFBFD" w14:textId="77777777" w:rsidR="00957CEB" w:rsidRPr="00264A5C" w:rsidRDefault="00957CEB" w:rsidP="00925D82">
            <w:pPr>
              <w:rPr>
                <w:b/>
                <w:bCs/>
              </w:rPr>
            </w:pPr>
            <w:r w:rsidRPr="00264A5C">
              <w:rPr>
                <w:b/>
                <w:bCs/>
              </w:rPr>
              <w:t>Système</w:t>
            </w:r>
          </w:p>
        </w:tc>
      </w:tr>
      <w:tr w:rsidR="00957CEB" w14:paraId="6C3D5392" w14:textId="77777777" w:rsidTr="00925D82">
        <w:tc>
          <w:tcPr>
            <w:tcW w:w="2127" w:type="dxa"/>
          </w:tcPr>
          <w:p w14:paraId="6B3D01E1" w14:textId="6B877E44" w:rsidR="00957CEB" w:rsidRPr="00264A5C" w:rsidRDefault="00BF4244" w:rsidP="00925D82">
            <w:pPr>
              <w:rPr>
                <w:b/>
                <w:bCs/>
              </w:rPr>
            </w:pPr>
            <w:r>
              <w:rPr>
                <w:b/>
                <w:bCs/>
              </w:rPr>
              <w:t>6</w:t>
            </w:r>
            <w:r w:rsidR="00957CEB" w:rsidRPr="00264A5C">
              <w:rPr>
                <w:b/>
                <w:bCs/>
              </w:rPr>
              <w:t>.</w:t>
            </w:r>
            <w:r w:rsidR="00957CEB">
              <w:rPr>
                <w:b/>
                <w:bCs/>
              </w:rPr>
              <w:t>1</w:t>
            </w:r>
          </w:p>
        </w:tc>
        <w:tc>
          <w:tcPr>
            <w:tcW w:w="3914" w:type="dxa"/>
          </w:tcPr>
          <w:p w14:paraId="1E7E1312" w14:textId="77777777" w:rsidR="00957CEB" w:rsidRDefault="00957CEB" w:rsidP="00925D82">
            <w:r>
              <w:t>Il décide de quitter le site d'OC Pizza.</w:t>
            </w:r>
          </w:p>
        </w:tc>
        <w:tc>
          <w:tcPr>
            <w:tcW w:w="3021" w:type="dxa"/>
          </w:tcPr>
          <w:p w14:paraId="65AE569B" w14:textId="77777777" w:rsidR="00957CEB" w:rsidRDefault="00957CEB" w:rsidP="00925D82"/>
        </w:tc>
      </w:tr>
      <w:tr w:rsidR="00BF4244" w14:paraId="7E680F9F" w14:textId="77777777" w:rsidTr="00925D82">
        <w:tc>
          <w:tcPr>
            <w:tcW w:w="2127" w:type="dxa"/>
            <w:shd w:val="clear" w:color="auto" w:fill="E7E6E6" w:themeFill="background2"/>
          </w:tcPr>
          <w:p w14:paraId="07BBEB06" w14:textId="1B21F831" w:rsidR="00BF4244" w:rsidRPr="00264A5C" w:rsidRDefault="00BF4244" w:rsidP="00BF4244">
            <w:pPr>
              <w:rPr>
                <w:b/>
                <w:bCs/>
              </w:rPr>
            </w:pPr>
            <w:r>
              <w:rPr>
                <w:b/>
                <w:bCs/>
              </w:rPr>
              <w:t>6.2</w:t>
            </w:r>
          </w:p>
        </w:tc>
        <w:tc>
          <w:tcPr>
            <w:tcW w:w="3914" w:type="dxa"/>
            <w:shd w:val="clear" w:color="auto" w:fill="E7E6E6" w:themeFill="background2"/>
          </w:tcPr>
          <w:p w14:paraId="4F33F6B5" w14:textId="77777777" w:rsidR="00BF4244" w:rsidRDefault="00BF4244" w:rsidP="00BF4244"/>
        </w:tc>
        <w:tc>
          <w:tcPr>
            <w:tcW w:w="3021" w:type="dxa"/>
            <w:shd w:val="clear" w:color="auto" w:fill="E7E6E6" w:themeFill="background2"/>
          </w:tcPr>
          <w:p w14:paraId="178C5A11" w14:textId="338FB049" w:rsidR="00BF4244" w:rsidRDefault="00BF4244" w:rsidP="00BF4244">
            <w:r>
              <w:t>Supprime le panier.</w:t>
            </w:r>
          </w:p>
        </w:tc>
      </w:tr>
      <w:tr w:rsidR="00BF4244" w14:paraId="0DAB004B" w14:textId="77777777" w:rsidTr="00925D82">
        <w:tc>
          <w:tcPr>
            <w:tcW w:w="2127" w:type="dxa"/>
          </w:tcPr>
          <w:p w14:paraId="792C319B" w14:textId="5DC6722B" w:rsidR="00BF4244" w:rsidRPr="00264A5C" w:rsidRDefault="00BF4244" w:rsidP="00BF4244">
            <w:pPr>
              <w:rPr>
                <w:b/>
                <w:bCs/>
              </w:rPr>
            </w:pPr>
            <w:r>
              <w:rPr>
                <w:b/>
                <w:bCs/>
              </w:rPr>
              <w:t>6.3</w:t>
            </w:r>
          </w:p>
        </w:tc>
        <w:tc>
          <w:tcPr>
            <w:tcW w:w="3914" w:type="dxa"/>
          </w:tcPr>
          <w:p w14:paraId="2F780869" w14:textId="77777777" w:rsidR="00BF4244" w:rsidRDefault="00BF4244" w:rsidP="00BF4244"/>
        </w:tc>
        <w:tc>
          <w:tcPr>
            <w:tcW w:w="3021" w:type="dxa"/>
          </w:tcPr>
          <w:p w14:paraId="2AE77CC9" w14:textId="2A6A9CD7" w:rsidR="00BF4244" w:rsidRDefault="00BF4244" w:rsidP="00BF4244">
            <w:r>
              <w:t>Arrêt du cas d'utilisation</w:t>
            </w:r>
          </w:p>
        </w:tc>
      </w:tr>
    </w:tbl>
    <w:p w14:paraId="056DF342" w14:textId="77777777" w:rsidR="00957CEB" w:rsidRDefault="00957CEB" w:rsidP="00957CEB"/>
    <w:p w14:paraId="6619E232" w14:textId="77777777" w:rsidR="00957CEB" w:rsidRDefault="00957CEB" w:rsidP="00957CEB">
      <w:pPr>
        <w:pStyle w:val="Titre3"/>
      </w:pPr>
      <w:bookmarkStart w:id="50" w:name="_Toc18000836"/>
      <w:r>
        <w:t>La fin et les postconditions.</w:t>
      </w:r>
      <w:bookmarkEnd w:id="50"/>
    </w:p>
    <w:tbl>
      <w:tblPr>
        <w:tblStyle w:val="Grilledutableau"/>
        <w:tblW w:w="0" w:type="auto"/>
        <w:tblLook w:val="04A0" w:firstRow="1" w:lastRow="0" w:firstColumn="1" w:lastColumn="0" w:noHBand="0" w:noVBand="1"/>
      </w:tblPr>
      <w:tblGrid>
        <w:gridCol w:w="2127"/>
        <w:gridCol w:w="6935"/>
      </w:tblGrid>
      <w:tr w:rsidR="00957CEB" w14:paraId="2D7D27CB" w14:textId="77777777" w:rsidTr="00925D82">
        <w:tc>
          <w:tcPr>
            <w:tcW w:w="2127" w:type="dxa"/>
            <w:shd w:val="clear" w:color="auto" w:fill="E7E6E6" w:themeFill="background2"/>
          </w:tcPr>
          <w:p w14:paraId="0A07935A" w14:textId="77777777" w:rsidR="00957CEB" w:rsidRPr="00264A5C" w:rsidRDefault="00957CEB" w:rsidP="00925D82">
            <w:pPr>
              <w:rPr>
                <w:b/>
                <w:bCs/>
              </w:rPr>
            </w:pPr>
            <w:r w:rsidRPr="00264A5C">
              <w:rPr>
                <w:b/>
                <w:bCs/>
              </w:rPr>
              <w:t>Fin</w:t>
            </w:r>
          </w:p>
        </w:tc>
        <w:tc>
          <w:tcPr>
            <w:tcW w:w="6935" w:type="dxa"/>
            <w:shd w:val="clear" w:color="auto" w:fill="E7E6E6" w:themeFill="background2"/>
          </w:tcPr>
          <w:p w14:paraId="5FAC887C" w14:textId="2F0FCB33" w:rsidR="00957CEB" w:rsidRDefault="00957CEB" w:rsidP="00925D82">
            <w:r w:rsidRPr="003D6F76">
              <w:t xml:space="preserve">Scénario </w:t>
            </w:r>
            <w:r>
              <w:t xml:space="preserve">nominal : après le point </w:t>
            </w:r>
            <w:r w:rsidR="00BF4244">
              <w:t>7</w:t>
            </w:r>
            <w:r>
              <w:t xml:space="preserve"> </w:t>
            </w:r>
            <w:r w:rsidRPr="004806DB">
              <w:t xml:space="preserve">Appel du cas d’utilisation « </w:t>
            </w:r>
            <w:r>
              <w:t>Valider</w:t>
            </w:r>
            <w:r w:rsidRPr="004806DB">
              <w:t xml:space="preserve"> </w:t>
            </w:r>
            <w:r>
              <w:t>commande</w:t>
            </w:r>
            <w:r w:rsidRPr="004806DB">
              <w:t xml:space="preserve"> »</w:t>
            </w:r>
          </w:p>
          <w:p w14:paraId="78FCDE00" w14:textId="77777777" w:rsidR="00957CEB" w:rsidRDefault="00957CEB" w:rsidP="00925D82"/>
          <w:p w14:paraId="17DDA7DA" w14:textId="617F59DD" w:rsidR="00957CEB" w:rsidRPr="003D6F76" w:rsidRDefault="00957CEB" w:rsidP="00925D82">
            <w:r>
              <w:t xml:space="preserve">Scénario d'exception : après les points 2 et </w:t>
            </w:r>
            <w:r w:rsidR="00BF4244">
              <w:t>6</w:t>
            </w:r>
            <w:r>
              <w:t xml:space="preserve"> si l'utilisateur quitte le site d'OC Pizza.</w:t>
            </w:r>
          </w:p>
        </w:tc>
      </w:tr>
      <w:tr w:rsidR="00957CEB" w14:paraId="1FC6BD79" w14:textId="77777777" w:rsidTr="00925D82">
        <w:tc>
          <w:tcPr>
            <w:tcW w:w="2127" w:type="dxa"/>
          </w:tcPr>
          <w:p w14:paraId="356C692B" w14:textId="77777777" w:rsidR="00957CEB" w:rsidRPr="00264A5C" w:rsidRDefault="00957CEB" w:rsidP="00925D82">
            <w:pPr>
              <w:rPr>
                <w:b/>
                <w:bCs/>
              </w:rPr>
            </w:pPr>
            <w:r w:rsidRPr="00264A5C">
              <w:rPr>
                <w:b/>
                <w:bCs/>
              </w:rPr>
              <w:t>Postconditions</w:t>
            </w:r>
          </w:p>
        </w:tc>
        <w:tc>
          <w:tcPr>
            <w:tcW w:w="6935" w:type="dxa"/>
          </w:tcPr>
          <w:p w14:paraId="1B0B68F8" w14:textId="77777777" w:rsidR="00957CEB" w:rsidRDefault="00957CEB" w:rsidP="00925D82">
            <w:r>
              <w:t>Un produit est supprimé du panier.</w:t>
            </w:r>
          </w:p>
        </w:tc>
      </w:tr>
    </w:tbl>
    <w:p w14:paraId="265F9A75" w14:textId="77777777" w:rsidR="00957CEB" w:rsidRDefault="00957CEB" w:rsidP="00957CEB"/>
    <w:p w14:paraId="3CB549A1" w14:textId="77777777" w:rsidR="00957CEB" w:rsidRDefault="00957CEB" w:rsidP="00957CEB">
      <w:pPr>
        <w:pStyle w:val="Titre3"/>
      </w:pPr>
      <w:bookmarkStart w:id="51" w:name="_Toc18000837"/>
      <w:r>
        <w:t>Compléments.</w:t>
      </w:r>
      <w:bookmarkEnd w:id="51"/>
    </w:p>
    <w:tbl>
      <w:tblPr>
        <w:tblStyle w:val="Grilledutableau"/>
        <w:tblW w:w="0" w:type="auto"/>
        <w:tblLook w:val="04A0" w:firstRow="1" w:lastRow="0" w:firstColumn="1" w:lastColumn="0" w:noHBand="0" w:noVBand="1"/>
      </w:tblPr>
      <w:tblGrid>
        <w:gridCol w:w="2127"/>
        <w:gridCol w:w="6935"/>
      </w:tblGrid>
      <w:tr w:rsidR="00957CEB" w:rsidRPr="00A81C10" w14:paraId="7C83D452" w14:textId="77777777" w:rsidTr="00925D82">
        <w:tc>
          <w:tcPr>
            <w:tcW w:w="2127" w:type="dxa"/>
            <w:shd w:val="clear" w:color="auto" w:fill="E7E6E6" w:themeFill="background2"/>
          </w:tcPr>
          <w:p w14:paraId="11D67823" w14:textId="77777777" w:rsidR="00957CEB" w:rsidRPr="00264A5C" w:rsidRDefault="00957CEB" w:rsidP="00925D82">
            <w:pPr>
              <w:rPr>
                <w:b/>
                <w:bCs/>
              </w:rPr>
            </w:pPr>
            <w:r w:rsidRPr="00264A5C">
              <w:rPr>
                <w:b/>
                <w:bCs/>
              </w:rPr>
              <w:t>Ergonomie</w:t>
            </w:r>
          </w:p>
        </w:tc>
        <w:tc>
          <w:tcPr>
            <w:tcW w:w="6935" w:type="dxa"/>
            <w:shd w:val="clear" w:color="auto" w:fill="E7E6E6" w:themeFill="background2"/>
          </w:tcPr>
          <w:p w14:paraId="6BCB979A" w14:textId="3E5F8132" w:rsidR="00957CEB" w:rsidRPr="00F065E7" w:rsidRDefault="00957CEB" w:rsidP="00925D82">
            <w:r w:rsidRPr="00F065E7">
              <w:t>Affi</w:t>
            </w:r>
            <w:r>
              <w:t xml:space="preserve">chage sous l'image du produit des boutons ajouter et supprimer et d'un conteur indiquant la quantité dans le panier. Il faut supprimer les paniers qui ne sont pas validé au bout d'un certain temps. </w:t>
            </w:r>
          </w:p>
        </w:tc>
      </w:tr>
      <w:tr w:rsidR="00957CEB" w14:paraId="0D79B884" w14:textId="77777777" w:rsidTr="00925D82">
        <w:tc>
          <w:tcPr>
            <w:tcW w:w="2127" w:type="dxa"/>
          </w:tcPr>
          <w:p w14:paraId="687544D9" w14:textId="77777777" w:rsidR="00957CEB" w:rsidRPr="00264A5C" w:rsidRDefault="00957CEB" w:rsidP="00925D82">
            <w:pPr>
              <w:rPr>
                <w:b/>
                <w:bCs/>
              </w:rPr>
            </w:pPr>
            <w:r w:rsidRPr="00264A5C">
              <w:rPr>
                <w:b/>
                <w:bCs/>
              </w:rPr>
              <w:t>Performances attendues</w:t>
            </w:r>
          </w:p>
        </w:tc>
        <w:tc>
          <w:tcPr>
            <w:tcW w:w="6935" w:type="dxa"/>
          </w:tcPr>
          <w:p w14:paraId="75DF2ACC" w14:textId="77777777" w:rsidR="00957CEB" w:rsidRPr="00F065E7" w:rsidRDefault="00957CEB" w:rsidP="00925D82"/>
        </w:tc>
      </w:tr>
      <w:tr w:rsidR="00957CEB" w14:paraId="3DC4A5F0" w14:textId="77777777" w:rsidTr="00925D82">
        <w:tc>
          <w:tcPr>
            <w:tcW w:w="2127" w:type="dxa"/>
            <w:shd w:val="clear" w:color="auto" w:fill="E7E6E6" w:themeFill="background2"/>
          </w:tcPr>
          <w:p w14:paraId="11A862B8" w14:textId="77777777" w:rsidR="00957CEB" w:rsidRPr="00264A5C" w:rsidRDefault="00957CEB" w:rsidP="00925D82">
            <w:pPr>
              <w:rPr>
                <w:b/>
                <w:bCs/>
              </w:rPr>
            </w:pPr>
            <w:r w:rsidRPr="00264A5C">
              <w:rPr>
                <w:b/>
                <w:bCs/>
              </w:rPr>
              <w:t>Problèmes non résolus</w:t>
            </w:r>
          </w:p>
        </w:tc>
        <w:tc>
          <w:tcPr>
            <w:tcW w:w="6935" w:type="dxa"/>
            <w:shd w:val="clear" w:color="auto" w:fill="E7E6E6" w:themeFill="background2"/>
          </w:tcPr>
          <w:p w14:paraId="03DFDA41" w14:textId="77777777" w:rsidR="00957CEB" w:rsidRDefault="00957CEB" w:rsidP="00925D82"/>
        </w:tc>
      </w:tr>
    </w:tbl>
    <w:p w14:paraId="602101BA" w14:textId="77777777" w:rsidR="007C6797" w:rsidRDefault="007C6797" w:rsidP="007C6797"/>
    <w:p w14:paraId="6D4C180E" w14:textId="77777777" w:rsidR="007C6797" w:rsidRDefault="007C6797" w:rsidP="007C6797">
      <w:pPr>
        <w:pStyle w:val="Titre3"/>
      </w:pPr>
      <w:bookmarkStart w:id="52" w:name="_Toc18000838"/>
      <w:r>
        <w:t>User Story.</w:t>
      </w:r>
      <w:bookmarkEnd w:id="52"/>
    </w:p>
    <w:p w14:paraId="1B43C8F9" w14:textId="77777777" w:rsidR="007C6797" w:rsidRDefault="007C6797" w:rsidP="007C6797">
      <w:pPr>
        <w:jc w:val="left"/>
      </w:pPr>
    </w:p>
    <w:tbl>
      <w:tblPr>
        <w:tblStyle w:val="Grilledutableau"/>
        <w:tblW w:w="0" w:type="auto"/>
        <w:tblLook w:val="04A0" w:firstRow="1" w:lastRow="0" w:firstColumn="1" w:lastColumn="0" w:noHBand="0" w:noVBand="1"/>
      </w:tblPr>
      <w:tblGrid>
        <w:gridCol w:w="1413"/>
        <w:gridCol w:w="7649"/>
      </w:tblGrid>
      <w:tr w:rsidR="007C6797" w14:paraId="63E95B89" w14:textId="77777777" w:rsidTr="007C6797">
        <w:tc>
          <w:tcPr>
            <w:tcW w:w="1413" w:type="dxa"/>
          </w:tcPr>
          <w:p w14:paraId="1281C3EA" w14:textId="77777777" w:rsidR="007C6797" w:rsidRDefault="007C6797" w:rsidP="007C6797">
            <w:pPr>
              <w:jc w:val="left"/>
            </w:pPr>
            <w:r>
              <w:rPr>
                <w:noProof/>
              </w:rPr>
              <w:drawing>
                <wp:inline distT="0" distB="0" distL="0" distR="0" wp14:anchorId="0A699028" wp14:editId="0ECC0BE7">
                  <wp:extent cx="720000" cy="774000"/>
                  <wp:effectExtent l="0" t="0" r="4445"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00" cy="774000"/>
                          </a:xfrm>
                          <a:prstGeom prst="rect">
                            <a:avLst/>
                          </a:prstGeom>
                          <a:noFill/>
                          <a:ln>
                            <a:noFill/>
                          </a:ln>
                        </pic:spPr>
                      </pic:pic>
                    </a:graphicData>
                  </a:graphic>
                </wp:inline>
              </w:drawing>
            </w:r>
          </w:p>
        </w:tc>
        <w:tc>
          <w:tcPr>
            <w:tcW w:w="7649" w:type="dxa"/>
          </w:tcPr>
          <w:p w14:paraId="1745981D" w14:textId="1B453A8D" w:rsidR="007C6797" w:rsidRDefault="007C6797" w:rsidP="007C6797">
            <w:pPr>
              <w:jc w:val="left"/>
            </w:pPr>
            <w:r>
              <w:t>En tant que Franck je veux cliquer sur un bouton "Supprimer" sous l'image du produit pour l'enlever du panier.</w:t>
            </w:r>
          </w:p>
        </w:tc>
      </w:tr>
    </w:tbl>
    <w:p w14:paraId="712A7F1B" w14:textId="77777777" w:rsidR="00C03FF7" w:rsidRDefault="00C03FF7">
      <w:pPr>
        <w:jc w:val="left"/>
      </w:pPr>
    </w:p>
    <w:p w14:paraId="2E0C5887" w14:textId="77777777" w:rsidR="00C03FF7" w:rsidRDefault="00C03FF7">
      <w:pPr>
        <w:jc w:val="left"/>
      </w:pPr>
      <w:r>
        <w:br w:type="page"/>
      </w:r>
    </w:p>
    <w:p w14:paraId="3DBBAD80" w14:textId="77777777" w:rsidR="00957CEB" w:rsidRDefault="00957CEB" w:rsidP="00957CEB">
      <w:pPr>
        <w:pStyle w:val="Titre2"/>
      </w:pPr>
      <w:bookmarkStart w:id="53" w:name="_Toc18000839"/>
      <w:r>
        <w:t>C</w:t>
      </w:r>
      <w:r w:rsidRPr="00A81C10">
        <w:t>as d'utilisation &lt;&lt;</w:t>
      </w:r>
      <w:r w:rsidR="00925D82">
        <w:t>Valider commande</w:t>
      </w:r>
      <w:r w:rsidRPr="00A81C10">
        <w:t>&gt;&gt;</w:t>
      </w:r>
      <w:bookmarkEnd w:id="53"/>
    </w:p>
    <w:p w14:paraId="4E4A6779" w14:textId="77777777" w:rsidR="00241FF4" w:rsidRPr="00A81C10" w:rsidRDefault="00241FF4" w:rsidP="00241FF4">
      <w:pPr>
        <w:pStyle w:val="Titre3"/>
      </w:pPr>
      <w:bookmarkStart w:id="54" w:name="_Toc18000840"/>
      <w:r>
        <w:t>Identification</w:t>
      </w:r>
      <w:bookmarkEnd w:id="54"/>
    </w:p>
    <w:tbl>
      <w:tblPr>
        <w:tblStyle w:val="Grilledutableau"/>
        <w:tblW w:w="9067" w:type="dxa"/>
        <w:tblLook w:val="04A0" w:firstRow="1" w:lastRow="0" w:firstColumn="1" w:lastColumn="0" w:noHBand="0" w:noVBand="1"/>
      </w:tblPr>
      <w:tblGrid>
        <w:gridCol w:w="2119"/>
        <w:gridCol w:w="6948"/>
      </w:tblGrid>
      <w:tr w:rsidR="00241FF4" w14:paraId="149FF404" w14:textId="77777777" w:rsidTr="00241FF4">
        <w:tc>
          <w:tcPr>
            <w:tcW w:w="0" w:type="auto"/>
            <w:shd w:val="clear" w:color="auto" w:fill="E7E6E6" w:themeFill="background2"/>
          </w:tcPr>
          <w:p w14:paraId="177060A8" w14:textId="77777777" w:rsidR="00241FF4" w:rsidRPr="00A14E6E" w:rsidRDefault="00241FF4" w:rsidP="00241FF4">
            <w:pPr>
              <w:rPr>
                <w:b/>
                <w:bCs/>
              </w:rPr>
            </w:pPr>
            <w:r w:rsidRPr="00A14E6E">
              <w:rPr>
                <w:b/>
                <w:bCs/>
              </w:rPr>
              <w:t>Numéro</w:t>
            </w:r>
          </w:p>
        </w:tc>
        <w:tc>
          <w:tcPr>
            <w:tcW w:w="6948" w:type="dxa"/>
            <w:shd w:val="clear" w:color="auto" w:fill="E7E6E6" w:themeFill="background2"/>
          </w:tcPr>
          <w:p w14:paraId="4D38BC63" w14:textId="77777777" w:rsidR="00241FF4" w:rsidRPr="00264A5C" w:rsidRDefault="00925D82" w:rsidP="00241FF4">
            <w:pPr>
              <w:rPr>
                <w:b/>
                <w:bCs/>
              </w:rPr>
            </w:pPr>
            <w:r>
              <w:rPr>
                <w:b/>
                <w:bCs/>
              </w:rPr>
              <w:t>4</w:t>
            </w:r>
          </w:p>
        </w:tc>
      </w:tr>
      <w:tr w:rsidR="00241FF4" w14:paraId="15CF818A" w14:textId="77777777" w:rsidTr="00241FF4">
        <w:tc>
          <w:tcPr>
            <w:tcW w:w="0" w:type="auto"/>
          </w:tcPr>
          <w:p w14:paraId="5760ECF5" w14:textId="77777777" w:rsidR="00241FF4" w:rsidRPr="00A14E6E" w:rsidRDefault="00241FF4" w:rsidP="00241FF4">
            <w:pPr>
              <w:rPr>
                <w:b/>
                <w:bCs/>
              </w:rPr>
            </w:pPr>
            <w:r w:rsidRPr="00A14E6E">
              <w:rPr>
                <w:b/>
                <w:bCs/>
              </w:rPr>
              <w:t>Nom</w:t>
            </w:r>
          </w:p>
        </w:tc>
        <w:tc>
          <w:tcPr>
            <w:tcW w:w="6948" w:type="dxa"/>
          </w:tcPr>
          <w:p w14:paraId="3C6F52FD" w14:textId="77777777" w:rsidR="00241FF4" w:rsidRPr="00A14E6E" w:rsidRDefault="00925D82" w:rsidP="00241FF4">
            <w:r>
              <w:t>Valider</w:t>
            </w:r>
            <w:r w:rsidR="00241FF4">
              <w:t xml:space="preserve"> une commande</w:t>
            </w:r>
            <w:r w:rsidR="00E264EB">
              <w:t xml:space="preserve"> (package Commandes)</w:t>
            </w:r>
          </w:p>
        </w:tc>
      </w:tr>
      <w:tr w:rsidR="00241FF4" w14:paraId="25A1EF4D" w14:textId="77777777" w:rsidTr="00241FF4">
        <w:tc>
          <w:tcPr>
            <w:tcW w:w="0" w:type="auto"/>
            <w:shd w:val="clear" w:color="auto" w:fill="E7E6E6" w:themeFill="background2"/>
          </w:tcPr>
          <w:p w14:paraId="54A94580" w14:textId="77777777" w:rsidR="00241FF4" w:rsidRPr="00A14E6E" w:rsidRDefault="00241FF4" w:rsidP="00241FF4">
            <w:pPr>
              <w:rPr>
                <w:b/>
                <w:bCs/>
              </w:rPr>
            </w:pPr>
            <w:r w:rsidRPr="00A14E6E">
              <w:rPr>
                <w:b/>
                <w:bCs/>
              </w:rPr>
              <w:t>A</w:t>
            </w:r>
            <w:r>
              <w:rPr>
                <w:b/>
                <w:bCs/>
              </w:rPr>
              <w:t>c</w:t>
            </w:r>
            <w:r w:rsidRPr="00A14E6E">
              <w:rPr>
                <w:b/>
                <w:bCs/>
              </w:rPr>
              <w:t>teur(s)</w:t>
            </w:r>
          </w:p>
        </w:tc>
        <w:tc>
          <w:tcPr>
            <w:tcW w:w="6948" w:type="dxa"/>
            <w:shd w:val="clear" w:color="auto" w:fill="E7E6E6" w:themeFill="background2"/>
          </w:tcPr>
          <w:p w14:paraId="7CDC2C71" w14:textId="77777777" w:rsidR="00241FF4" w:rsidRPr="00A14E6E" w:rsidRDefault="00241FF4" w:rsidP="00241FF4">
            <w:r>
              <w:t>Acheteur (Client ou Employé)</w:t>
            </w:r>
          </w:p>
        </w:tc>
      </w:tr>
      <w:tr w:rsidR="00241FF4" w14:paraId="2513F0B6" w14:textId="77777777" w:rsidTr="00241FF4">
        <w:tc>
          <w:tcPr>
            <w:tcW w:w="0" w:type="auto"/>
          </w:tcPr>
          <w:p w14:paraId="50662760" w14:textId="77777777" w:rsidR="00241FF4" w:rsidRPr="00A14E6E" w:rsidRDefault="00241FF4" w:rsidP="00241FF4">
            <w:pPr>
              <w:rPr>
                <w:b/>
                <w:bCs/>
              </w:rPr>
            </w:pPr>
            <w:r w:rsidRPr="00A14E6E">
              <w:rPr>
                <w:b/>
                <w:bCs/>
              </w:rPr>
              <w:t>Description succincte</w:t>
            </w:r>
          </w:p>
        </w:tc>
        <w:tc>
          <w:tcPr>
            <w:tcW w:w="6948" w:type="dxa"/>
          </w:tcPr>
          <w:p w14:paraId="7A0175DF" w14:textId="77777777" w:rsidR="00241FF4" w:rsidRPr="00A14E6E" w:rsidRDefault="00241FF4" w:rsidP="00241FF4">
            <w:r>
              <w:t>L</w:t>
            </w:r>
            <w:r w:rsidR="00925D82">
              <w:t>a</w:t>
            </w:r>
            <w:r>
              <w:t xml:space="preserve"> </w:t>
            </w:r>
            <w:r w:rsidR="00925D82">
              <w:t>validation de</w:t>
            </w:r>
            <w:r>
              <w:t xml:space="preserve"> commande doit être possible depuis internet par le Client et au magasin par l'Employé.</w:t>
            </w:r>
          </w:p>
        </w:tc>
      </w:tr>
      <w:tr w:rsidR="00241FF4" w:rsidRPr="00D2552F" w14:paraId="199A06BC" w14:textId="77777777" w:rsidTr="00241FF4">
        <w:tc>
          <w:tcPr>
            <w:tcW w:w="0" w:type="auto"/>
            <w:shd w:val="clear" w:color="auto" w:fill="E7E6E6" w:themeFill="background2"/>
          </w:tcPr>
          <w:p w14:paraId="090643F9" w14:textId="77777777" w:rsidR="00241FF4" w:rsidRPr="00A14E6E" w:rsidRDefault="00241FF4" w:rsidP="00241FF4">
            <w:pPr>
              <w:rPr>
                <w:b/>
                <w:bCs/>
              </w:rPr>
            </w:pPr>
            <w:r w:rsidRPr="00A14E6E">
              <w:rPr>
                <w:b/>
                <w:bCs/>
              </w:rPr>
              <w:t>Auteur</w:t>
            </w:r>
          </w:p>
        </w:tc>
        <w:tc>
          <w:tcPr>
            <w:tcW w:w="6948" w:type="dxa"/>
            <w:shd w:val="clear" w:color="auto" w:fill="E7E6E6" w:themeFill="background2"/>
          </w:tcPr>
          <w:p w14:paraId="506A505E" w14:textId="77777777" w:rsidR="00241FF4" w:rsidRPr="00FD3206" w:rsidRDefault="00241FF4" w:rsidP="00241FF4">
            <w:pPr>
              <w:rPr>
                <w:lang w:val="pt-PT"/>
              </w:rPr>
            </w:pPr>
            <w:r w:rsidRPr="00FD3206">
              <w:rPr>
                <w:lang w:val="pt-PT"/>
              </w:rPr>
              <w:t>P.-E.DOS SANTOS FACAO</w:t>
            </w:r>
          </w:p>
        </w:tc>
      </w:tr>
      <w:tr w:rsidR="00241FF4" w14:paraId="288815CB" w14:textId="77777777" w:rsidTr="00241FF4">
        <w:tc>
          <w:tcPr>
            <w:tcW w:w="0" w:type="auto"/>
          </w:tcPr>
          <w:p w14:paraId="450112F1" w14:textId="77777777" w:rsidR="00241FF4" w:rsidRPr="00A14E6E" w:rsidRDefault="00241FF4" w:rsidP="00241FF4">
            <w:pPr>
              <w:rPr>
                <w:b/>
                <w:bCs/>
              </w:rPr>
            </w:pPr>
            <w:r w:rsidRPr="00A14E6E">
              <w:rPr>
                <w:b/>
                <w:bCs/>
              </w:rPr>
              <w:t>Date(s)</w:t>
            </w:r>
          </w:p>
        </w:tc>
        <w:tc>
          <w:tcPr>
            <w:tcW w:w="6948" w:type="dxa"/>
          </w:tcPr>
          <w:p w14:paraId="55408DAD" w14:textId="207036E5" w:rsidR="00241FF4" w:rsidRPr="00A14E6E" w:rsidRDefault="00A84287" w:rsidP="00241FF4">
            <w:r>
              <w:t>29</w:t>
            </w:r>
            <w:r w:rsidR="00241FF4">
              <w:t>/0</w:t>
            </w:r>
            <w:r w:rsidR="00925D82">
              <w:t>7</w:t>
            </w:r>
            <w:r w:rsidR="00241FF4">
              <w:t>/</w:t>
            </w:r>
            <w:r w:rsidR="00925D82">
              <w:t>3</w:t>
            </w:r>
            <w:r w:rsidR="00241FF4">
              <w:t xml:space="preserve"> </w:t>
            </w:r>
            <w:r w:rsidR="00241FF4" w:rsidRPr="00A14E6E">
              <w:t>(</w:t>
            </w:r>
            <w:r>
              <w:t>seconde</w:t>
            </w:r>
            <w:r w:rsidR="00241FF4" w:rsidRPr="00A14E6E">
              <w:t xml:space="preserve"> rédaction)</w:t>
            </w:r>
          </w:p>
        </w:tc>
      </w:tr>
      <w:tr w:rsidR="00241FF4" w14:paraId="2B9725DB" w14:textId="77777777" w:rsidTr="00241FF4">
        <w:tc>
          <w:tcPr>
            <w:tcW w:w="0" w:type="auto"/>
            <w:shd w:val="clear" w:color="auto" w:fill="E7E6E6" w:themeFill="background2"/>
          </w:tcPr>
          <w:p w14:paraId="07B8CE76" w14:textId="77777777" w:rsidR="00241FF4" w:rsidRPr="00A14E6E" w:rsidRDefault="00241FF4" w:rsidP="00241FF4">
            <w:pPr>
              <w:rPr>
                <w:b/>
                <w:bCs/>
              </w:rPr>
            </w:pPr>
            <w:r w:rsidRPr="00A14E6E">
              <w:rPr>
                <w:b/>
                <w:bCs/>
              </w:rPr>
              <w:t>Préconditions</w:t>
            </w:r>
          </w:p>
        </w:tc>
        <w:tc>
          <w:tcPr>
            <w:tcW w:w="6948" w:type="dxa"/>
            <w:shd w:val="clear" w:color="auto" w:fill="E7E6E6" w:themeFill="background2"/>
          </w:tcPr>
          <w:p w14:paraId="57D543CE" w14:textId="77777777" w:rsidR="00241FF4" w:rsidRPr="00A14E6E" w:rsidRDefault="00925D82" w:rsidP="00241FF4">
            <w:r>
              <w:t>L'</w:t>
            </w:r>
            <w:r w:rsidR="00241FF4">
              <w:t>Employé</w:t>
            </w:r>
            <w:r>
              <w:t xml:space="preserve"> doit être authentifié et le panier ne doit pas être vide.</w:t>
            </w:r>
          </w:p>
        </w:tc>
      </w:tr>
      <w:tr w:rsidR="00241FF4" w14:paraId="0C336E00" w14:textId="77777777" w:rsidTr="00241FF4">
        <w:tc>
          <w:tcPr>
            <w:tcW w:w="0" w:type="auto"/>
          </w:tcPr>
          <w:p w14:paraId="60940B3D" w14:textId="77777777" w:rsidR="00241FF4" w:rsidRPr="00A14E6E" w:rsidRDefault="00241FF4" w:rsidP="00241FF4">
            <w:pPr>
              <w:rPr>
                <w:b/>
                <w:bCs/>
              </w:rPr>
            </w:pPr>
            <w:r w:rsidRPr="00A14E6E">
              <w:rPr>
                <w:b/>
                <w:bCs/>
              </w:rPr>
              <w:t>Démarrage</w:t>
            </w:r>
          </w:p>
        </w:tc>
        <w:tc>
          <w:tcPr>
            <w:tcW w:w="6948" w:type="dxa"/>
          </w:tcPr>
          <w:p w14:paraId="2A800458" w14:textId="77777777" w:rsidR="00241FF4" w:rsidRPr="00A14E6E" w:rsidRDefault="00925D82" w:rsidP="00241FF4">
            <w:r>
              <w:t>L'utilisateur demande de valider la commande.</w:t>
            </w:r>
          </w:p>
        </w:tc>
      </w:tr>
    </w:tbl>
    <w:p w14:paraId="2C0FBB29" w14:textId="77777777" w:rsidR="00241FF4" w:rsidRDefault="00241FF4" w:rsidP="00241FF4"/>
    <w:p w14:paraId="728BE078" w14:textId="77777777" w:rsidR="00241FF4" w:rsidRPr="00264A5C" w:rsidRDefault="00241FF4" w:rsidP="00241FF4">
      <w:pPr>
        <w:pStyle w:val="Titre3"/>
      </w:pPr>
      <w:bookmarkStart w:id="55" w:name="_Toc18000841"/>
      <w:r w:rsidRPr="00264A5C">
        <w:t>Le dialogue : le scénario nominal.</w:t>
      </w:r>
      <w:bookmarkEnd w:id="55"/>
    </w:p>
    <w:tbl>
      <w:tblPr>
        <w:tblStyle w:val="Grilledutableau"/>
        <w:tblW w:w="0" w:type="auto"/>
        <w:tblLook w:val="04A0" w:firstRow="1" w:lastRow="0" w:firstColumn="1" w:lastColumn="0" w:noHBand="0" w:noVBand="1"/>
      </w:tblPr>
      <w:tblGrid>
        <w:gridCol w:w="2127"/>
        <w:gridCol w:w="3914"/>
        <w:gridCol w:w="3021"/>
      </w:tblGrid>
      <w:tr w:rsidR="00241FF4" w14:paraId="7FCC6AA1" w14:textId="77777777" w:rsidTr="00241FF4">
        <w:tc>
          <w:tcPr>
            <w:tcW w:w="2127" w:type="dxa"/>
            <w:shd w:val="clear" w:color="auto" w:fill="E7E6E6" w:themeFill="background2"/>
          </w:tcPr>
          <w:p w14:paraId="7B2F4DDB" w14:textId="77777777" w:rsidR="00241FF4" w:rsidRPr="00264A5C" w:rsidRDefault="00241FF4" w:rsidP="00241FF4">
            <w:pPr>
              <w:rPr>
                <w:b/>
                <w:bCs/>
              </w:rPr>
            </w:pPr>
            <w:r w:rsidRPr="00264A5C">
              <w:rPr>
                <w:b/>
                <w:bCs/>
              </w:rPr>
              <w:t>Étape du scénario</w:t>
            </w:r>
          </w:p>
        </w:tc>
        <w:tc>
          <w:tcPr>
            <w:tcW w:w="3914" w:type="dxa"/>
            <w:shd w:val="clear" w:color="auto" w:fill="E7E6E6" w:themeFill="background2"/>
          </w:tcPr>
          <w:p w14:paraId="60CACAE9" w14:textId="77777777" w:rsidR="00241FF4" w:rsidRPr="00264A5C" w:rsidRDefault="00241FF4" w:rsidP="00241FF4">
            <w:pPr>
              <w:rPr>
                <w:b/>
                <w:bCs/>
              </w:rPr>
            </w:pPr>
            <w:r w:rsidRPr="00264A5C">
              <w:rPr>
                <w:b/>
                <w:bCs/>
              </w:rPr>
              <w:t>Utilisateur</w:t>
            </w:r>
          </w:p>
        </w:tc>
        <w:tc>
          <w:tcPr>
            <w:tcW w:w="3021" w:type="dxa"/>
            <w:shd w:val="clear" w:color="auto" w:fill="E7E6E6" w:themeFill="background2"/>
          </w:tcPr>
          <w:p w14:paraId="5ED72C54" w14:textId="77777777" w:rsidR="00241FF4" w:rsidRPr="00264A5C" w:rsidRDefault="00241FF4" w:rsidP="00241FF4">
            <w:pPr>
              <w:rPr>
                <w:b/>
                <w:bCs/>
              </w:rPr>
            </w:pPr>
            <w:r w:rsidRPr="00264A5C">
              <w:rPr>
                <w:b/>
                <w:bCs/>
              </w:rPr>
              <w:t>Système</w:t>
            </w:r>
          </w:p>
        </w:tc>
      </w:tr>
      <w:tr w:rsidR="00241FF4" w14:paraId="4C847265" w14:textId="77777777" w:rsidTr="00241FF4">
        <w:tc>
          <w:tcPr>
            <w:tcW w:w="2127" w:type="dxa"/>
          </w:tcPr>
          <w:p w14:paraId="602393B4" w14:textId="77777777" w:rsidR="00241FF4" w:rsidRPr="00264A5C" w:rsidRDefault="00241FF4" w:rsidP="00241FF4">
            <w:pPr>
              <w:rPr>
                <w:b/>
                <w:bCs/>
              </w:rPr>
            </w:pPr>
            <w:r w:rsidRPr="00264A5C">
              <w:rPr>
                <w:b/>
                <w:bCs/>
              </w:rPr>
              <w:t>1.</w:t>
            </w:r>
          </w:p>
        </w:tc>
        <w:tc>
          <w:tcPr>
            <w:tcW w:w="3914" w:type="dxa"/>
          </w:tcPr>
          <w:p w14:paraId="4FE64BE9" w14:textId="77777777" w:rsidR="00241FF4" w:rsidRDefault="00925D82" w:rsidP="00241FF4">
            <w:r>
              <w:t>Il demande de valider la commande.</w:t>
            </w:r>
          </w:p>
        </w:tc>
        <w:tc>
          <w:tcPr>
            <w:tcW w:w="3021" w:type="dxa"/>
          </w:tcPr>
          <w:p w14:paraId="50FB1C95" w14:textId="77777777" w:rsidR="00241FF4" w:rsidRDefault="00241FF4" w:rsidP="00241FF4"/>
        </w:tc>
      </w:tr>
      <w:tr w:rsidR="00877D68" w14:paraId="3B2E5BB3" w14:textId="77777777" w:rsidTr="00241FF4">
        <w:tc>
          <w:tcPr>
            <w:tcW w:w="2127" w:type="dxa"/>
            <w:shd w:val="clear" w:color="auto" w:fill="E7E6E6" w:themeFill="background2"/>
          </w:tcPr>
          <w:p w14:paraId="0456B228" w14:textId="7862E156" w:rsidR="00877D68" w:rsidRPr="00264A5C" w:rsidRDefault="00877D68" w:rsidP="00877D68">
            <w:pPr>
              <w:rPr>
                <w:b/>
                <w:bCs/>
              </w:rPr>
            </w:pPr>
            <w:r w:rsidRPr="00264A5C">
              <w:rPr>
                <w:b/>
                <w:bCs/>
              </w:rPr>
              <w:t>2.</w:t>
            </w:r>
          </w:p>
        </w:tc>
        <w:tc>
          <w:tcPr>
            <w:tcW w:w="3914" w:type="dxa"/>
            <w:shd w:val="clear" w:color="auto" w:fill="E7E6E6" w:themeFill="background2"/>
          </w:tcPr>
          <w:p w14:paraId="0CFD6201" w14:textId="77777777" w:rsidR="00877D68" w:rsidRDefault="00877D68" w:rsidP="00877D68"/>
        </w:tc>
        <w:tc>
          <w:tcPr>
            <w:tcW w:w="3021" w:type="dxa"/>
            <w:shd w:val="clear" w:color="auto" w:fill="E7E6E6" w:themeFill="background2"/>
          </w:tcPr>
          <w:p w14:paraId="6FA5800D" w14:textId="59A22839" w:rsidR="00877D68" w:rsidRDefault="00877D68" w:rsidP="00877D68">
            <w:r>
              <w:t>Vérification du stock.</w:t>
            </w:r>
          </w:p>
        </w:tc>
      </w:tr>
      <w:tr w:rsidR="00877D68" w14:paraId="6B4CE5D7" w14:textId="77777777" w:rsidTr="00877D68">
        <w:tc>
          <w:tcPr>
            <w:tcW w:w="2127" w:type="dxa"/>
            <w:shd w:val="clear" w:color="auto" w:fill="auto"/>
          </w:tcPr>
          <w:p w14:paraId="4880C2E0" w14:textId="046B9F66" w:rsidR="00877D68" w:rsidRPr="00264A5C" w:rsidRDefault="00877D68" w:rsidP="00877D68">
            <w:pPr>
              <w:rPr>
                <w:b/>
                <w:bCs/>
              </w:rPr>
            </w:pPr>
            <w:r w:rsidRPr="00264A5C">
              <w:rPr>
                <w:b/>
                <w:bCs/>
              </w:rPr>
              <w:t>3.</w:t>
            </w:r>
          </w:p>
        </w:tc>
        <w:tc>
          <w:tcPr>
            <w:tcW w:w="3914" w:type="dxa"/>
            <w:shd w:val="clear" w:color="auto" w:fill="auto"/>
          </w:tcPr>
          <w:p w14:paraId="0EC0EEF5" w14:textId="77777777" w:rsidR="00877D68" w:rsidRDefault="00877D68" w:rsidP="00877D68"/>
        </w:tc>
        <w:tc>
          <w:tcPr>
            <w:tcW w:w="3021" w:type="dxa"/>
            <w:shd w:val="clear" w:color="auto" w:fill="auto"/>
          </w:tcPr>
          <w:p w14:paraId="1A9BEFD8" w14:textId="7BF4F0F2" w:rsidR="00877D68" w:rsidRDefault="00877D68" w:rsidP="00877D68">
            <w:r>
              <w:t>Appel du cas d'utilisation &lt;&lt;Modifier&gt;&gt; du package Stock.</w:t>
            </w:r>
          </w:p>
        </w:tc>
      </w:tr>
      <w:tr w:rsidR="00877D68" w14:paraId="4466CC76" w14:textId="77777777" w:rsidTr="00241FF4">
        <w:tc>
          <w:tcPr>
            <w:tcW w:w="2127" w:type="dxa"/>
            <w:shd w:val="clear" w:color="auto" w:fill="E7E6E6" w:themeFill="background2"/>
          </w:tcPr>
          <w:p w14:paraId="1025669C" w14:textId="2FCEC8F9" w:rsidR="00877D68" w:rsidRPr="00264A5C" w:rsidRDefault="00877D68" w:rsidP="00877D68">
            <w:pPr>
              <w:rPr>
                <w:b/>
                <w:bCs/>
              </w:rPr>
            </w:pPr>
            <w:r w:rsidRPr="00264A5C">
              <w:rPr>
                <w:b/>
                <w:bCs/>
              </w:rPr>
              <w:t>4.</w:t>
            </w:r>
          </w:p>
        </w:tc>
        <w:tc>
          <w:tcPr>
            <w:tcW w:w="3914" w:type="dxa"/>
            <w:shd w:val="clear" w:color="auto" w:fill="E7E6E6" w:themeFill="background2"/>
          </w:tcPr>
          <w:p w14:paraId="05DE20F4" w14:textId="77777777" w:rsidR="00877D68" w:rsidRDefault="00877D68" w:rsidP="00877D68"/>
        </w:tc>
        <w:tc>
          <w:tcPr>
            <w:tcW w:w="3021" w:type="dxa"/>
            <w:shd w:val="clear" w:color="auto" w:fill="E7E6E6" w:themeFill="background2"/>
          </w:tcPr>
          <w:p w14:paraId="35A2DF8C" w14:textId="77777777" w:rsidR="00877D68" w:rsidRDefault="00877D68" w:rsidP="00877D68">
            <w:r>
              <w:t>Vérification du type d'utilisateur connecté.</w:t>
            </w:r>
          </w:p>
        </w:tc>
      </w:tr>
      <w:tr w:rsidR="00877D68" w14:paraId="0EB53B7D" w14:textId="77777777" w:rsidTr="00241FF4">
        <w:tc>
          <w:tcPr>
            <w:tcW w:w="2127" w:type="dxa"/>
          </w:tcPr>
          <w:p w14:paraId="36BE9319" w14:textId="2B00C5C9" w:rsidR="00877D68" w:rsidRPr="00264A5C" w:rsidRDefault="00877D68" w:rsidP="00877D68">
            <w:pPr>
              <w:rPr>
                <w:b/>
                <w:bCs/>
              </w:rPr>
            </w:pPr>
            <w:r>
              <w:rPr>
                <w:b/>
                <w:bCs/>
              </w:rPr>
              <w:t>5.</w:t>
            </w:r>
          </w:p>
        </w:tc>
        <w:tc>
          <w:tcPr>
            <w:tcW w:w="3914" w:type="dxa"/>
          </w:tcPr>
          <w:p w14:paraId="481E03D1" w14:textId="77777777" w:rsidR="00877D68" w:rsidRDefault="00877D68" w:rsidP="00877D68"/>
        </w:tc>
        <w:tc>
          <w:tcPr>
            <w:tcW w:w="3021" w:type="dxa"/>
          </w:tcPr>
          <w:p w14:paraId="42854BAE" w14:textId="4BF00102" w:rsidR="00877D68" w:rsidRDefault="00877D68" w:rsidP="00877D68">
            <w:r>
              <w:t>Si l'utilisateur est l'Employé, appel du cas d'utilisation &lt;&lt;Sélectionner un client&gt;&gt; et sauter au point 7.</w:t>
            </w:r>
          </w:p>
        </w:tc>
      </w:tr>
      <w:tr w:rsidR="00877D68" w14:paraId="1C83CE7A" w14:textId="77777777" w:rsidTr="00241FF4">
        <w:tc>
          <w:tcPr>
            <w:tcW w:w="2127" w:type="dxa"/>
            <w:shd w:val="clear" w:color="auto" w:fill="E7E6E6" w:themeFill="background2"/>
          </w:tcPr>
          <w:p w14:paraId="59B7E5C1" w14:textId="57B074E1" w:rsidR="00877D68" w:rsidRPr="00264A5C" w:rsidRDefault="00877D68" w:rsidP="00877D68">
            <w:pPr>
              <w:rPr>
                <w:b/>
                <w:bCs/>
              </w:rPr>
            </w:pPr>
            <w:r>
              <w:rPr>
                <w:b/>
                <w:bCs/>
              </w:rPr>
              <w:t>6.</w:t>
            </w:r>
          </w:p>
        </w:tc>
        <w:tc>
          <w:tcPr>
            <w:tcW w:w="3914" w:type="dxa"/>
            <w:shd w:val="clear" w:color="auto" w:fill="E7E6E6" w:themeFill="background2"/>
          </w:tcPr>
          <w:p w14:paraId="7EF5F18E" w14:textId="77777777" w:rsidR="00877D68" w:rsidRDefault="00877D68" w:rsidP="00877D68"/>
        </w:tc>
        <w:tc>
          <w:tcPr>
            <w:tcW w:w="3021" w:type="dxa"/>
            <w:shd w:val="clear" w:color="auto" w:fill="E7E6E6" w:themeFill="background2"/>
          </w:tcPr>
          <w:p w14:paraId="3C40C9A0" w14:textId="77777777" w:rsidR="00877D68" w:rsidRDefault="00877D68" w:rsidP="00877D68">
            <w:r>
              <w:t xml:space="preserve">Si l'utilisateur est un Client, appel du cas d'utilisation &lt;&lt;S'identifier&gt;&gt; </w:t>
            </w:r>
          </w:p>
        </w:tc>
      </w:tr>
      <w:tr w:rsidR="00877D68" w14:paraId="16AE09B2" w14:textId="77777777" w:rsidTr="00A1138E">
        <w:tc>
          <w:tcPr>
            <w:tcW w:w="2127" w:type="dxa"/>
            <w:shd w:val="clear" w:color="auto" w:fill="auto"/>
          </w:tcPr>
          <w:p w14:paraId="0794DF83" w14:textId="2780B2CF" w:rsidR="00877D68" w:rsidRPr="00264A5C" w:rsidRDefault="00877D68" w:rsidP="00877D68">
            <w:pPr>
              <w:rPr>
                <w:b/>
                <w:bCs/>
              </w:rPr>
            </w:pPr>
            <w:r>
              <w:rPr>
                <w:b/>
                <w:bCs/>
              </w:rPr>
              <w:t>7.</w:t>
            </w:r>
          </w:p>
        </w:tc>
        <w:tc>
          <w:tcPr>
            <w:tcW w:w="3914" w:type="dxa"/>
            <w:shd w:val="clear" w:color="auto" w:fill="auto"/>
          </w:tcPr>
          <w:p w14:paraId="754F591D" w14:textId="77777777" w:rsidR="00877D68" w:rsidRDefault="00877D68" w:rsidP="00877D68"/>
        </w:tc>
        <w:tc>
          <w:tcPr>
            <w:tcW w:w="3021" w:type="dxa"/>
            <w:shd w:val="clear" w:color="auto" w:fill="auto"/>
          </w:tcPr>
          <w:p w14:paraId="001A940B" w14:textId="76C46364" w:rsidR="00877D68" w:rsidRDefault="00877D68" w:rsidP="00877D68">
            <w:r>
              <w:t>Appel du cas d'utilisation &lt;&lt;Saisir informations de livraison&gt;&gt;</w:t>
            </w:r>
          </w:p>
        </w:tc>
      </w:tr>
      <w:tr w:rsidR="00877D68" w14:paraId="39567C92" w14:textId="77777777" w:rsidTr="00241FF4">
        <w:tc>
          <w:tcPr>
            <w:tcW w:w="2127" w:type="dxa"/>
            <w:shd w:val="clear" w:color="auto" w:fill="E7E6E6" w:themeFill="background2"/>
          </w:tcPr>
          <w:p w14:paraId="2DB69EC6" w14:textId="0F58653A" w:rsidR="00877D68" w:rsidRPr="00264A5C" w:rsidRDefault="00877D68" w:rsidP="00877D68">
            <w:pPr>
              <w:rPr>
                <w:b/>
                <w:bCs/>
              </w:rPr>
            </w:pPr>
            <w:r>
              <w:rPr>
                <w:b/>
                <w:bCs/>
              </w:rPr>
              <w:t>8.</w:t>
            </w:r>
          </w:p>
        </w:tc>
        <w:tc>
          <w:tcPr>
            <w:tcW w:w="3914" w:type="dxa"/>
            <w:shd w:val="clear" w:color="auto" w:fill="E7E6E6" w:themeFill="background2"/>
          </w:tcPr>
          <w:p w14:paraId="51F5E11C" w14:textId="77777777" w:rsidR="00877D68" w:rsidRDefault="00877D68" w:rsidP="00877D68"/>
        </w:tc>
        <w:tc>
          <w:tcPr>
            <w:tcW w:w="3021" w:type="dxa"/>
            <w:shd w:val="clear" w:color="auto" w:fill="E7E6E6" w:themeFill="background2"/>
          </w:tcPr>
          <w:p w14:paraId="60C9D0A7" w14:textId="13019205" w:rsidR="00877D68" w:rsidRDefault="00877D68" w:rsidP="00877D68">
            <w:r>
              <w:t>Appel du cas d'utilisation &lt;&lt;Enregistrer règlement&gt;&gt;.</w:t>
            </w:r>
          </w:p>
        </w:tc>
      </w:tr>
      <w:tr w:rsidR="00877D68" w14:paraId="6391E93D" w14:textId="77777777" w:rsidTr="00A1138E">
        <w:tc>
          <w:tcPr>
            <w:tcW w:w="2127" w:type="dxa"/>
            <w:shd w:val="clear" w:color="auto" w:fill="auto"/>
          </w:tcPr>
          <w:p w14:paraId="45F5C814" w14:textId="092F5FA5" w:rsidR="00877D68" w:rsidRPr="00264A5C" w:rsidRDefault="00877D68" w:rsidP="00877D68">
            <w:pPr>
              <w:rPr>
                <w:b/>
                <w:bCs/>
              </w:rPr>
            </w:pPr>
            <w:r>
              <w:rPr>
                <w:b/>
                <w:bCs/>
              </w:rPr>
              <w:t>9.</w:t>
            </w:r>
          </w:p>
        </w:tc>
        <w:tc>
          <w:tcPr>
            <w:tcW w:w="3914" w:type="dxa"/>
            <w:shd w:val="clear" w:color="auto" w:fill="auto"/>
          </w:tcPr>
          <w:p w14:paraId="01097558" w14:textId="77777777" w:rsidR="00877D68" w:rsidRDefault="00877D68" w:rsidP="00877D68"/>
        </w:tc>
        <w:tc>
          <w:tcPr>
            <w:tcW w:w="3021" w:type="dxa"/>
            <w:shd w:val="clear" w:color="auto" w:fill="auto"/>
          </w:tcPr>
          <w:p w14:paraId="62E76EC8" w14:textId="77777777" w:rsidR="00877D68" w:rsidRDefault="00877D68" w:rsidP="00877D68">
            <w:r>
              <w:t>Enregistrement de la commande.</w:t>
            </w:r>
          </w:p>
        </w:tc>
      </w:tr>
      <w:tr w:rsidR="00877D68" w14:paraId="12928A9B" w14:textId="77777777" w:rsidTr="00241FF4">
        <w:tc>
          <w:tcPr>
            <w:tcW w:w="2127" w:type="dxa"/>
            <w:shd w:val="clear" w:color="auto" w:fill="E7E6E6" w:themeFill="background2"/>
          </w:tcPr>
          <w:p w14:paraId="6FADB4C1" w14:textId="016AB65D" w:rsidR="00877D68" w:rsidRPr="00264A5C" w:rsidRDefault="00877D68" w:rsidP="00877D68">
            <w:pPr>
              <w:rPr>
                <w:b/>
                <w:bCs/>
              </w:rPr>
            </w:pPr>
            <w:r>
              <w:rPr>
                <w:b/>
                <w:bCs/>
              </w:rPr>
              <w:t>10.</w:t>
            </w:r>
          </w:p>
        </w:tc>
        <w:tc>
          <w:tcPr>
            <w:tcW w:w="3914" w:type="dxa"/>
            <w:shd w:val="clear" w:color="auto" w:fill="E7E6E6" w:themeFill="background2"/>
          </w:tcPr>
          <w:p w14:paraId="75FC4A05" w14:textId="77777777" w:rsidR="00877D68" w:rsidRDefault="00877D68" w:rsidP="00877D68"/>
        </w:tc>
        <w:tc>
          <w:tcPr>
            <w:tcW w:w="3021" w:type="dxa"/>
            <w:shd w:val="clear" w:color="auto" w:fill="E7E6E6" w:themeFill="background2"/>
          </w:tcPr>
          <w:p w14:paraId="6AB09009" w14:textId="77777777" w:rsidR="00877D68" w:rsidRDefault="00877D68" w:rsidP="00877D68">
            <w:r>
              <w:t>Affichage du récapitulatif.</w:t>
            </w:r>
          </w:p>
        </w:tc>
      </w:tr>
    </w:tbl>
    <w:p w14:paraId="1ADC0DEA" w14:textId="77777777" w:rsidR="00241FF4" w:rsidRDefault="00241FF4" w:rsidP="00241FF4"/>
    <w:p w14:paraId="070E86EE" w14:textId="77777777" w:rsidR="002E14A9" w:rsidRPr="00527D7D" w:rsidRDefault="00241FF4" w:rsidP="002E14A9">
      <w:pPr>
        <w:pStyle w:val="Titre3"/>
      </w:pPr>
      <w:bookmarkStart w:id="56" w:name="_Toc18000842"/>
      <w:r>
        <w:t>Le dialogue : les scénarios alternatifs/d'exception.</w:t>
      </w:r>
      <w:bookmarkEnd w:id="56"/>
    </w:p>
    <w:tbl>
      <w:tblPr>
        <w:tblStyle w:val="Grilledutableau"/>
        <w:tblW w:w="0" w:type="auto"/>
        <w:tblLook w:val="04A0" w:firstRow="1" w:lastRow="0" w:firstColumn="1" w:lastColumn="0" w:noHBand="0" w:noVBand="1"/>
      </w:tblPr>
      <w:tblGrid>
        <w:gridCol w:w="2127"/>
        <w:gridCol w:w="3914"/>
        <w:gridCol w:w="3021"/>
      </w:tblGrid>
      <w:tr w:rsidR="002E14A9" w:rsidRPr="00A81C10" w14:paraId="084FA56E" w14:textId="77777777" w:rsidTr="00E264EB">
        <w:tc>
          <w:tcPr>
            <w:tcW w:w="2127" w:type="dxa"/>
            <w:shd w:val="clear" w:color="auto" w:fill="E7E6E6" w:themeFill="background2"/>
          </w:tcPr>
          <w:p w14:paraId="535AFF6C" w14:textId="77777777" w:rsidR="002E14A9" w:rsidRPr="00264A5C" w:rsidRDefault="002E14A9" w:rsidP="00E264EB">
            <w:pPr>
              <w:rPr>
                <w:b/>
                <w:bCs/>
              </w:rPr>
            </w:pPr>
            <w:r w:rsidRPr="00264A5C">
              <w:rPr>
                <w:b/>
                <w:bCs/>
              </w:rPr>
              <w:t>Étape du scénario</w:t>
            </w:r>
          </w:p>
        </w:tc>
        <w:tc>
          <w:tcPr>
            <w:tcW w:w="3914" w:type="dxa"/>
            <w:shd w:val="clear" w:color="auto" w:fill="E7E6E6" w:themeFill="background2"/>
          </w:tcPr>
          <w:p w14:paraId="6505BD74" w14:textId="77777777" w:rsidR="002E14A9" w:rsidRPr="00264A5C" w:rsidRDefault="002E14A9" w:rsidP="00E264EB">
            <w:pPr>
              <w:rPr>
                <w:b/>
                <w:bCs/>
              </w:rPr>
            </w:pPr>
            <w:r w:rsidRPr="00264A5C">
              <w:rPr>
                <w:b/>
                <w:bCs/>
              </w:rPr>
              <w:t>Utilisateur</w:t>
            </w:r>
          </w:p>
        </w:tc>
        <w:tc>
          <w:tcPr>
            <w:tcW w:w="3021" w:type="dxa"/>
            <w:shd w:val="clear" w:color="auto" w:fill="E7E6E6" w:themeFill="background2"/>
          </w:tcPr>
          <w:p w14:paraId="28420893" w14:textId="77777777" w:rsidR="002E14A9" w:rsidRPr="00264A5C" w:rsidRDefault="002E14A9" w:rsidP="00E264EB">
            <w:pPr>
              <w:rPr>
                <w:b/>
                <w:bCs/>
              </w:rPr>
            </w:pPr>
            <w:r w:rsidRPr="00264A5C">
              <w:rPr>
                <w:b/>
                <w:bCs/>
              </w:rPr>
              <w:t>Système</w:t>
            </w:r>
          </w:p>
        </w:tc>
      </w:tr>
      <w:tr w:rsidR="009D4BB7" w14:paraId="39E049CE" w14:textId="77777777" w:rsidTr="00E264EB">
        <w:tc>
          <w:tcPr>
            <w:tcW w:w="2127" w:type="dxa"/>
          </w:tcPr>
          <w:p w14:paraId="728A1F03" w14:textId="63612EED" w:rsidR="009D4BB7" w:rsidRPr="00264A5C" w:rsidRDefault="009D4BB7" w:rsidP="009D4BB7">
            <w:pPr>
              <w:rPr>
                <w:b/>
                <w:bCs/>
              </w:rPr>
            </w:pPr>
            <w:r>
              <w:rPr>
                <w:b/>
                <w:bCs/>
              </w:rPr>
              <w:t>6.a</w:t>
            </w:r>
          </w:p>
        </w:tc>
        <w:tc>
          <w:tcPr>
            <w:tcW w:w="3914" w:type="dxa"/>
          </w:tcPr>
          <w:p w14:paraId="37D49CD1" w14:textId="016FC30C" w:rsidR="009D4BB7" w:rsidRDefault="009D4BB7" w:rsidP="009D4BB7"/>
        </w:tc>
        <w:tc>
          <w:tcPr>
            <w:tcW w:w="3021" w:type="dxa"/>
          </w:tcPr>
          <w:p w14:paraId="7290D8F6" w14:textId="225232F6" w:rsidR="009D4BB7" w:rsidRDefault="009D4BB7" w:rsidP="009D4BB7">
            <w:r>
              <w:t>Appel du cas d'utilisation &lt;&lt;Nouveau&gt;&gt; du package Client.</w:t>
            </w:r>
          </w:p>
        </w:tc>
      </w:tr>
      <w:tr w:rsidR="009D4BB7" w14:paraId="4422342F" w14:textId="77777777" w:rsidTr="00E264EB">
        <w:tc>
          <w:tcPr>
            <w:tcW w:w="2127" w:type="dxa"/>
            <w:shd w:val="clear" w:color="auto" w:fill="E7E6E6" w:themeFill="background2"/>
          </w:tcPr>
          <w:p w14:paraId="6C7C482A" w14:textId="4679BA52" w:rsidR="009D4BB7" w:rsidRPr="00264A5C" w:rsidRDefault="009D4BB7" w:rsidP="009D4BB7">
            <w:pPr>
              <w:rPr>
                <w:b/>
                <w:bCs/>
              </w:rPr>
            </w:pPr>
            <w:r>
              <w:rPr>
                <w:b/>
                <w:bCs/>
              </w:rPr>
              <w:t>6.b</w:t>
            </w:r>
          </w:p>
        </w:tc>
        <w:tc>
          <w:tcPr>
            <w:tcW w:w="3914" w:type="dxa"/>
            <w:shd w:val="clear" w:color="auto" w:fill="E7E6E6" w:themeFill="background2"/>
          </w:tcPr>
          <w:p w14:paraId="76E95569" w14:textId="36EECCD2" w:rsidR="009D4BB7" w:rsidRDefault="009D4BB7" w:rsidP="009D4BB7"/>
        </w:tc>
        <w:tc>
          <w:tcPr>
            <w:tcW w:w="3021" w:type="dxa"/>
            <w:shd w:val="clear" w:color="auto" w:fill="E7E6E6" w:themeFill="background2"/>
          </w:tcPr>
          <w:p w14:paraId="707E9B8C" w14:textId="46EDA30C" w:rsidR="009D4BB7" w:rsidRDefault="009D4BB7" w:rsidP="009D4BB7">
            <w:r>
              <w:t>Reprise au point 7</w:t>
            </w:r>
          </w:p>
        </w:tc>
      </w:tr>
      <w:tr w:rsidR="009D4BB7" w14:paraId="1B43375E" w14:textId="77777777" w:rsidTr="009D4BB7">
        <w:tc>
          <w:tcPr>
            <w:tcW w:w="2127" w:type="dxa"/>
            <w:shd w:val="clear" w:color="auto" w:fill="auto"/>
          </w:tcPr>
          <w:p w14:paraId="1AE5423A" w14:textId="2594D33C" w:rsidR="009D4BB7" w:rsidRDefault="009D4BB7" w:rsidP="009D4BB7">
            <w:pPr>
              <w:rPr>
                <w:b/>
                <w:bCs/>
              </w:rPr>
            </w:pPr>
            <w:r>
              <w:rPr>
                <w:b/>
                <w:bCs/>
              </w:rPr>
              <w:t>8.a</w:t>
            </w:r>
          </w:p>
        </w:tc>
        <w:tc>
          <w:tcPr>
            <w:tcW w:w="3914" w:type="dxa"/>
            <w:shd w:val="clear" w:color="auto" w:fill="auto"/>
          </w:tcPr>
          <w:p w14:paraId="682A6D3B" w14:textId="59787066" w:rsidR="009D4BB7" w:rsidRDefault="009D4BB7" w:rsidP="009D4BB7">
            <w:r>
              <w:t>Le Client veut payer à la réception.</w:t>
            </w:r>
          </w:p>
        </w:tc>
        <w:tc>
          <w:tcPr>
            <w:tcW w:w="3021" w:type="dxa"/>
            <w:shd w:val="clear" w:color="auto" w:fill="auto"/>
          </w:tcPr>
          <w:p w14:paraId="3EAD592F" w14:textId="53E27062" w:rsidR="009D4BB7" w:rsidRDefault="009D4BB7" w:rsidP="009D4BB7"/>
        </w:tc>
      </w:tr>
      <w:tr w:rsidR="009D4BB7" w14:paraId="351A6E37" w14:textId="77777777" w:rsidTr="00E264EB">
        <w:tc>
          <w:tcPr>
            <w:tcW w:w="2127" w:type="dxa"/>
            <w:shd w:val="clear" w:color="auto" w:fill="E7E6E6" w:themeFill="background2"/>
          </w:tcPr>
          <w:p w14:paraId="5D7BE1A0" w14:textId="7C7CDD75" w:rsidR="009D4BB7" w:rsidRDefault="009D4BB7" w:rsidP="009D4BB7">
            <w:pPr>
              <w:rPr>
                <w:b/>
                <w:bCs/>
              </w:rPr>
            </w:pPr>
            <w:r>
              <w:rPr>
                <w:b/>
                <w:bCs/>
              </w:rPr>
              <w:t>8.b</w:t>
            </w:r>
          </w:p>
        </w:tc>
        <w:tc>
          <w:tcPr>
            <w:tcW w:w="3914" w:type="dxa"/>
            <w:shd w:val="clear" w:color="auto" w:fill="E7E6E6" w:themeFill="background2"/>
          </w:tcPr>
          <w:p w14:paraId="748B9A54" w14:textId="102EFA82" w:rsidR="009D4BB7" w:rsidRDefault="009D4BB7" w:rsidP="009D4BB7"/>
        </w:tc>
        <w:tc>
          <w:tcPr>
            <w:tcW w:w="3021" w:type="dxa"/>
            <w:shd w:val="clear" w:color="auto" w:fill="E7E6E6" w:themeFill="background2"/>
          </w:tcPr>
          <w:p w14:paraId="2AAC753D" w14:textId="5D48BAA0" w:rsidR="009D4BB7" w:rsidRDefault="009D4BB7" w:rsidP="009D4BB7">
            <w:r>
              <w:t>Reprise au point 9</w:t>
            </w:r>
          </w:p>
        </w:tc>
      </w:tr>
    </w:tbl>
    <w:p w14:paraId="37C47265" w14:textId="77777777" w:rsidR="0019341C" w:rsidRDefault="0019341C" w:rsidP="0019341C"/>
    <w:p w14:paraId="06654F15" w14:textId="7ABEF318" w:rsidR="0019341C" w:rsidRPr="00527D7D" w:rsidRDefault="0019341C" w:rsidP="0019341C">
      <w:pPr>
        <w:pStyle w:val="Paragraphedeliste"/>
        <w:numPr>
          <w:ilvl w:val="0"/>
          <w:numId w:val="17"/>
        </w:numPr>
        <w:spacing w:after="0" w:line="276" w:lineRule="auto"/>
        <w:jc w:val="left"/>
      </w:pPr>
      <w:r>
        <w:t>Exception E1 : après point N° 1 : un produit n'est plus disponible en stock.</w:t>
      </w:r>
    </w:p>
    <w:tbl>
      <w:tblPr>
        <w:tblStyle w:val="Grilledutableau"/>
        <w:tblW w:w="0" w:type="auto"/>
        <w:tblLook w:val="04A0" w:firstRow="1" w:lastRow="0" w:firstColumn="1" w:lastColumn="0" w:noHBand="0" w:noVBand="1"/>
      </w:tblPr>
      <w:tblGrid>
        <w:gridCol w:w="2127"/>
        <w:gridCol w:w="3914"/>
        <w:gridCol w:w="3021"/>
      </w:tblGrid>
      <w:tr w:rsidR="0019341C" w:rsidRPr="00A81C10" w14:paraId="5FB6693B" w14:textId="77777777" w:rsidTr="000D2FA8">
        <w:tc>
          <w:tcPr>
            <w:tcW w:w="2127" w:type="dxa"/>
            <w:shd w:val="clear" w:color="auto" w:fill="E7E6E6" w:themeFill="background2"/>
          </w:tcPr>
          <w:p w14:paraId="7797898E" w14:textId="77777777" w:rsidR="0019341C" w:rsidRPr="00264A5C" w:rsidRDefault="0019341C" w:rsidP="000D2FA8">
            <w:pPr>
              <w:rPr>
                <w:b/>
                <w:bCs/>
              </w:rPr>
            </w:pPr>
            <w:r w:rsidRPr="00264A5C">
              <w:rPr>
                <w:b/>
                <w:bCs/>
              </w:rPr>
              <w:t>Étape du scénario</w:t>
            </w:r>
          </w:p>
        </w:tc>
        <w:tc>
          <w:tcPr>
            <w:tcW w:w="3914" w:type="dxa"/>
            <w:shd w:val="clear" w:color="auto" w:fill="E7E6E6" w:themeFill="background2"/>
          </w:tcPr>
          <w:p w14:paraId="0B84FDE2" w14:textId="77777777" w:rsidR="0019341C" w:rsidRPr="00264A5C" w:rsidRDefault="0019341C" w:rsidP="000D2FA8">
            <w:pPr>
              <w:rPr>
                <w:b/>
                <w:bCs/>
              </w:rPr>
            </w:pPr>
            <w:r w:rsidRPr="00264A5C">
              <w:rPr>
                <w:b/>
                <w:bCs/>
              </w:rPr>
              <w:t>Utilisateur</w:t>
            </w:r>
          </w:p>
        </w:tc>
        <w:tc>
          <w:tcPr>
            <w:tcW w:w="3021" w:type="dxa"/>
            <w:shd w:val="clear" w:color="auto" w:fill="E7E6E6" w:themeFill="background2"/>
          </w:tcPr>
          <w:p w14:paraId="080C6CCB" w14:textId="77777777" w:rsidR="0019341C" w:rsidRPr="00264A5C" w:rsidRDefault="0019341C" w:rsidP="000D2FA8">
            <w:pPr>
              <w:rPr>
                <w:b/>
                <w:bCs/>
              </w:rPr>
            </w:pPr>
            <w:r w:rsidRPr="00264A5C">
              <w:rPr>
                <w:b/>
                <w:bCs/>
              </w:rPr>
              <w:t>Système</w:t>
            </w:r>
          </w:p>
        </w:tc>
      </w:tr>
      <w:tr w:rsidR="0019341C" w14:paraId="5606093C" w14:textId="77777777" w:rsidTr="000D2FA8">
        <w:tc>
          <w:tcPr>
            <w:tcW w:w="2127" w:type="dxa"/>
          </w:tcPr>
          <w:p w14:paraId="73EFF331" w14:textId="655F1A02" w:rsidR="0019341C" w:rsidRPr="00264A5C" w:rsidRDefault="0019341C" w:rsidP="000D2FA8">
            <w:pPr>
              <w:rPr>
                <w:b/>
                <w:bCs/>
              </w:rPr>
            </w:pPr>
            <w:r>
              <w:rPr>
                <w:b/>
                <w:bCs/>
              </w:rPr>
              <w:t>2</w:t>
            </w:r>
            <w:r w:rsidRPr="00264A5C">
              <w:rPr>
                <w:b/>
                <w:bCs/>
              </w:rPr>
              <w:t>.</w:t>
            </w:r>
            <w:r>
              <w:rPr>
                <w:b/>
                <w:bCs/>
              </w:rPr>
              <w:t>1</w:t>
            </w:r>
          </w:p>
        </w:tc>
        <w:tc>
          <w:tcPr>
            <w:tcW w:w="3914" w:type="dxa"/>
          </w:tcPr>
          <w:p w14:paraId="57519B2E" w14:textId="77777777" w:rsidR="0019341C" w:rsidRDefault="0019341C" w:rsidP="000D2FA8"/>
        </w:tc>
        <w:tc>
          <w:tcPr>
            <w:tcW w:w="3021" w:type="dxa"/>
          </w:tcPr>
          <w:p w14:paraId="70BB21A1" w14:textId="4207D5F3" w:rsidR="0019341C" w:rsidRDefault="0019341C" w:rsidP="000D2FA8">
            <w:r>
              <w:t>Affichage d'un message à l'utilisateur indiquant qu'un produit n'est pas disponible</w:t>
            </w:r>
          </w:p>
        </w:tc>
      </w:tr>
      <w:tr w:rsidR="0019341C" w14:paraId="6CF7B7DE" w14:textId="77777777" w:rsidTr="000D2FA8">
        <w:tc>
          <w:tcPr>
            <w:tcW w:w="2127" w:type="dxa"/>
            <w:shd w:val="clear" w:color="auto" w:fill="E7E6E6" w:themeFill="background2"/>
          </w:tcPr>
          <w:p w14:paraId="409D246E" w14:textId="33EE292B" w:rsidR="0019341C" w:rsidRPr="00264A5C" w:rsidRDefault="0019341C" w:rsidP="000D2FA8">
            <w:pPr>
              <w:rPr>
                <w:b/>
                <w:bCs/>
              </w:rPr>
            </w:pPr>
            <w:r>
              <w:rPr>
                <w:b/>
                <w:bCs/>
              </w:rPr>
              <w:t>2.2</w:t>
            </w:r>
          </w:p>
        </w:tc>
        <w:tc>
          <w:tcPr>
            <w:tcW w:w="3914" w:type="dxa"/>
            <w:shd w:val="clear" w:color="auto" w:fill="E7E6E6" w:themeFill="background2"/>
          </w:tcPr>
          <w:p w14:paraId="678B5D6F" w14:textId="77777777" w:rsidR="0019341C" w:rsidRDefault="0019341C" w:rsidP="000D2FA8"/>
        </w:tc>
        <w:tc>
          <w:tcPr>
            <w:tcW w:w="3021" w:type="dxa"/>
            <w:shd w:val="clear" w:color="auto" w:fill="E7E6E6" w:themeFill="background2"/>
          </w:tcPr>
          <w:p w14:paraId="688C647B" w14:textId="42C3AA6B" w:rsidR="0019341C" w:rsidRDefault="0072539C" w:rsidP="000D2FA8">
            <w:r>
              <w:t>Suppression du panier du produit manquant.</w:t>
            </w:r>
          </w:p>
        </w:tc>
      </w:tr>
      <w:tr w:rsidR="0072539C" w14:paraId="6DF3AAA7" w14:textId="77777777" w:rsidTr="0072539C">
        <w:tc>
          <w:tcPr>
            <w:tcW w:w="2127" w:type="dxa"/>
            <w:shd w:val="clear" w:color="auto" w:fill="auto"/>
          </w:tcPr>
          <w:p w14:paraId="0D4FB9BE" w14:textId="74BAA65E" w:rsidR="0072539C" w:rsidRDefault="0072539C" w:rsidP="0072539C">
            <w:pPr>
              <w:rPr>
                <w:b/>
                <w:bCs/>
              </w:rPr>
            </w:pPr>
            <w:r>
              <w:rPr>
                <w:b/>
                <w:bCs/>
              </w:rPr>
              <w:t>2.3</w:t>
            </w:r>
          </w:p>
        </w:tc>
        <w:tc>
          <w:tcPr>
            <w:tcW w:w="3914" w:type="dxa"/>
            <w:shd w:val="clear" w:color="auto" w:fill="auto"/>
          </w:tcPr>
          <w:p w14:paraId="4695640C" w14:textId="77777777" w:rsidR="0072539C" w:rsidRDefault="0072539C" w:rsidP="0072539C"/>
        </w:tc>
        <w:tc>
          <w:tcPr>
            <w:tcW w:w="3021" w:type="dxa"/>
            <w:shd w:val="clear" w:color="auto" w:fill="auto"/>
          </w:tcPr>
          <w:p w14:paraId="6C2BF8C6" w14:textId="63E7C04C" w:rsidR="0072539C" w:rsidRDefault="0072539C" w:rsidP="0072539C">
            <w:r>
              <w:t>Retour au cas d'utilisation &lt;&lt;Afficher les produits&gt;&gt; pour permettre au client de commander un produit de remplacement.</w:t>
            </w:r>
          </w:p>
        </w:tc>
      </w:tr>
    </w:tbl>
    <w:p w14:paraId="0FE1706A" w14:textId="77777777" w:rsidR="0019341C" w:rsidRPr="002E14A9" w:rsidRDefault="0019341C" w:rsidP="002E14A9"/>
    <w:p w14:paraId="6F109B3B" w14:textId="250A3892" w:rsidR="00241FF4" w:rsidRPr="00527D7D" w:rsidRDefault="00241FF4" w:rsidP="00241FF4">
      <w:pPr>
        <w:pStyle w:val="Paragraphedeliste"/>
        <w:numPr>
          <w:ilvl w:val="0"/>
          <w:numId w:val="17"/>
        </w:numPr>
        <w:spacing w:after="0" w:line="276" w:lineRule="auto"/>
        <w:jc w:val="left"/>
      </w:pPr>
      <w:r>
        <w:t>Exception E</w:t>
      </w:r>
      <w:r w:rsidR="0019341C">
        <w:t>2</w:t>
      </w:r>
      <w:r>
        <w:t xml:space="preserve"> : après point N° </w:t>
      </w:r>
      <w:r w:rsidR="00877D68">
        <w:t>4</w:t>
      </w:r>
      <w:r w:rsidR="00A14769">
        <w:t xml:space="preserve"> </w:t>
      </w:r>
      <w:r>
        <w:t xml:space="preserve">: </w:t>
      </w:r>
      <w:r w:rsidR="00A14769">
        <w:t>si l'utilisateur n'existe pas</w:t>
      </w:r>
      <w:r w:rsidR="0019341C">
        <w:t xml:space="preserve"> dans la liste</w:t>
      </w:r>
      <w:r w:rsidR="00394D39">
        <w:t>.</w:t>
      </w:r>
    </w:p>
    <w:tbl>
      <w:tblPr>
        <w:tblStyle w:val="Grilledutableau"/>
        <w:tblW w:w="0" w:type="auto"/>
        <w:tblLook w:val="04A0" w:firstRow="1" w:lastRow="0" w:firstColumn="1" w:lastColumn="0" w:noHBand="0" w:noVBand="1"/>
      </w:tblPr>
      <w:tblGrid>
        <w:gridCol w:w="2127"/>
        <w:gridCol w:w="3914"/>
        <w:gridCol w:w="3021"/>
      </w:tblGrid>
      <w:tr w:rsidR="00241FF4" w:rsidRPr="00A81C10" w14:paraId="434643C8" w14:textId="77777777" w:rsidTr="00241FF4">
        <w:tc>
          <w:tcPr>
            <w:tcW w:w="2127" w:type="dxa"/>
            <w:shd w:val="clear" w:color="auto" w:fill="E7E6E6" w:themeFill="background2"/>
          </w:tcPr>
          <w:p w14:paraId="6B201CBE" w14:textId="77777777" w:rsidR="00241FF4" w:rsidRPr="00264A5C" w:rsidRDefault="00241FF4" w:rsidP="00241FF4">
            <w:pPr>
              <w:rPr>
                <w:b/>
                <w:bCs/>
              </w:rPr>
            </w:pPr>
            <w:r w:rsidRPr="00264A5C">
              <w:rPr>
                <w:b/>
                <w:bCs/>
              </w:rPr>
              <w:t>Étape du scénario</w:t>
            </w:r>
          </w:p>
        </w:tc>
        <w:tc>
          <w:tcPr>
            <w:tcW w:w="3914" w:type="dxa"/>
            <w:shd w:val="clear" w:color="auto" w:fill="E7E6E6" w:themeFill="background2"/>
          </w:tcPr>
          <w:p w14:paraId="49FB9E08" w14:textId="77777777" w:rsidR="00241FF4" w:rsidRPr="00264A5C" w:rsidRDefault="00241FF4" w:rsidP="00241FF4">
            <w:pPr>
              <w:rPr>
                <w:b/>
                <w:bCs/>
              </w:rPr>
            </w:pPr>
            <w:r w:rsidRPr="00264A5C">
              <w:rPr>
                <w:b/>
                <w:bCs/>
              </w:rPr>
              <w:t>Utilisateur</w:t>
            </w:r>
          </w:p>
        </w:tc>
        <w:tc>
          <w:tcPr>
            <w:tcW w:w="3021" w:type="dxa"/>
            <w:shd w:val="clear" w:color="auto" w:fill="E7E6E6" w:themeFill="background2"/>
          </w:tcPr>
          <w:p w14:paraId="54EA803B" w14:textId="77777777" w:rsidR="00241FF4" w:rsidRPr="00264A5C" w:rsidRDefault="00241FF4" w:rsidP="00241FF4">
            <w:pPr>
              <w:rPr>
                <w:b/>
                <w:bCs/>
              </w:rPr>
            </w:pPr>
            <w:r w:rsidRPr="00264A5C">
              <w:rPr>
                <w:b/>
                <w:bCs/>
              </w:rPr>
              <w:t>Système</w:t>
            </w:r>
          </w:p>
        </w:tc>
      </w:tr>
      <w:tr w:rsidR="00241FF4" w14:paraId="0B657EFE" w14:textId="77777777" w:rsidTr="00241FF4">
        <w:tc>
          <w:tcPr>
            <w:tcW w:w="2127" w:type="dxa"/>
          </w:tcPr>
          <w:p w14:paraId="79A31C28" w14:textId="07D978AF" w:rsidR="00241FF4" w:rsidRPr="00264A5C" w:rsidRDefault="00877D68" w:rsidP="00241FF4">
            <w:pPr>
              <w:rPr>
                <w:b/>
                <w:bCs/>
              </w:rPr>
            </w:pPr>
            <w:r>
              <w:rPr>
                <w:b/>
                <w:bCs/>
              </w:rPr>
              <w:t>5</w:t>
            </w:r>
            <w:r w:rsidR="00241FF4" w:rsidRPr="00264A5C">
              <w:rPr>
                <w:b/>
                <w:bCs/>
              </w:rPr>
              <w:t>.</w:t>
            </w:r>
            <w:r w:rsidR="002E14A9">
              <w:rPr>
                <w:b/>
                <w:bCs/>
              </w:rPr>
              <w:t>1</w:t>
            </w:r>
          </w:p>
        </w:tc>
        <w:tc>
          <w:tcPr>
            <w:tcW w:w="3914" w:type="dxa"/>
          </w:tcPr>
          <w:p w14:paraId="017C15D5" w14:textId="77777777" w:rsidR="00241FF4" w:rsidRDefault="00241FF4" w:rsidP="00241FF4"/>
        </w:tc>
        <w:tc>
          <w:tcPr>
            <w:tcW w:w="3021" w:type="dxa"/>
          </w:tcPr>
          <w:p w14:paraId="105E440E" w14:textId="5E5E94AC" w:rsidR="00241FF4" w:rsidRDefault="00A14769" w:rsidP="00241FF4">
            <w:r>
              <w:t>Appel du cas d'utilisation &lt;&lt;Ajouter un Client&gt;&gt;</w:t>
            </w:r>
          </w:p>
        </w:tc>
      </w:tr>
      <w:tr w:rsidR="00241FF4" w14:paraId="4DFB30B3" w14:textId="77777777" w:rsidTr="00241FF4">
        <w:tc>
          <w:tcPr>
            <w:tcW w:w="2127" w:type="dxa"/>
            <w:shd w:val="clear" w:color="auto" w:fill="E7E6E6" w:themeFill="background2"/>
          </w:tcPr>
          <w:p w14:paraId="4FC59433" w14:textId="31D67C60" w:rsidR="00241FF4" w:rsidRPr="00264A5C" w:rsidRDefault="00877D68" w:rsidP="00241FF4">
            <w:pPr>
              <w:rPr>
                <w:b/>
                <w:bCs/>
              </w:rPr>
            </w:pPr>
            <w:r>
              <w:rPr>
                <w:b/>
                <w:bCs/>
              </w:rPr>
              <w:t>5</w:t>
            </w:r>
            <w:r w:rsidR="002E14A9">
              <w:rPr>
                <w:b/>
                <w:bCs/>
              </w:rPr>
              <w:t>.2</w:t>
            </w:r>
          </w:p>
        </w:tc>
        <w:tc>
          <w:tcPr>
            <w:tcW w:w="3914" w:type="dxa"/>
            <w:shd w:val="clear" w:color="auto" w:fill="E7E6E6" w:themeFill="background2"/>
          </w:tcPr>
          <w:p w14:paraId="69D35A61" w14:textId="77777777" w:rsidR="00241FF4" w:rsidRDefault="00241FF4" w:rsidP="00241FF4"/>
        </w:tc>
        <w:tc>
          <w:tcPr>
            <w:tcW w:w="3021" w:type="dxa"/>
            <w:shd w:val="clear" w:color="auto" w:fill="E7E6E6" w:themeFill="background2"/>
          </w:tcPr>
          <w:p w14:paraId="6C3F2855" w14:textId="45836F46" w:rsidR="00241FF4" w:rsidRDefault="00877D68" w:rsidP="00241FF4">
            <w:r>
              <w:t>Appel du cas d'utilisation &lt;&lt;Sélectionner un client&gt;&gt; et sauter au point.</w:t>
            </w:r>
          </w:p>
        </w:tc>
      </w:tr>
      <w:tr w:rsidR="00877D68" w14:paraId="1A857A85" w14:textId="77777777" w:rsidTr="00877D68">
        <w:tc>
          <w:tcPr>
            <w:tcW w:w="2127" w:type="dxa"/>
            <w:shd w:val="clear" w:color="auto" w:fill="auto"/>
          </w:tcPr>
          <w:p w14:paraId="3E493A42" w14:textId="692C64E0" w:rsidR="00877D68" w:rsidRDefault="00877D68" w:rsidP="00241FF4">
            <w:pPr>
              <w:rPr>
                <w:b/>
                <w:bCs/>
              </w:rPr>
            </w:pPr>
            <w:r>
              <w:rPr>
                <w:b/>
                <w:bCs/>
              </w:rPr>
              <w:t>5.3</w:t>
            </w:r>
          </w:p>
        </w:tc>
        <w:tc>
          <w:tcPr>
            <w:tcW w:w="3914" w:type="dxa"/>
            <w:shd w:val="clear" w:color="auto" w:fill="auto"/>
          </w:tcPr>
          <w:p w14:paraId="1A4CCAA6" w14:textId="77777777" w:rsidR="00877D68" w:rsidRDefault="00877D68" w:rsidP="00241FF4"/>
        </w:tc>
        <w:tc>
          <w:tcPr>
            <w:tcW w:w="3021" w:type="dxa"/>
            <w:shd w:val="clear" w:color="auto" w:fill="auto"/>
          </w:tcPr>
          <w:p w14:paraId="0F06FF86" w14:textId="2114FEFC" w:rsidR="00877D68" w:rsidRDefault="00877D68" w:rsidP="00241FF4">
            <w:r>
              <w:t>Reprise au point 7.</w:t>
            </w:r>
          </w:p>
        </w:tc>
      </w:tr>
    </w:tbl>
    <w:p w14:paraId="38882B8E" w14:textId="77777777" w:rsidR="00241FF4" w:rsidRDefault="00241FF4" w:rsidP="00241FF4"/>
    <w:p w14:paraId="5AFBA8F9" w14:textId="065ABE97" w:rsidR="002E14A9" w:rsidRPr="00527D7D" w:rsidRDefault="002E14A9" w:rsidP="002E14A9">
      <w:pPr>
        <w:pStyle w:val="Paragraphedeliste"/>
        <w:numPr>
          <w:ilvl w:val="0"/>
          <w:numId w:val="17"/>
        </w:numPr>
        <w:spacing w:after="0" w:line="276" w:lineRule="auto"/>
        <w:jc w:val="left"/>
      </w:pPr>
      <w:r>
        <w:t>Exception E</w:t>
      </w:r>
      <w:r w:rsidR="0019341C">
        <w:t>3</w:t>
      </w:r>
      <w:r>
        <w:t xml:space="preserve"> : après point N° </w:t>
      </w:r>
      <w:r w:rsidR="00877D68">
        <w:t>5</w:t>
      </w:r>
      <w:r>
        <w:t xml:space="preserve"> : </w:t>
      </w:r>
      <w:r w:rsidR="0019341C">
        <w:t>nouveau client</w:t>
      </w:r>
      <w:r w:rsidR="00394D39">
        <w:t>.</w:t>
      </w:r>
    </w:p>
    <w:tbl>
      <w:tblPr>
        <w:tblStyle w:val="Grilledutableau"/>
        <w:tblW w:w="0" w:type="auto"/>
        <w:tblLook w:val="04A0" w:firstRow="1" w:lastRow="0" w:firstColumn="1" w:lastColumn="0" w:noHBand="0" w:noVBand="1"/>
      </w:tblPr>
      <w:tblGrid>
        <w:gridCol w:w="2127"/>
        <w:gridCol w:w="3914"/>
        <w:gridCol w:w="3021"/>
      </w:tblGrid>
      <w:tr w:rsidR="002E14A9" w:rsidRPr="00A81C10" w14:paraId="13C0F032" w14:textId="77777777" w:rsidTr="00E264EB">
        <w:tc>
          <w:tcPr>
            <w:tcW w:w="2127" w:type="dxa"/>
            <w:shd w:val="clear" w:color="auto" w:fill="E7E6E6" w:themeFill="background2"/>
          </w:tcPr>
          <w:p w14:paraId="038E2FC1" w14:textId="77777777" w:rsidR="002E14A9" w:rsidRPr="00264A5C" w:rsidRDefault="002E14A9" w:rsidP="00E264EB">
            <w:pPr>
              <w:rPr>
                <w:b/>
                <w:bCs/>
              </w:rPr>
            </w:pPr>
            <w:r w:rsidRPr="00264A5C">
              <w:rPr>
                <w:b/>
                <w:bCs/>
              </w:rPr>
              <w:t>Étape du scénario</w:t>
            </w:r>
          </w:p>
        </w:tc>
        <w:tc>
          <w:tcPr>
            <w:tcW w:w="3914" w:type="dxa"/>
            <w:shd w:val="clear" w:color="auto" w:fill="E7E6E6" w:themeFill="background2"/>
          </w:tcPr>
          <w:p w14:paraId="00CAA3AF" w14:textId="77777777" w:rsidR="002E14A9" w:rsidRPr="00264A5C" w:rsidRDefault="002E14A9" w:rsidP="00E264EB">
            <w:pPr>
              <w:rPr>
                <w:b/>
                <w:bCs/>
              </w:rPr>
            </w:pPr>
            <w:r w:rsidRPr="00264A5C">
              <w:rPr>
                <w:b/>
                <w:bCs/>
              </w:rPr>
              <w:t>Utilisateur</w:t>
            </w:r>
          </w:p>
        </w:tc>
        <w:tc>
          <w:tcPr>
            <w:tcW w:w="3021" w:type="dxa"/>
            <w:shd w:val="clear" w:color="auto" w:fill="E7E6E6" w:themeFill="background2"/>
          </w:tcPr>
          <w:p w14:paraId="78F61643" w14:textId="77777777" w:rsidR="002E14A9" w:rsidRPr="00264A5C" w:rsidRDefault="002E14A9" w:rsidP="00E264EB">
            <w:pPr>
              <w:rPr>
                <w:b/>
                <w:bCs/>
              </w:rPr>
            </w:pPr>
            <w:r w:rsidRPr="00264A5C">
              <w:rPr>
                <w:b/>
                <w:bCs/>
              </w:rPr>
              <w:t>Système</w:t>
            </w:r>
          </w:p>
        </w:tc>
      </w:tr>
      <w:tr w:rsidR="002E14A9" w14:paraId="5BF8C94C" w14:textId="77777777" w:rsidTr="00E264EB">
        <w:tc>
          <w:tcPr>
            <w:tcW w:w="2127" w:type="dxa"/>
          </w:tcPr>
          <w:p w14:paraId="6BCB63BC" w14:textId="63022307" w:rsidR="002E14A9" w:rsidRPr="00264A5C" w:rsidRDefault="00877D68" w:rsidP="00E264EB">
            <w:pPr>
              <w:rPr>
                <w:b/>
                <w:bCs/>
              </w:rPr>
            </w:pPr>
            <w:r>
              <w:rPr>
                <w:b/>
                <w:bCs/>
              </w:rPr>
              <w:t>6</w:t>
            </w:r>
            <w:r w:rsidR="002E14A9" w:rsidRPr="00264A5C">
              <w:rPr>
                <w:b/>
                <w:bCs/>
              </w:rPr>
              <w:t>.</w:t>
            </w:r>
            <w:r w:rsidR="002E14A9">
              <w:rPr>
                <w:b/>
                <w:bCs/>
              </w:rPr>
              <w:t>1</w:t>
            </w:r>
          </w:p>
        </w:tc>
        <w:tc>
          <w:tcPr>
            <w:tcW w:w="3914" w:type="dxa"/>
          </w:tcPr>
          <w:p w14:paraId="74BE1EA0" w14:textId="77777777" w:rsidR="002E14A9" w:rsidRDefault="002E14A9" w:rsidP="00E264EB"/>
        </w:tc>
        <w:tc>
          <w:tcPr>
            <w:tcW w:w="3021" w:type="dxa"/>
          </w:tcPr>
          <w:p w14:paraId="3CA9DFBA" w14:textId="77777777" w:rsidR="002E14A9" w:rsidRDefault="002E14A9" w:rsidP="00E264EB">
            <w:r>
              <w:t>Appel du cas d'utilisation &lt;&lt; Ajouter un Client &gt;&gt;</w:t>
            </w:r>
          </w:p>
        </w:tc>
      </w:tr>
      <w:tr w:rsidR="002E14A9" w14:paraId="57E7F2C2" w14:textId="77777777" w:rsidTr="00E264EB">
        <w:tc>
          <w:tcPr>
            <w:tcW w:w="2127" w:type="dxa"/>
            <w:shd w:val="clear" w:color="auto" w:fill="E7E6E6" w:themeFill="background2"/>
          </w:tcPr>
          <w:p w14:paraId="724F4392" w14:textId="69D46738" w:rsidR="002E14A9" w:rsidRPr="00264A5C" w:rsidRDefault="0019341C" w:rsidP="00E264EB">
            <w:pPr>
              <w:rPr>
                <w:b/>
                <w:bCs/>
              </w:rPr>
            </w:pPr>
            <w:r>
              <w:rPr>
                <w:b/>
                <w:bCs/>
              </w:rPr>
              <w:t>6</w:t>
            </w:r>
            <w:r w:rsidR="002E14A9">
              <w:rPr>
                <w:b/>
                <w:bCs/>
              </w:rPr>
              <w:t>.2</w:t>
            </w:r>
          </w:p>
        </w:tc>
        <w:tc>
          <w:tcPr>
            <w:tcW w:w="3914" w:type="dxa"/>
            <w:shd w:val="clear" w:color="auto" w:fill="E7E6E6" w:themeFill="background2"/>
          </w:tcPr>
          <w:p w14:paraId="65E02582" w14:textId="77777777" w:rsidR="002E14A9" w:rsidRDefault="002E14A9" w:rsidP="00E264EB"/>
        </w:tc>
        <w:tc>
          <w:tcPr>
            <w:tcW w:w="3021" w:type="dxa"/>
            <w:shd w:val="clear" w:color="auto" w:fill="E7E6E6" w:themeFill="background2"/>
          </w:tcPr>
          <w:p w14:paraId="630BD49A" w14:textId="0F3CE3B6" w:rsidR="002E14A9" w:rsidRDefault="0019341C" w:rsidP="00E264EB">
            <w:r>
              <w:t>Appel du cas d'utilisation &lt;&lt;S'identifier&gt;&gt;</w:t>
            </w:r>
          </w:p>
        </w:tc>
      </w:tr>
      <w:tr w:rsidR="00877D68" w14:paraId="19AEFDD6" w14:textId="77777777" w:rsidTr="0019341C">
        <w:tc>
          <w:tcPr>
            <w:tcW w:w="2127" w:type="dxa"/>
            <w:shd w:val="clear" w:color="auto" w:fill="auto"/>
          </w:tcPr>
          <w:p w14:paraId="0CD433B2" w14:textId="47576968" w:rsidR="00877D68" w:rsidRDefault="0019341C" w:rsidP="00E264EB">
            <w:pPr>
              <w:rPr>
                <w:b/>
                <w:bCs/>
              </w:rPr>
            </w:pPr>
            <w:r>
              <w:rPr>
                <w:b/>
                <w:bCs/>
              </w:rPr>
              <w:t>6.3</w:t>
            </w:r>
          </w:p>
        </w:tc>
        <w:tc>
          <w:tcPr>
            <w:tcW w:w="3914" w:type="dxa"/>
            <w:shd w:val="clear" w:color="auto" w:fill="auto"/>
          </w:tcPr>
          <w:p w14:paraId="43CFF66D" w14:textId="77777777" w:rsidR="00877D68" w:rsidRDefault="00877D68" w:rsidP="00E264EB"/>
        </w:tc>
        <w:tc>
          <w:tcPr>
            <w:tcW w:w="3021" w:type="dxa"/>
            <w:shd w:val="clear" w:color="auto" w:fill="auto"/>
          </w:tcPr>
          <w:p w14:paraId="1C2D875F" w14:textId="3E5028BA" w:rsidR="00877D68" w:rsidRDefault="0019341C" w:rsidP="00E264EB">
            <w:r>
              <w:t>Reprise au point 7.</w:t>
            </w:r>
          </w:p>
        </w:tc>
      </w:tr>
    </w:tbl>
    <w:p w14:paraId="7858DC02" w14:textId="77777777" w:rsidR="002E14A9" w:rsidRDefault="002E14A9" w:rsidP="00241FF4"/>
    <w:p w14:paraId="03FD2946" w14:textId="63081D31" w:rsidR="002E14A9" w:rsidRPr="00527D7D" w:rsidRDefault="002E14A9" w:rsidP="002E14A9">
      <w:pPr>
        <w:pStyle w:val="Paragraphedeliste"/>
        <w:numPr>
          <w:ilvl w:val="0"/>
          <w:numId w:val="17"/>
        </w:numPr>
        <w:spacing w:after="0" w:line="276" w:lineRule="auto"/>
        <w:jc w:val="left"/>
      </w:pPr>
      <w:r>
        <w:t>Exception E</w:t>
      </w:r>
      <w:r w:rsidR="0019341C">
        <w:t>4</w:t>
      </w:r>
      <w:r>
        <w:t xml:space="preserve"> : après point N° </w:t>
      </w:r>
      <w:r w:rsidR="00877D68">
        <w:t>7</w:t>
      </w:r>
      <w:r>
        <w:t xml:space="preserve"> : </w:t>
      </w:r>
      <w:r w:rsidR="00394D39" w:rsidRPr="00394D39">
        <w:t>l’enregistrement du règlement n’a pas réussi</w:t>
      </w:r>
    </w:p>
    <w:tbl>
      <w:tblPr>
        <w:tblStyle w:val="Grilledutableau"/>
        <w:tblW w:w="0" w:type="auto"/>
        <w:tblLook w:val="04A0" w:firstRow="1" w:lastRow="0" w:firstColumn="1" w:lastColumn="0" w:noHBand="0" w:noVBand="1"/>
      </w:tblPr>
      <w:tblGrid>
        <w:gridCol w:w="2127"/>
        <w:gridCol w:w="3914"/>
        <w:gridCol w:w="3021"/>
      </w:tblGrid>
      <w:tr w:rsidR="002E14A9" w:rsidRPr="00A81C10" w14:paraId="4600574A" w14:textId="77777777" w:rsidTr="00E264EB">
        <w:tc>
          <w:tcPr>
            <w:tcW w:w="2127" w:type="dxa"/>
            <w:shd w:val="clear" w:color="auto" w:fill="E7E6E6" w:themeFill="background2"/>
          </w:tcPr>
          <w:p w14:paraId="22250F50" w14:textId="77777777" w:rsidR="002E14A9" w:rsidRPr="00264A5C" w:rsidRDefault="002E14A9" w:rsidP="00E264EB">
            <w:pPr>
              <w:rPr>
                <w:b/>
                <w:bCs/>
              </w:rPr>
            </w:pPr>
            <w:r w:rsidRPr="00264A5C">
              <w:rPr>
                <w:b/>
                <w:bCs/>
              </w:rPr>
              <w:t>Étape du scénario</w:t>
            </w:r>
          </w:p>
        </w:tc>
        <w:tc>
          <w:tcPr>
            <w:tcW w:w="3914" w:type="dxa"/>
            <w:shd w:val="clear" w:color="auto" w:fill="E7E6E6" w:themeFill="background2"/>
          </w:tcPr>
          <w:p w14:paraId="02C94256" w14:textId="77777777" w:rsidR="002E14A9" w:rsidRPr="00264A5C" w:rsidRDefault="002E14A9" w:rsidP="00E264EB">
            <w:pPr>
              <w:rPr>
                <w:b/>
                <w:bCs/>
              </w:rPr>
            </w:pPr>
            <w:r w:rsidRPr="00264A5C">
              <w:rPr>
                <w:b/>
                <w:bCs/>
              </w:rPr>
              <w:t>Utilisateur</w:t>
            </w:r>
          </w:p>
        </w:tc>
        <w:tc>
          <w:tcPr>
            <w:tcW w:w="3021" w:type="dxa"/>
            <w:shd w:val="clear" w:color="auto" w:fill="E7E6E6" w:themeFill="background2"/>
          </w:tcPr>
          <w:p w14:paraId="7E02A1A6" w14:textId="77777777" w:rsidR="002E14A9" w:rsidRPr="00264A5C" w:rsidRDefault="002E14A9" w:rsidP="00E264EB">
            <w:pPr>
              <w:rPr>
                <w:b/>
                <w:bCs/>
              </w:rPr>
            </w:pPr>
            <w:r w:rsidRPr="00264A5C">
              <w:rPr>
                <w:b/>
                <w:bCs/>
              </w:rPr>
              <w:t>Système</w:t>
            </w:r>
          </w:p>
        </w:tc>
      </w:tr>
      <w:tr w:rsidR="002E14A9" w14:paraId="5F2A9EA8" w14:textId="77777777" w:rsidTr="00E264EB">
        <w:tc>
          <w:tcPr>
            <w:tcW w:w="2127" w:type="dxa"/>
          </w:tcPr>
          <w:p w14:paraId="162197B7" w14:textId="77777777" w:rsidR="002E14A9" w:rsidRPr="00264A5C" w:rsidRDefault="00394D39" w:rsidP="00E264EB">
            <w:pPr>
              <w:rPr>
                <w:b/>
                <w:bCs/>
              </w:rPr>
            </w:pPr>
            <w:r>
              <w:rPr>
                <w:b/>
                <w:bCs/>
              </w:rPr>
              <w:t>6</w:t>
            </w:r>
            <w:r w:rsidR="002E14A9" w:rsidRPr="00264A5C">
              <w:rPr>
                <w:b/>
                <w:bCs/>
              </w:rPr>
              <w:t>.</w:t>
            </w:r>
            <w:r w:rsidR="002E14A9">
              <w:rPr>
                <w:b/>
                <w:bCs/>
              </w:rPr>
              <w:t>1</w:t>
            </w:r>
          </w:p>
        </w:tc>
        <w:tc>
          <w:tcPr>
            <w:tcW w:w="3914" w:type="dxa"/>
          </w:tcPr>
          <w:p w14:paraId="21C5F530" w14:textId="77777777" w:rsidR="002E14A9" w:rsidRDefault="002E14A9" w:rsidP="00E264EB"/>
        </w:tc>
        <w:tc>
          <w:tcPr>
            <w:tcW w:w="3021" w:type="dxa"/>
          </w:tcPr>
          <w:p w14:paraId="425C04A2" w14:textId="77777777" w:rsidR="002E14A9" w:rsidRDefault="00394D39" w:rsidP="00E264EB">
            <w:r w:rsidRPr="00394D39">
              <w:t>Le système récapitule les informations dans un message qui est envoyé au département commercial.</w:t>
            </w:r>
          </w:p>
        </w:tc>
      </w:tr>
      <w:tr w:rsidR="002E14A9" w14:paraId="6C1AD9C7" w14:textId="77777777" w:rsidTr="00E264EB">
        <w:tc>
          <w:tcPr>
            <w:tcW w:w="2127" w:type="dxa"/>
            <w:shd w:val="clear" w:color="auto" w:fill="E7E6E6" w:themeFill="background2"/>
          </w:tcPr>
          <w:p w14:paraId="01156AC7" w14:textId="77777777" w:rsidR="002E14A9" w:rsidRPr="00264A5C" w:rsidRDefault="00394D39" w:rsidP="00E264EB">
            <w:pPr>
              <w:rPr>
                <w:b/>
                <w:bCs/>
              </w:rPr>
            </w:pPr>
            <w:r>
              <w:rPr>
                <w:b/>
                <w:bCs/>
              </w:rPr>
              <w:t>6</w:t>
            </w:r>
            <w:r w:rsidR="002E14A9">
              <w:rPr>
                <w:b/>
                <w:bCs/>
              </w:rPr>
              <w:t>.2</w:t>
            </w:r>
          </w:p>
        </w:tc>
        <w:tc>
          <w:tcPr>
            <w:tcW w:w="3914" w:type="dxa"/>
            <w:shd w:val="clear" w:color="auto" w:fill="E7E6E6" w:themeFill="background2"/>
          </w:tcPr>
          <w:p w14:paraId="2DADFC4E" w14:textId="77777777" w:rsidR="002E14A9" w:rsidRDefault="002E14A9" w:rsidP="00E264EB"/>
        </w:tc>
        <w:tc>
          <w:tcPr>
            <w:tcW w:w="3021" w:type="dxa"/>
            <w:shd w:val="clear" w:color="auto" w:fill="E7E6E6" w:themeFill="background2"/>
          </w:tcPr>
          <w:p w14:paraId="06B51608" w14:textId="5D9085A3" w:rsidR="002E14A9" w:rsidRDefault="0019341C" w:rsidP="00E264EB">
            <w:r>
              <w:t>Appel du cas d'utilisation &lt;&lt;Modifier&gt;&gt; du package Stock.</w:t>
            </w:r>
          </w:p>
        </w:tc>
      </w:tr>
      <w:tr w:rsidR="00394D39" w14:paraId="1CEEC4D5" w14:textId="77777777" w:rsidTr="00394D39">
        <w:tc>
          <w:tcPr>
            <w:tcW w:w="2127" w:type="dxa"/>
            <w:shd w:val="clear" w:color="auto" w:fill="auto"/>
          </w:tcPr>
          <w:p w14:paraId="5D219792" w14:textId="77777777" w:rsidR="00394D39" w:rsidRDefault="00394D39" w:rsidP="00E264EB">
            <w:pPr>
              <w:rPr>
                <w:b/>
                <w:bCs/>
              </w:rPr>
            </w:pPr>
            <w:r>
              <w:rPr>
                <w:b/>
                <w:bCs/>
              </w:rPr>
              <w:t>6.3</w:t>
            </w:r>
          </w:p>
        </w:tc>
        <w:tc>
          <w:tcPr>
            <w:tcW w:w="3914" w:type="dxa"/>
            <w:shd w:val="clear" w:color="auto" w:fill="auto"/>
          </w:tcPr>
          <w:p w14:paraId="6CC0B066" w14:textId="77777777" w:rsidR="00394D39" w:rsidRDefault="00394D39" w:rsidP="00E264EB"/>
        </w:tc>
        <w:tc>
          <w:tcPr>
            <w:tcW w:w="3021" w:type="dxa"/>
            <w:shd w:val="clear" w:color="auto" w:fill="auto"/>
          </w:tcPr>
          <w:p w14:paraId="373C3CA1" w14:textId="77777777" w:rsidR="00394D39" w:rsidRDefault="00394D39" w:rsidP="00E264EB">
            <w:r>
              <w:t>Suppression du panier</w:t>
            </w:r>
          </w:p>
        </w:tc>
      </w:tr>
      <w:tr w:rsidR="00394D39" w14:paraId="20FF31E6" w14:textId="77777777" w:rsidTr="00E264EB">
        <w:tc>
          <w:tcPr>
            <w:tcW w:w="2127" w:type="dxa"/>
            <w:shd w:val="clear" w:color="auto" w:fill="E7E6E6" w:themeFill="background2"/>
          </w:tcPr>
          <w:p w14:paraId="0F01D8C7" w14:textId="77777777" w:rsidR="00394D39" w:rsidRDefault="00394D39" w:rsidP="00394D39">
            <w:pPr>
              <w:rPr>
                <w:b/>
                <w:bCs/>
              </w:rPr>
            </w:pPr>
            <w:r>
              <w:rPr>
                <w:b/>
                <w:bCs/>
              </w:rPr>
              <w:t>6.4</w:t>
            </w:r>
          </w:p>
        </w:tc>
        <w:tc>
          <w:tcPr>
            <w:tcW w:w="3914" w:type="dxa"/>
            <w:shd w:val="clear" w:color="auto" w:fill="E7E6E6" w:themeFill="background2"/>
          </w:tcPr>
          <w:p w14:paraId="54E60303" w14:textId="77777777" w:rsidR="00394D39" w:rsidRDefault="00394D39" w:rsidP="00394D39"/>
        </w:tc>
        <w:tc>
          <w:tcPr>
            <w:tcW w:w="3021" w:type="dxa"/>
            <w:shd w:val="clear" w:color="auto" w:fill="E7E6E6" w:themeFill="background2"/>
          </w:tcPr>
          <w:p w14:paraId="170E7730" w14:textId="77777777" w:rsidR="00394D39" w:rsidRDefault="00394D39" w:rsidP="00394D39">
            <w:r>
              <w:t>Arrêt du cas d'utilisation</w:t>
            </w:r>
          </w:p>
        </w:tc>
      </w:tr>
    </w:tbl>
    <w:p w14:paraId="74E5B2A8" w14:textId="77777777" w:rsidR="0019341C" w:rsidRDefault="0019341C" w:rsidP="00241FF4"/>
    <w:p w14:paraId="129AD2BA" w14:textId="77777777" w:rsidR="00241FF4" w:rsidRDefault="00241FF4" w:rsidP="00241FF4">
      <w:pPr>
        <w:pStyle w:val="Titre3"/>
      </w:pPr>
      <w:bookmarkStart w:id="57" w:name="_Toc18000843"/>
      <w:r>
        <w:t>La fin et les postconditions.</w:t>
      </w:r>
      <w:bookmarkEnd w:id="57"/>
    </w:p>
    <w:tbl>
      <w:tblPr>
        <w:tblStyle w:val="Grilledutableau"/>
        <w:tblW w:w="0" w:type="auto"/>
        <w:tblLook w:val="04A0" w:firstRow="1" w:lastRow="0" w:firstColumn="1" w:lastColumn="0" w:noHBand="0" w:noVBand="1"/>
      </w:tblPr>
      <w:tblGrid>
        <w:gridCol w:w="2127"/>
        <w:gridCol w:w="6935"/>
      </w:tblGrid>
      <w:tr w:rsidR="00241FF4" w14:paraId="6CDD338B" w14:textId="77777777" w:rsidTr="00241FF4">
        <w:tc>
          <w:tcPr>
            <w:tcW w:w="2127" w:type="dxa"/>
            <w:shd w:val="clear" w:color="auto" w:fill="E7E6E6" w:themeFill="background2"/>
          </w:tcPr>
          <w:p w14:paraId="5892D627" w14:textId="77777777" w:rsidR="00241FF4" w:rsidRPr="00264A5C" w:rsidRDefault="00241FF4" w:rsidP="00241FF4">
            <w:pPr>
              <w:rPr>
                <w:b/>
                <w:bCs/>
              </w:rPr>
            </w:pPr>
            <w:r w:rsidRPr="00264A5C">
              <w:rPr>
                <w:b/>
                <w:bCs/>
              </w:rPr>
              <w:t>Fin</w:t>
            </w:r>
          </w:p>
        </w:tc>
        <w:tc>
          <w:tcPr>
            <w:tcW w:w="6935" w:type="dxa"/>
            <w:shd w:val="clear" w:color="auto" w:fill="E7E6E6" w:themeFill="background2"/>
          </w:tcPr>
          <w:p w14:paraId="142E72EF" w14:textId="77777777" w:rsidR="00241FF4" w:rsidRDefault="00733AB5" w:rsidP="00241FF4">
            <w:r w:rsidRPr="00733AB5">
              <w:t>Scénario nominal : après le point 8 (affichage du récapitulatif de l’achat)</w:t>
            </w:r>
          </w:p>
          <w:p w14:paraId="54FBE95B" w14:textId="61CEF9C9" w:rsidR="00733AB5" w:rsidRDefault="00733AB5" w:rsidP="00241FF4"/>
          <w:p w14:paraId="5F341A2E" w14:textId="77777777" w:rsidR="00733AB5" w:rsidRPr="00733AB5" w:rsidRDefault="00733AB5" w:rsidP="00241FF4">
            <w:r>
              <w:t>Scénario d'exception : après les points 6 et 7 si l'enregistrement du règlement ou de la commande ne réussit pas.</w:t>
            </w:r>
          </w:p>
        </w:tc>
      </w:tr>
      <w:tr w:rsidR="00241FF4" w14:paraId="75430738" w14:textId="77777777" w:rsidTr="00241FF4">
        <w:tc>
          <w:tcPr>
            <w:tcW w:w="2127" w:type="dxa"/>
          </w:tcPr>
          <w:p w14:paraId="7D0F5DB8" w14:textId="77777777" w:rsidR="00241FF4" w:rsidRPr="00264A5C" w:rsidRDefault="00241FF4" w:rsidP="00241FF4">
            <w:pPr>
              <w:rPr>
                <w:b/>
                <w:bCs/>
              </w:rPr>
            </w:pPr>
            <w:r w:rsidRPr="00264A5C">
              <w:rPr>
                <w:b/>
                <w:bCs/>
              </w:rPr>
              <w:t>Postconditions</w:t>
            </w:r>
          </w:p>
        </w:tc>
        <w:tc>
          <w:tcPr>
            <w:tcW w:w="6935" w:type="dxa"/>
          </w:tcPr>
          <w:p w14:paraId="518B505B" w14:textId="77777777" w:rsidR="00733AB5" w:rsidRDefault="00733AB5" w:rsidP="00733AB5">
            <w:r>
              <w:t>Scénario nominal : l’achat et son règlement ont été enregistrés en base de données.</w:t>
            </w:r>
          </w:p>
          <w:p w14:paraId="68969E47" w14:textId="77777777" w:rsidR="00241FF4" w:rsidRDefault="00733AB5" w:rsidP="00733AB5">
            <w:r>
              <w:t xml:space="preserve">Scénario d’exception : l’achat a été récapitulé dans un message et a été envoyé au service commercial de l’entreprise. Le Stock a été corrigé. </w:t>
            </w:r>
          </w:p>
        </w:tc>
      </w:tr>
    </w:tbl>
    <w:p w14:paraId="2778F218" w14:textId="77777777" w:rsidR="00241FF4" w:rsidRDefault="00241FF4" w:rsidP="00241FF4"/>
    <w:p w14:paraId="65EC5B35" w14:textId="77777777" w:rsidR="00241FF4" w:rsidRDefault="00241FF4" w:rsidP="00241FF4">
      <w:pPr>
        <w:pStyle w:val="Titre3"/>
      </w:pPr>
      <w:bookmarkStart w:id="58" w:name="_Toc18000844"/>
      <w:r>
        <w:t>Compléments.</w:t>
      </w:r>
      <w:bookmarkEnd w:id="58"/>
    </w:p>
    <w:tbl>
      <w:tblPr>
        <w:tblStyle w:val="Grilledutableau"/>
        <w:tblW w:w="0" w:type="auto"/>
        <w:tblLook w:val="04A0" w:firstRow="1" w:lastRow="0" w:firstColumn="1" w:lastColumn="0" w:noHBand="0" w:noVBand="1"/>
      </w:tblPr>
      <w:tblGrid>
        <w:gridCol w:w="2127"/>
        <w:gridCol w:w="6935"/>
      </w:tblGrid>
      <w:tr w:rsidR="00241FF4" w:rsidRPr="00A81C10" w14:paraId="3E9A1EBE" w14:textId="77777777" w:rsidTr="00241FF4">
        <w:tc>
          <w:tcPr>
            <w:tcW w:w="2127" w:type="dxa"/>
            <w:shd w:val="clear" w:color="auto" w:fill="E7E6E6" w:themeFill="background2"/>
          </w:tcPr>
          <w:p w14:paraId="3773EDF3" w14:textId="77777777" w:rsidR="00241FF4" w:rsidRPr="00264A5C" w:rsidRDefault="00241FF4" w:rsidP="00241FF4">
            <w:pPr>
              <w:rPr>
                <w:b/>
                <w:bCs/>
              </w:rPr>
            </w:pPr>
            <w:r w:rsidRPr="00264A5C">
              <w:rPr>
                <w:b/>
                <w:bCs/>
              </w:rPr>
              <w:t>Ergonomie</w:t>
            </w:r>
          </w:p>
        </w:tc>
        <w:tc>
          <w:tcPr>
            <w:tcW w:w="6935" w:type="dxa"/>
            <w:shd w:val="clear" w:color="auto" w:fill="E7E6E6" w:themeFill="background2"/>
          </w:tcPr>
          <w:p w14:paraId="757C5A1E" w14:textId="77777777" w:rsidR="00241FF4" w:rsidRPr="00527D7D" w:rsidRDefault="00241FF4" w:rsidP="00241FF4">
            <w:pPr>
              <w:rPr>
                <w:b/>
                <w:bCs/>
              </w:rPr>
            </w:pPr>
          </w:p>
        </w:tc>
      </w:tr>
      <w:tr w:rsidR="00241FF4" w14:paraId="6A7E9336" w14:textId="77777777" w:rsidTr="00241FF4">
        <w:tc>
          <w:tcPr>
            <w:tcW w:w="2127" w:type="dxa"/>
          </w:tcPr>
          <w:p w14:paraId="399A43F4" w14:textId="77777777" w:rsidR="00241FF4" w:rsidRPr="00264A5C" w:rsidRDefault="00241FF4" w:rsidP="00241FF4">
            <w:pPr>
              <w:rPr>
                <w:b/>
                <w:bCs/>
              </w:rPr>
            </w:pPr>
            <w:r w:rsidRPr="00264A5C">
              <w:rPr>
                <w:b/>
                <w:bCs/>
              </w:rPr>
              <w:t>Performances attendues</w:t>
            </w:r>
          </w:p>
        </w:tc>
        <w:tc>
          <w:tcPr>
            <w:tcW w:w="6935" w:type="dxa"/>
          </w:tcPr>
          <w:p w14:paraId="6E2DB4D0" w14:textId="77777777" w:rsidR="00241FF4" w:rsidRDefault="00241FF4" w:rsidP="00241FF4"/>
        </w:tc>
      </w:tr>
      <w:tr w:rsidR="00241FF4" w14:paraId="7F7FFDA5" w14:textId="77777777" w:rsidTr="00241FF4">
        <w:tc>
          <w:tcPr>
            <w:tcW w:w="2127" w:type="dxa"/>
            <w:shd w:val="clear" w:color="auto" w:fill="E7E6E6" w:themeFill="background2"/>
          </w:tcPr>
          <w:p w14:paraId="14E25E01" w14:textId="77777777" w:rsidR="00241FF4" w:rsidRPr="00264A5C" w:rsidRDefault="00241FF4" w:rsidP="00241FF4">
            <w:pPr>
              <w:rPr>
                <w:b/>
                <w:bCs/>
              </w:rPr>
            </w:pPr>
            <w:r w:rsidRPr="00264A5C">
              <w:rPr>
                <w:b/>
                <w:bCs/>
              </w:rPr>
              <w:t>Problèmes non résolus</w:t>
            </w:r>
          </w:p>
        </w:tc>
        <w:tc>
          <w:tcPr>
            <w:tcW w:w="6935" w:type="dxa"/>
            <w:shd w:val="clear" w:color="auto" w:fill="E7E6E6" w:themeFill="background2"/>
          </w:tcPr>
          <w:p w14:paraId="4B3D089B" w14:textId="77777777" w:rsidR="00241FF4" w:rsidRDefault="00241FF4" w:rsidP="00241FF4"/>
        </w:tc>
      </w:tr>
    </w:tbl>
    <w:p w14:paraId="1A887F16" w14:textId="77777777" w:rsidR="007C6797" w:rsidRDefault="007C6797" w:rsidP="007C6797"/>
    <w:p w14:paraId="01802971" w14:textId="77777777" w:rsidR="007C6797" w:rsidRDefault="007C6797" w:rsidP="007C6797">
      <w:pPr>
        <w:pStyle w:val="Titre3"/>
      </w:pPr>
      <w:bookmarkStart w:id="59" w:name="_Toc18000845"/>
      <w:r>
        <w:t>User Story.</w:t>
      </w:r>
      <w:bookmarkEnd w:id="59"/>
    </w:p>
    <w:p w14:paraId="2CC27B3D" w14:textId="77777777" w:rsidR="007C6797" w:rsidRDefault="007C6797" w:rsidP="007C6797">
      <w:pPr>
        <w:jc w:val="left"/>
      </w:pPr>
    </w:p>
    <w:tbl>
      <w:tblPr>
        <w:tblStyle w:val="Grilledutableau"/>
        <w:tblW w:w="0" w:type="auto"/>
        <w:tblLook w:val="04A0" w:firstRow="1" w:lastRow="0" w:firstColumn="1" w:lastColumn="0" w:noHBand="0" w:noVBand="1"/>
      </w:tblPr>
      <w:tblGrid>
        <w:gridCol w:w="1413"/>
        <w:gridCol w:w="7649"/>
      </w:tblGrid>
      <w:tr w:rsidR="007C6797" w14:paraId="1CF6342C" w14:textId="77777777" w:rsidTr="007C6797">
        <w:tc>
          <w:tcPr>
            <w:tcW w:w="1413" w:type="dxa"/>
          </w:tcPr>
          <w:p w14:paraId="3BFEACED" w14:textId="77777777" w:rsidR="007C6797" w:rsidRDefault="007C6797" w:rsidP="007C6797">
            <w:pPr>
              <w:jc w:val="left"/>
            </w:pPr>
            <w:r>
              <w:rPr>
                <w:noProof/>
              </w:rPr>
              <w:drawing>
                <wp:inline distT="0" distB="0" distL="0" distR="0" wp14:anchorId="2C3C3A8D" wp14:editId="1D9F0067">
                  <wp:extent cx="720000" cy="774000"/>
                  <wp:effectExtent l="0" t="0" r="4445" b="762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00" cy="774000"/>
                          </a:xfrm>
                          <a:prstGeom prst="rect">
                            <a:avLst/>
                          </a:prstGeom>
                          <a:noFill/>
                          <a:ln>
                            <a:noFill/>
                          </a:ln>
                        </pic:spPr>
                      </pic:pic>
                    </a:graphicData>
                  </a:graphic>
                </wp:inline>
              </w:drawing>
            </w:r>
          </w:p>
        </w:tc>
        <w:tc>
          <w:tcPr>
            <w:tcW w:w="7649" w:type="dxa"/>
          </w:tcPr>
          <w:p w14:paraId="343CD64E" w14:textId="153DFC6D" w:rsidR="007C6797" w:rsidRDefault="007C6797" w:rsidP="007C6797">
            <w:pPr>
              <w:jc w:val="left"/>
            </w:pPr>
            <w:r>
              <w:t>En tant que Franck je veux cliquer sur un bouton "Valider la commande" dans l'écran d'affichage des produits pour terminer de passer ma commande.</w:t>
            </w:r>
          </w:p>
        </w:tc>
      </w:tr>
    </w:tbl>
    <w:p w14:paraId="70594552" w14:textId="77777777" w:rsidR="007C6797" w:rsidRDefault="007C6797" w:rsidP="007C6797">
      <w:pPr>
        <w:jc w:val="left"/>
      </w:pPr>
    </w:p>
    <w:tbl>
      <w:tblPr>
        <w:tblStyle w:val="Grilledutableau"/>
        <w:tblW w:w="0" w:type="auto"/>
        <w:tblLook w:val="04A0" w:firstRow="1" w:lastRow="0" w:firstColumn="1" w:lastColumn="0" w:noHBand="0" w:noVBand="1"/>
      </w:tblPr>
      <w:tblGrid>
        <w:gridCol w:w="1413"/>
        <w:gridCol w:w="7649"/>
      </w:tblGrid>
      <w:tr w:rsidR="007C6797" w14:paraId="69990423" w14:textId="77777777" w:rsidTr="007C6797">
        <w:tc>
          <w:tcPr>
            <w:tcW w:w="1413" w:type="dxa"/>
          </w:tcPr>
          <w:p w14:paraId="2BC53E25" w14:textId="77777777" w:rsidR="007C6797" w:rsidRDefault="007C6797" w:rsidP="007C6797">
            <w:pPr>
              <w:jc w:val="left"/>
            </w:pPr>
            <w:r>
              <w:rPr>
                <w:noProof/>
              </w:rPr>
              <w:drawing>
                <wp:inline distT="0" distB="0" distL="0" distR="0" wp14:anchorId="01848569" wp14:editId="53FEC9E9">
                  <wp:extent cx="720000" cy="774000"/>
                  <wp:effectExtent l="0" t="0" r="4445" b="762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00" cy="774000"/>
                          </a:xfrm>
                          <a:prstGeom prst="rect">
                            <a:avLst/>
                          </a:prstGeom>
                          <a:noFill/>
                          <a:ln>
                            <a:noFill/>
                          </a:ln>
                        </pic:spPr>
                      </pic:pic>
                    </a:graphicData>
                  </a:graphic>
                </wp:inline>
              </w:drawing>
            </w:r>
          </w:p>
        </w:tc>
        <w:tc>
          <w:tcPr>
            <w:tcW w:w="7649" w:type="dxa"/>
          </w:tcPr>
          <w:p w14:paraId="48EDE5E3" w14:textId="34ABD86A" w:rsidR="007C6797" w:rsidRDefault="007C6797" w:rsidP="007C6797">
            <w:pPr>
              <w:jc w:val="left"/>
            </w:pPr>
            <w:r>
              <w:t>En tant que Franck je veux pouvoir choisir de payer en espèce à la réception de la livraison.</w:t>
            </w:r>
          </w:p>
        </w:tc>
      </w:tr>
    </w:tbl>
    <w:p w14:paraId="27B94ACE" w14:textId="77777777" w:rsidR="007C6797" w:rsidRDefault="007C6797" w:rsidP="007C6797">
      <w:pPr>
        <w:jc w:val="left"/>
      </w:pPr>
    </w:p>
    <w:tbl>
      <w:tblPr>
        <w:tblStyle w:val="Grilledutableau"/>
        <w:tblW w:w="0" w:type="auto"/>
        <w:tblLook w:val="04A0" w:firstRow="1" w:lastRow="0" w:firstColumn="1" w:lastColumn="0" w:noHBand="0" w:noVBand="1"/>
      </w:tblPr>
      <w:tblGrid>
        <w:gridCol w:w="1413"/>
        <w:gridCol w:w="7649"/>
      </w:tblGrid>
      <w:tr w:rsidR="007C6797" w14:paraId="09CBAE74" w14:textId="77777777" w:rsidTr="007C6797">
        <w:tc>
          <w:tcPr>
            <w:tcW w:w="1413" w:type="dxa"/>
          </w:tcPr>
          <w:p w14:paraId="0A778B18" w14:textId="77777777" w:rsidR="007C6797" w:rsidRDefault="007C6797" w:rsidP="007C6797">
            <w:pPr>
              <w:jc w:val="left"/>
            </w:pPr>
            <w:r>
              <w:rPr>
                <w:noProof/>
              </w:rPr>
              <w:drawing>
                <wp:inline distT="0" distB="0" distL="0" distR="0" wp14:anchorId="65F03ECD" wp14:editId="4CA6342F">
                  <wp:extent cx="720000" cy="860400"/>
                  <wp:effectExtent l="0" t="0" r="444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000" cy="860400"/>
                          </a:xfrm>
                          <a:prstGeom prst="rect">
                            <a:avLst/>
                          </a:prstGeom>
                          <a:noFill/>
                          <a:ln>
                            <a:noFill/>
                          </a:ln>
                        </pic:spPr>
                      </pic:pic>
                    </a:graphicData>
                  </a:graphic>
                </wp:inline>
              </w:drawing>
            </w:r>
          </w:p>
        </w:tc>
        <w:tc>
          <w:tcPr>
            <w:tcW w:w="7649" w:type="dxa"/>
          </w:tcPr>
          <w:p w14:paraId="271FCB6C" w14:textId="70BA9196" w:rsidR="007C6797" w:rsidRDefault="007C6797" w:rsidP="007C6797">
            <w:pPr>
              <w:jc w:val="left"/>
            </w:pPr>
            <w:r>
              <w:t>Lors d'une commande par téléphone, en tant que Jennifer je veux sélectionner un client dans la base de données pour ne pas avoir à écrire son adresse de livraison.</w:t>
            </w:r>
          </w:p>
        </w:tc>
      </w:tr>
    </w:tbl>
    <w:p w14:paraId="6A53DAAC" w14:textId="77777777" w:rsidR="00241FF4" w:rsidRDefault="00241FF4" w:rsidP="00FD3206"/>
    <w:tbl>
      <w:tblPr>
        <w:tblStyle w:val="Grilledutableau"/>
        <w:tblW w:w="0" w:type="auto"/>
        <w:tblLook w:val="04A0" w:firstRow="1" w:lastRow="0" w:firstColumn="1" w:lastColumn="0" w:noHBand="0" w:noVBand="1"/>
      </w:tblPr>
      <w:tblGrid>
        <w:gridCol w:w="1413"/>
        <w:gridCol w:w="7649"/>
      </w:tblGrid>
      <w:tr w:rsidR="007C6797" w14:paraId="533199CD" w14:textId="77777777" w:rsidTr="007C6797">
        <w:tc>
          <w:tcPr>
            <w:tcW w:w="1413" w:type="dxa"/>
          </w:tcPr>
          <w:p w14:paraId="330B8F35" w14:textId="77777777" w:rsidR="007C6797" w:rsidRDefault="007C6797" w:rsidP="007C6797">
            <w:pPr>
              <w:jc w:val="left"/>
            </w:pPr>
            <w:r>
              <w:rPr>
                <w:noProof/>
              </w:rPr>
              <w:drawing>
                <wp:inline distT="0" distB="0" distL="0" distR="0" wp14:anchorId="0BEBB24B" wp14:editId="6C23A356">
                  <wp:extent cx="720000" cy="860400"/>
                  <wp:effectExtent l="0" t="0" r="444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000" cy="860400"/>
                          </a:xfrm>
                          <a:prstGeom prst="rect">
                            <a:avLst/>
                          </a:prstGeom>
                          <a:noFill/>
                          <a:ln>
                            <a:noFill/>
                          </a:ln>
                        </pic:spPr>
                      </pic:pic>
                    </a:graphicData>
                  </a:graphic>
                </wp:inline>
              </w:drawing>
            </w:r>
          </w:p>
        </w:tc>
        <w:tc>
          <w:tcPr>
            <w:tcW w:w="7649" w:type="dxa"/>
          </w:tcPr>
          <w:p w14:paraId="5D81AF5E" w14:textId="397A3556" w:rsidR="007C6797" w:rsidRDefault="007C6797" w:rsidP="007C6797">
            <w:pPr>
              <w:jc w:val="left"/>
            </w:pPr>
            <w:r>
              <w:t>Lors d'une dans le magasin, en tant que Jennifer je veux encaisser directement le client.</w:t>
            </w:r>
          </w:p>
        </w:tc>
      </w:tr>
    </w:tbl>
    <w:p w14:paraId="30E63E2B" w14:textId="77777777" w:rsidR="007C6797" w:rsidRDefault="007C6797" w:rsidP="007C6797"/>
    <w:p w14:paraId="2DF8DC37" w14:textId="77777777" w:rsidR="00E264EB" w:rsidRDefault="00E264EB" w:rsidP="00FD3206"/>
    <w:p w14:paraId="3F24FAC1" w14:textId="77777777" w:rsidR="00E264EB" w:rsidRDefault="00E264EB" w:rsidP="00FD3206"/>
    <w:p w14:paraId="08B4909D" w14:textId="77777777" w:rsidR="00E264EB" w:rsidRDefault="00E264EB" w:rsidP="00FD3206"/>
    <w:p w14:paraId="121C89FD" w14:textId="77777777" w:rsidR="00E264EB" w:rsidRDefault="00E264EB" w:rsidP="00FD3206"/>
    <w:p w14:paraId="6BE6762A" w14:textId="77777777" w:rsidR="00E264EB" w:rsidRDefault="00E264EB" w:rsidP="00FD3206"/>
    <w:p w14:paraId="03501F80" w14:textId="77777777" w:rsidR="00E264EB" w:rsidRDefault="00E264EB">
      <w:pPr>
        <w:jc w:val="left"/>
      </w:pPr>
      <w:r>
        <w:br w:type="page"/>
      </w:r>
    </w:p>
    <w:p w14:paraId="33D516E4" w14:textId="77777777" w:rsidR="00E264EB" w:rsidRDefault="00E264EB" w:rsidP="00E264EB">
      <w:pPr>
        <w:pStyle w:val="Titre2"/>
      </w:pPr>
      <w:bookmarkStart w:id="60" w:name="_Toc18000846"/>
      <w:r>
        <w:t>C</w:t>
      </w:r>
      <w:r w:rsidRPr="00A81C10">
        <w:t>as d'utilisation &lt;&lt;</w:t>
      </w:r>
      <w:r>
        <w:t>Modifier ou annuler</w:t>
      </w:r>
      <w:r w:rsidRPr="00A81C10">
        <w:t>&gt;&gt;</w:t>
      </w:r>
      <w:bookmarkEnd w:id="60"/>
    </w:p>
    <w:p w14:paraId="614B7AB8" w14:textId="77777777" w:rsidR="00E264EB" w:rsidRPr="00A81C10" w:rsidRDefault="00E264EB" w:rsidP="00E264EB">
      <w:pPr>
        <w:pStyle w:val="Titre3"/>
      </w:pPr>
      <w:bookmarkStart w:id="61" w:name="_Toc18000847"/>
      <w:r>
        <w:t>Identification</w:t>
      </w:r>
      <w:bookmarkEnd w:id="61"/>
    </w:p>
    <w:tbl>
      <w:tblPr>
        <w:tblStyle w:val="Grilledutableau"/>
        <w:tblW w:w="9067" w:type="dxa"/>
        <w:tblLook w:val="04A0" w:firstRow="1" w:lastRow="0" w:firstColumn="1" w:lastColumn="0" w:noHBand="0" w:noVBand="1"/>
      </w:tblPr>
      <w:tblGrid>
        <w:gridCol w:w="2119"/>
        <w:gridCol w:w="6948"/>
      </w:tblGrid>
      <w:tr w:rsidR="00E264EB" w14:paraId="462DD44A" w14:textId="77777777" w:rsidTr="00E264EB">
        <w:tc>
          <w:tcPr>
            <w:tcW w:w="0" w:type="auto"/>
            <w:shd w:val="clear" w:color="auto" w:fill="E7E6E6" w:themeFill="background2"/>
          </w:tcPr>
          <w:p w14:paraId="27AFD6A9" w14:textId="77777777" w:rsidR="00E264EB" w:rsidRPr="00A14E6E" w:rsidRDefault="00E264EB" w:rsidP="00E264EB">
            <w:pPr>
              <w:rPr>
                <w:b/>
                <w:bCs/>
              </w:rPr>
            </w:pPr>
            <w:r w:rsidRPr="00A14E6E">
              <w:rPr>
                <w:b/>
                <w:bCs/>
              </w:rPr>
              <w:t>Numéro</w:t>
            </w:r>
          </w:p>
        </w:tc>
        <w:tc>
          <w:tcPr>
            <w:tcW w:w="6948" w:type="dxa"/>
            <w:shd w:val="clear" w:color="auto" w:fill="E7E6E6" w:themeFill="background2"/>
          </w:tcPr>
          <w:p w14:paraId="1FCAE7DD" w14:textId="77777777" w:rsidR="00E264EB" w:rsidRPr="00264A5C" w:rsidRDefault="00E264EB" w:rsidP="00E264EB">
            <w:pPr>
              <w:rPr>
                <w:b/>
                <w:bCs/>
              </w:rPr>
            </w:pPr>
            <w:r>
              <w:rPr>
                <w:b/>
                <w:bCs/>
              </w:rPr>
              <w:t>5</w:t>
            </w:r>
          </w:p>
        </w:tc>
      </w:tr>
      <w:tr w:rsidR="00E264EB" w14:paraId="34DDA314" w14:textId="77777777" w:rsidTr="00E264EB">
        <w:tc>
          <w:tcPr>
            <w:tcW w:w="0" w:type="auto"/>
          </w:tcPr>
          <w:p w14:paraId="6735EDE7" w14:textId="77777777" w:rsidR="00E264EB" w:rsidRPr="00A14E6E" w:rsidRDefault="00E264EB" w:rsidP="00E264EB">
            <w:pPr>
              <w:rPr>
                <w:b/>
                <w:bCs/>
              </w:rPr>
            </w:pPr>
            <w:r w:rsidRPr="00A14E6E">
              <w:rPr>
                <w:b/>
                <w:bCs/>
              </w:rPr>
              <w:t>Nom</w:t>
            </w:r>
          </w:p>
        </w:tc>
        <w:tc>
          <w:tcPr>
            <w:tcW w:w="6948" w:type="dxa"/>
          </w:tcPr>
          <w:p w14:paraId="1AF49AA6" w14:textId="77777777" w:rsidR="00E264EB" w:rsidRPr="00A14E6E" w:rsidRDefault="00E264EB" w:rsidP="00E264EB">
            <w:r>
              <w:t>Modifier ou annuler (package Commandes)</w:t>
            </w:r>
          </w:p>
        </w:tc>
      </w:tr>
      <w:tr w:rsidR="00E264EB" w14:paraId="1C6B97CA" w14:textId="77777777" w:rsidTr="00E264EB">
        <w:tc>
          <w:tcPr>
            <w:tcW w:w="0" w:type="auto"/>
            <w:shd w:val="clear" w:color="auto" w:fill="E7E6E6" w:themeFill="background2"/>
          </w:tcPr>
          <w:p w14:paraId="35C608C3" w14:textId="77777777" w:rsidR="00E264EB" w:rsidRPr="00A14E6E" w:rsidRDefault="00E264EB" w:rsidP="00E264EB">
            <w:pPr>
              <w:rPr>
                <w:b/>
                <w:bCs/>
              </w:rPr>
            </w:pPr>
            <w:r w:rsidRPr="00A14E6E">
              <w:rPr>
                <w:b/>
                <w:bCs/>
              </w:rPr>
              <w:t>A</w:t>
            </w:r>
            <w:r>
              <w:rPr>
                <w:b/>
                <w:bCs/>
              </w:rPr>
              <w:t>c</w:t>
            </w:r>
            <w:r w:rsidRPr="00A14E6E">
              <w:rPr>
                <w:b/>
                <w:bCs/>
              </w:rPr>
              <w:t>teur(s)</w:t>
            </w:r>
          </w:p>
        </w:tc>
        <w:tc>
          <w:tcPr>
            <w:tcW w:w="6948" w:type="dxa"/>
            <w:shd w:val="clear" w:color="auto" w:fill="E7E6E6" w:themeFill="background2"/>
          </w:tcPr>
          <w:p w14:paraId="094AFA28" w14:textId="77777777" w:rsidR="00E264EB" w:rsidRPr="00A14E6E" w:rsidRDefault="00E264EB" w:rsidP="00E264EB">
            <w:r>
              <w:t>Acheteur (Client ou Employé)</w:t>
            </w:r>
          </w:p>
        </w:tc>
      </w:tr>
      <w:tr w:rsidR="00E264EB" w14:paraId="2FC1152C" w14:textId="77777777" w:rsidTr="00E264EB">
        <w:tc>
          <w:tcPr>
            <w:tcW w:w="0" w:type="auto"/>
          </w:tcPr>
          <w:p w14:paraId="66AAF041" w14:textId="77777777" w:rsidR="00E264EB" w:rsidRPr="00A14E6E" w:rsidRDefault="00E264EB" w:rsidP="00E264EB">
            <w:pPr>
              <w:rPr>
                <w:b/>
                <w:bCs/>
              </w:rPr>
            </w:pPr>
            <w:r w:rsidRPr="00A14E6E">
              <w:rPr>
                <w:b/>
                <w:bCs/>
              </w:rPr>
              <w:t>Description succincte</w:t>
            </w:r>
          </w:p>
        </w:tc>
        <w:tc>
          <w:tcPr>
            <w:tcW w:w="6948" w:type="dxa"/>
          </w:tcPr>
          <w:p w14:paraId="46CFDF94" w14:textId="3CD8C712" w:rsidR="00E264EB" w:rsidRPr="00A14E6E" w:rsidRDefault="00E264EB" w:rsidP="00E264EB">
            <w:r>
              <w:t xml:space="preserve">La </w:t>
            </w:r>
            <w:r w:rsidR="00BC7E9D">
              <w:t>Modification</w:t>
            </w:r>
            <w:r>
              <w:t xml:space="preserve"> de commande doit être possible depuis internet par le Client et au magasin par l'Employé.</w:t>
            </w:r>
          </w:p>
        </w:tc>
      </w:tr>
      <w:tr w:rsidR="00E264EB" w:rsidRPr="00D2552F" w14:paraId="6804B537" w14:textId="77777777" w:rsidTr="00E264EB">
        <w:tc>
          <w:tcPr>
            <w:tcW w:w="0" w:type="auto"/>
            <w:shd w:val="clear" w:color="auto" w:fill="E7E6E6" w:themeFill="background2"/>
          </w:tcPr>
          <w:p w14:paraId="1D55FBBF" w14:textId="77777777" w:rsidR="00E264EB" w:rsidRPr="00A14E6E" w:rsidRDefault="00E264EB" w:rsidP="00E264EB">
            <w:pPr>
              <w:rPr>
                <w:b/>
                <w:bCs/>
              </w:rPr>
            </w:pPr>
            <w:r w:rsidRPr="00A14E6E">
              <w:rPr>
                <w:b/>
                <w:bCs/>
              </w:rPr>
              <w:t>Auteur</w:t>
            </w:r>
          </w:p>
        </w:tc>
        <w:tc>
          <w:tcPr>
            <w:tcW w:w="6948" w:type="dxa"/>
            <w:shd w:val="clear" w:color="auto" w:fill="E7E6E6" w:themeFill="background2"/>
          </w:tcPr>
          <w:p w14:paraId="06A7A229" w14:textId="77777777" w:rsidR="00E264EB" w:rsidRPr="00FD3206" w:rsidRDefault="00E264EB" w:rsidP="00E264EB">
            <w:pPr>
              <w:rPr>
                <w:lang w:val="pt-PT"/>
              </w:rPr>
            </w:pPr>
            <w:r w:rsidRPr="00FD3206">
              <w:rPr>
                <w:lang w:val="pt-PT"/>
              </w:rPr>
              <w:t>P.-E.</w:t>
            </w:r>
            <w:r w:rsidR="004B2090">
              <w:rPr>
                <w:lang w:val="pt-PT"/>
              </w:rPr>
              <w:t xml:space="preserve"> </w:t>
            </w:r>
            <w:r w:rsidRPr="00FD3206">
              <w:rPr>
                <w:lang w:val="pt-PT"/>
              </w:rPr>
              <w:t>DOS SANTOS FACAO</w:t>
            </w:r>
          </w:p>
        </w:tc>
      </w:tr>
      <w:tr w:rsidR="00E264EB" w14:paraId="7F3FD728" w14:textId="77777777" w:rsidTr="00E264EB">
        <w:tc>
          <w:tcPr>
            <w:tcW w:w="0" w:type="auto"/>
          </w:tcPr>
          <w:p w14:paraId="17A8F346" w14:textId="77777777" w:rsidR="00E264EB" w:rsidRPr="00A14E6E" w:rsidRDefault="00E264EB" w:rsidP="00E264EB">
            <w:pPr>
              <w:rPr>
                <w:b/>
                <w:bCs/>
              </w:rPr>
            </w:pPr>
            <w:r w:rsidRPr="00A14E6E">
              <w:rPr>
                <w:b/>
                <w:bCs/>
              </w:rPr>
              <w:t>Date(s)</w:t>
            </w:r>
          </w:p>
        </w:tc>
        <w:tc>
          <w:tcPr>
            <w:tcW w:w="6948" w:type="dxa"/>
          </w:tcPr>
          <w:p w14:paraId="4789744F" w14:textId="77F0D4C5" w:rsidR="00E264EB" w:rsidRPr="00A14E6E" w:rsidRDefault="00166E22" w:rsidP="00E264EB">
            <w:r>
              <w:t>29</w:t>
            </w:r>
            <w:r w:rsidR="00E264EB">
              <w:t xml:space="preserve">/07/3 </w:t>
            </w:r>
            <w:r w:rsidR="00E264EB" w:rsidRPr="00A14E6E">
              <w:t>(</w:t>
            </w:r>
            <w:r>
              <w:t>seconde</w:t>
            </w:r>
            <w:r w:rsidR="00E264EB" w:rsidRPr="00A14E6E">
              <w:t xml:space="preserve"> rédaction)</w:t>
            </w:r>
          </w:p>
        </w:tc>
      </w:tr>
      <w:tr w:rsidR="00E264EB" w14:paraId="49A80943" w14:textId="77777777" w:rsidTr="00E264EB">
        <w:tc>
          <w:tcPr>
            <w:tcW w:w="0" w:type="auto"/>
            <w:shd w:val="clear" w:color="auto" w:fill="E7E6E6" w:themeFill="background2"/>
          </w:tcPr>
          <w:p w14:paraId="4F2E1F47" w14:textId="77777777" w:rsidR="00E264EB" w:rsidRPr="00A14E6E" w:rsidRDefault="00E264EB" w:rsidP="00E264EB">
            <w:pPr>
              <w:rPr>
                <w:b/>
                <w:bCs/>
              </w:rPr>
            </w:pPr>
            <w:r w:rsidRPr="00A14E6E">
              <w:rPr>
                <w:b/>
                <w:bCs/>
              </w:rPr>
              <w:t>Préconditions</w:t>
            </w:r>
          </w:p>
        </w:tc>
        <w:tc>
          <w:tcPr>
            <w:tcW w:w="6948" w:type="dxa"/>
            <w:shd w:val="clear" w:color="auto" w:fill="E7E6E6" w:themeFill="background2"/>
          </w:tcPr>
          <w:p w14:paraId="3772C979" w14:textId="2EEA1D85" w:rsidR="00E264EB" w:rsidRPr="00A14E6E" w:rsidRDefault="00E264EB" w:rsidP="00E264EB">
            <w:r>
              <w:t xml:space="preserve">L'utilisateur doit être authentifié et la commande ne doit pas être </w:t>
            </w:r>
            <w:r w:rsidR="00166E22">
              <w:t>ent</w:t>
            </w:r>
            <w:r w:rsidR="00BC7E9D">
              <w:t>r</w:t>
            </w:r>
            <w:r w:rsidR="00166E22">
              <w:t xml:space="preserve">ée </w:t>
            </w:r>
            <w:r>
              <w:t>en préparation. L'Employé à sélectionné un Client.</w:t>
            </w:r>
          </w:p>
        </w:tc>
      </w:tr>
      <w:tr w:rsidR="00E264EB" w14:paraId="33E80680" w14:textId="77777777" w:rsidTr="00E264EB">
        <w:tc>
          <w:tcPr>
            <w:tcW w:w="0" w:type="auto"/>
          </w:tcPr>
          <w:p w14:paraId="4E78352B" w14:textId="77777777" w:rsidR="00E264EB" w:rsidRPr="00A14E6E" w:rsidRDefault="00E264EB" w:rsidP="00E264EB">
            <w:pPr>
              <w:rPr>
                <w:b/>
                <w:bCs/>
              </w:rPr>
            </w:pPr>
            <w:r w:rsidRPr="00A14E6E">
              <w:rPr>
                <w:b/>
                <w:bCs/>
              </w:rPr>
              <w:t>Démarrage</w:t>
            </w:r>
          </w:p>
        </w:tc>
        <w:tc>
          <w:tcPr>
            <w:tcW w:w="6948" w:type="dxa"/>
          </w:tcPr>
          <w:p w14:paraId="749C86B0" w14:textId="77777777" w:rsidR="00E264EB" w:rsidRPr="00A14E6E" w:rsidRDefault="00E264EB" w:rsidP="00E264EB">
            <w:r>
              <w:t>L'utilisateur demande la modification ou l'annulation de commande.</w:t>
            </w:r>
          </w:p>
        </w:tc>
      </w:tr>
    </w:tbl>
    <w:p w14:paraId="674E1A04" w14:textId="77777777" w:rsidR="00E264EB" w:rsidRDefault="00E264EB" w:rsidP="00E264EB"/>
    <w:p w14:paraId="3A48EA2A" w14:textId="77777777" w:rsidR="00E264EB" w:rsidRPr="00264A5C" w:rsidRDefault="00E264EB" w:rsidP="00E264EB">
      <w:pPr>
        <w:pStyle w:val="Titre3"/>
      </w:pPr>
      <w:bookmarkStart w:id="62" w:name="_Toc18000848"/>
      <w:r w:rsidRPr="00264A5C">
        <w:t>Le dialogue : le scénario nominal.</w:t>
      </w:r>
      <w:bookmarkEnd w:id="62"/>
    </w:p>
    <w:tbl>
      <w:tblPr>
        <w:tblStyle w:val="Grilledutableau"/>
        <w:tblW w:w="0" w:type="auto"/>
        <w:tblLook w:val="04A0" w:firstRow="1" w:lastRow="0" w:firstColumn="1" w:lastColumn="0" w:noHBand="0" w:noVBand="1"/>
      </w:tblPr>
      <w:tblGrid>
        <w:gridCol w:w="2127"/>
        <w:gridCol w:w="3914"/>
        <w:gridCol w:w="3021"/>
      </w:tblGrid>
      <w:tr w:rsidR="00E264EB" w14:paraId="0FCF5CFE" w14:textId="77777777" w:rsidTr="00E264EB">
        <w:tc>
          <w:tcPr>
            <w:tcW w:w="2127" w:type="dxa"/>
            <w:shd w:val="clear" w:color="auto" w:fill="E7E6E6" w:themeFill="background2"/>
          </w:tcPr>
          <w:p w14:paraId="1A4C1784" w14:textId="77777777" w:rsidR="00E264EB" w:rsidRPr="00264A5C" w:rsidRDefault="00E264EB" w:rsidP="00E264EB">
            <w:pPr>
              <w:rPr>
                <w:b/>
                <w:bCs/>
              </w:rPr>
            </w:pPr>
            <w:r w:rsidRPr="00264A5C">
              <w:rPr>
                <w:b/>
                <w:bCs/>
              </w:rPr>
              <w:t>Étape du scénario</w:t>
            </w:r>
          </w:p>
        </w:tc>
        <w:tc>
          <w:tcPr>
            <w:tcW w:w="3914" w:type="dxa"/>
            <w:shd w:val="clear" w:color="auto" w:fill="E7E6E6" w:themeFill="background2"/>
          </w:tcPr>
          <w:p w14:paraId="742ED6A7" w14:textId="77777777" w:rsidR="00E264EB" w:rsidRPr="00264A5C" w:rsidRDefault="00E264EB" w:rsidP="00E264EB">
            <w:pPr>
              <w:rPr>
                <w:b/>
                <w:bCs/>
              </w:rPr>
            </w:pPr>
            <w:r w:rsidRPr="00264A5C">
              <w:rPr>
                <w:b/>
                <w:bCs/>
              </w:rPr>
              <w:t>Utilisateur</w:t>
            </w:r>
          </w:p>
        </w:tc>
        <w:tc>
          <w:tcPr>
            <w:tcW w:w="3021" w:type="dxa"/>
            <w:shd w:val="clear" w:color="auto" w:fill="E7E6E6" w:themeFill="background2"/>
          </w:tcPr>
          <w:p w14:paraId="43EDAB3F" w14:textId="77777777" w:rsidR="00E264EB" w:rsidRPr="00264A5C" w:rsidRDefault="00E264EB" w:rsidP="00E264EB">
            <w:pPr>
              <w:rPr>
                <w:b/>
                <w:bCs/>
              </w:rPr>
            </w:pPr>
            <w:r w:rsidRPr="00264A5C">
              <w:rPr>
                <w:b/>
                <w:bCs/>
              </w:rPr>
              <w:t>Système</w:t>
            </w:r>
          </w:p>
        </w:tc>
      </w:tr>
      <w:tr w:rsidR="00E264EB" w14:paraId="19A470D3" w14:textId="77777777" w:rsidTr="00E264EB">
        <w:tc>
          <w:tcPr>
            <w:tcW w:w="2127" w:type="dxa"/>
          </w:tcPr>
          <w:p w14:paraId="212F2C3B" w14:textId="77777777" w:rsidR="00E264EB" w:rsidRPr="00264A5C" w:rsidRDefault="00E264EB" w:rsidP="00E264EB">
            <w:pPr>
              <w:rPr>
                <w:b/>
                <w:bCs/>
              </w:rPr>
            </w:pPr>
            <w:r w:rsidRPr="00264A5C">
              <w:rPr>
                <w:b/>
                <w:bCs/>
              </w:rPr>
              <w:t>1.</w:t>
            </w:r>
          </w:p>
        </w:tc>
        <w:tc>
          <w:tcPr>
            <w:tcW w:w="3914" w:type="dxa"/>
          </w:tcPr>
          <w:p w14:paraId="29C09080" w14:textId="77777777" w:rsidR="00E264EB" w:rsidRDefault="00E264EB" w:rsidP="00E264EB">
            <w:r>
              <w:t>Il demande de modifier ou annuler la commande.</w:t>
            </w:r>
          </w:p>
        </w:tc>
        <w:tc>
          <w:tcPr>
            <w:tcW w:w="3021" w:type="dxa"/>
          </w:tcPr>
          <w:p w14:paraId="5B7459C3" w14:textId="77777777" w:rsidR="00E264EB" w:rsidRDefault="00E264EB" w:rsidP="00E264EB"/>
        </w:tc>
      </w:tr>
      <w:tr w:rsidR="00E264EB" w14:paraId="7AAA98C4" w14:textId="77777777" w:rsidTr="00E264EB">
        <w:tc>
          <w:tcPr>
            <w:tcW w:w="2127" w:type="dxa"/>
            <w:shd w:val="clear" w:color="auto" w:fill="E7E6E6" w:themeFill="background2"/>
          </w:tcPr>
          <w:p w14:paraId="5489001B" w14:textId="77777777" w:rsidR="00E264EB" w:rsidRPr="00264A5C" w:rsidRDefault="00E264EB" w:rsidP="00E264EB">
            <w:pPr>
              <w:rPr>
                <w:b/>
                <w:bCs/>
              </w:rPr>
            </w:pPr>
            <w:r w:rsidRPr="00264A5C">
              <w:rPr>
                <w:b/>
                <w:bCs/>
              </w:rPr>
              <w:t>2.</w:t>
            </w:r>
          </w:p>
        </w:tc>
        <w:tc>
          <w:tcPr>
            <w:tcW w:w="3914" w:type="dxa"/>
            <w:shd w:val="clear" w:color="auto" w:fill="E7E6E6" w:themeFill="background2"/>
          </w:tcPr>
          <w:p w14:paraId="26D5E127" w14:textId="77777777" w:rsidR="00E264EB" w:rsidRDefault="00E264EB" w:rsidP="00E264EB"/>
        </w:tc>
        <w:tc>
          <w:tcPr>
            <w:tcW w:w="3021" w:type="dxa"/>
            <w:shd w:val="clear" w:color="auto" w:fill="E7E6E6" w:themeFill="background2"/>
          </w:tcPr>
          <w:p w14:paraId="762B6ABC" w14:textId="4ED503F5" w:rsidR="00E264EB" w:rsidRDefault="00E264EB" w:rsidP="00E264EB">
            <w:r>
              <w:t xml:space="preserve">Vérification que la commande n'est pas </w:t>
            </w:r>
            <w:r w:rsidR="00166E22">
              <w:t xml:space="preserve">passée </w:t>
            </w:r>
            <w:r>
              <w:t>en préparation.</w:t>
            </w:r>
          </w:p>
        </w:tc>
      </w:tr>
      <w:tr w:rsidR="000D2FA8" w14:paraId="219CA63B" w14:textId="77777777" w:rsidTr="00E264EB">
        <w:tc>
          <w:tcPr>
            <w:tcW w:w="2127" w:type="dxa"/>
          </w:tcPr>
          <w:p w14:paraId="0A7C64C3" w14:textId="2413CCC9" w:rsidR="000D2FA8" w:rsidRPr="00264A5C" w:rsidRDefault="00BC7E9D" w:rsidP="00E264EB">
            <w:pPr>
              <w:rPr>
                <w:b/>
                <w:bCs/>
              </w:rPr>
            </w:pPr>
            <w:r>
              <w:rPr>
                <w:b/>
                <w:bCs/>
              </w:rPr>
              <w:t>3.</w:t>
            </w:r>
          </w:p>
        </w:tc>
        <w:tc>
          <w:tcPr>
            <w:tcW w:w="3914" w:type="dxa"/>
          </w:tcPr>
          <w:p w14:paraId="61324D80" w14:textId="77777777" w:rsidR="000D2FA8" w:rsidRDefault="000D2FA8" w:rsidP="00E264EB"/>
        </w:tc>
        <w:tc>
          <w:tcPr>
            <w:tcW w:w="3021" w:type="dxa"/>
          </w:tcPr>
          <w:p w14:paraId="61D41E56" w14:textId="3107A5D3" w:rsidR="000D2FA8" w:rsidRDefault="000D2FA8" w:rsidP="00E264EB">
            <w:r>
              <w:t>Appel du cas d'utilisation &lt;&lt;Constituer panier&gt;&gt; pour mettre tous les produits de la commande dans le panier.</w:t>
            </w:r>
          </w:p>
        </w:tc>
      </w:tr>
      <w:tr w:rsidR="000D2FA8" w14:paraId="529054E4" w14:textId="77777777" w:rsidTr="00E264EB">
        <w:tc>
          <w:tcPr>
            <w:tcW w:w="2127" w:type="dxa"/>
            <w:shd w:val="clear" w:color="auto" w:fill="E7E6E6" w:themeFill="background2"/>
          </w:tcPr>
          <w:p w14:paraId="0332A538" w14:textId="3A051066" w:rsidR="000D2FA8" w:rsidRPr="00264A5C" w:rsidRDefault="00BC7E9D" w:rsidP="000D2FA8">
            <w:pPr>
              <w:rPr>
                <w:b/>
                <w:bCs/>
              </w:rPr>
            </w:pPr>
            <w:r>
              <w:rPr>
                <w:b/>
                <w:bCs/>
              </w:rPr>
              <w:t>4.</w:t>
            </w:r>
          </w:p>
        </w:tc>
        <w:tc>
          <w:tcPr>
            <w:tcW w:w="3914" w:type="dxa"/>
            <w:shd w:val="clear" w:color="auto" w:fill="E7E6E6" w:themeFill="background2"/>
          </w:tcPr>
          <w:p w14:paraId="48F917CE" w14:textId="77777777" w:rsidR="000D2FA8" w:rsidRDefault="000D2FA8" w:rsidP="000D2FA8"/>
        </w:tc>
        <w:tc>
          <w:tcPr>
            <w:tcW w:w="3021" w:type="dxa"/>
            <w:shd w:val="clear" w:color="auto" w:fill="E7E6E6" w:themeFill="background2"/>
          </w:tcPr>
          <w:p w14:paraId="1713181A" w14:textId="213D867E" w:rsidR="000D2FA8" w:rsidRDefault="000D2FA8" w:rsidP="000D2FA8">
            <w:r>
              <w:t>Appel du cas d'utilisation &lt;&lt;Modifier&gt;&gt; du package Stock pour le créditer.</w:t>
            </w:r>
          </w:p>
        </w:tc>
      </w:tr>
      <w:tr w:rsidR="000D2FA8" w14:paraId="30953A61" w14:textId="77777777" w:rsidTr="000D2FA8">
        <w:tc>
          <w:tcPr>
            <w:tcW w:w="2127" w:type="dxa"/>
            <w:shd w:val="clear" w:color="auto" w:fill="auto"/>
          </w:tcPr>
          <w:p w14:paraId="739A6310" w14:textId="68DA31B3" w:rsidR="000D2FA8" w:rsidRPr="00264A5C" w:rsidRDefault="00BC7E9D" w:rsidP="000D2FA8">
            <w:pPr>
              <w:rPr>
                <w:b/>
                <w:bCs/>
              </w:rPr>
            </w:pPr>
            <w:r>
              <w:rPr>
                <w:b/>
                <w:bCs/>
              </w:rPr>
              <w:t>5.</w:t>
            </w:r>
          </w:p>
        </w:tc>
        <w:tc>
          <w:tcPr>
            <w:tcW w:w="3914" w:type="dxa"/>
            <w:shd w:val="clear" w:color="auto" w:fill="auto"/>
          </w:tcPr>
          <w:p w14:paraId="04D75108" w14:textId="77777777" w:rsidR="000D2FA8" w:rsidRDefault="000D2FA8" w:rsidP="000D2FA8"/>
        </w:tc>
        <w:tc>
          <w:tcPr>
            <w:tcW w:w="3021" w:type="dxa"/>
            <w:shd w:val="clear" w:color="auto" w:fill="auto"/>
          </w:tcPr>
          <w:p w14:paraId="534C48E4" w14:textId="22D9410E" w:rsidR="000D2FA8" w:rsidRDefault="000D2FA8" w:rsidP="000D2FA8">
            <w:r>
              <w:t>Appel du cas d'utilisation &lt;&lt;Enregistrer règlement&gt;&gt; pour recréditer la CB du client en cas de paiement effectué.</w:t>
            </w:r>
          </w:p>
        </w:tc>
      </w:tr>
      <w:tr w:rsidR="000D2FA8" w14:paraId="721A6A45" w14:textId="77777777" w:rsidTr="004858EC">
        <w:tc>
          <w:tcPr>
            <w:tcW w:w="2127" w:type="dxa"/>
            <w:shd w:val="clear" w:color="auto" w:fill="DBDBDB" w:themeFill="accent3" w:themeFillTint="66"/>
          </w:tcPr>
          <w:p w14:paraId="341E8A80" w14:textId="30D93BCC" w:rsidR="000D2FA8" w:rsidRPr="00264A5C" w:rsidRDefault="00BC7E9D" w:rsidP="000D2FA8">
            <w:pPr>
              <w:rPr>
                <w:b/>
                <w:bCs/>
              </w:rPr>
            </w:pPr>
            <w:r>
              <w:rPr>
                <w:b/>
                <w:bCs/>
              </w:rPr>
              <w:t>6.</w:t>
            </w:r>
          </w:p>
        </w:tc>
        <w:tc>
          <w:tcPr>
            <w:tcW w:w="3914" w:type="dxa"/>
            <w:shd w:val="clear" w:color="auto" w:fill="DBDBDB" w:themeFill="accent3" w:themeFillTint="66"/>
          </w:tcPr>
          <w:p w14:paraId="12B424CC" w14:textId="77777777" w:rsidR="000D2FA8" w:rsidRDefault="000D2FA8" w:rsidP="000D2FA8"/>
        </w:tc>
        <w:tc>
          <w:tcPr>
            <w:tcW w:w="3021" w:type="dxa"/>
            <w:shd w:val="clear" w:color="auto" w:fill="DBDBDB" w:themeFill="accent3" w:themeFillTint="66"/>
          </w:tcPr>
          <w:p w14:paraId="23F466D9" w14:textId="563ECE83" w:rsidR="000D2FA8" w:rsidRDefault="000D2FA8" w:rsidP="000D2FA8">
            <w:r>
              <w:t>Suppression de la commande.</w:t>
            </w:r>
          </w:p>
        </w:tc>
      </w:tr>
      <w:tr w:rsidR="000D2FA8" w14:paraId="3D0DB8E8" w14:textId="77777777" w:rsidTr="000D2FA8">
        <w:tc>
          <w:tcPr>
            <w:tcW w:w="2127" w:type="dxa"/>
            <w:shd w:val="clear" w:color="auto" w:fill="auto"/>
          </w:tcPr>
          <w:p w14:paraId="54E427F8" w14:textId="28A47895" w:rsidR="000D2FA8" w:rsidRPr="00264A5C" w:rsidRDefault="00BC7E9D" w:rsidP="000D2FA8">
            <w:pPr>
              <w:rPr>
                <w:b/>
                <w:bCs/>
              </w:rPr>
            </w:pPr>
            <w:r>
              <w:rPr>
                <w:b/>
                <w:bCs/>
              </w:rPr>
              <w:t>7.</w:t>
            </w:r>
          </w:p>
        </w:tc>
        <w:tc>
          <w:tcPr>
            <w:tcW w:w="3914" w:type="dxa"/>
            <w:shd w:val="clear" w:color="auto" w:fill="auto"/>
          </w:tcPr>
          <w:p w14:paraId="4FDE3A52" w14:textId="319DBB47" w:rsidR="000D2FA8" w:rsidRDefault="000D2FA8" w:rsidP="000D2FA8"/>
        </w:tc>
        <w:tc>
          <w:tcPr>
            <w:tcW w:w="3021" w:type="dxa"/>
            <w:shd w:val="clear" w:color="auto" w:fill="auto"/>
          </w:tcPr>
          <w:p w14:paraId="1B7044D7" w14:textId="319F1218" w:rsidR="000D2FA8" w:rsidRDefault="00BC7E9D" w:rsidP="000D2FA8">
            <w:r>
              <w:t>Appel du cas d'utilisation &lt;&lt;Afficher les produits&gt;&gt;</w:t>
            </w:r>
            <w:r w:rsidR="004858EC">
              <w:t xml:space="preserve"> pour ajouter ou supprimer des produits</w:t>
            </w:r>
            <w:r w:rsidR="00555D71">
              <w:t>.</w:t>
            </w:r>
          </w:p>
        </w:tc>
      </w:tr>
    </w:tbl>
    <w:p w14:paraId="47747453" w14:textId="77777777" w:rsidR="00E264EB" w:rsidRDefault="00E264EB" w:rsidP="00E264EB"/>
    <w:p w14:paraId="292F6A48" w14:textId="5FE1BDAB" w:rsidR="00555D71" w:rsidRPr="002E14A9" w:rsidRDefault="00E264EB" w:rsidP="00555D71">
      <w:pPr>
        <w:pStyle w:val="Titre3"/>
      </w:pPr>
      <w:bookmarkStart w:id="63" w:name="_Toc18000849"/>
      <w:r>
        <w:t>Le dialogue : les scénarios alternatifs/d'exception.</w:t>
      </w:r>
      <w:bookmarkEnd w:id="63"/>
    </w:p>
    <w:p w14:paraId="5F3BE750" w14:textId="5A0DDA49" w:rsidR="00E264EB" w:rsidRPr="00527D7D" w:rsidRDefault="00E264EB" w:rsidP="00E264EB">
      <w:pPr>
        <w:pStyle w:val="Paragraphedeliste"/>
        <w:numPr>
          <w:ilvl w:val="0"/>
          <w:numId w:val="17"/>
        </w:numPr>
        <w:spacing w:after="0" w:line="276" w:lineRule="auto"/>
        <w:jc w:val="left"/>
      </w:pPr>
      <w:r>
        <w:t xml:space="preserve">Exception E1 : après point N° </w:t>
      </w:r>
      <w:r w:rsidR="00555D71">
        <w:t>6</w:t>
      </w:r>
      <w:r>
        <w:t xml:space="preserve"> : </w:t>
      </w:r>
      <w:r w:rsidR="00555D71">
        <w:t>l'utilisateur quitte le site</w:t>
      </w:r>
      <w:r>
        <w:t>.</w:t>
      </w:r>
    </w:p>
    <w:tbl>
      <w:tblPr>
        <w:tblStyle w:val="Grilledutableau"/>
        <w:tblW w:w="0" w:type="auto"/>
        <w:tblLook w:val="04A0" w:firstRow="1" w:lastRow="0" w:firstColumn="1" w:lastColumn="0" w:noHBand="0" w:noVBand="1"/>
      </w:tblPr>
      <w:tblGrid>
        <w:gridCol w:w="2127"/>
        <w:gridCol w:w="3914"/>
        <w:gridCol w:w="3021"/>
      </w:tblGrid>
      <w:tr w:rsidR="00E264EB" w:rsidRPr="00A81C10" w14:paraId="7E256D09" w14:textId="77777777" w:rsidTr="00E264EB">
        <w:tc>
          <w:tcPr>
            <w:tcW w:w="2127" w:type="dxa"/>
            <w:shd w:val="clear" w:color="auto" w:fill="E7E6E6" w:themeFill="background2"/>
          </w:tcPr>
          <w:p w14:paraId="1825D396" w14:textId="77777777" w:rsidR="00E264EB" w:rsidRPr="00264A5C" w:rsidRDefault="00E264EB" w:rsidP="00E264EB">
            <w:pPr>
              <w:rPr>
                <w:b/>
                <w:bCs/>
              </w:rPr>
            </w:pPr>
            <w:r w:rsidRPr="00264A5C">
              <w:rPr>
                <w:b/>
                <w:bCs/>
              </w:rPr>
              <w:t>Étape du scénario</w:t>
            </w:r>
          </w:p>
        </w:tc>
        <w:tc>
          <w:tcPr>
            <w:tcW w:w="3914" w:type="dxa"/>
            <w:shd w:val="clear" w:color="auto" w:fill="E7E6E6" w:themeFill="background2"/>
          </w:tcPr>
          <w:p w14:paraId="7E32EE11" w14:textId="77777777" w:rsidR="00E264EB" w:rsidRPr="00264A5C" w:rsidRDefault="00E264EB" w:rsidP="00E264EB">
            <w:pPr>
              <w:rPr>
                <w:b/>
                <w:bCs/>
              </w:rPr>
            </w:pPr>
            <w:r w:rsidRPr="00264A5C">
              <w:rPr>
                <w:b/>
                <w:bCs/>
              </w:rPr>
              <w:t>Utilisateur</w:t>
            </w:r>
          </w:p>
        </w:tc>
        <w:tc>
          <w:tcPr>
            <w:tcW w:w="3021" w:type="dxa"/>
            <w:shd w:val="clear" w:color="auto" w:fill="E7E6E6" w:themeFill="background2"/>
          </w:tcPr>
          <w:p w14:paraId="02E3F472" w14:textId="77777777" w:rsidR="00E264EB" w:rsidRPr="00264A5C" w:rsidRDefault="00E264EB" w:rsidP="00E264EB">
            <w:pPr>
              <w:rPr>
                <w:b/>
                <w:bCs/>
              </w:rPr>
            </w:pPr>
            <w:r w:rsidRPr="00264A5C">
              <w:rPr>
                <w:b/>
                <w:bCs/>
              </w:rPr>
              <w:t>Système</w:t>
            </w:r>
          </w:p>
        </w:tc>
      </w:tr>
      <w:tr w:rsidR="00555D71" w14:paraId="542DE5C5" w14:textId="77777777" w:rsidTr="00E264EB">
        <w:tc>
          <w:tcPr>
            <w:tcW w:w="2127" w:type="dxa"/>
          </w:tcPr>
          <w:p w14:paraId="7CD4F83E" w14:textId="74DB1BDA" w:rsidR="00555D71" w:rsidRPr="00264A5C" w:rsidRDefault="00555D71" w:rsidP="00555D71">
            <w:pPr>
              <w:rPr>
                <w:b/>
                <w:bCs/>
              </w:rPr>
            </w:pPr>
            <w:r>
              <w:rPr>
                <w:b/>
                <w:bCs/>
              </w:rPr>
              <w:t>7</w:t>
            </w:r>
            <w:r w:rsidRPr="00264A5C">
              <w:rPr>
                <w:b/>
                <w:bCs/>
              </w:rPr>
              <w:t>.</w:t>
            </w:r>
            <w:r>
              <w:rPr>
                <w:b/>
                <w:bCs/>
              </w:rPr>
              <w:t>1</w:t>
            </w:r>
          </w:p>
        </w:tc>
        <w:tc>
          <w:tcPr>
            <w:tcW w:w="3914" w:type="dxa"/>
          </w:tcPr>
          <w:p w14:paraId="11444AC0" w14:textId="48ACFF2F" w:rsidR="00555D71" w:rsidRDefault="00555D71" w:rsidP="00555D71">
            <w:r>
              <w:t>Il décide de quitter le site d'OC Pizza.</w:t>
            </w:r>
          </w:p>
        </w:tc>
        <w:tc>
          <w:tcPr>
            <w:tcW w:w="3021" w:type="dxa"/>
          </w:tcPr>
          <w:p w14:paraId="03F474B5" w14:textId="2FC6770E" w:rsidR="00555D71" w:rsidRDefault="00555D71" w:rsidP="00555D71"/>
        </w:tc>
      </w:tr>
      <w:tr w:rsidR="00555D71" w14:paraId="5CCFDDE3" w14:textId="77777777" w:rsidTr="00E264EB">
        <w:tc>
          <w:tcPr>
            <w:tcW w:w="2127" w:type="dxa"/>
            <w:shd w:val="clear" w:color="auto" w:fill="E7E6E6" w:themeFill="background2"/>
          </w:tcPr>
          <w:p w14:paraId="7FD4A23C" w14:textId="2486345E" w:rsidR="00555D71" w:rsidRPr="00264A5C" w:rsidRDefault="00555D71" w:rsidP="00555D71">
            <w:pPr>
              <w:rPr>
                <w:b/>
                <w:bCs/>
              </w:rPr>
            </w:pPr>
            <w:r>
              <w:rPr>
                <w:b/>
                <w:bCs/>
              </w:rPr>
              <w:t>7.2</w:t>
            </w:r>
          </w:p>
        </w:tc>
        <w:tc>
          <w:tcPr>
            <w:tcW w:w="3914" w:type="dxa"/>
            <w:shd w:val="clear" w:color="auto" w:fill="E7E6E6" w:themeFill="background2"/>
          </w:tcPr>
          <w:p w14:paraId="1B60D8AD" w14:textId="77777777" w:rsidR="00555D71" w:rsidRDefault="00555D71" w:rsidP="00555D71"/>
        </w:tc>
        <w:tc>
          <w:tcPr>
            <w:tcW w:w="3021" w:type="dxa"/>
            <w:shd w:val="clear" w:color="auto" w:fill="E7E6E6" w:themeFill="background2"/>
          </w:tcPr>
          <w:p w14:paraId="6D652881" w14:textId="78BFF433" w:rsidR="00555D71" w:rsidRDefault="00555D71" w:rsidP="00555D71">
            <w:r>
              <w:t>Supprime le panier.</w:t>
            </w:r>
          </w:p>
        </w:tc>
      </w:tr>
      <w:tr w:rsidR="00555D71" w14:paraId="0E2AE531" w14:textId="77777777" w:rsidTr="00555D71">
        <w:tc>
          <w:tcPr>
            <w:tcW w:w="2127" w:type="dxa"/>
            <w:shd w:val="clear" w:color="auto" w:fill="FFFFFF" w:themeFill="background1"/>
          </w:tcPr>
          <w:p w14:paraId="7A42D51A" w14:textId="3CB7790D" w:rsidR="00555D71" w:rsidRDefault="00555D71" w:rsidP="00555D71">
            <w:pPr>
              <w:rPr>
                <w:b/>
                <w:bCs/>
              </w:rPr>
            </w:pPr>
            <w:r>
              <w:rPr>
                <w:b/>
                <w:bCs/>
              </w:rPr>
              <w:t>7.3</w:t>
            </w:r>
          </w:p>
        </w:tc>
        <w:tc>
          <w:tcPr>
            <w:tcW w:w="3914" w:type="dxa"/>
            <w:shd w:val="clear" w:color="auto" w:fill="FFFFFF" w:themeFill="background1"/>
          </w:tcPr>
          <w:p w14:paraId="70F647FE" w14:textId="77777777" w:rsidR="00555D71" w:rsidRDefault="00555D71" w:rsidP="00555D71"/>
        </w:tc>
        <w:tc>
          <w:tcPr>
            <w:tcW w:w="3021" w:type="dxa"/>
            <w:shd w:val="clear" w:color="auto" w:fill="FFFFFF" w:themeFill="background1"/>
          </w:tcPr>
          <w:p w14:paraId="3334DDBA" w14:textId="1EA73A41" w:rsidR="00555D71" w:rsidRDefault="00555D71" w:rsidP="00555D71">
            <w:r>
              <w:t>Arrêt du cas d'utilisation</w:t>
            </w:r>
          </w:p>
        </w:tc>
      </w:tr>
    </w:tbl>
    <w:p w14:paraId="0B510D6B" w14:textId="77777777" w:rsidR="00555D71" w:rsidRDefault="00555D71" w:rsidP="00E264EB">
      <w:pPr>
        <w:pStyle w:val="Titre3"/>
      </w:pPr>
    </w:p>
    <w:p w14:paraId="692221D7" w14:textId="4D8BE806" w:rsidR="00E264EB" w:rsidRDefault="00E264EB" w:rsidP="00E264EB">
      <w:pPr>
        <w:pStyle w:val="Titre3"/>
      </w:pPr>
      <w:bookmarkStart w:id="64" w:name="_Toc18000850"/>
      <w:r>
        <w:t>La fin et les postconditions.</w:t>
      </w:r>
      <w:bookmarkEnd w:id="64"/>
    </w:p>
    <w:tbl>
      <w:tblPr>
        <w:tblStyle w:val="Grilledutableau"/>
        <w:tblW w:w="0" w:type="auto"/>
        <w:tblLook w:val="04A0" w:firstRow="1" w:lastRow="0" w:firstColumn="1" w:lastColumn="0" w:noHBand="0" w:noVBand="1"/>
      </w:tblPr>
      <w:tblGrid>
        <w:gridCol w:w="2127"/>
        <w:gridCol w:w="6935"/>
      </w:tblGrid>
      <w:tr w:rsidR="00E264EB" w14:paraId="1F9BFCEF" w14:textId="77777777" w:rsidTr="00E264EB">
        <w:tc>
          <w:tcPr>
            <w:tcW w:w="2127" w:type="dxa"/>
            <w:shd w:val="clear" w:color="auto" w:fill="E7E6E6" w:themeFill="background2"/>
          </w:tcPr>
          <w:p w14:paraId="5D791324" w14:textId="77777777" w:rsidR="00E264EB" w:rsidRPr="00264A5C" w:rsidRDefault="00E264EB" w:rsidP="00E264EB">
            <w:pPr>
              <w:rPr>
                <w:b/>
                <w:bCs/>
              </w:rPr>
            </w:pPr>
            <w:r w:rsidRPr="00264A5C">
              <w:rPr>
                <w:b/>
                <w:bCs/>
              </w:rPr>
              <w:t>Fin</w:t>
            </w:r>
          </w:p>
        </w:tc>
        <w:tc>
          <w:tcPr>
            <w:tcW w:w="6935" w:type="dxa"/>
            <w:shd w:val="clear" w:color="auto" w:fill="E7E6E6" w:themeFill="background2"/>
          </w:tcPr>
          <w:p w14:paraId="08E02459" w14:textId="63B8ADE3" w:rsidR="00E264EB" w:rsidRDefault="00E264EB" w:rsidP="00E264EB">
            <w:r w:rsidRPr="00733AB5">
              <w:t xml:space="preserve">Scénario nominal : après le point </w:t>
            </w:r>
            <w:r w:rsidR="00555D71">
              <w:t>7</w:t>
            </w:r>
          </w:p>
          <w:p w14:paraId="19DF1CC3" w14:textId="77777777" w:rsidR="00E264EB" w:rsidRDefault="00E264EB" w:rsidP="00E264EB"/>
          <w:p w14:paraId="1F5F21AF" w14:textId="4528A9B9" w:rsidR="00E264EB" w:rsidRPr="00733AB5" w:rsidRDefault="00E264EB" w:rsidP="00E264EB">
            <w:r>
              <w:t xml:space="preserve">Scénario d'exception : après le </w:t>
            </w:r>
            <w:r w:rsidR="00555D71">
              <w:t>point</w:t>
            </w:r>
            <w:r>
              <w:t xml:space="preserve"> 7</w:t>
            </w:r>
            <w:r w:rsidR="00555D71">
              <w:t xml:space="preserve"> le client n'a pas passé de commande</w:t>
            </w:r>
            <w:r>
              <w:t>.</w:t>
            </w:r>
          </w:p>
        </w:tc>
      </w:tr>
      <w:tr w:rsidR="00E264EB" w14:paraId="303D9F4D" w14:textId="77777777" w:rsidTr="00E264EB">
        <w:tc>
          <w:tcPr>
            <w:tcW w:w="2127" w:type="dxa"/>
          </w:tcPr>
          <w:p w14:paraId="3E4325CE" w14:textId="77777777" w:rsidR="00E264EB" w:rsidRPr="00264A5C" w:rsidRDefault="00E264EB" w:rsidP="00E264EB">
            <w:pPr>
              <w:rPr>
                <w:b/>
                <w:bCs/>
              </w:rPr>
            </w:pPr>
            <w:r w:rsidRPr="00264A5C">
              <w:rPr>
                <w:b/>
                <w:bCs/>
              </w:rPr>
              <w:t>Postconditions</w:t>
            </w:r>
          </w:p>
        </w:tc>
        <w:tc>
          <w:tcPr>
            <w:tcW w:w="6935" w:type="dxa"/>
          </w:tcPr>
          <w:p w14:paraId="310E2687" w14:textId="14E6BCFE" w:rsidR="00E264EB" w:rsidRDefault="00E264EB" w:rsidP="00E264EB">
            <w:r>
              <w:t xml:space="preserve">Scénario nominal : </w:t>
            </w:r>
            <w:r w:rsidR="00555D71">
              <w:t>le client a été remboursé, le stock a été recrédité et la commande supprimée. Le client continue sa commande en modifiant le panier.</w:t>
            </w:r>
          </w:p>
          <w:p w14:paraId="06E8E8F4" w14:textId="5DDD60B8" w:rsidR="00E264EB" w:rsidRDefault="00E264EB" w:rsidP="00E264EB">
            <w:r>
              <w:t xml:space="preserve">Scénario d’exception : </w:t>
            </w:r>
            <w:r w:rsidR="00BD483A">
              <w:t>le client a été remboursé, le stock a été recrédité et la commande supprimée. Le client quitte le site d'OC Pizza.</w:t>
            </w:r>
          </w:p>
        </w:tc>
      </w:tr>
    </w:tbl>
    <w:p w14:paraId="47150B76" w14:textId="77777777" w:rsidR="00E264EB" w:rsidRDefault="00E264EB" w:rsidP="00E264EB"/>
    <w:p w14:paraId="0D659A71" w14:textId="77777777" w:rsidR="00E264EB" w:rsidRDefault="00E264EB" w:rsidP="00E264EB">
      <w:pPr>
        <w:pStyle w:val="Titre3"/>
      </w:pPr>
      <w:bookmarkStart w:id="65" w:name="_Toc18000851"/>
      <w:r>
        <w:t>Compléments.</w:t>
      </w:r>
      <w:bookmarkEnd w:id="65"/>
    </w:p>
    <w:tbl>
      <w:tblPr>
        <w:tblStyle w:val="Grilledutableau"/>
        <w:tblW w:w="0" w:type="auto"/>
        <w:tblLook w:val="04A0" w:firstRow="1" w:lastRow="0" w:firstColumn="1" w:lastColumn="0" w:noHBand="0" w:noVBand="1"/>
      </w:tblPr>
      <w:tblGrid>
        <w:gridCol w:w="2127"/>
        <w:gridCol w:w="6935"/>
      </w:tblGrid>
      <w:tr w:rsidR="00E264EB" w:rsidRPr="00A81C10" w14:paraId="79E39CD3" w14:textId="77777777" w:rsidTr="00E264EB">
        <w:tc>
          <w:tcPr>
            <w:tcW w:w="2127" w:type="dxa"/>
            <w:shd w:val="clear" w:color="auto" w:fill="E7E6E6" w:themeFill="background2"/>
          </w:tcPr>
          <w:p w14:paraId="0DE29C19" w14:textId="77777777" w:rsidR="00E264EB" w:rsidRPr="00264A5C" w:rsidRDefault="00E264EB" w:rsidP="00E264EB">
            <w:pPr>
              <w:rPr>
                <w:b/>
                <w:bCs/>
              </w:rPr>
            </w:pPr>
            <w:r w:rsidRPr="00264A5C">
              <w:rPr>
                <w:b/>
                <w:bCs/>
              </w:rPr>
              <w:t>Ergonomie</w:t>
            </w:r>
          </w:p>
        </w:tc>
        <w:tc>
          <w:tcPr>
            <w:tcW w:w="6935" w:type="dxa"/>
            <w:shd w:val="clear" w:color="auto" w:fill="E7E6E6" w:themeFill="background2"/>
          </w:tcPr>
          <w:p w14:paraId="498B23A7" w14:textId="77777777" w:rsidR="00E264EB" w:rsidRPr="00527D7D" w:rsidRDefault="00E264EB" w:rsidP="00E264EB">
            <w:pPr>
              <w:rPr>
                <w:b/>
                <w:bCs/>
              </w:rPr>
            </w:pPr>
          </w:p>
        </w:tc>
      </w:tr>
      <w:tr w:rsidR="00E264EB" w14:paraId="684FDF67" w14:textId="77777777" w:rsidTr="00E264EB">
        <w:tc>
          <w:tcPr>
            <w:tcW w:w="2127" w:type="dxa"/>
          </w:tcPr>
          <w:p w14:paraId="2C043EB8" w14:textId="77777777" w:rsidR="00E264EB" w:rsidRPr="00264A5C" w:rsidRDefault="00E264EB" w:rsidP="00E264EB">
            <w:pPr>
              <w:rPr>
                <w:b/>
                <w:bCs/>
              </w:rPr>
            </w:pPr>
            <w:r w:rsidRPr="00264A5C">
              <w:rPr>
                <w:b/>
                <w:bCs/>
              </w:rPr>
              <w:t>Performances attendues</w:t>
            </w:r>
          </w:p>
        </w:tc>
        <w:tc>
          <w:tcPr>
            <w:tcW w:w="6935" w:type="dxa"/>
          </w:tcPr>
          <w:p w14:paraId="39E6DA42" w14:textId="77777777" w:rsidR="00E264EB" w:rsidRDefault="00E264EB" w:rsidP="00E264EB"/>
        </w:tc>
      </w:tr>
      <w:tr w:rsidR="00E264EB" w14:paraId="76129646" w14:textId="77777777" w:rsidTr="00E264EB">
        <w:tc>
          <w:tcPr>
            <w:tcW w:w="2127" w:type="dxa"/>
            <w:shd w:val="clear" w:color="auto" w:fill="E7E6E6" w:themeFill="background2"/>
          </w:tcPr>
          <w:p w14:paraId="5B3A72EB" w14:textId="77777777" w:rsidR="00E264EB" w:rsidRPr="00264A5C" w:rsidRDefault="00E264EB" w:rsidP="00E264EB">
            <w:pPr>
              <w:rPr>
                <w:b/>
                <w:bCs/>
              </w:rPr>
            </w:pPr>
            <w:r w:rsidRPr="00264A5C">
              <w:rPr>
                <w:b/>
                <w:bCs/>
              </w:rPr>
              <w:t>Problèmes non résolus</w:t>
            </w:r>
          </w:p>
        </w:tc>
        <w:tc>
          <w:tcPr>
            <w:tcW w:w="6935" w:type="dxa"/>
            <w:shd w:val="clear" w:color="auto" w:fill="E7E6E6" w:themeFill="background2"/>
          </w:tcPr>
          <w:p w14:paraId="6C578EEA" w14:textId="324B31AC" w:rsidR="00E264EB" w:rsidRDefault="00C03FF7" w:rsidP="00E264EB">
            <w:r>
              <w:t>La modification de commande l'annule et l'utilisateur se retrouve à la constitution du panier comme au départ. Il peut dont enlever ou ajouter des produits ou s'arrêter pour annuler le panier.</w:t>
            </w:r>
          </w:p>
        </w:tc>
      </w:tr>
    </w:tbl>
    <w:p w14:paraId="78A77EA0" w14:textId="77777777" w:rsidR="007C6797" w:rsidRDefault="007C6797" w:rsidP="007C6797"/>
    <w:p w14:paraId="4CB1C905" w14:textId="77777777" w:rsidR="007C6797" w:rsidRDefault="007C6797" w:rsidP="007C6797">
      <w:pPr>
        <w:pStyle w:val="Titre3"/>
      </w:pPr>
      <w:bookmarkStart w:id="66" w:name="_Toc18000852"/>
      <w:r>
        <w:t>User Story.</w:t>
      </w:r>
      <w:bookmarkEnd w:id="66"/>
    </w:p>
    <w:p w14:paraId="5B799942" w14:textId="77777777" w:rsidR="007C6797" w:rsidRDefault="007C6797" w:rsidP="007C6797">
      <w:pPr>
        <w:jc w:val="left"/>
      </w:pPr>
    </w:p>
    <w:tbl>
      <w:tblPr>
        <w:tblStyle w:val="Grilledutableau"/>
        <w:tblW w:w="0" w:type="auto"/>
        <w:tblLook w:val="04A0" w:firstRow="1" w:lastRow="0" w:firstColumn="1" w:lastColumn="0" w:noHBand="0" w:noVBand="1"/>
      </w:tblPr>
      <w:tblGrid>
        <w:gridCol w:w="1413"/>
        <w:gridCol w:w="7649"/>
      </w:tblGrid>
      <w:tr w:rsidR="007C6797" w14:paraId="5A820648" w14:textId="77777777" w:rsidTr="007C6797">
        <w:tc>
          <w:tcPr>
            <w:tcW w:w="1413" w:type="dxa"/>
          </w:tcPr>
          <w:p w14:paraId="62F96E03" w14:textId="77777777" w:rsidR="007C6797" w:rsidRDefault="007C6797" w:rsidP="007C6797">
            <w:pPr>
              <w:jc w:val="left"/>
            </w:pPr>
            <w:r>
              <w:rPr>
                <w:noProof/>
              </w:rPr>
              <w:drawing>
                <wp:inline distT="0" distB="0" distL="0" distR="0" wp14:anchorId="1E61745F" wp14:editId="1BBA3482">
                  <wp:extent cx="720000" cy="774000"/>
                  <wp:effectExtent l="0" t="0" r="4445" b="762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00" cy="774000"/>
                          </a:xfrm>
                          <a:prstGeom prst="rect">
                            <a:avLst/>
                          </a:prstGeom>
                          <a:noFill/>
                          <a:ln>
                            <a:noFill/>
                          </a:ln>
                        </pic:spPr>
                      </pic:pic>
                    </a:graphicData>
                  </a:graphic>
                </wp:inline>
              </w:drawing>
            </w:r>
          </w:p>
        </w:tc>
        <w:tc>
          <w:tcPr>
            <w:tcW w:w="7649" w:type="dxa"/>
          </w:tcPr>
          <w:p w14:paraId="15FE5EA8" w14:textId="63A9FA50" w:rsidR="007C6797" w:rsidRDefault="007C6797" w:rsidP="007C6797">
            <w:pPr>
              <w:jc w:val="left"/>
            </w:pPr>
            <w:r>
              <w:t xml:space="preserve">En tant que Franck je veux pouvoir "Modifier" ma commande et ajouter une pizza si des </w:t>
            </w:r>
            <w:r w:rsidR="00CE5E67">
              <w:t>amis viennent à la maison dans le cas ou ma commande n'est pas en préparation</w:t>
            </w:r>
            <w:r>
              <w:t>.</w:t>
            </w:r>
          </w:p>
        </w:tc>
      </w:tr>
    </w:tbl>
    <w:p w14:paraId="4937DB49" w14:textId="77777777" w:rsidR="007C6797" w:rsidRDefault="007C6797" w:rsidP="007C6797">
      <w:pPr>
        <w:jc w:val="left"/>
      </w:pPr>
    </w:p>
    <w:tbl>
      <w:tblPr>
        <w:tblStyle w:val="Grilledutableau"/>
        <w:tblW w:w="0" w:type="auto"/>
        <w:tblLook w:val="04A0" w:firstRow="1" w:lastRow="0" w:firstColumn="1" w:lastColumn="0" w:noHBand="0" w:noVBand="1"/>
      </w:tblPr>
      <w:tblGrid>
        <w:gridCol w:w="1413"/>
        <w:gridCol w:w="7649"/>
      </w:tblGrid>
      <w:tr w:rsidR="007C6797" w14:paraId="027766CD" w14:textId="77777777" w:rsidTr="007C6797">
        <w:tc>
          <w:tcPr>
            <w:tcW w:w="1413" w:type="dxa"/>
          </w:tcPr>
          <w:p w14:paraId="7EE46545" w14:textId="77777777" w:rsidR="007C6797" w:rsidRDefault="007C6797" w:rsidP="007C6797">
            <w:pPr>
              <w:jc w:val="left"/>
            </w:pPr>
            <w:r>
              <w:rPr>
                <w:noProof/>
              </w:rPr>
              <w:drawing>
                <wp:inline distT="0" distB="0" distL="0" distR="0" wp14:anchorId="517D2A74" wp14:editId="49D28C11">
                  <wp:extent cx="720000" cy="774000"/>
                  <wp:effectExtent l="0" t="0" r="4445" b="762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00" cy="774000"/>
                          </a:xfrm>
                          <a:prstGeom prst="rect">
                            <a:avLst/>
                          </a:prstGeom>
                          <a:noFill/>
                          <a:ln>
                            <a:noFill/>
                          </a:ln>
                        </pic:spPr>
                      </pic:pic>
                    </a:graphicData>
                  </a:graphic>
                </wp:inline>
              </w:drawing>
            </w:r>
          </w:p>
        </w:tc>
        <w:tc>
          <w:tcPr>
            <w:tcW w:w="7649" w:type="dxa"/>
          </w:tcPr>
          <w:p w14:paraId="1B0DFB89" w14:textId="07AE5910" w:rsidR="007C6797" w:rsidRDefault="007C6797" w:rsidP="007C6797">
            <w:pPr>
              <w:jc w:val="left"/>
            </w:pPr>
            <w:r>
              <w:t xml:space="preserve">En tant que Franck je veux pouvoir </w:t>
            </w:r>
            <w:r w:rsidR="00CE5E67">
              <w:t>"Modifier" le lieu de livraison pour la retirer directement au magasin quand je reviens du travail</w:t>
            </w:r>
            <w:r>
              <w:t>.</w:t>
            </w:r>
          </w:p>
        </w:tc>
      </w:tr>
    </w:tbl>
    <w:p w14:paraId="39AF8A82" w14:textId="77777777" w:rsidR="007C6797" w:rsidRDefault="007C6797" w:rsidP="007C6797">
      <w:pPr>
        <w:jc w:val="left"/>
      </w:pPr>
    </w:p>
    <w:p w14:paraId="3CD3112A" w14:textId="50E8F8CB" w:rsidR="005A7460" w:rsidRDefault="005A7460">
      <w:pPr>
        <w:jc w:val="left"/>
      </w:pPr>
      <w:r>
        <w:br w:type="page"/>
      </w:r>
    </w:p>
    <w:p w14:paraId="149D6010" w14:textId="5B1EAA2D" w:rsidR="005A7460" w:rsidRDefault="005A7460" w:rsidP="005A7460">
      <w:pPr>
        <w:pStyle w:val="Titre2"/>
      </w:pPr>
      <w:bookmarkStart w:id="67" w:name="_Toc18000853"/>
      <w:r>
        <w:t>Cas d'utilisation &lt;&lt;Consulter les commandes&gt;&gt;</w:t>
      </w:r>
      <w:bookmarkEnd w:id="67"/>
    </w:p>
    <w:p w14:paraId="093B842D" w14:textId="77777777" w:rsidR="005A7460" w:rsidRPr="00A81C10" w:rsidRDefault="005A7460" w:rsidP="005A7460">
      <w:pPr>
        <w:pStyle w:val="Titre3"/>
      </w:pPr>
      <w:bookmarkStart w:id="68" w:name="_Toc18000854"/>
      <w:r>
        <w:t>Identification</w:t>
      </w:r>
      <w:bookmarkEnd w:id="68"/>
    </w:p>
    <w:tbl>
      <w:tblPr>
        <w:tblStyle w:val="Grilledutableau"/>
        <w:tblW w:w="9067" w:type="dxa"/>
        <w:tblLook w:val="04A0" w:firstRow="1" w:lastRow="0" w:firstColumn="1" w:lastColumn="0" w:noHBand="0" w:noVBand="1"/>
      </w:tblPr>
      <w:tblGrid>
        <w:gridCol w:w="2119"/>
        <w:gridCol w:w="6948"/>
      </w:tblGrid>
      <w:tr w:rsidR="005A7460" w14:paraId="74299B85" w14:textId="77777777" w:rsidTr="00DA44A3">
        <w:tc>
          <w:tcPr>
            <w:tcW w:w="0" w:type="auto"/>
            <w:shd w:val="clear" w:color="auto" w:fill="E7E6E6" w:themeFill="background2"/>
          </w:tcPr>
          <w:p w14:paraId="4B4A5B8F" w14:textId="77777777" w:rsidR="005A7460" w:rsidRPr="00A14E6E" w:rsidRDefault="005A7460" w:rsidP="00DA44A3">
            <w:pPr>
              <w:rPr>
                <w:b/>
                <w:bCs/>
              </w:rPr>
            </w:pPr>
            <w:r w:rsidRPr="00A14E6E">
              <w:rPr>
                <w:b/>
                <w:bCs/>
              </w:rPr>
              <w:t>Numéro</w:t>
            </w:r>
          </w:p>
        </w:tc>
        <w:tc>
          <w:tcPr>
            <w:tcW w:w="6948" w:type="dxa"/>
            <w:shd w:val="clear" w:color="auto" w:fill="E7E6E6" w:themeFill="background2"/>
          </w:tcPr>
          <w:p w14:paraId="7EA7530A" w14:textId="535FB29A" w:rsidR="005A7460" w:rsidRPr="00264A5C" w:rsidRDefault="005A7460" w:rsidP="00DA44A3">
            <w:pPr>
              <w:rPr>
                <w:b/>
                <w:bCs/>
              </w:rPr>
            </w:pPr>
            <w:r>
              <w:rPr>
                <w:b/>
                <w:bCs/>
              </w:rPr>
              <w:t>6</w:t>
            </w:r>
          </w:p>
        </w:tc>
      </w:tr>
      <w:tr w:rsidR="005A7460" w14:paraId="3DB63F1C" w14:textId="77777777" w:rsidTr="00DA44A3">
        <w:tc>
          <w:tcPr>
            <w:tcW w:w="0" w:type="auto"/>
          </w:tcPr>
          <w:p w14:paraId="7B4024F0" w14:textId="77777777" w:rsidR="005A7460" w:rsidRPr="00A14E6E" w:rsidRDefault="005A7460" w:rsidP="00DA44A3">
            <w:pPr>
              <w:rPr>
                <w:b/>
                <w:bCs/>
              </w:rPr>
            </w:pPr>
            <w:r w:rsidRPr="00A14E6E">
              <w:rPr>
                <w:b/>
                <w:bCs/>
              </w:rPr>
              <w:t>Nom</w:t>
            </w:r>
          </w:p>
        </w:tc>
        <w:tc>
          <w:tcPr>
            <w:tcW w:w="6948" w:type="dxa"/>
          </w:tcPr>
          <w:p w14:paraId="66D6137B" w14:textId="0ECB1EA8" w:rsidR="005A7460" w:rsidRPr="00A14E6E" w:rsidRDefault="00D0121A" w:rsidP="00DA44A3">
            <w:r>
              <w:t>Consulter les commandes</w:t>
            </w:r>
            <w:r w:rsidR="005A7460">
              <w:t xml:space="preserve"> (package Commandes)</w:t>
            </w:r>
          </w:p>
        </w:tc>
      </w:tr>
      <w:tr w:rsidR="005A7460" w14:paraId="01500366" w14:textId="77777777" w:rsidTr="00DA44A3">
        <w:tc>
          <w:tcPr>
            <w:tcW w:w="0" w:type="auto"/>
            <w:shd w:val="clear" w:color="auto" w:fill="E7E6E6" w:themeFill="background2"/>
          </w:tcPr>
          <w:p w14:paraId="139FDE74" w14:textId="77777777" w:rsidR="005A7460" w:rsidRPr="00A14E6E" w:rsidRDefault="005A7460" w:rsidP="00DA44A3">
            <w:pPr>
              <w:rPr>
                <w:b/>
                <w:bCs/>
              </w:rPr>
            </w:pPr>
            <w:r w:rsidRPr="00A14E6E">
              <w:rPr>
                <w:b/>
                <w:bCs/>
              </w:rPr>
              <w:t>A</w:t>
            </w:r>
            <w:r>
              <w:rPr>
                <w:b/>
                <w:bCs/>
              </w:rPr>
              <w:t>c</w:t>
            </w:r>
            <w:r w:rsidRPr="00A14E6E">
              <w:rPr>
                <w:b/>
                <w:bCs/>
              </w:rPr>
              <w:t>teur(s)</w:t>
            </w:r>
          </w:p>
        </w:tc>
        <w:tc>
          <w:tcPr>
            <w:tcW w:w="6948" w:type="dxa"/>
            <w:shd w:val="clear" w:color="auto" w:fill="E7E6E6" w:themeFill="background2"/>
          </w:tcPr>
          <w:p w14:paraId="7725D457" w14:textId="6B5CEA5D" w:rsidR="005A7460" w:rsidRPr="00A14E6E" w:rsidRDefault="005A7460" w:rsidP="00DA44A3">
            <w:r>
              <w:t>Employé</w:t>
            </w:r>
            <w:r w:rsidR="00D0121A">
              <w:t>, Pizzaiolo, Livreur et Manager.</w:t>
            </w:r>
          </w:p>
        </w:tc>
      </w:tr>
      <w:tr w:rsidR="005A7460" w14:paraId="32B4B800" w14:textId="77777777" w:rsidTr="00DA44A3">
        <w:tc>
          <w:tcPr>
            <w:tcW w:w="0" w:type="auto"/>
          </w:tcPr>
          <w:p w14:paraId="759F01D8" w14:textId="77777777" w:rsidR="005A7460" w:rsidRPr="00A14E6E" w:rsidRDefault="005A7460" w:rsidP="00DA44A3">
            <w:pPr>
              <w:rPr>
                <w:b/>
                <w:bCs/>
              </w:rPr>
            </w:pPr>
            <w:r w:rsidRPr="00A14E6E">
              <w:rPr>
                <w:b/>
                <w:bCs/>
              </w:rPr>
              <w:t>Description succincte</w:t>
            </w:r>
          </w:p>
        </w:tc>
        <w:tc>
          <w:tcPr>
            <w:tcW w:w="6948" w:type="dxa"/>
          </w:tcPr>
          <w:p w14:paraId="7016B899" w14:textId="6E4F9EDF" w:rsidR="005A7460" w:rsidRPr="00A14E6E" w:rsidRDefault="005A7460" w:rsidP="00DA44A3">
            <w:r>
              <w:t>Tout le personnel du magasin peut consulter les commandes. Suivant l'identification les utilisateurs ne voient pas les mêmes commandes car ils n'ont pas tous les mêmes droits suivant l'état de la commande.</w:t>
            </w:r>
            <w:r w:rsidR="006E7E32">
              <w:t xml:space="preserve"> L'employé et le Manager voient toutes les commande pour pouvoir informer les clients ou les modifi</w:t>
            </w:r>
            <w:r w:rsidR="00DA44A3">
              <w:t>er si elles sont en attente.</w:t>
            </w:r>
          </w:p>
        </w:tc>
      </w:tr>
      <w:tr w:rsidR="005A7460" w:rsidRPr="00D2552F" w14:paraId="0E51E51C" w14:textId="77777777" w:rsidTr="00DA44A3">
        <w:tc>
          <w:tcPr>
            <w:tcW w:w="0" w:type="auto"/>
            <w:shd w:val="clear" w:color="auto" w:fill="E7E6E6" w:themeFill="background2"/>
          </w:tcPr>
          <w:p w14:paraId="5A039990" w14:textId="77777777" w:rsidR="005A7460" w:rsidRPr="00A14E6E" w:rsidRDefault="005A7460" w:rsidP="00DA44A3">
            <w:pPr>
              <w:rPr>
                <w:b/>
                <w:bCs/>
              </w:rPr>
            </w:pPr>
            <w:r w:rsidRPr="00A14E6E">
              <w:rPr>
                <w:b/>
                <w:bCs/>
              </w:rPr>
              <w:t>Auteur</w:t>
            </w:r>
          </w:p>
        </w:tc>
        <w:tc>
          <w:tcPr>
            <w:tcW w:w="6948" w:type="dxa"/>
            <w:shd w:val="clear" w:color="auto" w:fill="E7E6E6" w:themeFill="background2"/>
          </w:tcPr>
          <w:p w14:paraId="572700AE" w14:textId="77777777" w:rsidR="005A7460" w:rsidRPr="00FD3206" w:rsidRDefault="005A7460" w:rsidP="00DA44A3">
            <w:pPr>
              <w:rPr>
                <w:lang w:val="pt-PT"/>
              </w:rPr>
            </w:pPr>
            <w:r w:rsidRPr="00FD3206">
              <w:rPr>
                <w:lang w:val="pt-PT"/>
              </w:rPr>
              <w:t>P.-E.</w:t>
            </w:r>
            <w:r>
              <w:rPr>
                <w:lang w:val="pt-PT"/>
              </w:rPr>
              <w:t xml:space="preserve"> </w:t>
            </w:r>
            <w:r w:rsidRPr="00FD3206">
              <w:rPr>
                <w:lang w:val="pt-PT"/>
              </w:rPr>
              <w:t>DOS SANTOS FACAO</w:t>
            </w:r>
          </w:p>
        </w:tc>
      </w:tr>
      <w:tr w:rsidR="005A7460" w14:paraId="3F16CF70" w14:textId="77777777" w:rsidTr="00DA44A3">
        <w:tc>
          <w:tcPr>
            <w:tcW w:w="0" w:type="auto"/>
          </w:tcPr>
          <w:p w14:paraId="76CF2B1A" w14:textId="77777777" w:rsidR="005A7460" w:rsidRPr="00A14E6E" w:rsidRDefault="005A7460" w:rsidP="00DA44A3">
            <w:pPr>
              <w:rPr>
                <w:b/>
                <w:bCs/>
              </w:rPr>
            </w:pPr>
            <w:r w:rsidRPr="00A14E6E">
              <w:rPr>
                <w:b/>
                <w:bCs/>
              </w:rPr>
              <w:t>Date(s)</w:t>
            </w:r>
          </w:p>
        </w:tc>
        <w:tc>
          <w:tcPr>
            <w:tcW w:w="6948" w:type="dxa"/>
          </w:tcPr>
          <w:p w14:paraId="04B56CAD" w14:textId="3EF86BD7" w:rsidR="005A7460" w:rsidRPr="00A14E6E" w:rsidRDefault="005A7460" w:rsidP="00DA44A3">
            <w:r>
              <w:t xml:space="preserve">29/07/3 </w:t>
            </w:r>
            <w:r w:rsidRPr="00A14E6E">
              <w:t>(</w:t>
            </w:r>
            <w:r>
              <w:t>première</w:t>
            </w:r>
            <w:r w:rsidRPr="00A14E6E">
              <w:t xml:space="preserve"> rédaction)</w:t>
            </w:r>
          </w:p>
        </w:tc>
      </w:tr>
      <w:tr w:rsidR="005A7460" w14:paraId="32E37E59" w14:textId="77777777" w:rsidTr="00DA44A3">
        <w:tc>
          <w:tcPr>
            <w:tcW w:w="0" w:type="auto"/>
            <w:shd w:val="clear" w:color="auto" w:fill="E7E6E6" w:themeFill="background2"/>
          </w:tcPr>
          <w:p w14:paraId="6920C411" w14:textId="77777777" w:rsidR="005A7460" w:rsidRPr="00A14E6E" w:rsidRDefault="005A7460" w:rsidP="00DA44A3">
            <w:pPr>
              <w:rPr>
                <w:b/>
                <w:bCs/>
              </w:rPr>
            </w:pPr>
            <w:r w:rsidRPr="00A14E6E">
              <w:rPr>
                <w:b/>
                <w:bCs/>
              </w:rPr>
              <w:t>Préconditions</w:t>
            </w:r>
          </w:p>
        </w:tc>
        <w:tc>
          <w:tcPr>
            <w:tcW w:w="6948" w:type="dxa"/>
            <w:shd w:val="clear" w:color="auto" w:fill="E7E6E6" w:themeFill="background2"/>
          </w:tcPr>
          <w:p w14:paraId="290EABD9" w14:textId="0787A710" w:rsidR="005A7460" w:rsidRPr="00A14E6E" w:rsidRDefault="005A7460" w:rsidP="00DA44A3">
            <w:r>
              <w:t>L'utilisateur doit être authentifié et la commande doit être validée par le client.</w:t>
            </w:r>
          </w:p>
        </w:tc>
      </w:tr>
      <w:tr w:rsidR="005A7460" w14:paraId="513FE1C9" w14:textId="77777777" w:rsidTr="00DA44A3">
        <w:tc>
          <w:tcPr>
            <w:tcW w:w="0" w:type="auto"/>
          </w:tcPr>
          <w:p w14:paraId="5C72DFFE" w14:textId="77777777" w:rsidR="005A7460" w:rsidRPr="00A14E6E" w:rsidRDefault="005A7460" w:rsidP="00DA44A3">
            <w:pPr>
              <w:rPr>
                <w:b/>
                <w:bCs/>
              </w:rPr>
            </w:pPr>
            <w:r w:rsidRPr="00A14E6E">
              <w:rPr>
                <w:b/>
                <w:bCs/>
              </w:rPr>
              <w:t>Démarrage</w:t>
            </w:r>
          </w:p>
        </w:tc>
        <w:tc>
          <w:tcPr>
            <w:tcW w:w="6948" w:type="dxa"/>
          </w:tcPr>
          <w:p w14:paraId="3E07EDF0" w14:textId="573F0562" w:rsidR="005A7460" w:rsidRPr="00A14E6E" w:rsidRDefault="005A7460" w:rsidP="00DA44A3">
            <w:r>
              <w:t>L'utilisateur demande l</w:t>
            </w:r>
            <w:r w:rsidR="00D0121A">
              <w:t>'affichage des commandes</w:t>
            </w:r>
            <w:r>
              <w:t>.</w:t>
            </w:r>
          </w:p>
        </w:tc>
      </w:tr>
    </w:tbl>
    <w:p w14:paraId="1AC5AE71" w14:textId="77777777" w:rsidR="005A7460" w:rsidRDefault="005A7460" w:rsidP="005A7460"/>
    <w:p w14:paraId="2CC1F766" w14:textId="77777777" w:rsidR="005A7460" w:rsidRPr="00264A5C" w:rsidRDefault="005A7460" w:rsidP="005A7460">
      <w:pPr>
        <w:pStyle w:val="Titre3"/>
      </w:pPr>
      <w:bookmarkStart w:id="69" w:name="_Toc18000855"/>
      <w:r w:rsidRPr="00264A5C">
        <w:t>Le dialogue : le scénario nominal.</w:t>
      </w:r>
      <w:bookmarkEnd w:id="69"/>
    </w:p>
    <w:tbl>
      <w:tblPr>
        <w:tblStyle w:val="Grilledutableau"/>
        <w:tblW w:w="0" w:type="auto"/>
        <w:tblLook w:val="04A0" w:firstRow="1" w:lastRow="0" w:firstColumn="1" w:lastColumn="0" w:noHBand="0" w:noVBand="1"/>
      </w:tblPr>
      <w:tblGrid>
        <w:gridCol w:w="2127"/>
        <w:gridCol w:w="3914"/>
        <w:gridCol w:w="3021"/>
      </w:tblGrid>
      <w:tr w:rsidR="005A7460" w14:paraId="4FEF01F0" w14:textId="77777777" w:rsidTr="00DA44A3">
        <w:tc>
          <w:tcPr>
            <w:tcW w:w="2127" w:type="dxa"/>
            <w:shd w:val="clear" w:color="auto" w:fill="E7E6E6" w:themeFill="background2"/>
          </w:tcPr>
          <w:p w14:paraId="283CCF6F" w14:textId="77777777" w:rsidR="005A7460" w:rsidRPr="00264A5C" w:rsidRDefault="005A7460" w:rsidP="00DA44A3">
            <w:pPr>
              <w:rPr>
                <w:b/>
                <w:bCs/>
              </w:rPr>
            </w:pPr>
            <w:r w:rsidRPr="00264A5C">
              <w:rPr>
                <w:b/>
                <w:bCs/>
              </w:rPr>
              <w:t>Étape du scénario</w:t>
            </w:r>
          </w:p>
        </w:tc>
        <w:tc>
          <w:tcPr>
            <w:tcW w:w="3914" w:type="dxa"/>
            <w:shd w:val="clear" w:color="auto" w:fill="E7E6E6" w:themeFill="background2"/>
          </w:tcPr>
          <w:p w14:paraId="3FEEA4D3" w14:textId="77777777" w:rsidR="005A7460" w:rsidRPr="00264A5C" w:rsidRDefault="005A7460" w:rsidP="00DA44A3">
            <w:pPr>
              <w:rPr>
                <w:b/>
                <w:bCs/>
              </w:rPr>
            </w:pPr>
            <w:r w:rsidRPr="00264A5C">
              <w:rPr>
                <w:b/>
                <w:bCs/>
              </w:rPr>
              <w:t>Utilisateur</w:t>
            </w:r>
          </w:p>
        </w:tc>
        <w:tc>
          <w:tcPr>
            <w:tcW w:w="3021" w:type="dxa"/>
            <w:shd w:val="clear" w:color="auto" w:fill="E7E6E6" w:themeFill="background2"/>
          </w:tcPr>
          <w:p w14:paraId="413601C7" w14:textId="77777777" w:rsidR="005A7460" w:rsidRPr="00264A5C" w:rsidRDefault="005A7460" w:rsidP="00DA44A3">
            <w:pPr>
              <w:rPr>
                <w:b/>
                <w:bCs/>
              </w:rPr>
            </w:pPr>
            <w:r w:rsidRPr="00264A5C">
              <w:rPr>
                <w:b/>
                <w:bCs/>
              </w:rPr>
              <w:t>Système</w:t>
            </w:r>
          </w:p>
        </w:tc>
      </w:tr>
      <w:tr w:rsidR="006E7E32" w14:paraId="7816AE07" w14:textId="77777777" w:rsidTr="00DA44A3">
        <w:tc>
          <w:tcPr>
            <w:tcW w:w="2127" w:type="dxa"/>
          </w:tcPr>
          <w:p w14:paraId="1F2A3B71" w14:textId="77777777" w:rsidR="006E7E32" w:rsidRPr="00264A5C" w:rsidRDefault="006E7E32" w:rsidP="006E7E32">
            <w:pPr>
              <w:rPr>
                <w:b/>
                <w:bCs/>
              </w:rPr>
            </w:pPr>
            <w:r w:rsidRPr="00264A5C">
              <w:rPr>
                <w:b/>
                <w:bCs/>
              </w:rPr>
              <w:t>1.</w:t>
            </w:r>
          </w:p>
        </w:tc>
        <w:tc>
          <w:tcPr>
            <w:tcW w:w="3914" w:type="dxa"/>
          </w:tcPr>
          <w:p w14:paraId="32371D11" w14:textId="638D4F8C" w:rsidR="006E7E32" w:rsidRDefault="006E7E32" w:rsidP="006E7E32"/>
        </w:tc>
        <w:tc>
          <w:tcPr>
            <w:tcW w:w="3021" w:type="dxa"/>
          </w:tcPr>
          <w:p w14:paraId="0762E5CD" w14:textId="0BB6FDB5" w:rsidR="006E7E32" w:rsidRDefault="006E7E32" w:rsidP="006E7E32">
            <w:r>
              <w:t>Vérification du type d'utilisateur connecté.</w:t>
            </w:r>
          </w:p>
        </w:tc>
      </w:tr>
      <w:tr w:rsidR="006E7E32" w14:paraId="679CD9FF" w14:textId="77777777" w:rsidTr="00DA44A3">
        <w:tc>
          <w:tcPr>
            <w:tcW w:w="2127" w:type="dxa"/>
            <w:shd w:val="clear" w:color="auto" w:fill="E7E6E6" w:themeFill="background2"/>
          </w:tcPr>
          <w:p w14:paraId="191F4A77" w14:textId="77777777" w:rsidR="006E7E32" w:rsidRPr="00264A5C" w:rsidRDefault="006E7E32" w:rsidP="006E7E32">
            <w:pPr>
              <w:rPr>
                <w:b/>
                <w:bCs/>
              </w:rPr>
            </w:pPr>
            <w:r w:rsidRPr="00264A5C">
              <w:rPr>
                <w:b/>
                <w:bCs/>
              </w:rPr>
              <w:t>2.</w:t>
            </w:r>
          </w:p>
        </w:tc>
        <w:tc>
          <w:tcPr>
            <w:tcW w:w="3914" w:type="dxa"/>
            <w:shd w:val="clear" w:color="auto" w:fill="E7E6E6" w:themeFill="background2"/>
          </w:tcPr>
          <w:p w14:paraId="60787DE3" w14:textId="77777777" w:rsidR="006E7E32" w:rsidRDefault="006E7E32" w:rsidP="006E7E32"/>
        </w:tc>
        <w:tc>
          <w:tcPr>
            <w:tcW w:w="3021" w:type="dxa"/>
            <w:shd w:val="clear" w:color="auto" w:fill="E7E6E6" w:themeFill="background2"/>
          </w:tcPr>
          <w:p w14:paraId="09825252" w14:textId="069AAFD3" w:rsidR="006E7E32" w:rsidRDefault="006E7E32" w:rsidP="006E7E32">
            <w:r>
              <w:t>Si l'utilisateur est l'employé ou le Manager affichage des commandes validée par le client et de leur statut. (</w:t>
            </w:r>
            <w:r w:rsidR="00DA44A3">
              <w:t>"A</w:t>
            </w:r>
            <w:r>
              <w:t>ttente</w:t>
            </w:r>
            <w:r w:rsidR="00DA44A3">
              <w:t>"</w:t>
            </w:r>
            <w:r>
              <w:t xml:space="preserve">, </w:t>
            </w:r>
            <w:r w:rsidR="00DA44A3">
              <w:t>"P</w:t>
            </w:r>
            <w:r>
              <w:t>réparation</w:t>
            </w:r>
            <w:r w:rsidR="00DA44A3">
              <w:t>"</w:t>
            </w:r>
            <w:r>
              <w:t xml:space="preserve">, </w:t>
            </w:r>
            <w:r w:rsidR="00DA44A3">
              <w:t>"</w:t>
            </w:r>
            <w:r>
              <w:t>Prête</w:t>
            </w:r>
            <w:r w:rsidR="00DA44A3">
              <w:t>"</w:t>
            </w:r>
            <w:r>
              <w:t xml:space="preserve">, </w:t>
            </w:r>
            <w:r w:rsidR="00DA44A3">
              <w:t>"L</w:t>
            </w:r>
            <w:r>
              <w:t>ivraison</w:t>
            </w:r>
            <w:r w:rsidR="00DA44A3">
              <w:t>"</w:t>
            </w:r>
            <w:r>
              <w:t>)</w:t>
            </w:r>
            <w:r w:rsidR="00DA44A3">
              <w:t>.</w:t>
            </w:r>
          </w:p>
        </w:tc>
      </w:tr>
      <w:tr w:rsidR="006E7E32" w14:paraId="53318A9D" w14:textId="77777777" w:rsidTr="00DA44A3">
        <w:tc>
          <w:tcPr>
            <w:tcW w:w="2127" w:type="dxa"/>
            <w:shd w:val="clear" w:color="auto" w:fill="auto"/>
          </w:tcPr>
          <w:p w14:paraId="2FAA014E" w14:textId="0AA1A713" w:rsidR="006E7E32" w:rsidRPr="00264A5C" w:rsidRDefault="006E7E32" w:rsidP="006E7E32">
            <w:pPr>
              <w:rPr>
                <w:b/>
                <w:bCs/>
              </w:rPr>
            </w:pPr>
            <w:r>
              <w:rPr>
                <w:b/>
                <w:bCs/>
              </w:rPr>
              <w:t>3</w:t>
            </w:r>
            <w:r w:rsidR="00DA44A3">
              <w:rPr>
                <w:b/>
                <w:bCs/>
              </w:rPr>
              <w:t>.</w:t>
            </w:r>
          </w:p>
        </w:tc>
        <w:tc>
          <w:tcPr>
            <w:tcW w:w="3914" w:type="dxa"/>
            <w:shd w:val="clear" w:color="auto" w:fill="auto"/>
          </w:tcPr>
          <w:p w14:paraId="2800CE3A" w14:textId="045FC3F2" w:rsidR="006E7E32" w:rsidRDefault="006E7E32" w:rsidP="006E7E32">
            <w:r>
              <w:t>Sélection</w:t>
            </w:r>
            <w:r w:rsidR="006B2DB1">
              <w:t>ne</w:t>
            </w:r>
            <w:r>
              <w:t xml:space="preserve"> une commande</w:t>
            </w:r>
            <w:r w:rsidR="00DA44A3">
              <w:t xml:space="preserve"> en "Attente".</w:t>
            </w:r>
          </w:p>
        </w:tc>
        <w:tc>
          <w:tcPr>
            <w:tcW w:w="3021" w:type="dxa"/>
            <w:shd w:val="clear" w:color="auto" w:fill="auto"/>
          </w:tcPr>
          <w:p w14:paraId="41F44616" w14:textId="77777777" w:rsidR="006E7E32" w:rsidRDefault="006E7E32" w:rsidP="006E7E32"/>
        </w:tc>
      </w:tr>
      <w:tr w:rsidR="006E7E32" w14:paraId="528E1D7F" w14:textId="77777777" w:rsidTr="00DA44A3">
        <w:tc>
          <w:tcPr>
            <w:tcW w:w="2127" w:type="dxa"/>
            <w:shd w:val="clear" w:color="auto" w:fill="E7E6E6" w:themeFill="background2"/>
          </w:tcPr>
          <w:p w14:paraId="23438052" w14:textId="690D32CA" w:rsidR="006E7E32" w:rsidRDefault="00DA44A3" w:rsidP="006E7E32">
            <w:pPr>
              <w:rPr>
                <w:b/>
                <w:bCs/>
              </w:rPr>
            </w:pPr>
            <w:r>
              <w:rPr>
                <w:b/>
                <w:bCs/>
              </w:rPr>
              <w:t>4.</w:t>
            </w:r>
          </w:p>
        </w:tc>
        <w:tc>
          <w:tcPr>
            <w:tcW w:w="3914" w:type="dxa"/>
            <w:shd w:val="clear" w:color="auto" w:fill="E7E6E6" w:themeFill="background2"/>
          </w:tcPr>
          <w:p w14:paraId="6F9E99E3" w14:textId="77777777" w:rsidR="006E7E32" w:rsidRDefault="006E7E32" w:rsidP="006E7E32"/>
        </w:tc>
        <w:tc>
          <w:tcPr>
            <w:tcW w:w="3021" w:type="dxa"/>
            <w:shd w:val="clear" w:color="auto" w:fill="E7E6E6" w:themeFill="background2"/>
          </w:tcPr>
          <w:p w14:paraId="328279F9" w14:textId="4DCDCC65" w:rsidR="006E7E32" w:rsidRDefault="006E7E32" w:rsidP="006E7E32">
            <w:r>
              <w:t xml:space="preserve">Changement du statut </w:t>
            </w:r>
            <w:r w:rsidR="00DA44A3">
              <w:t>en "Non validé".</w:t>
            </w:r>
          </w:p>
        </w:tc>
      </w:tr>
      <w:tr w:rsidR="00DA44A3" w14:paraId="03474D45" w14:textId="77777777" w:rsidTr="00DA44A3">
        <w:tc>
          <w:tcPr>
            <w:tcW w:w="2127" w:type="dxa"/>
            <w:shd w:val="clear" w:color="auto" w:fill="auto"/>
          </w:tcPr>
          <w:p w14:paraId="601AE797" w14:textId="1ACA6FBD" w:rsidR="00DA44A3" w:rsidRDefault="00DA44A3" w:rsidP="006E7E32">
            <w:pPr>
              <w:rPr>
                <w:b/>
                <w:bCs/>
              </w:rPr>
            </w:pPr>
            <w:r>
              <w:rPr>
                <w:b/>
                <w:bCs/>
              </w:rPr>
              <w:t>5.</w:t>
            </w:r>
          </w:p>
        </w:tc>
        <w:tc>
          <w:tcPr>
            <w:tcW w:w="3914" w:type="dxa"/>
            <w:shd w:val="clear" w:color="auto" w:fill="auto"/>
          </w:tcPr>
          <w:p w14:paraId="03337249" w14:textId="38947E3C" w:rsidR="00DA44A3" w:rsidRDefault="00DA44A3" w:rsidP="006E7E32">
            <w:r>
              <w:t>Demande la modification.</w:t>
            </w:r>
          </w:p>
        </w:tc>
        <w:tc>
          <w:tcPr>
            <w:tcW w:w="3021" w:type="dxa"/>
            <w:shd w:val="clear" w:color="auto" w:fill="auto"/>
          </w:tcPr>
          <w:p w14:paraId="67B4199B" w14:textId="77777777" w:rsidR="00DA44A3" w:rsidRDefault="00DA44A3" w:rsidP="006E7E32"/>
        </w:tc>
      </w:tr>
      <w:tr w:rsidR="00DA44A3" w14:paraId="6376C7BE" w14:textId="77777777" w:rsidTr="00DA44A3">
        <w:tc>
          <w:tcPr>
            <w:tcW w:w="2127" w:type="dxa"/>
            <w:shd w:val="clear" w:color="auto" w:fill="E7E6E6" w:themeFill="background2"/>
          </w:tcPr>
          <w:p w14:paraId="49CF80C7" w14:textId="60B1A395" w:rsidR="00DA44A3" w:rsidRDefault="00F253D6" w:rsidP="006E7E32">
            <w:pPr>
              <w:rPr>
                <w:b/>
                <w:bCs/>
              </w:rPr>
            </w:pPr>
            <w:r>
              <w:rPr>
                <w:b/>
                <w:bCs/>
              </w:rPr>
              <w:t>6.</w:t>
            </w:r>
          </w:p>
        </w:tc>
        <w:tc>
          <w:tcPr>
            <w:tcW w:w="3914" w:type="dxa"/>
            <w:shd w:val="clear" w:color="auto" w:fill="E7E6E6" w:themeFill="background2"/>
          </w:tcPr>
          <w:p w14:paraId="388C2EC1" w14:textId="77777777" w:rsidR="00DA44A3" w:rsidRDefault="00DA44A3" w:rsidP="006E7E32"/>
        </w:tc>
        <w:tc>
          <w:tcPr>
            <w:tcW w:w="3021" w:type="dxa"/>
            <w:shd w:val="clear" w:color="auto" w:fill="E7E6E6" w:themeFill="background2"/>
          </w:tcPr>
          <w:p w14:paraId="74EA817E" w14:textId="79B11338" w:rsidR="00DA44A3" w:rsidRDefault="00DA44A3" w:rsidP="006E7E32">
            <w:r>
              <w:t>Appel du cas d'utilisation &lt;&lt;Modifier ou annuler&gt;&gt;.</w:t>
            </w:r>
          </w:p>
        </w:tc>
      </w:tr>
      <w:tr w:rsidR="00DA44A3" w14:paraId="3066925F" w14:textId="77777777" w:rsidTr="00DA44A3">
        <w:tc>
          <w:tcPr>
            <w:tcW w:w="2127" w:type="dxa"/>
            <w:shd w:val="clear" w:color="auto" w:fill="auto"/>
          </w:tcPr>
          <w:p w14:paraId="622FECB3" w14:textId="35357B2E" w:rsidR="00DA44A3" w:rsidRDefault="00F253D6" w:rsidP="006E7E32">
            <w:pPr>
              <w:rPr>
                <w:b/>
                <w:bCs/>
              </w:rPr>
            </w:pPr>
            <w:r>
              <w:rPr>
                <w:b/>
                <w:bCs/>
              </w:rPr>
              <w:t>7</w:t>
            </w:r>
            <w:r w:rsidR="00DA44A3">
              <w:rPr>
                <w:b/>
                <w:bCs/>
              </w:rPr>
              <w:t>.</w:t>
            </w:r>
          </w:p>
        </w:tc>
        <w:tc>
          <w:tcPr>
            <w:tcW w:w="3914" w:type="dxa"/>
            <w:shd w:val="clear" w:color="auto" w:fill="auto"/>
          </w:tcPr>
          <w:p w14:paraId="63988D0E" w14:textId="4672D347" w:rsidR="00DA44A3" w:rsidRDefault="00DA44A3" w:rsidP="006E7E32">
            <w:r>
              <w:t>Modifie la commande.</w:t>
            </w:r>
          </w:p>
        </w:tc>
        <w:tc>
          <w:tcPr>
            <w:tcW w:w="3021" w:type="dxa"/>
            <w:shd w:val="clear" w:color="auto" w:fill="auto"/>
          </w:tcPr>
          <w:p w14:paraId="6E683FDA" w14:textId="77777777" w:rsidR="00DA44A3" w:rsidRDefault="00DA44A3" w:rsidP="006E7E32"/>
        </w:tc>
      </w:tr>
      <w:tr w:rsidR="00DA44A3" w14:paraId="6A0C086A" w14:textId="77777777" w:rsidTr="00DA44A3">
        <w:tc>
          <w:tcPr>
            <w:tcW w:w="2127" w:type="dxa"/>
            <w:shd w:val="clear" w:color="auto" w:fill="E7E6E6" w:themeFill="background2"/>
          </w:tcPr>
          <w:p w14:paraId="56A93B61" w14:textId="4DC1F3B5" w:rsidR="00DA44A3" w:rsidRDefault="00F253D6" w:rsidP="006E7E32">
            <w:pPr>
              <w:rPr>
                <w:b/>
                <w:bCs/>
              </w:rPr>
            </w:pPr>
            <w:r>
              <w:rPr>
                <w:b/>
                <w:bCs/>
              </w:rPr>
              <w:t>8</w:t>
            </w:r>
            <w:r w:rsidR="00DA44A3">
              <w:rPr>
                <w:b/>
                <w:bCs/>
              </w:rPr>
              <w:t>.</w:t>
            </w:r>
          </w:p>
        </w:tc>
        <w:tc>
          <w:tcPr>
            <w:tcW w:w="3914" w:type="dxa"/>
            <w:shd w:val="clear" w:color="auto" w:fill="E7E6E6" w:themeFill="background2"/>
          </w:tcPr>
          <w:p w14:paraId="3557CB56" w14:textId="397DA0EF" w:rsidR="00DA44A3" w:rsidRDefault="00DA44A3" w:rsidP="006E7E32">
            <w:r>
              <w:t>Valide la commande.</w:t>
            </w:r>
          </w:p>
        </w:tc>
        <w:tc>
          <w:tcPr>
            <w:tcW w:w="3021" w:type="dxa"/>
            <w:shd w:val="clear" w:color="auto" w:fill="E7E6E6" w:themeFill="background2"/>
          </w:tcPr>
          <w:p w14:paraId="04206695" w14:textId="77777777" w:rsidR="00DA44A3" w:rsidRDefault="00DA44A3" w:rsidP="006E7E32"/>
        </w:tc>
      </w:tr>
      <w:tr w:rsidR="00DA44A3" w14:paraId="13198F79" w14:textId="77777777" w:rsidTr="00DA44A3">
        <w:tc>
          <w:tcPr>
            <w:tcW w:w="2127" w:type="dxa"/>
            <w:shd w:val="clear" w:color="auto" w:fill="auto"/>
          </w:tcPr>
          <w:p w14:paraId="475F3DDE" w14:textId="0E5B3023" w:rsidR="00DA44A3" w:rsidRDefault="00F253D6" w:rsidP="006E7E32">
            <w:pPr>
              <w:rPr>
                <w:b/>
                <w:bCs/>
              </w:rPr>
            </w:pPr>
            <w:r>
              <w:rPr>
                <w:b/>
                <w:bCs/>
              </w:rPr>
              <w:t>9</w:t>
            </w:r>
            <w:r w:rsidR="00DA44A3">
              <w:rPr>
                <w:b/>
                <w:bCs/>
              </w:rPr>
              <w:t>.</w:t>
            </w:r>
          </w:p>
        </w:tc>
        <w:tc>
          <w:tcPr>
            <w:tcW w:w="3914" w:type="dxa"/>
            <w:shd w:val="clear" w:color="auto" w:fill="auto"/>
          </w:tcPr>
          <w:p w14:paraId="2BD54311" w14:textId="77777777" w:rsidR="00DA44A3" w:rsidRDefault="00DA44A3" w:rsidP="006E7E32"/>
        </w:tc>
        <w:tc>
          <w:tcPr>
            <w:tcW w:w="3021" w:type="dxa"/>
            <w:shd w:val="clear" w:color="auto" w:fill="auto"/>
          </w:tcPr>
          <w:p w14:paraId="2F7ABFB7" w14:textId="03625BF5" w:rsidR="00DA44A3" w:rsidRDefault="00DA44A3" w:rsidP="006E7E32">
            <w:r>
              <w:t>Appel du cas d'utilisation &lt;&lt;Valider commande&gt;&gt;.</w:t>
            </w:r>
          </w:p>
        </w:tc>
      </w:tr>
    </w:tbl>
    <w:p w14:paraId="6F97E6FA" w14:textId="77777777" w:rsidR="006E7E32" w:rsidRDefault="006E7E32" w:rsidP="006E7E32"/>
    <w:p w14:paraId="3184EC39" w14:textId="77777777" w:rsidR="006E7E32" w:rsidRPr="00D25C12" w:rsidRDefault="006E7E32" w:rsidP="006E7E32">
      <w:pPr>
        <w:pStyle w:val="Titre3"/>
      </w:pPr>
      <w:bookmarkStart w:id="70" w:name="_Toc18000856"/>
      <w:r>
        <w:t>Le dialogue : les scénarios alternatifs/d'exception.</w:t>
      </w:r>
      <w:bookmarkEnd w:id="70"/>
    </w:p>
    <w:tbl>
      <w:tblPr>
        <w:tblStyle w:val="Grilledutableau"/>
        <w:tblW w:w="0" w:type="auto"/>
        <w:tblLook w:val="04A0" w:firstRow="1" w:lastRow="0" w:firstColumn="1" w:lastColumn="0" w:noHBand="0" w:noVBand="1"/>
      </w:tblPr>
      <w:tblGrid>
        <w:gridCol w:w="2127"/>
        <w:gridCol w:w="3914"/>
        <w:gridCol w:w="3021"/>
      </w:tblGrid>
      <w:tr w:rsidR="006E7E32" w:rsidRPr="00A81C10" w14:paraId="34BC5B76" w14:textId="77777777" w:rsidTr="00DA44A3">
        <w:tc>
          <w:tcPr>
            <w:tcW w:w="2127" w:type="dxa"/>
            <w:shd w:val="clear" w:color="auto" w:fill="E7E6E6" w:themeFill="background2"/>
          </w:tcPr>
          <w:p w14:paraId="536713A8" w14:textId="77777777" w:rsidR="006E7E32" w:rsidRPr="00264A5C" w:rsidRDefault="006E7E32" w:rsidP="00DA44A3">
            <w:pPr>
              <w:rPr>
                <w:b/>
                <w:bCs/>
              </w:rPr>
            </w:pPr>
            <w:r w:rsidRPr="00264A5C">
              <w:rPr>
                <w:b/>
                <w:bCs/>
              </w:rPr>
              <w:t>Étape du scénario</w:t>
            </w:r>
          </w:p>
        </w:tc>
        <w:tc>
          <w:tcPr>
            <w:tcW w:w="3914" w:type="dxa"/>
            <w:shd w:val="clear" w:color="auto" w:fill="E7E6E6" w:themeFill="background2"/>
          </w:tcPr>
          <w:p w14:paraId="346A02C7" w14:textId="77777777" w:rsidR="006E7E32" w:rsidRPr="00264A5C" w:rsidRDefault="006E7E32" w:rsidP="00DA44A3">
            <w:pPr>
              <w:rPr>
                <w:b/>
                <w:bCs/>
              </w:rPr>
            </w:pPr>
            <w:r w:rsidRPr="00264A5C">
              <w:rPr>
                <w:b/>
                <w:bCs/>
              </w:rPr>
              <w:t>Utilisateur</w:t>
            </w:r>
          </w:p>
        </w:tc>
        <w:tc>
          <w:tcPr>
            <w:tcW w:w="3021" w:type="dxa"/>
            <w:shd w:val="clear" w:color="auto" w:fill="E7E6E6" w:themeFill="background2"/>
          </w:tcPr>
          <w:p w14:paraId="61F9519A" w14:textId="77777777" w:rsidR="006E7E32" w:rsidRPr="00264A5C" w:rsidRDefault="006E7E32" w:rsidP="00DA44A3">
            <w:pPr>
              <w:rPr>
                <w:b/>
                <w:bCs/>
              </w:rPr>
            </w:pPr>
            <w:r w:rsidRPr="00264A5C">
              <w:rPr>
                <w:b/>
                <w:bCs/>
              </w:rPr>
              <w:t>Système</w:t>
            </w:r>
          </w:p>
        </w:tc>
      </w:tr>
      <w:tr w:rsidR="006E7E32" w14:paraId="47E8DE1E" w14:textId="77777777" w:rsidTr="00DA44A3">
        <w:tc>
          <w:tcPr>
            <w:tcW w:w="2127" w:type="dxa"/>
          </w:tcPr>
          <w:p w14:paraId="390D8187" w14:textId="77777777" w:rsidR="006E7E32" w:rsidRPr="00264A5C" w:rsidRDefault="006E7E32" w:rsidP="00DA44A3">
            <w:pPr>
              <w:rPr>
                <w:b/>
                <w:bCs/>
              </w:rPr>
            </w:pPr>
            <w:r>
              <w:rPr>
                <w:b/>
                <w:bCs/>
              </w:rPr>
              <w:t>2</w:t>
            </w:r>
            <w:r w:rsidRPr="00264A5C">
              <w:rPr>
                <w:b/>
                <w:bCs/>
              </w:rPr>
              <w:t>.a</w:t>
            </w:r>
          </w:p>
        </w:tc>
        <w:tc>
          <w:tcPr>
            <w:tcW w:w="3914" w:type="dxa"/>
          </w:tcPr>
          <w:p w14:paraId="562EF2B5" w14:textId="554DD027" w:rsidR="006E7E32" w:rsidRDefault="006E7E32" w:rsidP="00DA44A3"/>
        </w:tc>
        <w:tc>
          <w:tcPr>
            <w:tcW w:w="3021" w:type="dxa"/>
          </w:tcPr>
          <w:p w14:paraId="6221DB59" w14:textId="18A2CB77" w:rsidR="006E7E32" w:rsidRDefault="006E7E32" w:rsidP="00DA44A3">
            <w:r>
              <w:t xml:space="preserve">Pour le Pizzaiolo affichage uniquement des commandes en </w:t>
            </w:r>
            <w:r w:rsidR="00DA44A3">
              <w:t>"A</w:t>
            </w:r>
            <w:r>
              <w:t>ttente</w:t>
            </w:r>
            <w:r w:rsidR="00DA44A3">
              <w:t>".</w:t>
            </w:r>
          </w:p>
        </w:tc>
      </w:tr>
      <w:tr w:rsidR="006E7E32" w14:paraId="473E8904" w14:textId="77777777" w:rsidTr="00DA44A3">
        <w:tc>
          <w:tcPr>
            <w:tcW w:w="2127" w:type="dxa"/>
            <w:shd w:val="clear" w:color="auto" w:fill="E7E6E6" w:themeFill="background2"/>
          </w:tcPr>
          <w:p w14:paraId="4B9DF73F" w14:textId="07B53970" w:rsidR="006E7E32" w:rsidRPr="00264A5C" w:rsidRDefault="00DA44A3" w:rsidP="00DA44A3">
            <w:pPr>
              <w:rPr>
                <w:b/>
                <w:bCs/>
              </w:rPr>
            </w:pPr>
            <w:r>
              <w:rPr>
                <w:b/>
                <w:bCs/>
              </w:rPr>
              <w:t>3.a</w:t>
            </w:r>
          </w:p>
        </w:tc>
        <w:tc>
          <w:tcPr>
            <w:tcW w:w="3914" w:type="dxa"/>
            <w:shd w:val="clear" w:color="auto" w:fill="E7E6E6" w:themeFill="background2"/>
          </w:tcPr>
          <w:p w14:paraId="0622F745" w14:textId="462EAA1E" w:rsidR="006E7E32" w:rsidRDefault="00DA44A3" w:rsidP="00DA44A3">
            <w:r>
              <w:t>Sélection</w:t>
            </w:r>
            <w:r w:rsidR="006B2DB1">
              <w:t>ne</w:t>
            </w:r>
            <w:r>
              <w:t xml:space="preserve"> une commande en "Attente".</w:t>
            </w:r>
          </w:p>
        </w:tc>
        <w:tc>
          <w:tcPr>
            <w:tcW w:w="3021" w:type="dxa"/>
            <w:shd w:val="clear" w:color="auto" w:fill="E7E6E6" w:themeFill="background2"/>
          </w:tcPr>
          <w:p w14:paraId="0674BB35" w14:textId="2537423C" w:rsidR="006E7E32" w:rsidRDefault="006E7E32" w:rsidP="00DA44A3"/>
        </w:tc>
      </w:tr>
      <w:tr w:rsidR="006E7E32" w14:paraId="20E2D99A" w14:textId="77777777" w:rsidTr="00DA44A3">
        <w:tc>
          <w:tcPr>
            <w:tcW w:w="2127" w:type="dxa"/>
          </w:tcPr>
          <w:p w14:paraId="451B3119" w14:textId="5BA2CA7F" w:rsidR="006E7E32" w:rsidRPr="00264A5C" w:rsidRDefault="00DA44A3" w:rsidP="00DA44A3">
            <w:pPr>
              <w:rPr>
                <w:b/>
                <w:bCs/>
              </w:rPr>
            </w:pPr>
            <w:r>
              <w:rPr>
                <w:b/>
                <w:bCs/>
              </w:rPr>
              <w:t>4.a</w:t>
            </w:r>
          </w:p>
        </w:tc>
        <w:tc>
          <w:tcPr>
            <w:tcW w:w="3914" w:type="dxa"/>
          </w:tcPr>
          <w:p w14:paraId="3F377355" w14:textId="53F4B802" w:rsidR="006E7E32" w:rsidRDefault="006E7E32" w:rsidP="00DA44A3"/>
        </w:tc>
        <w:tc>
          <w:tcPr>
            <w:tcW w:w="3021" w:type="dxa"/>
          </w:tcPr>
          <w:p w14:paraId="4D506942" w14:textId="31405309" w:rsidR="006E7E32" w:rsidRDefault="00DA44A3" w:rsidP="00DA44A3">
            <w:r>
              <w:t>Appel du cas d'utilisation &lt;&lt;Préparer&gt;&gt;</w:t>
            </w:r>
            <w:r w:rsidR="006B2DB1">
              <w:t>.</w:t>
            </w:r>
          </w:p>
        </w:tc>
      </w:tr>
      <w:tr w:rsidR="006B2DB1" w14:paraId="4E10A93D" w14:textId="77777777" w:rsidTr="00DA44A3">
        <w:tc>
          <w:tcPr>
            <w:tcW w:w="2127" w:type="dxa"/>
            <w:shd w:val="clear" w:color="auto" w:fill="E7E6E6" w:themeFill="background2"/>
          </w:tcPr>
          <w:p w14:paraId="111F014C" w14:textId="4B0B0325" w:rsidR="006B2DB1" w:rsidRDefault="006B2DB1" w:rsidP="006B2DB1">
            <w:pPr>
              <w:rPr>
                <w:b/>
                <w:bCs/>
              </w:rPr>
            </w:pPr>
            <w:r>
              <w:rPr>
                <w:b/>
                <w:bCs/>
              </w:rPr>
              <w:t>5.a</w:t>
            </w:r>
          </w:p>
        </w:tc>
        <w:tc>
          <w:tcPr>
            <w:tcW w:w="3914" w:type="dxa"/>
            <w:shd w:val="clear" w:color="auto" w:fill="E7E6E6" w:themeFill="background2"/>
          </w:tcPr>
          <w:p w14:paraId="6D8174C2" w14:textId="77777777" w:rsidR="006B2DB1" w:rsidRDefault="006B2DB1" w:rsidP="006B2DB1"/>
        </w:tc>
        <w:tc>
          <w:tcPr>
            <w:tcW w:w="3021" w:type="dxa"/>
            <w:shd w:val="clear" w:color="auto" w:fill="E7E6E6" w:themeFill="background2"/>
          </w:tcPr>
          <w:p w14:paraId="1A692081" w14:textId="556299FA" w:rsidR="006B2DB1" w:rsidRDefault="006B2DB1" w:rsidP="006B2DB1">
            <w:r>
              <w:t>Passage en statut "Préparation".</w:t>
            </w:r>
          </w:p>
        </w:tc>
      </w:tr>
      <w:tr w:rsidR="006B2DB1" w14:paraId="6E2A1803" w14:textId="77777777" w:rsidTr="006B2DB1">
        <w:tc>
          <w:tcPr>
            <w:tcW w:w="2127" w:type="dxa"/>
            <w:shd w:val="clear" w:color="auto" w:fill="auto"/>
          </w:tcPr>
          <w:p w14:paraId="39C2AD81" w14:textId="00847936" w:rsidR="006B2DB1" w:rsidRDefault="006B2DB1" w:rsidP="006B2DB1">
            <w:pPr>
              <w:rPr>
                <w:b/>
                <w:bCs/>
              </w:rPr>
            </w:pPr>
            <w:r>
              <w:rPr>
                <w:b/>
                <w:bCs/>
              </w:rPr>
              <w:t>6.a</w:t>
            </w:r>
          </w:p>
        </w:tc>
        <w:tc>
          <w:tcPr>
            <w:tcW w:w="3914" w:type="dxa"/>
            <w:shd w:val="clear" w:color="auto" w:fill="auto"/>
          </w:tcPr>
          <w:p w14:paraId="7C870F6B" w14:textId="3A81D00F" w:rsidR="006B2DB1" w:rsidRDefault="006B2DB1" w:rsidP="006B2DB1">
            <w:r>
              <w:t>Demande de la recette.</w:t>
            </w:r>
          </w:p>
        </w:tc>
        <w:tc>
          <w:tcPr>
            <w:tcW w:w="3021" w:type="dxa"/>
            <w:shd w:val="clear" w:color="auto" w:fill="auto"/>
          </w:tcPr>
          <w:p w14:paraId="646768BD" w14:textId="6E44181D" w:rsidR="006B2DB1" w:rsidRDefault="006B2DB1" w:rsidP="006B2DB1"/>
        </w:tc>
      </w:tr>
      <w:tr w:rsidR="006B2DB1" w14:paraId="07C3301B" w14:textId="77777777" w:rsidTr="006B2DB1">
        <w:tc>
          <w:tcPr>
            <w:tcW w:w="2127" w:type="dxa"/>
            <w:shd w:val="clear" w:color="auto" w:fill="DBDBDB" w:themeFill="accent3" w:themeFillTint="66"/>
          </w:tcPr>
          <w:p w14:paraId="5FE826DF" w14:textId="752ACD21" w:rsidR="006B2DB1" w:rsidRPr="00264A5C" w:rsidRDefault="006B2DB1" w:rsidP="006B2DB1">
            <w:pPr>
              <w:rPr>
                <w:b/>
                <w:bCs/>
              </w:rPr>
            </w:pPr>
            <w:r>
              <w:rPr>
                <w:b/>
                <w:bCs/>
              </w:rPr>
              <w:t>7.a</w:t>
            </w:r>
          </w:p>
        </w:tc>
        <w:tc>
          <w:tcPr>
            <w:tcW w:w="3914" w:type="dxa"/>
            <w:shd w:val="clear" w:color="auto" w:fill="DBDBDB" w:themeFill="accent3" w:themeFillTint="66"/>
          </w:tcPr>
          <w:p w14:paraId="6828158C" w14:textId="143AE8EA" w:rsidR="006B2DB1" w:rsidRDefault="006B2DB1" w:rsidP="006B2DB1"/>
        </w:tc>
        <w:tc>
          <w:tcPr>
            <w:tcW w:w="3021" w:type="dxa"/>
            <w:shd w:val="clear" w:color="auto" w:fill="DBDBDB" w:themeFill="accent3" w:themeFillTint="66"/>
          </w:tcPr>
          <w:p w14:paraId="64CF8236" w14:textId="1DC98032" w:rsidR="006B2DB1" w:rsidRDefault="006B2DB1" w:rsidP="006B2DB1">
            <w:r>
              <w:t>Appel du cas d'utilisation &lt;&lt;Consulter recette&gt;&gt;</w:t>
            </w:r>
          </w:p>
        </w:tc>
      </w:tr>
      <w:tr w:rsidR="006B2DB1" w14:paraId="393B053F" w14:textId="77777777" w:rsidTr="006B2DB1">
        <w:tc>
          <w:tcPr>
            <w:tcW w:w="2127" w:type="dxa"/>
            <w:shd w:val="clear" w:color="auto" w:fill="auto"/>
          </w:tcPr>
          <w:p w14:paraId="66193128" w14:textId="060C53E5" w:rsidR="006B2DB1" w:rsidRDefault="006B2DB1" w:rsidP="006B2DB1">
            <w:pPr>
              <w:rPr>
                <w:b/>
                <w:bCs/>
              </w:rPr>
            </w:pPr>
            <w:r>
              <w:rPr>
                <w:b/>
                <w:bCs/>
              </w:rPr>
              <w:t>8.a</w:t>
            </w:r>
          </w:p>
        </w:tc>
        <w:tc>
          <w:tcPr>
            <w:tcW w:w="3914" w:type="dxa"/>
            <w:shd w:val="clear" w:color="auto" w:fill="auto"/>
          </w:tcPr>
          <w:p w14:paraId="6F7FB1F5" w14:textId="6C455DE2" w:rsidR="006B2DB1" w:rsidRDefault="006B2DB1" w:rsidP="006B2DB1">
            <w:r>
              <w:t>Prépare la pizza.</w:t>
            </w:r>
          </w:p>
        </w:tc>
        <w:tc>
          <w:tcPr>
            <w:tcW w:w="3021" w:type="dxa"/>
            <w:shd w:val="clear" w:color="auto" w:fill="auto"/>
          </w:tcPr>
          <w:p w14:paraId="10DAE976" w14:textId="43228683" w:rsidR="006B2DB1" w:rsidRDefault="006B2DB1" w:rsidP="006B2DB1"/>
        </w:tc>
      </w:tr>
      <w:tr w:rsidR="006B2DB1" w14:paraId="238893D3" w14:textId="77777777" w:rsidTr="006B2DB1">
        <w:tc>
          <w:tcPr>
            <w:tcW w:w="2127" w:type="dxa"/>
            <w:shd w:val="clear" w:color="auto" w:fill="DBDBDB" w:themeFill="accent3" w:themeFillTint="66"/>
          </w:tcPr>
          <w:p w14:paraId="1B18E481" w14:textId="21FB1C3C" w:rsidR="006B2DB1" w:rsidRDefault="006B2DB1" w:rsidP="006B2DB1">
            <w:pPr>
              <w:rPr>
                <w:b/>
                <w:bCs/>
              </w:rPr>
            </w:pPr>
            <w:r>
              <w:rPr>
                <w:b/>
                <w:bCs/>
              </w:rPr>
              <w:t>9.a</w:t>
            </w:r>
          </w:p>
        </w:tc>
        <w:tc>
          <w:tcPr>
            <w:tcW w:w="3914" w:type="dxa"/>
            <w:shd w:val="clear" w:color="auto" w:fill="DBDBDB" w:themeFill="accent3" w:themeFillTint="66"/>
          </w:tcPr>
          <w:p w14:paraId="2502DB38" w14:textId="1D48F9EC" w:rsidR="006B2DB1" w:rsidRDefault="006B2DB1" w:rsidP="006B2DB1">
            <w:r>
              <w:t>Valide la fin de la préparation.</w:t>
            </w:r>
          </w:p>
        </w:tc>
        <w:tc>
          <w:tcPr>
            <w:tcW w:w="3021" w:type="dxa"/>
            <w:shd w:val="clear" w:color="auto" w:fill="DBDBDB" w:themeFill="accent3" w:themeFillTint="66"/>
          </w:tcPr>
          <w:p w14:paraId="79A0A937" w14:textId="77777777" w:rsidR="006B2DB1" w:rsidRDefault="006B2DB1" w:rsidP="006B2DB1"/>
        </w:tc>
      </w:tr>
      <w:tr w:rsidR="006B2DB1" w14:paraId="1301D48C" w14:textId="77777777" w:rsidTr="006B2DB1">
        <w:tc>
          <w:tcPr>
            <w:tcW w:w="2127" w:type="dxa"/>
            <w:shd w:val="clear" w:color="auto" w:fill="auto"/>
          </w:tcPr>
          <w:p w14:paraId="535D7E6E" w14:textId="14245774" w:rsidR="006B2DB1" w:rsidRDefault="006B2DB1" w:rsidP="006B2DB1">
            <w:pPr>
              <w:rPr>
                <w:b/>
                <w:bCs/>
              </w:rPr>
            </w:pPr>
            <w:r>
              <w:rPr>
                <w:b/>
                <w:bCs/>
              </w:rPr>
              <w:t>10.a</w:t>
            </w:r>
          </w:p>
        </w:tc>
        <w:tc>
          <w:tcPr>
            <w:tcW w:w="3914" w:type="dxa"/>
            <w:shd w:val="clear" w:color="auto" w:fill="auto"/>
          </w:tcPr>
          <w:p w14:paraId="44C82BC2" w14:textId="77777777" w:rsidR="006B2DB1" w:rsidRDefault="006B2DB1" w:rsidP="006B2DB1"/>
        </w:tc>
        <w:tc>
          <w:tcPr>
            <w:tcW w:w="3021" w:type="dxa"/>
            <w:shd w:val="clear" w:color="auto" w:fill="auto"/>
          </w:tcPr>
          <w:p w14:paraId="4E439D99" w14:textId="0062DF2E" w:rsidR="006B2DB1" w:rsidRDefault="006B2DB1" w:rsidP="006B2DB1">
            <w:r>
              <w:t>Appel du cas d'utilisation &lt;&lt;Terminer&gt;&gt;.</w:t>
            </w:r>
          </w:p>
        </w:tc>
      </w:tr>
      <w:tr w:rsidR="006B2DB1" w14:paraId="1C5C7C92" w14:textId="77777777" w:rsidTr="006B2DB1">
        <w:tc>
          <w:tcPr>
            <w:tcW w:w="2127" w:type="dxa"/>
            <w:shd w:val="clear" w:color="auto" w:fill="DBDBDB" w:themeFill="accent3" w:themeFillTint="66"/>
          </w:tcPr>
          <w:p w14:paraId="7C01571E" w14:textId="3C0DFCBE" w:rsidR="006B2DB1" w:rsidRDefault="006B2DB1" w:rsidP="006B2DB1">
            <w:pPr>
              <w:rPr>
                <w:b/>
                <w:bCs/>
              </w:rPr>
            </w:pPr>
            <w:r>
              <w:rPr>
                <w:b/>
                <w:bCs/>
              </w:rPr>
              <w:t>11.a</w:t>
            </w:r>
          </w:p>
        </w:tc>
        <w:tc>
          <w:tcPr>
            <w:tcW w:w="3914" w:type="dxa"/>
            <w:shd w:val="clear" w:color="auto" w:fill="DBDBDB" w:themeFill="accent3" w:themeFillTint="66"/>
          </w:tcPr>
          <w:p w14:paraId="5A781D3F" w14:textId="77777777" w:rsidR="006B2DB1" w:rsidRDefault="006B2DB1" w:rsidP="006B2DB1"/>
        </w:tc>
        <w:tc>
          <w:tcPr>
            <w:tcW w:w="3021" w:type="dxa"/>
            <w:shd w:val="clear" w:color="auto" w:fill="DBDBDB" w:themeFill="accent3" w:themeFillTint="66"/>
          </w:tcPr>
          <w:p w14:paraId="4D06E3C3" w14:textId="42C1A785" w:rsidR="006B2DB1" w:rsidRDefault="006B2DB1" w:rsidP="006B2DB1">
            <w:r>
              <w:t>Passage en statut "Prête".</w:t>
            </w:r>
          </w:p>
        </w:tc>
      </w:tr>
      <w:tr w:rsidR="006B2DB1" w14:paraId="23CF7E72" w14:textId="77777777" w:rsidTr="006B2DB1">
        <w:tc>
          <w:tcPr>
            <w:tcW w:w="2127" w:type="dxa"/>
            <w:shd w:val="clear" w:color="auto" w:fill="auto"/>
          </w:tcPr>
          <w:p w14:paraId="1989324E" w14:textId="3A6D001E" w:rsidR="006B2DB1" w:rsidRDefault="006B2DB1" w:rsidP="006B2DB1">
            <w:pPr>
              <w:rPr>
                <w:b/>
                <w:bCs/>
              </w:rPr>
            </w:pPr>
            <w:r>
              <w:rPr>
                <w:b/>
                <w:bCs/>
              </w:rPr>
              <w:t>2.b</w:t>
            </w:r>
          </w:p>
        </w:tc>
        <w:tc>
          <w:tcPr>
            <w:tcW w:w="3914" w:type="dxa"/>
            <w:shd w:val="clear" w:color="auto" w:fill="auto"/>
          </w:tcPr>
          <w:p w14:paraId="3F5B9D66" w14:textId="77777777" w:rsidR="006B2DB1" w:rsidRDefault="006B2DB1" w:rsidP="006B2DB1"/>
        </w:tc>
        <w:tc>
          <w:tcPr>
            <w:tcW w:w="3021" w:type="dxa"/>
            <w:shd w:val="clear" w:color="auto" w:fill="auto"/>
          </w:tcPr>
          <w:p w14:paraId="38B21B56" w14:textId="3407C0DB" w:rsidR="006B2DB1" w:rsidRDefault="006B2DB1" w:rsidP="006B2DB1">
            <w:r>
              <w:t>Pour le Livreur affichage uniquement des commandes "Prête".</w:t>
            </w:r>
          </w:p>
        </w:tc>
      </w:tr>
      <w:tr w:rsidR="006B2DB1" w14:paraId="69B5E654" w14:textId="77777777" w:rsidTr="006B2DB1">
        <w:tc>
          <w:tcPr>
            <w:tcW w:w="2127" w:type="dxa"/>
            <w:shd w:val="clear" w:color="auto" w:fill="DBDBDB" w:themeFill="accent3" w:themeFillTint="66"/>
          </w:tcPr>
          <w:p w14:paraId="0F93667E" w14:textId="2131B1C4" w:rsidR="006B2DB1" w:rsidRDefault="006B2DB1" w:rsidP="006B2DB1">
            <w:pPr>
              <w:rPr>
                <w:b/>
                <w:bCs/>
              </w:rPr>
            </w:pPr>
            <w:r>
              <w:rPr>
                <w:b/>
                <w:bCs/>
              </w:rPr>
              <w:t>3.b</w:t>
            </w:r>
          </w:p>
        </w:tc>
        <w:tc>
          <w:tcPr>
            <w:tcW w:w="3914" w:type="dxa"/>
            <w:shd w:val="clear" w:color="auto" w:fill="DBDBDB" w:themeFill="accent3" w:themeFillTint="66"/>
          </w:tcPr>
          <w:p w14:paraId="24CFA739" w14:textId="13C0522A" w:rsidR="006B2DB1" w:rsidRDefault="006B2DB1" w:rsidP="006B2DB1">
            <w:r>
              <w:t>Sélectionne une commande.</w:t>
            </w:r>
          </w:p>
        </w:tc>
        <w:tc>
          <w:tcPr>
            <w:tcW w:w="3021" w:type="dxa"/>
            <w:shd w:val="clear" w:color="auto" w:fill="DBDBDB" w:themeFill="accent3" w:themeFillTint="66"/>
          </w:tcPr>
          <w:p w14:paraId="4D4EF911" w14:textId="77777777" w:rsidR="006B2DB1" w:rsidRDefault="006B2DB1" w:rsidP="006B2DB1"/>
        </w:tc>
      </w:tr>
      <w:tr w:rsidR="006B2DB1" w14:paraId="25BDD25B" w14:textId="77777777" w:rsidTr="006B2DB1">
        <w:tc>
          <w:tcPr>
            <w:tcW w:w="2127" w:type="dxa"/>
            <w:shd w:val="clear" w:color="auto" w:fill="auto"/>
          </w:tcPr>
          <w:p w14:paraId="0D357C8E" w14:textId="43B9EFCC" w:rsidR="006B2DB1" w:rsidRDefault="006B2DB1" w:rsidP="006B2DB1">
            <w:pPr>
              <w:rPr>
                <w:b/>
                <w:bCs/>
              </w:rPr>
            </w:pPr>
            <w:r>
              <w:rPr>
                <w:b/>
                <w:bCs/>
              </w:rPr>
              <w:t>4.b</w:t>
            </w:r>
          </w:p>
        </w:tc>
        <w:tc>
          <w:tcPr>
            <w:tcW w:w="3914" w:type="dxa"/>
            <w:shd w:val="clear" w:color="auto" w:fill="auto"/>
          </w:tcPr>
          <w:p w14:paraId="57F7FEE5" w14:textId="77777777" w:rsidR="006B2DB1" w:rsidRDefault="006B2DB1" w:rsidP="006B2DB1"/>
        </w:tc>
        <w:tc>
          <w:tcPr>
            <w:tcW w:w="3021" w:type="dxa"/>
            <w:shd w:val="clear" w:color="auto" w:fill="auto"/>
          </w:tcPr>
          <w:p w14:paraId="5FFA7094" w14:textId="1EE0AE27" w:rsidR="006B2DB1" w:rsidRDefault="006B2DB1" w:rsidP="006B2DB1">
            <w:r>
              <w:t>Affichage du détail des produits de la commande.</w:t>
            </w:r>
          </w:p>
        </w:tc>
      </w:tr>
      <w:tr w:rsidR="006B2DB1" w14:paraId="583B6AE9" w14:textId="77777777" w:rsidTr="006B2DB1">
        <w:tc>
          <w:tcPr>
            <w:tcW w:w="2127" w:type="dxa"/>
            <w:shd w:val="clear" w:color="auto" w:fill="DBDBDB" w:themeFill="accent3" w:themeFillTint="66"/>
          </w:tcPr>
          <w:p w14:paraId="60C99312" w14:textId="33FA12CD" w:rsidR="006B2DB1" w:rsidRDefault="006B2DB1" w:rsidP="006B2DB1">
            <w:pPr>
              <w:rPr>
                <w:b/>
                <w:bCs/>
              </w:rPr>
            </w:pPr>
            <w:r>
              <w:rPr>
                <w:b/>
                <w:bCs/>
              </w:rPr>
              <w:t>5.b</w:t>
            </w:r>
          </w:p>
        </w:tc>
        <w:tc>
          <w:tcPr>
            <w:tcW w:w="3914" w:type="dxa"/>
            <w:shd w:val="clear" w:color="auto" w:fill="DBDBDB" w:themeFill="accent3" w:themeFillTint="66"/>
          </w:tcPr>
          <w:p w14:paraId="301BF793" w14:textId="73DC8C7A" w:rsidR="006B2DB1" w:rsidRDefault="006B2DB1" w:rsidP="006B2DB1">
            <w:r>
              <w:t>Prend les produits demandés.</w:t>
            </w:r>
          </w:p>
        </w:tc>
        <w:tc>
          <w:tcPr>
            <w:tcW w:w="3021" w:type="dxa"/>
            <w:shd w:val="clear" w:color="auto" w:fill="DBDBDB" w:themeFill="accent3" w:themeFillTint="66"/>
          </w:tcPr>
          <w:p w14:paraId="3BF59AAB" w14:textId="77777777" w:rsidR="006B2DB1" w:rsidRDefault="006B2DB1" w:rsidP="006B2DB1"/>
        </w:tc>
      </w:tr>
      <w:tr w:rsidR="006B2DB1" w14:paraId="37592500" w14:textId="77777777" w:rsidTr="006B2DB1">
        <w:tc>
          <w:tcPr>
            <w:tcW w:w="2127" w:type="dxa"/>
            <w:shd w:val="clear" w:color="auto" w:fill="auto"/>
          </w:tcPr>
          <w:p w14:paraId="11507DA3" w14:textId="741EC540" w:rsidR="006B2DB1" w:rsidRDefault="006B2DB1" w:rsidP="006B2DB1">
            <w:pPr>
              <w:rPr>
                <w:b/>
                <w:bCs/>
              </w:rPr>
            </w:pPr>
            <w:r>
              <w:rPr>
                <w:b/>
                <w:bCs/>
              </w:rPr>
              <w:t>6.b</w:t>
            </w:r>
          </w:p>
        </w:tc>
        <w:tc>
          <w:tcPr>
            <w:tcW w:w="3914" w:type="dxa"/>
            <w:shd w:val="clear" w:color="auto" w:fill="auto"/>
          </w:tcPr>
          <w:p w14:paraId="57F0820C" w14:textId="465320BA" w:rsidR="006B2DB1" w:rsidRDefault="006B2DB1" w:rsidP="006B2DB1">
            <w:r>
              <w:t>Signale le départ en livraison.</w:t>
            </w:r>
          </w:p>
        </w:tc>
        <w:tc>
          <w:tcPr>
            <w:tcW w:w="3021" w:type="dxa"/>
            <w:shd w:val="clear" w:color="auto" w:fill="auto"/>
          </w:tcPr>
          <w:p w14:paraId="40B9EA2A" w14:textId="77777777" w:rsidR="006B2DB1" w:rsidRDefault="006B2DB1" w:rsidP="006B2DB1"/>
        </w:tc>
      </w:tr>
      <w:tr w:rsidR="006B2DB1" w14:paraId="331CABA5" w14:textId="77777777" w:rsidTr="00DA44A3">
        <w:tc>
          <w:tcPr>
            <w:tcW w:w="2127" w:type="dxa"/>
            <w:shd w:val="clear" w:color="auto" w:fill="E7E6E6" w:themeFill="background2"/>
          </w:tcPr>
          <w:p w14:paraId="33E3023A" w14:textId="0E48702D" w:rsidR="006B2DB1" w:rsidRDefault="006B2DB1" w:rsidP="006B2DB1">
            <w:pPr>
              <w:rPr>
                <w:b/>
                <w:bCs/>
              </w:rPr>
            </w:pPr>
            <w:r>
              <w:rPr>
                <w:b/>
                <w:bCs/>
              </w:rPr>
              <w:t>7.b</w:t>
            </w:r>
          </w:p>
        </w:tc>
        <w:tc>
          <w:tcPr>
            <w:tcW w:w="3914" w:type="dxa"/>
            <w:shd w:val="clear" w:color="auto" w:fill="E7E6E6" w:themeFill="background2"/>
          </w:tcPr>
          <w:p w14:paraId="26D94716" w14:textId="77777777" w:rsidR="006B2DB1" w:rsidRDefault="006B2DB1" w:rsidP="006B2DB1"/>
        </w:tc>
        <w:tc>
          <w:tcPr>
            <w:tcW w:w="3021" w:type="dxa"/>
            <w:shd w:val="clear" w:color="auto" w:fill="E7E6E6" w:themeFill="background2"/>
          </w:tcPr>
          <w:p w14:paraId="7888CC90" w14:textId="3B029151" w:rsidR="006B2DB1" w:rsidRDefault="006B2DB1" w:rsidP="006B2DB1">
            <w:r>
              <w:t>Appel du cas d'utilisation &lt;&lt;Partir&gt;&gt;</w:t>
            </w:r>
          </w:p>
        </w:tc>
      </w:tr>
      <w:tr w:rsidR="006B2DB1" w14:paraId="64383244" w14:textId="77777777" w:rsidTr="006B2DB1">
        <w:tc>
          <w:tcPr>
            <w:tcW w:w="2127" w:type="dxa"/>
            <w:shd w:val="clear" w:color="auto" w:fill="auto"/>
          </w:tcPr>
          <w:p w14:paraId="21872239" w14:textId="7586055B" w:rsidR="006B2DB1" w:rsidRDefault="006B2DB1" w:rsidP="006B2DB1">
            <w:pPr>
              <w:rPr>
                <w:b/>
                <w:bCs/>
              </w:rPr>
            </w:pPr>
            <w:r>
              <w:rPr>
                <w:b/>
                <w:bCs/>
              </w:rPr>
              <w:t>8.b</w:t>
            </w:r>
          </w:p>
        </w:tc>
        <w:tc>
          <w:tcPr>
            <w:tcW w:w="3914" w:type="dxa"/>
            <w:shd w:val="clear" w:color="auto" w:fill="auto"/>
          </w:tcPr>
          <w:p w14:paraId="5838A37F" w14:textId="77777777" w:rsidR="006B2DB1" w:rsidRDefault="006B2DB1" w:rsidP="006B2DB1"/>
        </w:tc>
        <w:tc>
          <w:tcPr>
            <w:tcW w:w="3021" w:type="dxa"/>
            <w:shd w:val="clear" w:color="auto" w:fill="auto"/>
          </w:tcPr>
          <w:p w14:paraId="0FE52139" w14:textId="6EBF704C" w:rsidR="006B2DB1" w:rsidRDefault="006B2DB1" w:rsidP="006B2DB1">
            <w:r>
              <w:t>Passage en statut "Livraison"</w:t>
            </w:r>
            <w:r w:rsidR="00F253D6">
              <w:t>.</w:t>
            </w:r>
          </w:p>
        </w:tc>
      </w:tr>
      <w:tr w:rsidR="00F253D6" w14:paraId="111A3421" w14:textId="77777777" w:rsidTr="006B2DB1">
        <w:tc>
          <w:tcPr>
            <w:tcW w:w="2127" w:type="dxa"/>
            <w:shd w:val="clear" w:color="auto" w:fill="auto"/>
          </w:tcPr>
          <w:p w14:paraId="180BCB88" w14:textId="29B9DCB9" w:rsidR="00F253D6" w:rsidRDefault="00F253D6" w:rsidP="006B2DB1">
            <w:pPr>
              <w:rPr>
                <w:b/>
                <w:bCs/>
              </w:rPr>
            </w:pPr>
            <w:r>
              <w:rPr>
                <w:b/>
                <w:bCs/>
              </w:rPr>
              <w:t>9.b</w:t>
            </w:r>
          </w:p>
        </w:tc>
        <w:tc>
          <w:tcPr>
            <w:tcW w:w="3914" w:type="dxa"/>
            <w:shd w:val="clear" w:color="auto" w:fill="auto"/>
          </w:tcPr>
          <w:p w14:paraId="178BE7E4" w14:textId="553A6E8A" w:rsidR="00F253D6" w:rsidRDefault="00F253D6" w:rsidP="006B2DB1">
            <w:r>
              <w:t>Part en livraison.</w:t>
            </w:r>
          </w:p>
        </w:tc>
        <w:tc>
          <w:tcPr>
            <w:tcW w:w="3021" w:type="dxa"/>
            <w:shd w:val="clear" w:color="auto" w:fill="auto"/>
          </w:tcPr>
          <w:p w14:paraId="6D4BD43E" w14:textId="77777777" w:rsidR="00F253D6" w:rsidRDefault="00F253D6" w:rsidP="006B2DB1"/>
        </w:tc>
      </w:tr>
      <w:tr w:rsidR="00F253D6" w14:paraId="13A53FCC" w14:textId="77777777" w:rsidTr="006B2DB1">
        <w:tc>
          <w:tcPr>
            <w:tcW w:w="2127" w:type="dxa"/>
            <w:shd w:val="clear" w:color="auto" w:fill="auto"/>
          </w:tcPr>
          <w:p w14:paraId="2EEF4E58" w14:textId="6F8FBC61" w:rsidR="00F253D6" w:rsidRDefault="00F253D6" w:rsidP="006B2DB1">
            <w:pPr>
              <w:rPr>
                <w:b/>
                <w:bCs/>
              </w:rPr>
            </w:pPr>
            <w:r>
              <w:rPr>
                <w:b/>
                <w:bCs/>
              </w:rPr>
              <w:t>10.b</w:t>
            </w:r>
          </w:p>
        </w:tc>
        <w:tc>
          <w:tcPr>
            <w:tcW w:w="3914" w:type="dxa"/>
            <w:shd w:val="clear" w:color="auto" w:fill="auto"/>
          </w:tcPr>
          <w:p w14:paraId="2D9D6248" w14:textId="07A60BD0" w:rsidR="00F253D6" w:rsidRDefault="00F253D6" w:rsidP="006B2DB1">
            <w:r>
              <w:t>Chez le client valide la réception.</w:t>
            </w:r>
          </w:p>
        </w:tc>
        <w:tc>
          <w:tcPr>
            <w:tcW w:w="3021" w:type="dxa"/>
            <w:shd w:val="clear" w:color="auto" w:fill="auto"/>
          </w:tcPr>
          <w:p w14:paraId="09D0359B" w14:textId="77777777" w:rsidR="00F253D6" w:rsidRDefault="00F253D6" w:rsidP="006B2DB1"/>
        </w:tc>
      </w:tr>
      <w:tr w:rsidR="00F253D6" w14:paraId="62C60AC9" w14:textId="77777777" w:rsidTr="006B2DB1">
        <w:tc>
          <w:tcPr>
            <w:tcW w:w="2127" w:type="dxa"/>
            <w:shd w:val="clear" w:color="auto" w:fill="auto"/>
          </w:tcPr>
          <w:p w14:paraId="10F8921F" w14:textId="6DDF3019" w:rsidR="00F253D6" w:rsidRDefault="00F253D6" w:rsidP="006B2DB1">
            <w:pPr>
              <w:rPr>
                <w:b/>
                <w:bCs/>
              </w:rPr>
            </w:pPr>
            <w:r>
              <w:rPr>
                <w:b/>
                <w:bCs/>
              </w:rPr>
              <w:t>11.b</w:t>
            </w:r>
          </w:p>
        </w:tc>
        <w:tc>
          <w:tcPr>
            <w:tcW w:w="3914" w:type="dxa"/>
            <w:shd w:val="clear" w:color="auto" w:fill="auto"/>
          </w:tcPr>
          <w:p w14:paraId="2B0A6A9B" w14:textId="77777777" w:rsidR="00F253D6" w:rsidRDefault="00F253D6" w:rsidP="006B2DB1"/>
        </w:tc>
        <w:tc>
          <w:tcPr>
            <w:tcW w:w="3021" w:type="dxa"/>
            <w:shd w:val="clear" w:color="auto" w:fill="auto"/>
          </w:tcPr>
          <w:p w14:paraId="49A890C1" w14:textId="7750D514" w:rsidR="00F253D6" w:rsidRDefault="00F253D6" w:rsidP="006B2DB1">
            <w:r>
              <w:t>Appel du cas d'utilisation &lt;&lt;Valider livraison&gt;&gt;.</w:t>
            </w:r>
          </w:p>
        </w:tc>
      </w:tr>
    </w:tbl>
    <w:p w14:paraId="28451043" w14:textId="77777777" w:rsidR="006E7E32" w:rsidRDefault="006E7E32" w:rsidP="006E7E32"/>
    <w:p w14:paraId="7C8DB407" w14:textId="6B4E4E2B" w:rsidR="006E7E32" w:rsidRPr="00527D7D" w:rsidRDefault="006E7E32" w:rsidP="006E7E32">
      <w:pPr>
        <w:pStyle w:val="Paragraphedeliste"/>
        <w:numPr>
          <w:ilvl w:val="0"/>
          <w:numId w:val="17"/>
        </w:numPr>
        <w:spacing w:after="0" w:line="276" w:lineRule="auto"/>
        <w:jc w:val="left"/>
      </w:pPr>
      <w:r>
        <w:t>Exception E1 : après point N°</w:t>
      </w:r>
      <w:r w:rsidR="00F253D6">
        <w:t>6</w:t>
      </w:r>
      <w:r>
        <w:t xml:space="preserve"> : quitte l</w:t>
      </w:r>
      <w:r w:rsidR="00F253D6">
        <w:t>'affichage de la commande</w:t>
      </w:r>
      <w:r>
        <w:t>.</w:t>
      </w:r>
    </w:p>
    <w:tbl>
      <w:tblPr>
        <w:tblStyle w:val="Grilledutableau"/>
        <w:tblW w:w="0" w:type="auto"/>
        <w:tblLook w:val="04A0" w:firstRow="1" w:lastRow="0" w:firstColumn="1" w:lastColumn="0" w:noHBand="0" w:noVBand="1"/>
      </w:tblPr>
      <w:tblGrid>
        <w:gridCol w:w="2127"/>
        <w:gridCol w:w="3914"/>
        <w:gridCol w:w="3021"/>
      </w:tblGrid>
      <w:tr w:rsidR="006E7E32" w:rsidRPr="00A81C10" w14:paraId="33013B84" w14:textId="77777777" w:rsidTr="00DA44A3">
        <w:tc>
          <w:tcPr>
            <w:tcW w:w="2127" w:type="dxa"/>
            <w:shd w:val="clear" w:color="auto" w:fill="E7E6E6" w:themeFill="background2"/>
          </w:tcPr>
          <w:p w14:paraId="63405AA4" w14:textId="77777777" w:rsidR="006E7E32" w:rsidRPr="00264A5C" w:rsidRDefault="006E7E32" w:rsidP="00DA44A3">
            <w:pPr>
              <w:rPr>
                <w:b/>
                <w:bCs/>
              </w:rPr>
            </w:pPr>
            <w:r w:rsidRPr="00264A5C">
              <w:rPr>
                <w:b/>
                <w:bCs/>
              </w:rPr>
              <w:t>Étape du scénario</w:t>
            </w:r>
          </w:p>
        </w:tc>
        <w:tc>
          <w:tcPr>
            <w:tcW w:w="3914" w:type="dxa"/>
            <w:shd w:val="clear" w:color="auto" w:fill="E7E6E6" w:themeFill="background2"/>
          </w:tcPr>
          <w:p w14:paraId="36E22736" w14:textId="77777777" w:rsidR="006E7E32" w:rsidRPr="00264A5C" w:rsidRDefault="006E7E32" w:rsidP="00DA44A3">
            <w:pPr>
              <w:rPr>
                <w:b/>
                <w:bCs/>
              </w:rPr>
            </w:pPr>
            <w:r w:rsidRPr="00264A5C">
              <w:rPr>
                <w:b/>
                <w:bCs/>
              </w:rPr>
              <w:t>Utilisateur</w:t>
            </w:r>
          </w:p>
        </w:tc>
        <w:tc>
          <w:tcPr>
            <w:tcW w:w="3021" w:type="dxa"/>
            <w:shd w:val="clear" w:color="auto" w:fill="E7E6E6" w:themeFill="background2"/>
          </w:tcPr>
          <w:p w14:paraId="1D071018" w14:textId="77777777" w:rsidR="006E7E32" w:rsidRPr="00264A5C" w:rsidRDefault="006E7E32" w:rsidP="00DA44A3">
            <w:pPr>
              <w:rPr>
                <w:b/>
                <w:bCs/>
              </w:rPr>
            </w:pPr>
            <w:r w:rsidRPr="00264A5C">
              <w:rPr>
                <w:b/>
                <w:bCs/>
              </w:rPr>
              <w:t>Système</w:t>
            </w:r>
          </w:p>
        </w:tc>
      </w:tr>
      <w:tr w:rsidR="006E7E32" w14:paraId="587419C2" w14:textId="77777777" w:rsidTr="00DA44A3">
        <w:tc>
          <w:tcPr>
            <w:tcW w:w="2127" w:type="dxa"/>
          </w:tcPr>
          <w:p w14:paraId="515505C7" w14:textId="4A7CD587" w:rsidR="006E7E32" w:rsidRPr="00264A5C" w:rsidRDefault="00F253D6" w:rsidP="00DA44A3">
            <w:pPr>
              <w:rPr>
                <w:b/>
                <w:bCs/>
              </w:rPr>
            </w:pPr>
            <w:r>
              <w:rPr>
                <w:b/>
                <w:bCs/>
              </w:rPr>
              <w:t>7</w:t>
            </w:r>
            <w:r w:rsidR="006E7E32" w:rsidRPr="00264A5C">
              <w:rPr>
                <w:b/>
                <w:bCs/>
              </w:rPr>
              <w:t>.</w:t>
            </w:r>
            <w:r w:rsidR="006E7E32">
              <w:rPr>
                <w:b/>
                <w:bCs/>
              </w:rPr>
              <w:t>1</w:t>
            </w:r>
          </w:p>
        </w:tc>
        <w:tc>
          <w:tcPr>
            <w:tcW w:w="3914" w:type="dxa"/>
          </w:tcPr>
          <w:p w14:paraId="45CB806E" w14:textId="31A4562D" w:rsidR="006E7E32" w:rsidRDefault="006E7E32" w:rsidP="00DA44A3">
            <w:r>
              <w:t>Il décide de quitter l</w:t>
            </w:r>
            <w:r w:rsidR="00F253D6">
              <w:t>a modification de la commande</w:t>
            </w:r>
            <w:r>
              <w:t>.</w:t>
            </w:r>
          </w:p>
        </w:tc>
        <w:tc>
          <w:tcPr>
            <w:tcW w:w="3021" w:type="dxa"/>
          </w:tcPr>
          <w:p w14:paraId="2B0ACD56" w14:textId="77777777" w:rsidR="006E7E32" w:rsidRDefault="006E7E32" w:rsidP="00DA44A3"/>
        </w:tc>
      </w:tr>
      <w:tr w:rsidR="006E7E32" w14:paraId="149BC73C" w14:textId="77777777" w:rsidTr="00DA44A3">
        <w:tc>
          <w:tcPr>
            <w:tcW w:w="2127" w:type="dxa"/>
            <w:shd w:val="clear" w:color="auto" w:fill="E7E6E6" w:themeFill="background2"/>
          </w:tcPr>
          <w:p w14:paraId="790D062F" w14:textId="51A2C87A" w:rsidR="006E7E32" w:rsidRPr="00264A5C" w:rsidRDefault="00F253D6" w:rsidP="00DA44A3">
            <w:pPr>
              <w:rPr>
                <w:b/>
                <w:bCs/>
              </w:rPr>
            </w:pPr>
            <w:r>
              <w:rPr>
                <w:b/>
                <w:bCs/>
              </w:rPr>
              <w:t>7</w:t>
            </w:r>
            <w:r w:rsidR="006E7E32">
              <w:rPr>
                <w:b/>
                <w:bCs/>
              </w:rPr>
              <w:t>.2</w:t>
            </w:r>
          </w:p>
        </w:tc>
        <w:tc>
          <w:tcPr>
            <w:tcW w:w="3914" w:type="dxa"/>
            <w:shd w:val="clear" w:color="auto" w:fill="E7E6E6" w:themeFill="background2"/>
          </w:tcPr>
          <w:p w14:paraId="03B329B2" w14:textId="77777777" w:rsidR="006E7E32" w:rsidRDefault="006E7E32" w:rsidP="00DA44A3"/>
        </w:tc>
        <w:tc>
          <w:tcPr>
            <w:tcW w:w="3021" w:type="dxa"/>
            <w:shd w:val="clear" w:color="auto" w:fill="E7E6E6" w:themeFill="background2"/>
          </w:tcPr>
          <w:p w14:paraId="0B534571" w14:textId="77777777" w:rsidR="006E7E32" w:rsidRDefault="006E7E32" w:rsidP="00DA44A3">
            <w:r>
              <w:t>Supprime le panier.</w:t>
            </w:r>
          </w:p>
        </w:tc>
      </w:tr>
      <w:tr w:rsidR="006E7E32" w14:paraId="444A72F5" w14:textId="77777777" w:rsidTr="00DA44A3">
        <w:tc>
          <w:tcPr>
            <w:tcW w:w="2127" w:type="dxa"/>
          </w:tcPr>
          <w:p w14:paraId="373711B4" w14:textId="330E516E" w:rsidR="006E7E32" w:rsidRPr="00264A5C" w:rsidRDefault="00F253D6" w:rsidP="00DA44A3">
            <w:pPr>
              <w:rPr>
                <w:b/>
                <w:bCs/>
              </w:rPr>
            </w:pPr>
            <w:r>
              <w:rPr>
                <w:b/>
                <w:bCs/>
              </w:rPr>
              <w:t>7</w:t>
            </w:r>
            <w:r w:rsidR="006E7E32">
              <w:rPr>
                <w:b/>
                <w:bCs/>
              </w:rPr>
              <w:t>.3</w:t>
            </w:r>
          </w:p>
        </w:tc>
        <w:tc>
          <w:tcPr>
            <w:tcW w:w="3914" w:type="dxa"/>
          </w:tcPr>
          <w:p w14:paraId="56AEF61D" w14:textId="77777777" w:rsidR="006E7E32" w:rsidRDefault="006E7E32" w:rsidP="00DA44A3"/>
        </w:tc>
        <w:tc>
          <w:tcPr>
            <w:tcW w:w="3021" w:type="dxa"/>
          </w:tcPr>
          <w:p w14:paraId="11249A91" w14:textId="77777777" w:rsidR="006E7E32" w:rsidRDefault="006E7E32" w:rsidP="00DA44A3">
            <w:r>
              <w:t>Arrêt du cas d'utilisation</w:t>
            </w:r>
          </w:p>
        </w:tc>
      </w:tr>
    </w:tbl>
    <w:p w14:paraId="44556EFB" w14:textId="77777777" w:rsidR="00F253D6" w:rsidRDefault="00F253D6" w:rsidP="00F253D6"/>
    <w:p w14:paraId="72C1BF3F" w14:textId="5AC4A0B0" w:rsidR="006E7E32" w:rsidRDefault="006E7E32" w:rsidP="006E7E32">
      <w:pPr>
        <w:pStyle w:val="Titre3"/>
      </w:pPr>
      <w:bookmarkStart w:id="71" w:name="_Toc18000857"/>
      <w:r>
        <w:t>La fin et les postconditions.</w:t>
      </w:r>
      <w:bookmarkEnd w:id="71"/>
    </w:p>
    <w:tbl>
      <w:tblPr>
        <w:tblStyle w:val="Grilledutableau"/>
        <w:tblW w:w="0" w:type="auto"/>
        <w:tblLook w:val="04A0" w:firstRow="1" w:lastRow="0" w:firstColumn="1" w:lastColumn="0" w:noHBand="0" w:noVBand="1"/>
      </w:tblPr>
      <w:tblGrid>
        <w:gridCol w:w="2127"/>
        <w:gridCol w:w="6935"/>
      </w:tblGrid>
      <w:tr w:rsidR="006E7E32" w14:paraId="0D175388" w14:textId="77777777" w:rsidTr="00DA44A3">
        <w:tc>
          <w:tcPr>
            <w:tcW w:w="2127" w:type="dxa"/>
            <w:shd w:val="clear" w:color="auto" w:fill="E7E6E6" w:themeFill="background2"/>
          </w:tcPr>
          <w:p w14:paraId="0DD2B8E5" w14:textId="77777777" w:rsidR="006E7E32" w:rsidRPr="00264A5C" w:rsidRDefault="006E7E32" w:rsidP="00DA44A3">
            <w:pPr>
              <w:rPr>
                <w:b/>
                <w:bCs/>
              </w:rPr>
            </w:pPr>
            <w:r w:rsidRPr="00264A5C">
              <w:rPr>
                <w:b/>
                <w:bCs/>
              </w:rPr>
              <w:t>Fin</w:t>
            </w:r>
          </w:p>
        </w:tc>
        <w:tc>
          <w:tcPr>
            <w:tcW w:w="6935" w:type="dxa"/>
            <w:shd w:val="clear" w:color="auto" w:fill="E7E6E6" w:themeFill="background2"/>
          </w:tcPr>
          <w:p w14:paraId="680BD6F8" w14:textId="5B4BDDCC" w:rsidR="006E7E32" w:rsidRDefault="006E7E32" w:rsidP="00DA44A3">
            <w:r w:rsidRPr="003D6F76">
              <w:t xml:space="preserve">Scénario </w:t>
            </w:r>
            <w:r>
              <w:t xml:space="preserve">nominal : après le point </w:t>
            </w:r>
            <w:r w:rsidR="00F253D6">
              <w:t>9</w:t>
            </w:r>
            <w:r>
              <w:t xml:space="preserve"> </w:t>
            </w:r>
            <w:r w:rsidRPr="004806DB">
              <w:t xml:space="preserve">Appel du cas d’utilisation « </w:t>
            </w:r>
            <w:r>
              <w:t>Valider</w:t>
            </w:r>
            <w:r w:rsidRPr="004806DB">
              <w:t xml:space="preserve"> </w:t>
            </w:r>
            <w:r>
              <w:t>commande</w:t>
            </w:r>
            <w:r w:rsidRPr="004806DB">
              <w:t xml:space="preserve"> »</w:t>
            </w:r>
            <w:r w:rsidR="00F253D6">
              <w:t xml:space="preserve"> après modification de celle-ci. Fin de préparation de la commande 11.a et fin de la livraison 8.b.</w:t>
            </w:r>
          </w:p>
          <w:p w14:paraId="2942E7A0" w14:textId="77777777" w:rsidR="006E7E32" w:rsidRDefault="006E7E32" w:rsidP="00DA44A3"/>
          <w:p w14:paraId="06BC9E73" w14:textId="68378E21" w:rsidR="006E7E32" w:rsidRPr="003D6F76" w:rsidRDefault="006E7E32" w:rsidP="00DA44A3">
            <w:r>
              <w:t>Scénario d'exception : après les points 6 si l'utilisateur quitte l</w:t>
            </w:r>
            <w:r w:rsidR="00F253D6">
              <w:t>a modification</w:t>
            </w:r>
            <w:r>
              <w:t>.</w:t>
            </w:r>
          </w:p>
        </w:tc>
      </w:tr>
      <w:tr w:rsidR="006E7E32" w14:paraId="56F47934" w14:textId="77777777" w:rsidTr="00DA44A3">
        <w:tc>
          <w:tcPr>
            <w:tcW w:w="2127" w:type="dxa"/>
          </w:tcPr>
          <w:p w14:paraId="52EC5342" w14:textId="77777777" w:rsidR="006E7E32" w:rsidRPr="00264A5C" w:rsidRDefault="006E7E32" w:rsidP="00DA44A3">
            <w:pPr>
              <w:rPr>
                <w:b/>
                <w:bCs/>
              </w:rPr>
            </w:pPr>
            <w:r w:rsidRPr="00264A5C">
              <w:rPr>
                <w:b/>
                <w:bCs/>
              </w:rPr>
              <w:t>Postconditions</w:t>
            </w:r>
          </w:p>
        </w:tc>
        <w:tc>
          <w:tcPr>
            <w:tcW w:w="6935" w:type="dxa"/>
          </w:tcPr>
          <w:p w14:paraId="4F42F66C" w14:textId="3EBB7499" w:rsidR="006E7E32" w:rsidRDefault="00F253D6" w:rsidP="00DA44A3">
            <w:r>
              <w:t>La commande est modifiée, préparée ou livrée.</w:t>
            </w:r>
          </w:p>
        </w:tc>
      </w:tr>
    </w:tbl>
    <w:p w14:paraId="7BDAB646" w14:textId="77777777" w:rsidR="006E7E32" w:rsidRDefault="006E7E32" w:rsidP="006E7E32"/>
    <w:p w14:paraId="108F9B56" w14:textId="77777777" w:rsidR="006E7E32" w:rsidRDefault="006E7E32" w:rsidP="006E7E32">
      <w:pPr>
        <w:pStyle w:val="Titre3"/>
      </w:pPr>
      <w:bookmarkStart w:id="72" w:name="_Toc18000858"/>
      <w:r>
        <w:t>Compléments.</w:t>
      </w:r>
      <w:bookmarkEnd w:id="72"/>
    </w:p>
    <w:tbl>
      <w:tblPr>
        <w:tblStyle w:val="Grilledutableau"/>
        <w:tblW w:w="0" w:type="auto"/>
        <w:tblLook w:val="04A0" w:firstRow="1" w:lastRow="0" w:firstColumn="1" w:lastColumn="0" w:noHBand="0" w:noVBand="1"/>
      </w:tblPr>
      <w:tblGrid>
        <w:gridCol w:w="2127"/>
        <w:gridCol w:w="6935"/>
      </w:tblGrid>
      <w:tr w:rsidR="006E7E32" w:rsidRPr="00A81C10" w14:paraId="1A2CFEFF" w14:textId="77777777" w:rsidTr="00DA44A3">
        <w:tc>
          <w:tcPr>
            <w:tcW w:w="2127" w:type="dxa"/>
            <w:shd w:val="clear" w:color="auto" w:fill="E7E6E6" w:themeFill="background2"/>
          </w:tcPr>
          <w:p w14:paraId="7046E81D" w14:textId="77777777" w:rsidR="006E7E32" w:rsidRPr="00264A5C" w:rsidRDefault="006E7E32" w:rsidP="00DA44A3">
            <w:pPr>
              <w:rPr>
                <w:b/>
                <w:bCs/>
              </w:rPr>
            </w:pPr>
            <w:r w:rsidRPr="00264A5C">
              <w:rPr>
                <w:b/>
                <w:bCs/>
              </w:rPr>
              <w:t>Ergonomie</w:t>
            </w:r>
          </w:p>
        </w:tc>
        <w:tc>
          <w:tcPr>
            <w:tcW w:w="6935" w:type="dxa"/>
            <w:shd w:val="clear" w:color="auto" w:fill="E7E6E6" w:themeFill="background2"/>
          </w:tcPr>
          <w:p w14:paraId="6B439160" w14:textId="359F3F3E" w:rsidR="006E7E32" w:rsidRPr="00F065E7" w:rsidRDefault="006E7E32" w:rsidP="00DA44A3"/>
        </w:tc>
      </w:tr>
      <w:tr w:rsidR="006E7E32" w14:paraId="3C6927A7" w14:textId="77777777" w:rsidTr="00DA44A3">
        <w:tc>
          <w:tcPr>
            <w:tcW w:w="2127" w:type="dxa"/>
          </w:tcPr>
          <w:p w14:paraId="4B3F3E80" w14:textId="77777777" w:rsidR="006E7E32" w:rsidRPr="00264A5C" w:rsidRDefault="006E7E32" w:rsidP="00DA44A3">
            <w:pPr>
              <w:rPr>
                <w:b/>
                <w:bCs/>
              </w:rPr>
            </w:pPr>
            <w:r w:rsidRPr="00264A5C">
              <w:rPr>
                <w:b/>
                <w:bCs/>
              </w:rPr>
              <w:t>Performances attendues</w:t>
            </w:r>
          </w:p>
        </w:tc>
        <w:tc>
          <w:tcPr>
            <w:tcW w:w="6935" w:type="dxa"/>
          </w:tcPr>
          <w:p w14:paraId="544D8160" w14:textId="574D2EAC" w:rsidR="006E7E32" w:rsidRPr="00F065E7" w:rsidRDefault="00D06D4C" w:rsidP="00DA44A3">
            <w:r>
              <w:t>Affichage en temps réel des commandes pour connaître leur évolution.</w:t>
            </w:r>
          </w:p>
        </w:tc>
      </w:tr>
      <w:tr w:rsidR="006E7E32" w14:paraId="4B98F9E3" w14:textId="77777777" w:rsidTr="00DA44A3">
        <w:tc>
          <w:tcPr>
            <w:tcW w:w="2127" w:type="dxa"/>
            <w:shd w:val="clear" w:color="auto" w:fill="E7E6E6" w:themeFill="background2"/>
          </w:tcPr>
          <w:p w14:paraId="2922FB19" w14:textId="77777777" w:rsidR="006E7E32" w:rsidRPr="00264A5C" w:rsidRDefault="006E7E32" w:rsidP="00DA44A3">
            <w:pPr>
              <w:rPr>
                <w:b/>
                <w:bCs/>
              </w:rPr>
            </w:pPr>
            <w:r w:rsidRPr="00264A5C">
              <w:rPr>
                <w:b/>
                <w:bCs/>
              </w:rPr>
              <w:t>Problèmes non résolus</w:t>
            </w:r>
          </w:p>
        </w:tc>
        <w:tc>
          <w:tcPr>
            <w:tcW w:w="6935" w:type="dxa"/>
            <w:shd w:val="clear" w:color="auto" w:fill="E7E6E6" w:themeFill="background2"/>
          </w:tcPr>
          <w:p w14:paraId="3E07C839" w14:textId="77777777" w:rsidR="006E7E32" w:rsidRDefault="006E7E32" w:rsidP="00DA44A3"/>
        </w:tc>
      </w:tr>
    </w:tbl>
    <w:p w14:paraId="34DFAEC5" w14:textId="77777777" w:rsidR="00CE5E67" w:rsidRDefault="00CE5E67" w:rsidP="00CE5E67"/>
    <w:p w14:paraId="04409290" w14:textId="77777777" w:rsidR="00CE5E67" w:rsidRDefault="00CE5E67" w:rsidP="00CE5E67">
      <w:pPr>
        <w:pStyle w:val="Titre3"/>
      </w:pPr>
      <w:bookmarkStart w:id="73" w:name="_Toc18000859"/>
      <w:r>
        <w:t>User Story.</w:t>
      </w:r>
      <w:bookmarkEnd w:id="73"/>
    </w:p>
    <w:p w14:paraId="3C434D5E" w14:textId="77777777" w:rsidR="00CE5E67" w:rsidRDefault="00CE5E67" w:rsidP="00CE5E67">
      <w:pPr>
        <w:jc w:val="left"/>
      </w:pPr>
    </w:p>
    <w:tbl>
      <w:tblPr>
        <w:tblStyle w:val="Grilledutableau"/>
        <w:tblW w:w="0" w:type="auto"/>
        <w:tblLook w:val="04A0" w:firstRow="1" w:lastRow="0" w:firstColumn="1" w:lastColumn="0" w:noHBand="0" w:noVBand="1"/>
      </w:tblPr>
      <w:tblGrid>
        <w:gridCol w:w="1413"/>
        <w:gridCol w:w="7649"/>
      </w:tblGrid>
      <w:tr w:rsidR="00CE5E67" w14:paraId="3A4B28BC" w14:textId="77777777" w:rsidTr="00753101">
        <w:tc>
          <w:tcPr>
            <w:tcW w:w="1413" w:type="dxa"/>
          </w:tcPr>
          <w:p w14:paraId="7CFBEBAE" w14:textId="66D0C6C9" w:rsidR="00CE5E67" w:rsidRDefault="00CE5E67" w:rsidP="000C22CF">
            <w:pPr>
              <w:jc w:val="center"/>
            </w:pPr>
            <w:r>
              <w:rPr>
                <w:noProof/>
              </w:rPr>
              <w:drawing>
                <wp:inline distT="0" distB="0" distL="0" distR="0" wp14:anchorId="7266E85B" wp14:editId="70ECD501">
                  <wp:extent cx="720000" cy="820800"/>
                  <wp:effectExtent l="0" t="0" r="444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0000" cy="820800"/>
                          </a:xfrm>
                          <a:prstGeom prst="rect">
                            <a:avLst/>
                          </a:prstGeom>
                          <a:noFill/>
                          <a:ln>
                            <a:noFill/>
                          </a:ln>
                        </pic:spPr>
                      </pic:pic>
                    </a:graphicData>
                  </a:graphic>
                </wp:inline>
              </w:drawing>
            </w:r>
          </w:p>
        </w:tc>
        <w:tc>
          <w:tcPr>
            <w:tcW w:w="7649" w:type="dxa"/>
          </w:tcPr>
          <w:p w14:paraId="678D7EED" w14:textId="32EA5189" w:rsidR="00CE5E67" w:rsidRDefault="00CE5E67" w:rsidP="00753101">
            <w:pPr>
              <w:jc w:val="left"/>
            </w:pPr>
            <w:r>
              <w:t>En tant que Luigi je dois pouvoir consulter les commandes en attente dans l'ordre d'arrivée pour les préparées.</w:t>
            </w:r>
          </w:p>
        </w:tc>
      </w:tr>
    </w:tbl>
    <w:p w14:paraId="604605CE" w14:textId="77777777" w:rsidR="00CE5E67" w:rsidRDefault="00CE5E67" w:rsidP="00CE5E67">
      <w:pPr>
        <w:jc w:val="left"/>
      </w:pPr>
    </w:p>
    <w:tbl>
      <w:tblPr>
        <w:tblStyle w:val="Grilledutableau"/>
        <w:tblW w:w="0" w:type="auto"/>
        <w:tblLook w:val="04A0" w:firstRow="1" w:lastRow="0" w:firstColumn="1" w:lastColumn="0" w:noHBand="0" w:noVBand="1"/>
      </w:tblPr>
      <w:tblGrid>
        <w:gridCol w:w="1413"/>
        <w:gridCol w:w="7649"/>
      </w:tblGrid>
      <w:tr w:rsidR="00CE5E67" w14:paraId="0D829430" w14:textId="77777777" w:rsidTr="00753101">
        <w:tc>
          <w:tcPr>
            <w:tcW w:w="1413" w:type="dxa"/>
          </w:tcPr>
          <w:p w14:paraId="7959991B" w14:textId="77777777" w:rsidR="00CE5E67" w:rsidRDefault="00CE5E67" w:rsidP="000C22CF">
            <w:pPr>
              <w:jc w:val="center"/>
            </w:pPr>
            <w:r>
              <w:rPr>
                <w:noProof/>
              </w:rPr>
              <w:drawing>
                <wp:inline distT="0" distB="0" distL="0" distR="0" wp14:anchorId="52627DD2" wp14:editId="2781B6C9">
                  <wp:extent cx="720000" cy="820800"/>
                  <wp:effectExtent l="0" t="0" r="444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0000" cy="820800"/>
                          </a:xfrm>
                          <a:prstGeom prst="rect">
                            <a:avLst/>
                          </a:prstGeom>
                          <a:noFill/>
                          <a:ln>
                            <a:noFill/>
                          </a:ln>
                        </pic:spPr>
                      </pic:pic>
                    </a:graphicData>
                  </a:graphic>
                </wp:inline>
              </w:drawing>
            </w:r>
          </w:p>
        </w:tc>
        <w:tc>
          <w:tcPr>
            <w:tcW w:w="7649" w:type="dxa"/>
          </w:tcPr>
          <w:p w14:paraId="7D53A8E0" w14:textId="33642636" w:rsidR="00CE5E67" w:rsidRDefault="00CE5E67" w:rsidP="00753101">
            <w:pPr>
              <w:jc w:val="left"/>
            </w:pPr>
            <w:r>
              <w:t>En tant que Luigi je dois pouvoir indiquer qu'une commande est en préparation.</w:t>
            </w:r>
          </w:p>
        </w:tc>
      </w:tr>
    </w:tbl>
    <w:p w14:paraId="48C3F62E" w14:textId="77777777" w:rsidR="00CE5E67" w:rsidRDefault="00CE5E67" w:rsidP="00CE5E67">
      <w:pPr>
        <w:jc w:val="left"/>
      </w:pPr>
    </w:p>
    <w:tbl>
      <w:tblPr>
        <w:tblStyle w:val="Grilledutableau"/>
        <w:tblW w:w="0" w:type="auto"/>
        <w:tblLook w:val="04A0" w:firstRow="1" w:lastRow="0" w:firstColumn="1" w:lastColumn="0" w:noHBand="0" w:noVBand="1"/>
      </w:tblPr>
      <w:tblGrid>
        <w:gridCol w:w="1413"/>
        <w:gridCol w:w="7649"/>
      </w:tblGrid>
      <w:tr w:rsidR="00CE5E67" w14:paraId="6226F5D0" w14:textId="77777777" w:rsidTr="00753101">
        <w:tc>
          <w:tcPr>
            <w:tcW w:w="1413" w:type="dxa"/>
          </w:tcPr>
          <w:p w14:paraId="20C81D14" w14:textId="77777777" w:rsidR="00CE5E67" w:rsidRDefault="00CE5E67" w:rsidP="000C22CF">
            <w:pPr>
              <w:jc w:val="center"/>
            </w:pPr>
            <w:r>
              <w:rPr>
                <w:noProof/>
              </w:rPr>
              <w:drawing>
                <wp:inline distT="0" distB="0" distL="0" distR="0" wp14:anchorId="25B63C65" wp14:editId="5B37C3E2">
                  <wp:extent cx="720000" cy="820800"/>
                  <wp:effectExtent l="0" t="0" r="444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0000" cy="820800"/>
                          </a:xfrm>
                          <a:prstGeom prst="rect">
                            <a:avLst/>
                          </a:prstGeom>
                          <a:noFill/>
                          <a:ln>
                            <a:noFill/>
                          </a:ln>
                        </pic:spPr>
                      </pic:pic>
                    </a:graphicData>
                  </a:graphic>
                </wp:inline>
              </w:drawing>
            </w:r>
          </w:p>
        </w:tc>
        <w:tc>
          <w:tcPr>
            <w:tcW w:w="7649" w:type="dxa"/>
          </w:tcPr>
          <w:p w14:paraId="38103DFD" w14:textId="3DDD21DA" w:rsidR="00CE5E67" w:rsidRDefault="00CE5E67" w:rsidP="00753101">
            <w:pPr>
              <w:jc w:val="left"/>
            </w:pPr>
            <w:r>
              <w:t>En tant que Luigi je dois pouvoir indiquer que j'ai fini de préparer une commande.</w:t>
            </w:r>
          </w:p>
        </w:tc>
      </w:tr>
    </w:tbl>
    <w:p w14:paraId="0BB123C7" w14:textId="77777777" w:rsidR="00CE5E67" w:rsidRDefault="00CE5E67" w:rsidP="00CE5E67">
      <w:pPr>
        <w:jc w:val="left"/>
      </w:pPr>
    </w:p>
    <w:tbl>
      <w:tblPr>
        <w:tblStyle w:val="Grilledutableau"/>
        <w:tblW w:w="0" w:type="auto"/>
        <w:tblLook w:val="04A0" w:firstRow="1" w:lastRow="0" w:firstColumn="1" w:lastColumn="0" w:noHBand="0" w:noVBand="1"/>
      </w:tblPr>
      <w:tblGrid>
        <w:gridCol w:w="1413"/>
        <w:gridCol w:w="7649"/>
      </w:tblGrid>
      <w:tr w:rsidR="00CE5E67" w14:paraId="115AED20" w14:textId="77777777" w:rsidTr="00753101">
        <w:tc>
          <w:tcPr>
            <w:tcW w:w="1413" w:type="dxa"/>
          </w:tcPr>
          <w:p w14:paraId="26066D51" w14:textId="5667FEFA" w:rsidR="00CE5E67" w:rsidRDefault="00CE5E67" w:rsidP="000C22CF">
            <w:pPr>
              <w:jc w:val="center"/>
            </w:pPr>
            <w:r>
              <w:rPr>
                <w:noProof/>
              </w:rPr>
              <w:drawing>
                <wp:inline distT="0" distB="0" distL="0" distR="0" wp14:anchorId="6EAD942F" wp14:editId="141AC756">
                  <wp:extent cx="720000" cy="770400"/>
                  <wp:effectExtent l="0" t="0" r="444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0000" cy="770400"/>
                          </a:xfrm>
                          <a:prstGeom prst="rect">
                            <a:avLst/>
                          </a:prstGeom>
                          <a:noFill/>
                          <a:ln>
                            <a:noFill/>
                          </a:ln>
                        </pic:spPr>
                      </pic:pic>
                    </a:graphicData>
                  </a:graphic>
                </wp:inline>
              </w:drawing>
            </w:r>
          </w:p>
        </w:tc>
        <w:tc>
          <w:tcPr>
            <w:tcW w:w="7649" w:type="dxa"/>
          </w:tcPr>
          <w:p w14:paraId="5F9C7C57" w14:textId="7F5253CE" w:rsidR="00CE5E67" w:rsidRDefault="00CE5E67" w:rsidP="00753101">
            <w:pPr>
              <w:jc w:val="left"/>
            </w:pPr>
            <w:r>
              <w:t>En tant que Valentin je veux voir les commandes terminées pour les livrer.</w:t>
            </w:r>
          </w:p>
        </w:tc>
      </w:tr>
    </w:tbl>
    <w:p w14:paraId="7E9B752E" w14:textId="77777777" w:rsidR="00CE5E67" w:rsidRDefault="00CE5E67" w:rsidP="00CE5E67">
      <w:pPr>
        <w:jc w:val="left"/>
      </w:pPr>
    </w:p>
    <w:p w14:paraId="68479E18" w14:textId="77777777" w:rsidR="00CE5E67" w:rsidRDefault="00CE5E67" w:rsidP="00CE5E67">
      <w:pPr>
        <w:jc w:val="left"/>
      </w:pPr>
    </w:p>
    <w:p w14:paraId="1BA21C39" w14:textId="1FC5049F" w:rsidR="00C7318C" w:rsidRDefault="00C7318C" w:rsidP="00C7318C">
      <w:pPr>
        <w:pStyle w:val="Titre2"/>
      </w:pPr>
      <w:bookmarkStart w:id="74" w:name="_Toc18000860"/>
      <w:r>
        <w:t>Cas d'utilisation &lt;&lt;Suivre commande&gt;&gt;</w:t>
      </w:r>
      <w:bookmarkEnd w:id="74"/>
    </w:p>
    <w:p w14:paraId="35216BE8" w14:textId="77777777" w:rsidR="00C7318C" w:rsidRPr="00A81C10" w:rsidRDefault="00C7318C" w:rsidP="00C7318C">
      <w:pPr>
        <w:pStyle w:val="Titre3"/>
      </w:pPr>
      <w:bookmarkStart w:id="75" w:name="_Toc18000861"/>
      <w:r>
        <w:t>Identification</w:t>
      </w:r>
      <w:bookmarkEnd w:id="75"/>
    </w:p>
    <w:tbl>
      <w:tblPr>
        <w:tblStyle w:val="Grilledutableau"/>
        <w:tblW w:w="9067" w:type="dxa"/>
        <w:tblLook w:val="04A0" w:firstRow="1" w:lastRow="0" w:firstColumn="1" w:lastColumn="0" w:noHBand="0" w:noVBand="1"/>
      </w:tblPr>
      <w:tblGrid>
        <w:gridCol w:w="2119"/>
        <w:gridCol w:w="6948"/>
      </w:tblGrid>
      <w:tr w:rsidR="00C7318C" w14:paraId="7F613B2E" w14:textId="77777777" w:rsidTr="00C7318C">
        <w:tc>
          <w:tcPr>
            <w:tcW w:w="0" w:type="auto"/>
            <w:shd w:val="clear" w:color="auto" w:fill="E7E6E6" w:themeFill="background2"/>
          </w:tcPr>
          <w:p w14:paraId="5E357BC5" w14:textId="77777777" w:rsidR="00C7318C" w:rsidRPr="00A14E6E" w:rsidRDefault="00C7318C" w:rsidP="00C7318C">
            <w:pPr>
              <w:rPr>
                <w:b/>
                <w:bCs/>
              </w:rPr>
            </w:pPr>
            <w:r w:rsidRPr="00A14E6E">
              <w:rPr>
                <w:b/>
                <w:bCs/>
              </w:rPr>
              <w:t>Numéro</w:t>
            </w:r>
          </w:p>
        </w:tc>
        <w:tc>
          <w:tcPr>
            <w:tcW w:w="6948" w:type="dxa"/>
            <w:shd w:val="clear" w:color="auto" w:fill="E7E6E6" w:themeFill="background2"/>
          </w:tcPr>
          <w:p w14:paraId="44DA2243" w14:textId="78E6FEE8" w:rsidR="00C7318C" w:rsidRPr="00264A5C" w:rsidRDefault="00C7318C" w:rsidP="00C7318C">
            <w:pPr>
              <w:rPr>
                <w:b/>
                <w:bCs/>
              </w:rPr>
            </w:pPr>
            <w:r>
              <w:rPr>
                <w:b/>
                <w:bCs/>
              </w:rPr>
              <w:t>7</w:t>
            </w:r>
          </w:p>
        </w:tc>
      </w:tr>
      <w:tr w:rsidR="00C7318C" w14:paraId="2FAA9A21" w14:textId="77777777" w:rsidTr="00C7318C">
        <w:tc>
          <w:tcPr>
            <w:tcW w:w="0" w:type="auto"/>
          </w:tcPr>
          <w:p w14:paraId="5028418E" w14:textId="77777777" w:rsidR="00C7318C" w:rsidRPr="00A14E6E" w:rsidRDefault="00C7318C" w:rsidP="00C7318C">
            <w:pPr>
              <w:rPr>
                <w:b/>
                <w:bCs/>
              </w:rPr>
            </w:pPr>
            <w:r w:rsidRPr="00A14E6E">
              <w:rPr>
                <w:b/>
                <w:bCs/>
              </w:rPr>
              <w:t>Nom</w:t>
            </w:r>
          </w:p>
        </w:tc>
        <w:tc>
          <w:tcPr>
            <w:tcW w:w="6948" w:type="dxa"/>
          </w:tcPr>
          <w:p w14:paraId="3367C984" w14:textId="47B25534" w:rsidR="00C7318C" w:rsidRPr="00A14E6E" w:rsidRDefault="00C7318C" w:rsidP="00C7318C">
            <w:r>
              <w:t>Suivre commande (package Commandes)</w:t>
            </w:r>
          </w:p>
        </w:tc>
      </w:tr>
      <w:tr w:rsidR="00C7318C" w14:paraId="66C1234C" w14:textId="77777777" w:rsidTr="00C7318C">
        <w:tc>
          <w:tcPr>
            <w:tcW w:w="0" w:type="auto"/>
            <w:shd w:val="clear" w:color="auto" w:fill="E7E6E6" w:themeFill="background2"/>
          </w:tcPr>
          <w:p w14:paraId="3EE7C146" w14:textId="77777777" w:rsidR="00C7318C" w:rsidRPr="00A14E6E" w:rsidRDefault="00C7318C" w:rsidP="00C7318C">
            <w:pPr>
              <w:rPr>
                <w:b/>
                <w:bCs/>
              </w:rPr>
            </w:pPr>
            <w:r w:rsidRPr="00A14E6E">
              <w:rPr>
                <w:b/>
                <w:bCs/>
              </w:rPr>
              <w:t>A</w:t>
            </w:r>
            <w:r>
              <w:rPr>
                <w:b/>
                <w:bCs/>
              </w:rPr>
              <w:t>c</w:t>
            </w:r>
            <w:r w:rsidRPr="00A14E6E">
              <w:rPr>
                <w:b/>
                <w:bCs/>
              </w:rPr>
              <w:t>teur(s)</w:t>
            </w:r>
          </w:p>
        </w:tc>
        <w:tc>
          <w:tcPr>
            <w:tcW w:w="6948" w:type="dxa"/>
            <w:shd w:val="clear" w:color="auto" w:fill="E7E6E6" w:themeFill="background2"/>
          </w:tcPr>
          <w:p w14:paraId="5BEE79BD" w14:textId="294CAF91" w:rsidR="00C7318C" w:rsidRPr="00A14E6E" w:rsidRDefault="00C7318C" w:rsidP="00C7318C">
            <w:r>
              <w:t>Acheteur (Client, Employé)</w:t>
            </w:r>
          </w:p>
        </w:tc>
      </w:tr>
      <w:tr w:rsidR="00C7318C" w14:paraId="25C667F8" w14:textId="77777777" w:rsidTr="00C7318C">
        <w:tc>
          <w:tcPr>
            <w:tcW w:w="0" w:type="auto"/>
          </w:tcPr>
          <w:p w14:paraId="1A73FA12" w14:textId="77777777" w:rsidR="00C7318C" w:rsidRPr="00A14E6E" w:rsidRDefault="00C7318C" w:rsidP="00C7318C">
            <w:pPr>
              <w:rPr>
                <w:b/>
                <w:bCs/>
              </w:rPr>
            </w:pPr>
            <w:r w:rsidRPr="00A14E6E">
              <w:rPr>
                <w:b/>
                <w:bCs/>
              </w:rPr>
              <w:t>Description succincte</w:t>
            </w:r>
          </w:p>
        </w:tc>
        <w:tc>
          <w:tcPr>
            <w:tcW w:w="6948" w:type="dxa"/>
          </w:tcPr>
          <w:p w14:paraId="6E4D47BF" w14:textId="348E2C71" w:rsidR="00C7318C" w:rsidRPr="00A14E6E" w:rsidRDefault="00C7318C" w:rsidP="00C7318C">
            <w:r>
              <w:t>L'acheteur peut suivre sa commande. Suivant l'identification le client visualisera sa commande alors que l'Employé devra sélectionner un client.</w:t>
            </w:r>
          </w:p>
        </w:tc>
      </w:tr>
      <w:tr w:rsidR="00C7318C" w:rsidRPr="00D2552F" w14:paraId="11595175" w14:textId="77777777" w:rsidTr="00C7318C">
        <w:tc>
          <w:tcPr>
            <w:tcW w:w="0" w:type="auto"/>
            <w:shd w:val="clear" w:color="auto" w:fill="E7E6E6" w:themeFill="background2"/>
          </w:tcPr>
          <w:p w14:paraId="478F590E" w14:textId="77777777" w:rsidR="00C7318C" w:rsidRPr="00A14E6E" w:rsidRDefault="00C7318C" w:rsidP="00C7318C">
            <w:pPr>
              <w:rPr>
                <w:b/>
                <w:bCs/>
              </w:rPr>
            </w:pPr>
            <w:r w:rsidRPr="00A14E6E">
              <w:rPr>
                <w:b/>
                <w:bCs/>
              </w:rPr>
              <w:t>Auteur</w:t>
            </w:r>
          </w:p>
        </w:tc>
        <w:tc>
          <w:tcPr>
            <w:tcW w:w="6948" w:type="dxa"/>
            <w:shd w:val="clear" w:color="auto" w:fill="E7E6E6" w:themeFill="background2"/>
          </w:tcPr>
          <w:p w14:paraId="61583E42" w14:textId="77777777" w:rsidR="00C7318C" w:rsidRPr="00FD3206" w:rsidRDefault="00C7318C" w:rsidP="00C7318C">
            <w:pPr>
              <w:rPr>
                <w:lang w:val="pt-PT"/>
              </w:rPr>
            </w:pPr>
            <w:r w:rsidRPr="00FD3206">
              <w:rPr>
                <w:lang w:val="pt-PT"/>
              </w:rPr>
              <w:t>P.-E.</w:t>
            </w:r>
            <w:r>
              <w:rPr>
                <w:lang w:val="pt-PT"/>
              </w:rPr>
              <w:t xml:space="preserve"> </w:t>
            </w:r>
            <w:r w:rsidRPr="00FD3206">
              <w:rPr>
                <w:lang w:val="pt-PT"/>
              </w:rPr>
              <w:t>DOS SANTOS FACAO</w:t>
            </w:r>
          </w:p>
        </w:tc>
      </w:tr>
      <w:tr w:rsidR="00C7318C" w14:paraId="736ADB95" w14:textId="77777777" w:rsidTr="00C7318C">
        <w:tc>
          <w:tcPr>
            <w:tcW w:w="0" w:type="auto"/>
          </w:tcPr>
          <w:p w14:paraId="2A96A310" w14:textId="77777777" w:rsidR="00C7318C" w:rsidRPr="00A14E6E" w:rsidRDefault="00C7318C" w:rsidP="00C7318C">
            <w:pPr>
              <w:rPr>
                <w:b/>
                <w:bCs/>
              </w:rPr>
            </w:pPr>
            <w:r w:rsidRPr="00A14E6E">
              <w:rPr>
                <w:b/>
                <w:bCs/>
              </w:rPr>
              <w:t>Date(s)</w:t>
            </w:r>
          </w:p>
        </w:tc>
        <w:tc>
          <w:tcPr>
            <w:tcW w:w="6948" w:type="dxa"/>
          </w:tcPr>
          <w:p w14:paraId="6FFA6112" w14:textId="2EA025D7" w:rsidR="00C7318C" w:rsidRPr="00A14E6E" w:rsidRDefault="00C7318C" w:rsidP="00C7318C">
            <w:r>
              <w:t xml:space="preserve">30/07/3 </w:t>
            </w:r>
            <w:r w:rsidRPr="00A14E6E">
              <w:t>(</w:t>
            </w:r>
            <w:r>
              <w:t>première</w:t>
            </w:r>
            <w:r w:rsidRPr="00A14E6E">
              <w:t xml:space="preserve"> rédaction)</w:t>
            </w:r>
          </w:p>
        </w:tc>
      </w:tr>
      <w:tr w:rsidR="00C7318C" w14:paraId="0989C76C" w14:textId="77777777" w:rsidTr="00C7318C">
        <w:tc>
          <w:tcPr>
            <w:tcW w:w="0" w:type="auto"/>
            <w:shd w:val="clear" w:color="auto" w:fill="E7E6E6" w:themeFill="background2"/>
          </w:tcPr>
          <w:p w14:paraId="6576E0A2" w14:textId="77777777" w:rsidR="00C7318C" w:rsidRPr="00A14E6E" w:rsidRDefault="00C7318C" w:rsidP="00C7318C">
            <w:pPr>
              <w:rPr>
                <w:b/>
                <w:bCs/>
              </w:rPr>
            </w:pPr>
            <w:r w:rsidRPr="00A14E6E">
              <w:rPr>
                <w:b/>
                <w:bCs/>
              </w:rPr>
              <w:t>Préconditions</w:t>
            </w:r>
          </w:p>
        </w:tc>
        <w:tc>
          <w:tcPr>
            <w:tcW w:w="6948" w:type="dxa"/>
            <w:shd w:val="clear" w:color="auto" w:fill="E7E6E6" w:themeFill="background2"/>
          </w:tcPr>
          <w:p w14:paraId="1C948A49" w14:textId="0F4D0A69" w:rsidR="00C7318C" w:rsidRPr="00A14E6E" w:rsidRDefault="00C7318C" w:rsidP="00C7318C">
            <w:r>
              <w:t>L'utilisateur doit être authentifié et l'employé doit sélectionner un client.</w:t>
            </w:r>
          </w:p>
        </w:tc>
      </w:tr>
      <w:tr w:rsidR="00C7318C" w14:paraId="0C644570" w14:textId="77777777" w:rsidTr="00C7318C">
        <w:tc>
          <w:tcPr>
            <w:tcW w:w="0" w:type="auto"/>
          </w:tcPr>
          <w:p w14:paraId="05B436DB" w14:textId="77777777" w:rsidR="00C7318C" w:rsidRPr="00A14E6E" w:rsidRDefault="00C7318C" w:rsidP="00C7318C">
            <w:pPr>
              <w:rPr>
                <w:b/>
                <w:bCs/>
              </w:rPr>
            </w:pPr>
            <w:r w:rsidRPr="00A14E6E">
              <w:rPr>
                <w:b/>
                <w:bCs/>
              </w:rPr>
              <w:t>Démarrage</w:t>
            </w:r>
          </w:p>
        </w:tc>
        <w:tc>
          <w:tcPr>
            <w:tcW w:w="6948" w:type="dxa"/>
          </w:tcPr>
          <w:p w14:paraId="6DA92102" w14:textId="74C90784" w:rsidR="00C7318C" w:rsidRPr="00A14E6E" w:rsidRDefault="00C7318C" w:rsidP="00C7318C">
            <w:r>
              <w:t>L'utilisateur demande l'affichage de suivre une commande.</w:t>
            </w:r>
          </w:p>
        </w:tc>
      </w:tr>
    </w:tbl>
    <w:p w14:paraId="7DC888F7" w14:textId="77777777" w:rsidR="00C7318C" w:rsidRDefault="00C7318C" w:rsidP="00C7318C"/>
    <w:p w14:paraId="113B5D2D" w14:textId="77777777" w:rsidR="00C7318C" w:rsidRPr="00264A5C" w:rsidRDefault="00C7318C" w:rsidP="00C7318C">
      <w:pPr>
        <w:pStyle w:val="Titre3"/>
      </w:pPr>
      <w:bookmarkStart w:id="76" w:name="_Toc18000862"/>
      <w:r w:rsidRPr="00264A5C">
        <w:t>Le dialogue : le scénario nominal.</w:t>
      </w:r>
      <w:bookmarkEnd w:id="76"/>
    </w:p>
    <w:tbl>
      <w:tblPr>
        <w:tblStyle w:val="Grilledutableau"/>
        <w:tblW w:w="0" w:type="auto"/>
        <w:tblLook w:val="04A0" w:firstRow="1" w:lastRow="0" w:firstColumn="1" w:lastColumn="0" w:noHBand="0" w:noVBand="1"/>
      </w:tblPr>
      <w:tblGrid>
        <w:gridCol w:w="2127"/>
        <w:gridCol w:w="3914"/>
        <w:gridCol w:w="3021"/>
      </w:tblGrid>
      <w:tr w:rsidR="00C7318C" w14:paraId="64777A88" w14:textId="77777777" w:rsidTr="00C7318C">
        <w:tc>
          <w:tcPr>
            <w:tcW w:w="2127" w:type="dxa"/>
            <w:shd w:val="clear" w:color="auto" w:fill="E7E6E6" w:themeFill="background2"/>
          </w:tcPr>
          <w:p w14:paraId="2D723B20" w14:textId="77777777" w:rsidR="00C7318C" w:rsidRPr="00264A5C" w:rsidRDefault="00C7318C" w:rsidP="00C7318C">
            <w:pPr>
              <w:rPr>
                <w:b/>
                <w:bCs/>
              </w:rPr>
            </w:pPr>
            <w:r w:rsidRPr="00264A5C">
              <w:rPr>
                <w:b/>
                <w:bCs/>
              </w:rPr>
              <w:t>Étape du scénario</w:t>
            </w:r>
          </w:p>
        </w:tc>
        <w:tc>
          <w:tcPr>
            <w:tcW w:w="3914" w:type="dxa"/>
            <w:shd w:val="clear" w:color="auto" w:fill="E7E6E6" w:themeFill="background2"/>
          </w:tcPr>
          <w:p w14:paraId="125301CF" w14:textId="77777777" w:rsidR="00C7318C" w:rsidRPr="00264A5C" w:rsidRDefault="00C7318C" w:rsidP="00C7318C">
            <w:pPr>
              <w:rPr>
                <w:b/>
                <w:bCs/>
              </w:rPr>
            </w:pPr>
            <w:r w:rsidRPr="00264A5C">
              <w:rPr>
                <w:b/>
                <w:bCs/>
              </w:rPr>
              <w:t>Utilisateur</w:t>
            </w:r>
          </w:p>
        </w:tc>
        <w:tc>
          <w:tcPr>
            <w:tcW w:w="3021" w:type="dxa"/>
            <w:shd w:val="clear" w:color="auto" w:fill="E7E6E6" w:themeFill="background2"/>
          </w:tcPr>
          <w:p w14:paraId="15792B1B" w14:textId="77777777" w:rsidR="00C7318C" w:rsidRPr="00264A5C" w:rsidRDefault="00C7318C" w:rsidP="00C7318C">
            <w:pPr>
              <w:rPr>
                <w:b/>
                <w:bCs/>
              </w:rPr>
            </w:pPr>
            <w:r w:rsidRPr="00264A5C">
              <w:rPr>
                <w:b/>
                <w:bCs/>
              </w:rPr>
              <w:t>Système</w:t>
            </w:r>
          </w:p>
        </w:tc>
      </w:tr>
      <w:tr w:rsidR="00C7318C" w14:paraId="3534D169" w14:textId="77777777" w:rsidTr="00C7318C">
        <w:tc>
          <w:tcPr>
            <w:tcW w:w="2127" w:type="dxa"/>
          </w:tcPr>
          <w:p w14:paraId="56A4976F" w14:textId="77777777" w:rsidR="00C7318C" w:rsidRPr="00264A5C" w:rsidRDefault="00C7318C" w:rsidP="00C7318C">
            <w:pPr>
              <w:rPr>
                <w:b/>
                <w:bCs/>
              </w:rPr>
            </w:pPr>
            <w:r w:rsidRPr="00264A5C">
              <w:rPr>
                <w:b/>
                <w:bCs/>
              </w:rPr>
              <w:t>1.</w:t>
            </w:r>
          </w:p>
        </w:tc>
        <w:tc>
          <w:tcPr>
            <w:tcW w:w="3914" w:type="dxa"/>
          </w:tcPr>
          <w:p w14:paraId="035269F9" w14:textId="77777777" w:rsidR="00C7318C" w:rsidRDefault="00C7318C" w:rsidP="00C7318C"/>
        </w:tc>
        <w:tc>
          <w:tcPr>
            <w:tcW w:w="3021" w:type="dxa"/>
          </w:tcPr>
          <w:p w14:paraId="0BB83779" w14:textId="77777777" w:rsidR="00C7318C" w:rsidRDefault="00C7318C" w:rsidP="00C7318C">
            <w:r>
              <w:t>Vérification du type d'utilisateur connecté.</w:t>
            </w:r>
          </w:p>
        </w:tc>
      </w:tr>
      <w:tr w:rsidR="00C7318C" w14:paraId="05BC13A5" w14:textId="77777777" w:rsidTr="00C7318C">
        <w:tc>
          <w:tcPr>
            <w:tcW w:w="2127" w:type="dxa"/>
            <w:shd w:val="clear" w:color="auto" w:fill="E7E6E6" w:themeFill="background2"/>
          </w:tcPr>
          <w:p w14:paraId="4652794F" w14:textId="77777777" w:rsidR="00C7318C" w:rsidRPr="00264A5C" w:rsidRDefault="00C7318C" w:rsidP="00C7318C">
            <w:pPr>
              <w:rPr>
                <w:b/>
                <w:bCs/>
              </w:rPr>
            </w:pPr>
            <w:r w:rsidRPr="00264A5C">
              <w:rPr>
                <w:b/>
                <w:bCs/>
              </w:rPr>
              <w:t>2.</w:t>
            </w:r>
          </w:p>
        </w:tc>
        <w:tc>
          <w:tcPr>
            <w:tcW w:w="3914" w:type="dxa"/>
            <w:shd w:val="clear" w:color="auto" w:fill="E7E6E6" w:themeFill="background2"/>
          </w:tcPr>
          <w:p w14:paraId="6504A3ED" w14:textId="77777777" w:rsidR="00C7318C" w:rsidRDefault="00C7318C" w:rsidP="00C7318C"/>
        </w:tc>
        <w:tc>
          <w:tcPr>
            <w:tcW w:w="3021" w:type="dxa"/>
            <w:shd w:val="clear" w:color="auto" w:fill="E7E6E6" w:themeFill="background2"/>
          </w:tcPr>
          <w:p w14:paraId="7E11A38B" w14:textId="259EF387" w:rsidR="00C7318C" w:rsidRDefault="00530EE2" w:rsidP="00C7318C">
            <w:r>
              <w:t>Affichage des différentes étapes effectuées par la commande.</w:t>
            </w:r>
          </w:p>
        </w:tc>
      </w:tr>
    </w:tbl>
    <w:p w14:paraId="549EF87C" w14:textId="56CABDA8" w:rsidR="00C7318C" w:rsidRDefault="00C7318C" w:rsidP="005A7460"/>
    <w:p w14:paraId="7482B483" w14:textId="77777777" w:rsidR="00C7318C" w:rsidRPr="00D25C12" w:rsidRDefault="00C7318C" w:rsidP="00C7318C">
      <w:pPr>
        <w:pStyle w:val="Titre3"/>
      </w:pPr>
      <w:bookmarkStart w:id="77" w:name="_Toc18000863"/>
      <w:r>
        <w:t>Le dialogue : les scénarios alternatifs/d'exception.</w:t>
      </w:r>
      <w:bookmarkEnd w:id="77"/>
    </w:p>
    <w:tbl>
      <w:tblPr>
        <w:tblStyle w:val="Grilledutableau"/>
        <w:tblW w:w="0" w:type="auto"/>
        <w:tblLook w:val="04A0" w:firstRow="1" w:lastRow="0" w:firstColumn="1" w:lastColumn="0" w:noHBand="0" w:noVBand="1"/>
      </w:tblPr>
      <w:tblGrid>
        <w:gridCol w:w="2127"/>
        <w:gridCol w:w="3914"/>
        <w:gridCol w:w="3021"/>
      </w:tblGrid>
      <w:tr w:rsidR="00C7318C" w:rsidRPr="00A81C10" w14:paraId="50BE19A5" w14:textId="77777777" w:rsidTr="00C7318C">
        <w:tc>
          <w:tcPr>
            <w:tcW w:w="2127" w:type="dxa"/>
            <w:shd w:val="clear" w:color="auto" w:fill="E7E6E6" w:themeFill="background2"/>
          </w:tcPr>
          <w:p w14:paraId="5554057E" w14:textId="77777777" w:rsidR="00C7318C" w:rsidRPr="00264A5C" w:rsidRDefault="00C7318C" w:rsidP="00C7318C">
            <w:pPr>
              <w:rPr>
                <w:b/>
                <w:bCs/>
              </w:rPr>
            </w:pPr>
            <w:r w:rsidRPr="00264A5C">
              <w:rPr>
                <w:b/>
                <w:bCs/>
              </w:rPr>
              <w:t>Étape du scénario</w:t>
            </w:r>
          </w:p>
        </w:tc>
        <w:tc>
          <w:tcPr>
            <w:tcW w:w="3914" w:type="dxa"/>
            <w:shd w:val="clear" w:color="auto" w:fill="E7E6E6" w:themeFill="background2"/>
          </w:tcPr>
          <w:p w14:paraId="13638F03" w14:textId="77777777" w:rsidR="00C7318C" w:rsidRPr="00264A5C" w:rsidRDefault="00C7318C" w:rsidP="00C7318C">
            <w:pPr>
              <w:rPr>
                <w:b/>
                <w:bCs/>
              </w:rPr>
            </w:pPr>
            <w:r w:rsidRPr="00264A5C">
              <w:rPr>
                <w:b/>
                <w:bCs/>
              </w:rPr>
              <w:t>Utilisateur</w:t>
            </w:r>
          </w:p>
        </w:tc>
        <w:tc>
          <w:tcPr>
            <w:tcW w:w="3021" w:type="dxa"/>
            <w:shd w:val="clear" w:color="auto" w:fill="E7E6E6" w:themeFill="background2"/>
          </w:tcPr>
          <w:p w14:paraId="6D723091" w14:textId="77777777" w:rsidR="00C7318C" w:rsidRPr="00264A5C" w:rsidRDefault="00C7318C" w:rsidP="00C7318C">
            <w:pPr>
              <w:rPr>
                <w:b/>
                <w:bCs/>
              </w:rPr>
            </w:pPr>
            <w:r w:rsidRPr="00264A5C">
              <w:rPr>
                <w:b/>
                <w:bCs/>
              </w:rPr>
              <w:t>Système</w:t>
            </w:r>
          </w:p>
        </w:tc>
      </w:tr>
      <w:tr w:rsidR="00530EE2" w14:paraId="0240A8CD" w14:textId="77777777" w:rsidTr="00C7318C">
        <w:tc>
          <w:tcPr>
            <w:tcW w:w="2127" w:type="dxa"/>
          </w:tcPr>
          <w:p w14:paraId="27EAA93B" w14:textId="77777777" w:rsidR="00530EE2" w:rsidRPr="00264A5C" w:rsidRDefault="00530EE2" w:rsidP="00530EE2">
            <w:pPr>
              <w:rPr>
                <w:b/>
                <w:bCs/>
              </w:rPr>
            </w:pPr>
            <w:r>
              <w:rPr>
                <w:b/>
                <w:bCs/>
              </w:rPr>
              <w:t>2</w:t>
            </w:r>
            <w:r w:rsidRPr="00264A5C">
              <w:rPr>
                <w:b/>
                <w:bCs/>
              </w:rPr>
              <w:t>.a</w:t>
            </w:r>
          </w:p>
        </w:tc>
        <w:tc>
          <w:tcPr>
            <w:tcW w:w="3914" w:type="dxa"/>
          </w:tcPr>
          <w:p w14:paraId="706B118D" w14:textId="77777777" w:rsidR="00530EE2" w:rsidRDefault="00530EE2" w:rsidP="00530EE2"/>
        </w:tc>
        <w:tc>
          <w:tcPr>
            <w:tcW w:w="3021" w:type="dxa"/>
          </w:tcPr>
          <w:p w14:paraId="568D353F" w14:textId="464546DC" w:rsidR="00530EE2" w:rsidRDefault="00530EE2" w:rsidP="00530EE2">
            <w:r>
              <w:t>Si l'utilisateur est l'Employé il doit sélectionner le client.</w:t>
            </w:r>
          </w:p>
        </w:tc>
      </w:tr>
      <w:tr w:rsidR="00530EE2" w14:paraId="42B6BF01" w14:textId="77777777" w:rsidTr="00C7318C">
        <w:tc>
          <w:tcPr>
            <w:tcW w:w="2127" w:type="dxa"/>
            <w:shd w:val="clear" w:color="auto" w:fill="E7E6E6" w:themeFill="background2"/>
          </w:tcPr>
          <w:p w14:paraId="05987E11" w14:textId="77777777" w:rsidR="00530EE2" w:rsidRPr="00264A5C" w:rsidRDefault="00530EE2" w:rsidP="00530EE2">
            <w:pPr>
              <w:rPr>
                <w:b/>
                <w:bCs/>
              </w:rPr>
            </w:pPr>
            <w:r>
              <w:rPr>
                <w:b/>
                <w:bCs/>
              </w:rPr>
              <w:t>3.a</w:t>
            </w:r>
          </w:p>
        </w:tc>
        <w:tc>
          <w:tcPr>
            <w:tcW w:w="3914" w:type="dxa"/>
            <w:shd w:val="clear" w:color="auto" w:fill="E7E6E6" w:themeFill="background2"/>
          </w:tcPr>
          <w:p w14:paraId="4629117E" w14:textId="1B7AE60F" w:rsidR="00530EE2" w:rsidRDefault="00530EE2" w:rsidP="00530EE2">
            <w:r>
              <w:t>Sélectionne un Client.</w:t>
            </w:r>
          </w:p>
        </w:tc>
        <w:tc>
          <w:tcPr>
            <w:tcW w:w="3021" w:type="dxa"/>
            <w:shd w:val="clear" w:color="auto" w:fill="E7E6E6" w:themeFill="background2"/>
          </w:tcPr>
          <w:p w14:paraId="3090EBE7" w14:textId="77777777" w:rsidR="00530EE2" w:rsidRDefault="00530EE2" w:rsidP="00530EE2"/>
        </w:tc>
      </w:tr>
      <w:tr w:rsidR="00530EE2" w14:paraId="5C17011C" w14:textId="77777777" w:rsidTr="00C7318C">
        <w:tc>
          <w:tcPr>
            <w:tcW w:w="2127" w:type="dxa"/>
          </w:tcPr>
          <w:p w14:paraId="77CA6B24" w14:textId="77777777" w:rsidR="00530EE2" w:rsidRPr="00264A5C" w:rsidRDefault="00530EE2" w:rsidP="00530EE2">
            <w:pPr>
              <w:rPr>
                <w:b/>
                <w:bCs/>
              </w:rPr>
            </w:pPr>
            <w:r>
              <w:rPr>
                <w:b/>
                <w:bCs/>
              </w:rPr>
              <w:t>4.a</w:t>
            </w:r>
          </w:p>
        </w:tc>
        <w:tc>
          <w:tcPr>
            <w:tcW w:w="3914" w:type="dxa"/>
          </w:tcPr>
          <w:p w14:paraId="2B7D45DB" w14:textId="77777777" w:rsidR="00530EE2" w:rsidRDefault="00530EE2" w:rsidP="00530EE2"/>
        </w:tc>
        <w:tc>
          <w:tcPr>
            <w:tcW w:w="3021" w:type="dxa"/>
          </w:tcPr>
          <w:p w14:paraId="7FEDAD1C" w14:textId="2DA6A07B" w:rsidR="00530EE2" w:rsidRDefault="00530EE2" w:rsidP="00530EE2">
            <w:r>
              <w:t>Affichage des différentes étapes effectuées par la commande.</w:t>
            </w:r>
          </w:p>
        </w:tc>
      </w:tr>
    </w:tbl>
    <w:p w14:paraId="1747E933" w14:textId="105CD751" w:rsidR="00C7318C" w:rsidRDefault="00C7318C" w:rsidP="00C7318C"/>
    <w:p w14:paraId="6DCB69B0" w14:textId="77777777" w:rsidR="00C7318C" w:rsidRDefault="00C7318C" w:rsidP="00C7318C">
      <w:pPr>
        <w:pStyle w:val="Titre3"/>
      </w:pPr>
      <w:bookmarkStart w:id="78" w:name="_Toc18000864"/>
      <w:r>
        <w:t>La fin et les postconditions.</w:t>
      </w:r>
      <w:bookmarkEnd w:id="78"/>
    </w:p>
    <w:tbl>
      <w:tblPr>
        <w:tblStyle w:val="Grilledutableau"/>
        <w:tblW w:w="0" w:type="auto"/>
        <w:tblLook w:val="04A0" w:firstRow="1" w:lastRow="0" w:firstColumn="1" w:lastColumn="0" w:noHBand="0" w:noVBand="1"/>
      </w:tblPr>
      <w:tblGrid>
        <w:gridCol w:w="2127"/>
        <w:gridCol w:w="6935"/>
      </w:tblGrid>
      <w:tr w:rsidR="00C7318C" w14:paraId="01D198B2" w14:textId="77777777" w:rsidTr="00C7318C">
        <w:tc>
          <w:tcPr>
            <w:tcW w:w="2127" w:type="dxa"/>
            <w:shd w:val="clear" w:color="auto" w:fill="E7E6E6" w:themeFill="background2"/>
          </w:tcPr>
          <w:p w14:paraId="2FA2897D" w14:textId="77777777" w:rsidR="00C7318C" w:rsidRPr="00264A5C" w:rsidRDefault="00C7318C" w:rsidP="00C7318C">
            <w:pPr>
              <w:rPr>
                <w:b/>
                <w:bCs/>
              </w:rPr>
            </w:pPr>
            <w:r w:rsidRPr="00264A5C">
              <w:rPr>
                <w:b/>
                <w:bCs/>
              </w:rPr>
              <w:t>Fin</w:t>
            </w:r>
          </w:p>
        </w:tc>
        <w:tc>
          <w:tcPr>
            <w:tcW w:w="6935" w:type="dxa"/>
            <w:shd w:val="clear" w:color="auto" w:fill="E7E6E6" w:themeFill="background2"/>
          </w:tcPr>
          <w:p w14:paraId="09814054" w14:textId="7C2C7BC9" w:rsidR="00C7318C" w:rsidRDefault="00C7318C" w:rsidP="00C7318C">
            <w:r w:rsidRPr="003D6F76">
              <w:t xml:space="preserve">Scénario </w:t>
            </w:r>
            <w:r>
              <w:t xml:space="preserve">nominal : après le point </w:t>
            </w:r>
            <w:r w:rsidR="00530EE2">
              <w:t>2</w:t>
            </w:r>
            <w:r>
              <w:t xml:space="preserve"> </w:t>
            </w:r>
            <w:r w:rsidR="00530EE2">
              <w:t>et 4.a avec l'affichage des étapes de la commande</w:t>
            </w:r>
            <w:r>
              <w:t>.</w:t>
            </w:r>
          </w:p>
          <w:p w14:paraId="569A8AF4" w14:textId="44C624B8" w:rsidR="00C7318C" w:rsidRPr="003D6F76" w:rsidRDefault="00C7318C" w:rsidP="00C7318C"/>
        </w:tc>
      </w:tr>
      <w:tr w:rsidR="00C7318C" w14:paraId="3BFD3A0F" w14:textId="77777777" w:rsidTr="00C7318C">
        <w:tc>
          <w:tcPr>
            <w:tcW w:w="2127" w:type="dxa"/>
          </w:tcPr>
          <w:p w14:paraId="60DBA746" w14:textId="77777777" w:rsidR="00C7318C" w:rsidRPr="00264A5C" w:rsidRDefault="00C7318C" w:rsidP="00C7318C">
            <w:pPr>
              <w:rPr>
                <w:b/>
                <w:bCs/>
              </w:rPr>
            </w:pPr>
            <w:r w:rsidRPr="00264A5C">
              <w:rPr>
                <w:b/>
                <w:bCs/>
              </w:rPr>
              <w:t>Postconditions</w:t>
            </w:r>
          </w:p>
        </w:tc>
        <w:tc>
          <w:tcPr>
            <w:tcW w:w="6935" w:type="dxa"/>
          </w:tcPr>
          <w:p w14:paraId="65AD14A0" w14:textId="2E2534B4" w:rsidR="00C7318C" w:rsidRDefault="00530EE2" w:rsidP="00C7318C">
            <w:r>
              <w:t>Aucunes.</w:t>
            </w:r>
          </w:p>
        </w:tc>
      </w:tr>
    </w:tbl>
    <w:p w14:paraId="7CA9158E" w14:textId="77777777" w:rsidR="00C7318C" w:rsidRDefault="00C7318C" w:rsidP="00C7318C"/>
    <w:p w14:paraId="7DACED0E" w14:textId="77777777" w:rsidR="00C7318C" w:rsidRDefault="00C7318C" w:rsidP="00C7318C">
      <w:pPr>
        <w:pStyle w:val="Titre3"/>
      </w:pPr>
      <w:bookmarkStart w:id="79" w:name="_Toc18000865"/>
      <w:r>
        <w:t>Compléments.</w:t>
      </w:r>
      <w:bookmarkEnd w:id="79"/>
    </w:p>
    <w:tbl>
      <w:tblPr>
        <w:tblStyle w:val="Grilledutableau"/>
        <w:tblW w:w="0" w:type="auto"/>
        <w:tblLook w:val="04A0" w:firstRow="1" w:lastRow="0" w:firstColumn="1" w:lastColumn="0" w:noHBand="0" w:noVBand="1"/>
      </w:tblPr>
      <w:tblGrid>
        <w:gridCol w:w="2127"/>
        <w:gridCol w:w="6935"/>
      </w:tblGrid>
      <w:tr w:rsidR="00C7318C" w:rsidRPr="00A81C10" w14:paraId="72EA530C" w14:textId="77777777" w:rsidTr="00C7318C">
        <w:tc>
          <w:tcPr>
            <w:tcW w:w="2127" w:type="dxa"/>
            <w:shd w:val="clear" w:color="auto" w:fill="E7E6E6" w:themeFill="background2"/>
          </w:tcPr>
          <w:p w14:paraId="6E0F37AE" w14:textId="77777777" w:rsidR="00C7318C" w:rsidRPr="00264A5C" w:rsidRDefault="00C7318C" w:rsidP="00C7318C">
            <w:pPr>
              <w:rPr>
                <w:b/>
                <w:bCs/>
              </w:rPr>
            </w:pPr>
            <w:r w:rsidRPr="00264A5C">
              <w:rPr>
                <w:b/>
                <w:bCs/>
              </w:rPr>
              <w:t>Ergonomie</w:t>
            </w:r>
          </w:p>
        </w:tc>
        <w:tc>
          <w:tcPr>
            <w:tcW w:w="6935" w:type="dxa"/>
            <w:shd w:val="clear" w:color="auto" w:fill="E7E6E6" w:themeFill="background2"/>
          </w:tcPr>
          <w:p w14:paraId="58D80951" w14:textId="77777777" w:rsidR="00C7318C" w:rsidRPr="00F065E7" w:rsidRDefault="00C7318C" w:rsidP="00C7318C"/>
        </w:tc>
      </w:tr>
      <w:tr w:rsidR="00C7318C" w14:paraId="495D9417" w14:textId="77777777" w:rsidTr="00C7318C">
        <w:tc>
          <w:tcPr>
            <w:tcW w:w="2127" w:type="dxa"/>
          </w:tcPr>
          <w:p w14:paraId="2280DF68" w14:textId="77777777" w:rsidR="00C7318C" w:rsidRPr="00264A5C" w:rsidRDefault="00C7318C" w:rsidP="00C7318C">
            <w:pPr>
              <w:rPr>
                <w:b/>
                <w:bCs/>
              </w:rPr>
            </w:pPr>
            <w:r w:rsidRPr="00264A5C">
              <w:rPr>
                <w:b/>
                <w:bCs/>
              </w:rPr>
              <w:t>Performances attendues</w:t>
            </w:r>
          </w:p>
        </w:tc>
        <w:tc>
          <w:tcPr>
            <w:tcW w:w="6935" w:type="dxa"/>
          </w:tcPr>
          <w:p w14:paraId="45076FEC" w14:textId="77777777" w:rsidR="00C7318C" w:rsidRPr="00F065E7" w:rsidRDefault="00C7318C" w:rsidP="00C7318C">
            <w:r>
              <w:t>Affichage en temps réel des commandes pour connaître leur évolution.</w:t>
            </w:r>
          </w:p>
        </w:tc>
      </w:tr>
      <w:tr w:rsidR="00C7318C" w14:paraId="1748923A" w14:textId="77777777" w:rsidTr="00C7318C">
        <w:tc>
          <w:tcPr>
            <w:tcW w:w="2127" w:type="dxa"/>
            <w:shd w:val="clear" w:color="auto" w:fill="E7E6E6" w:themeFill="background2"/>
          </w:tcPr>
          <w:p w14:paraId="26070AA7" w14:textId="77777777" w:rsidR="00C7318C" w:rsidRPr="00264A5C" w:rsidRDefault="00C7318C" w:rsidP="00C7318C">
            <w:pPr>
              <w:rPr>
                <w:b/>
                <w:bCs/>
              </w:rPr>
            </w:pPr>
            <w:r w:rsidRPr="00264A5C">
              <w:rPr>
                <w:b/>
                <w:bCs/>
              </w:rPr>
              <w:t>Problèmes non résolus</w:t>
            </w:r>
          </w:p>
        </w:tc>
        <w:tc>
          <w:tcPr>
            <w:tcW w:w="6935" w:type="dxa"/>
            <w:shd w:val="clear" w:color="auto" w:fill="E7E6E6" w:themeFill="background2"/>
          </w:tcPr>
          <w:p w14:paraId="77306967" w14:textId="77777777" w:rsidR="00C7318C" w:rsidRDefault="00C7318C" w:rsidP="00C7318C"/>
        </w:tc>
      </w:tr>
    </w:tbl>
    <w:p w14:paraId="0F89DB55" w14:textId="77777777" w:rsidR="000C22CF" w:rsidRDefault="000C22CF" w:rsidP="000C22CF"/>
    <w:p w14:paraId="36AFF251" w14:textId="77777777" w:rsidR="000C22CF" w:rsidRDefault="000C22CF" w:rsidP="000C22CF">
      <w:pPr>
        <w:pStyle w:val="Titre3"/>
      </w:pPr>
      <w:bookmarkStart w:id="80" w:name="_Toc18000866"/>
      <w:r>
        <w:t>User Story.</w:t>
      </w:r>
      <w:bookmarkEnd w:id="80"/>
    </w:p>
    <w:p w14:paraId="17AF034B" w14:textId="77777777" w:rsidR="000C22CF" w:rsidRDefault="000C22CF" w:rsidP="000C22CF">
      <w:pPr>
        <w:jc w:val="left"/>
      </w:pPr>
    </w:p>
    <w:tbl>
      <w:tblPr>
        <w:tblStyle w:val="Grilledutableau"/>
        <w:tblW w:w="0" w:type="auto"/>
        <w:tblLook w:val="04A0" w:firstRow="1" w:lastRow="0" w:firstColumn="1" w:lastColumn="0" w:noHBand="0" w:noVBand="1"/>
      </w:tblPr>
      <w:tblGrid>
        <w:gridCol w:w="1413"/>
        <w:gridCol w:w="7649"/>
      </w:tblGrid>
      <w:tr w:rsidR="000C22CF" w14:paraId="4297759A" w14:textId="77777777" w:rsidTr="00753101">
        <w:tc>
          <w:tcPr>
            <w:tcW w:w="1413" w:type="dxa"/>
          </w:tcPr>
          <w:p w14:paraId="301E0D91" w14:textId="34162F27" w:rsidR="000C22CF" w:rsidRDefault="000C22CF" w:rsidP="00753101">
            <w:pPr>
              <w:jc w:val="center"/>
            </w:pPr>
            <w:r>
              <w:rPr>
                <w:noProof/>
              </w:rPr>
              <w:drawing>
                <wp:inline distT="0" distB="0" distL="0" distR="0" wp14:anchorId="521BB45F" wp14:editId="0BE38C1D">
                  <wp:extent cx="720000" cy="774000"/>
                  <wp:effectExtent l="0" t="0" r="4445" b="762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00" cy="774000"/>
                          </a:xfrm>
                          <a:prstGeom prst="rect">
                            <a:avLst/>
                          </a:prstGeom>
                          <a:noFill/>
                          <a:ln>
                            <a:noFill/>
                          </a:ln>
                        </pic:spPr>
                      </pic:pic>
                    </a:graphicData>
                  </a:graphic>
                </wp:inline>
              </w:drawing>
            </w:r>
          </w:p>
        </w:tc>
        <w:tc>
          <w:tcPr>
            <w:tcW w:w="7649" w:type="dxa"/>
          </w:tcPr>
          <w:p w14:paraId="0BFB4BCC" w14:textId="79C56AB1" w:rsidR="000C22CF" w:rsidRDefault="000C22CF" w:rsidP="00753101">
            <w:pPr>
              <w:jc w:val="left"/>
            </w:pPr>
            <w:r>
              <w:t>En tant que Franck je dois pouvoir suivre l'avancement de ma commande.</w:t>
            </w:r>
          </w:p>
        </w:tc>
      </w:tr>
    </w:tbl>
    <w:p w14:paraId="56C4376C" w14:textId="77777777" w:rsidR="000C22CF" w:rsidRDefault="000C22CF" w:rsidP="000C22CF">
      <w:pPr>
        <w:jc w:val="left"/>
      </w:pPr>
    </w:p>
    <w:tbl>
      <w:tblPr>
        <w:tblStyle w:val="Grilledutableau"/>
        <w:tblW w:w="0" w:type="auto"/>
        <w:tblLook w:val="04A0" w:firstRow="1" w:lastRow="0" w:firstColumn="1" w:lastColumn="0" w:noHBand="0" w:noVBand="1"/>
      </w:tblPr>
      <w:tblGrid>
        <w:gridCol w:w="1413"/>
        <w:gridCol w:w="7649"/>
      </w:tblGrid>
      <w:tr w:rsidR="000C22CF" w14:paraId="261F604F" w14:textId="77777777" w:rsidTr="00753101">
        <w:tc>
          <w:tcPr>
            <w:tcW w:w="1413" w:type="dxa"/>
          </w:tcPr>
          <w:p w14:paraId="408F1E73" w14:textId="77777777" w:rsidR="000C22CF" w:rsidRDefault="000C22CF" w:rsidP="00753101">
            <w:pPr>
              <w:jc w:val="center"/>
            </w:pPr>
            <w:r>
              <w:rPr>
                <w:noProof/>
              </w:rPr>
              <w:drawing>
                <wp:inline distT="0" distB="0" distL="0" distR="0" wp14:anchorId="50C26918" wp14:editId="4D46ADA9">
                  <wp:extent cx="720000" cy="860400"/>
                  <wp:effectExtent l="0" t="0" r="4445"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000" cy="860400"/>
                          </a:xfrm>
                          <a:prstGeom prst="rect">
                            <a:avLst/>
                          </a:prstGeom>
                          <a:noFill/>
                          <a:ln>
                            <a:noFill/>
                          </a:ln>
                        </pic:spPr>
                      </pic:pic>
                    </a:graphicData>
                  </a:graphic>
                </wp:inline>
              </w:drawing>
            </w:r>
          </w:p>
        </w:tc>
        <w:tc>
          <w:tcPr>
            <w:tcW w:w="7649" w:type="dxa"/>
          </w:tcPr>
          <w:p w14:paraId="4D8FF10D" w14:textId="49849044" w:rsidR="000C22CF" w:rsidRDefault="000C22CF" w:rsidP="00753101">
            <w:pPr>
              <w:jc w:val="left"/>
            </w:pPr>
            <w:r>
              <w:t>En tant que Jennifer je dois pouvoir consulter l'avancement des commandes pour renseigner les clients et voir si Luigi n'a pas besoin d'aide.</w:t>
            </w:r>
          </w:p>
        </w:tc>
      </w:tr>
    </w:tbl>
    <w:p w14:paraId="1CBE6F59" w14:textId="77777777" w:rsidR="000C22CF" w:rsidRDefault="000C22CF" w:rsidP="000C22CF"/>
    <w:p w14:paraId="5C623D49" w14:textId="1D0ED82D" w:rsidR="007C235C" w:rsidRDefault="007C235C" w:rsidP="00C7318C"/>
    <w:p w14:paraId="5D87EC12" w14:textId="59ECD40A" w:rsidR="007C235C" w:rsidRDefault="007C235C" w:rsidP="00C7318C"/>
    <w:p w14:paraId="6D8F7226" w14:textId="2B4C95E6" w:rsidR="007C235C" w:rsidRDefault="007C235C">
      <w:pPr>
        <w:jc w:val="left"/>
      </w:pPr>
      <w:r>
        <w:br w:type="page"/>
      </w:r>
    </w:p>
    <w:p w14:paraId="66FFCD65" w14:textId="21E29A29" w:rsidR="00530EE2" w:rsidRDefault="00530EE2" w:rsidP="00530EE2">
      <w:pPr>
        <w:pStyle w:val="Titre2"/>
      </w:pPr>
      <w:bookmarkStart w:id="81" w:name="_Toc18000867"/>
      <w:r>
        <w:t>Cas d'utilisation &lt;&lt;Préparer&gt;&gt;</w:t>
      </w:r>
      <w:bookmarkEnd w:id="81"/>
    </w:p>
    <w:p w14:paraId="7E779AEB" w14:textId="77777777" w:rsidR="00530EE2" w:rsidRPr="00A81C10" w:rsidRDefault="00530EE2" w:rsidP="00530EE2">
      <w:pPr>
        <w:pStyle w:val="Titre3"/>
      </w:pPr>
      <w:bookmarkStart w:id="82" w:name="_Toc18000868"/>
      <w:r>
        <w:t>Identification</w:t>
      </w:r>
      <w:bookmarkEnd w:id="82"/>
    </w:p>
    <w:tbl>
      <w:tblPr>
        <w:tblStyle w:val="Grilledutableau"/>
        <w:tblW w:w="9067" w:type="dxa"/>
        <w:tblLook w:val="04A0" w:firstRow="1" w:lastRow="0" w:firstColumn="1" w:lastColumn="0" w:noHBand="0" w:noVBand="1"/>
      </w:tblPr>
      <w:tblGrid>
        <w:gridCol w:w="2119"/>
        <w:gridCol w:w="6948"/>
      </w:tblGrid>
      <w:tr w:rsidR="00530EE2" w14:paraId="4F2FFC4F" w14:textId="77777777" w:rsidTr="00530EE2">
        <w:tc>
          <w:tcPr>
            <w:tcW w:w="0" w:type="auto"/>
            <w:shd w:val="clear" w:color="auto" w:fill="E7E6E6" w:themeFill="background2"/>
          </w:tcPr>
          <w:p w14:paraId="4D7F138B" w14:textId="77777777" w:rsidR="00530EE2" w:rsidRPr="00A14E6E" w:rsidRDefault="00530EE2" w:rsidP="00530EE2">
            <w:pPr>
              <w:rPr>
                <w:b/>
                <w:bCs/>
              </w:rPr>
            </w:pPr>
            <w:r w:rsidRPr="00A14E6E">
              <w:rPr>
                <w:b/>
                <w:bCs/>
              </w:rPr>
              <w:t>Numéro</w:t>
            </w:r>
          </w:p>
        </w:tc>
        <w:tc>
          <w:tcPr>
            <w:tcW w:w="6948" w:type="dxa"/>
            <w:shd w:val="clear" w:color="auto" w:fill="E7E6E6" w:themeFill="background2"/>
          </w:tcPr>
          <w:p w14:paraId="1F1DA42C" w14:textId="053D5475" w:rsidR="00530EE2" w:rsidRPr="00264A5C" w:rsidRDefault="00530EE2" w:rsidP="00530EE2">
            <w:pPr>
              <w:rPr>
                <w:b/>
                <w:bCs/>
              </w:rPr>
            </w:pPr>
            <w:r>
              <w:rPr>
                <w:b/>
                <w:bCs/>
              </w:rPr>
              <w:t>8</w:t>
            </w:r>
          </w:p>
        </w:tc>
      </w:tr>
      <w:tr w:rsidR="00530EE2" w14:paraId="74B7671E" w14:textId="77777777" w:rsidTr="00530EE2">
        <w:tc>
          <w:tcPr>
            <w:tcW w:w="0" w:type="auto"/>
          </w:tcPr>
          <w:p w14:paraId="7EEF31BF" w14:textId="77777777" w:rsidR="00530EE2" w:rsidRPr="00A14E6E" w:rsidRDefault="00530EE2" w:rsidP="00530EE2">
            <w:pPr>
              <w:rPr>
                <w:b/>
                <w:bCs/>
              </w:rPr>
            </w:pPr>
            <w:r w:rsidRPr="00A14E6E">
              <w:rPr>
                <w:b/>
                <w:bCs/>
              </w:rPr>
              <w:t>Nom</w:t>
            </w:r>
          </w:p>
        </w:tc>
        <w:tc>
          <w:tcPr>
            <w:tcW w:w="6948" w:type="dxa"/>
          </w:tcPr>
          <w:p w14:paraId="39545E6E" w14:textId="25B47D73" w:rsidR="00530EE2" w:rsidRPr="00A14E6E" w:rsidRDefault="00530EE2" w:rsidP="00530EE2">
            <w:r>
              <w:t>Préparer (package Commandes)</w:t>
            </w:r>
          </w:p>
        </w:tc>
      </w:tr>
      <w:tr w:rsidR="00530EE2" w14:paraId="0E311663" w14:textId="77777777" w:rsidTr="00530EE2">
        <w:tc>
          <w:tcPr>
            <w:tcW w:w="0" w:type="auto"/>
            <w:shd w:val="clear" w:color="auto" w:fill="E7E6E6" w:themeFill="background2"/>
          </w:tcPr>
          <w:p w14:paraId="3AFBDCD7" w14:textId="77777777" w:rsidR="00530EE2" w:rsidRPr="00A14E6E" w:rsidRDefault="00530EE2" w:rsidP="00530EE2">
            <w:pPr>
              <w:rPr>
                <w:b/>
                <w:bCs/>
              </w:rPr>
            </w:pPr>
            <w:r w:rsidRPr="00A14E6E">
              <w:rPr>
                <w:b/>
                <w:bCs/>
              </w:rPr>
              <w:t>A</w:t>
            </w:r>
            <w:r>
              <w:rPr>
                <w:b/>
                <w:bCs/>
              </w:rPr>
              <w:t>c</w:t>
            </w:r>
            <w:r w:rsidRPr="00A14E6E">
              <w:rPr>
                <w:b/>
                <w:bCs/>
              </w:rPr>
              <w:t>teur(s)</w:t>
            </w:r>
          </w:p>
        </w:tc>
        <w:tc>
          <w:tcPr>
            <w:tcW w:w="6948" w:type="dxa"/>
            <w:shd w:val="clear" w:color="auto" w:fill="E7E6E6" w:themeFill="background2"/>
          </w:tcPr>
          <w:p w14:paraId="6B53F028" w14:textId="4444CB7C" w:rsidR="00530EE2" w:rsidRPr="00A14E6E" w:rsidRDefault="00530EE2" w:rsidP="00530EE2">
            <w:r>
              <w:t>Pizzaiolo</w:t>
            </w:r>
          </w:p>
        </w:tc>
      </w:tr>
      <w:tr w:rsidR="00530EE2" w14:paraId="0B450728" w14:textId="77777777" w:rsidTr="00530EE2">
        <w:tc>
          <w:tcPr>
            <w:tcW w:w="0" w:type="auto"/>
          </w:tcPr>
          <w:p w14:paraId="0C347E27" w14:textId="77777777" w:rsidR="00530EE2" w:rsidRPr="00A14E6E" w:rsidRDefault="00530EE2" w:rsidP="00530EE2">
            <w:pPr>
              <w:rPr>
                <w:b/>
                <w:bCs/>
              </w:rPr>
            </w:pPr>
            <w:r w:rsidRPr="00A14E6E">
              <w:rPr>
                <w:b/>
                <w:bCs/>
              </w:rPr>
              <w:t>Description succincte</w:t>
            </w:r>
          </w:p>
        </w:tc>
        <w:tc>
          <w:tcPr>
            <w:tcW w:w="6948" w:type="dxa"/>
          </w:tcPr>
          <w:p w14:paraId="54D85BC2" w14:textId="5B6588F4" w:rsidR="00530EE2" w:rsidRPr="00A14E6E" w:rsidRDefault="00530EE2" w:rsidP="00530EE2">
            <w:r>
              <w:t>Le pizzaiolo sélectionne une commande dans la liste des commandes "En attente"</w:t>
            </w:r>
          </w:p>
        </w:tc>
      </w:tr>
      <w:tr w:rsidR="00530EE2" w:rsidRPr="00D2552F" w14:paraId="6BB9EC4B" w14:textId="77777777" w:rsidTr="00530EE2">
        <w:tc>
          <w:tcPr>
            <w:tcW w:w="0" w:type="auto"/>
            <w:shd w:val="clear" w:color="auto" w:fill="E7E6E6" w:themeFill="background2"/>
          </w:tcPr>
          <w:p w14:paraId="72304FA9" w14:textId="77777777" w:rsidR="00530EE2" w:rsidRPr="00A14E6E" w:rsidRDefault="00530EE2" w:rsidP="00530EE2">
            <w:pPr>
              <w:rPr>
                <w:b/>
                <w:bCs/>
              </w:rPr>
            </w:pPr>
            <w:r w:rsidRPr="00A14E6E">
              <w:rPr>
                <w:b/>
                <w:bCs/>
              </w:rPr>
              <w:t>Auteur</w:t>
            </w:r>
          </w:p>
        </w:tc>
        <w:tc>
          <w:tcPr>
            <w:tcW w:w="6948" w:type="dxa"/>
            <w:shd w:val="clear" w:color="auto" w:fill="E7E6E6" w:themeFill="background2"/>
          </w:tcPr>
          <w:p w14:paraId="426D0732" w14:textId="77777777" w:rsidR="00530EE2" w:rsidRPr="00FD3206" w:rsidRDefault="00530EE2" w:rsidP="00530EE2">
            <w:pPr>
              <w:rPr>
                <w:lang w:val="pt-PT"/>
              </w:rPr>
            </w:pPr>
            <w:r w:rsidRPr="00FD3206">
              <w:rPr>
                <w:lang w:val="pt-PT"/>
              </w:rPr>
              <w:t>P.-E.</w:t>
            </w:r>
            <w:r>
              <w:rPr>
                <w:lang w:val="pt-PT"/>
              </w:rPr>
              <w:t xml:space="preserve"> </w:t>
            </w:r>
            <w:r w:rsidRPr="00FD3206">
              <w:rPr>
                <w:lang w:val="pt-PT"/>
              </w:rPr>
              <w:t>DOS SANTOS FACAO</w:t>
            </w:r>
          </w:p>
        </w:tc>
      </w:tr>
      <w:tr w:rsidR="00530EE2" w14:paraId="68F70B80" w14:textId="77777777" w:rsidTr="00530EE2">
        <w:tc>
          <w:tcPr>
            <w:tcW w:w="0" w:type="auto"/>
          </w:tcPr>
          <w:p w14:paraId="56AADEFF" w14:textId="77777777" w:rsidR="00530EE2" w:rsidRPr="00A14E6E" w:rsidRDefault="00530EE2" w:rsidP="00530EE2">
            <w:pPr>
              <w:rPr>
                <w:b/>
                <w:bCs/>
              </w:rPr>
            </w:pPr>
            <w:r w:rsidRPr="00A14E6E">
              <w:rPr>
                <w:b/>
                <w:bCs/>
              </w:rPr>
              <w:t>Date(s)</w:t>
            </w:r>
          </w:p>
        </w:tc>
        <w:tc>
          <w:tcPr>
            <w:tcW w:w="6948" w:type="dxa"/>
          </w:tcPr>
          <w:p w14:paraId="7439D040" w14:textId="77777777" w:rsidR="00530EE2" w:rsidRPr="00A14E6E" w:rsidRDefault="00530EE2" w:rsidP="00530EE2">
            <w:r>
              <w:t xml:space="preserve">30/07/3 </w:t>
            </w:r>
            <w:r w:rsidRPr="00A14E6E">
              <w:t>(</w:t>
            </w:r>
            <w:r>
              <w:t>première</w:t>
            </w:r>
            <w:r w:rsidRPr="00A14E6E">
              <w:t xml:space="preserve"> rédaction)</w:t>
            </w:r>
          </w:p>
        </w:tc>
      </w:tr>
      <w:tr w:rsidR="00530EE2" w14:paraId="7CCB9903" w14:textId="77777777" w:rsidTr="00530EE2">
        <w:tc>
          <w:tcPr>
            <w:tcW w:w="0" w:type="auto"/>
            <w:shd w:val="clear" w:color="auto" w:fill="E7E6E6" w:themeFill="background2"/>
          </w:tcPr>
          <w:p w14:paraId="68812F33" w14:textId="77777777" w:rsidR="00530EE2" w:rsidRPr="00A14E6E" w:rsidRDefault="00530EE2" w:rsidP="00530EE2">
            <w:pPr>
              <w:rPr>
                <w:b/>
                <w:bCs/>
              </w:rPr>
            </w:pPr>
            <w:r w:rsidRPr="00A14E6E">
              <w:rPr>
                <w:b/>
                <w:bCs/>
              </w:rPr>
              <w:t>Préconditions</w:t>
            </w:r>
          </w:p>
        </w:tc>
        <w:tc>
          <w:tcPr>
            <w:tcW w:w="6948" w:type="dxa"/>
            <w:shd w:val="clear" w:color="auto" w:fill="E7E6E6" w:themeFill="background2"/>
          </w:tcPr>
          <w:p w14:paraId="3EFCA17A" w14:textId="5A7DCEF6" w:rsidR="00530EE2" w:rsidRPr="00A14E6E" w:rsidRDefault="00530EE2" w:rsidP="00530EE2">
            <w:r>
              <w:t>L'utilisateur doit être authentifié en tant que Pizzaiolo.</w:t>
            </w:r>
            <w:r w:rsidR="00F54F86">
              <w:t xml:space="preserve"> La commande doit être "En attente"</w:t>
            </w:r>
          </w:p>
        </w:tc>
      </w:tr>
      <w:tr w:rsidR="00530EE2" w14:paraId="66D8AEC6" w14:textId="77777777" w:rsidTr="00530EE2">
        <w:tc>
          <w:tcPr>
            <w:tcW w:w="0" w:type="auto"/>
          </w:tcPr>
          <w:p w14:paraId="29BA042C" w14:textId="77777777" w:rsidR="00530EE2" w:rsidRPr="00A14E6E" w:rsidRDefault="00530EE2" w:rsidP="00530EE2">
            <w:pPr>
              <w:rPr>
                <w:b/>
                <w:bCs/>
              </w:rPr>
            </w:pPr>
            <w:r w:rsidRPr="00A14E6E">
              <w:rPr>
                <w:b/>
                <w:bCs/>
              </w:rPr>
              <w:t>Démarrage</w:t>
            </w:r>
          </w:p>
        </w:tc>
        <w:tc>
          <w:tcPr>
            <w:tcW w:w="6948" w:type="dxa"/>
          </w:tcPr>
          <w:p w14:paraId="603EDE07" w14:textId="61FA4253" w:rsidR="00530EE2" w:rsidRPr="00A14E6E" w:rsidRDefault="00530EE2" w:rsidP="00530EE2">
            <w:r>
              <w:t>L'utilisateur signale le démarrage de la préparation.</w:t>
            </w:r>
          </w:p>
        </w:tc>
      </w:tr>
    </w:tbl>
    <w:p w14:paraId="21B5C1EA" w14:textId="77777777" w:rsidR="00530EE2" w:rsidRDefault="00530EE2" w:rsidP="00530EE2"/>
    <w:p w14:paraId="54DCFBA2" w14:textId="77777777" w:rsidR="00530EE2" w:rsidRPr="00264A5C" w:rsidRDefault="00530EE2" w:rsidP="00530EE2">
      <w:pPr>
        <w:pStyle w:val="Titre3"/>
      </w:pPr>
      <w:bookmarkStart w:id="83" w:name="_Toc18000869"/>
      <w:r w:rsidRPr="00264A5C">
        <w:t>Le dialogue : le scénario nominal.</w:t>
      </w:r>
      <w:bookmarkEnd w:id="83"/>
    </w:p>
    <w:tbl>
      <w:tblPr>
        <w:tblStyle w:val="Grilledutableau"/>
        <w:tblW w:w="0" w:type="auto"/>
        <w:tblLook w:val="04A0" w:firstRow="1" w:lastRow="0" w:firstColumn="1" w:lastColumn="0" w:noHBand="0" w:noVBand="1"/>
      </w:tblPr>
      <w:tblGrid>
        <w:gridCol w:w="2127"/>
        <w:gridCol w:w="3914"/>
        <w:gridCol w:w="3021"/>
      </w:tblGrid>
      <w:tr w:rsidR="00530EE2" w14:paraId="5E26E4B6" w14:textId="77777777" w:rsidTr="00530EE2">
        <w:tc>
          <w:tcPr>
            <w:tcW w:w="2127" w:type="dxa"/>
            <w:shd w:val="clear" w:color="auto" w:fill="E7E6E6" w:themeFill="background2"/>
          </w:tcPr>
          <w:p w14:paraId="3CAE5696" w14:textId="77777777" w:rsidR="00530EE2" w:rsidRPr="00264A5C" w:rsidRDefault="00530EE2" w:rsidP="00530EE2">
            <w:pPr>
              <w:rPr>
                <w:b/>
                <w:bCs/>
              </w:rPr>
            </w:pPr>
            <w:r w:rsidRPr="00264A5C">
              <w:rPr>
                <w:b/>
                <w:bCs/>
              </w:rPr>
              <w:t>Étape du scénario</w:t>
            </w:r>
          </w:p>
        </w:tc>
        <w:tc>
          <w:tcPr>
            <w:tcW w:w="3914" w:type="dxa"/>
            <w:shd w:val="clear" w:color="auto" w:fill="E7E6E6" w:themeFill="background2"/>
          </w:tcPr>
          <w:p w14:paraId="073C7F14" w14:textId="77777777" w:rsidR="00530EE2" w:rsidRPr="00264A5C" w:rsidRDefault="00530EE2" w:rsidP="00530EE2">
            <w:pPr>
              <w:rPr>
                <w:b/>
                <w:bCs/>
              </w:rPr>
            </w:pPr>
            <w:r w:rsidRPr="00264A5C">
              <w:rPr>
                <w:b/>
                <w:bCs/>
              </w:rPr>
              <w:t>Utilisateur</w:t>
            </w:r>
          </w:p>
        </w:tc>
        <w:tc>
          <w:tcPr>
            <w:tcW w:w="3021" w:type="dxa"/>
            <w:shd w:val="clear" w:color="auto" w:fill="E7E6E6" w:themeFill="background2"/>
          </w:tcPr>
          <w:p w14:paraId="36E3D9CA" w14:textId="77777777" w:rsidR="00530EE2" w:rsidRPr="00264A5C" w:rsidRDefault="00530EE2" w:rsidP="00530EE2">
            <w:pPr>
              <w:rPr>
                <w:b/>
                <w:bCs/>
              </w:rPr>
            </w:pPr>
            <w:r w:rsidRPr="00264A5C">
              <w:rPr>
                <w:b/>
                <w:bCs/>
              </w:rPr>
              <w:t>Système</w:t>
            </w:r>
          </w:p>
        </w:tc>
      </w:tr>
      <w:tr w:rsidR="00530EE2" w14:paraId="49F67ADA" w14:textId="77777777" w:rsidTr="00530EE2">
        <w:tc>
          <w:tcPr>
            <w:tcW w:w="2127" w:type="dxa"/>
          </w:tcPr>
          <w:p w14:paraId="1520FB27" w14:textId="77777777" w:rsidR="00530EE2" w:rsidRPr="00264A5C" w:rsidRDefault="00530EE2" w:rsidP="00530EE2">
            <w:pPr>
              <w:rPr>
                <w:b/>
                <w:bCs/>
              </w:rPr>
            </w:pPr>
            <w:r w:rsidRPr="00264A5C">
              <w:rPr>
                <w:b/>
                <w:bCs/>
              </w:rPr>
              <w:t>1.</w:t>
            </w:r>
          </w:p>
        </w:tc>
        <w:tc>
          <w:tcPr>
            <w:tcW w:w="3914" w:type="dxa"/>
          </w:tcPr>
          <w:p w14:paraId="2D4FC343" w14:textId="77777777" w:rsidR="00530EE2" w:rsidRDefault="00530EE2" w:rsidP="00530EE2"/>
        </w:tc>
        <w:tc>
          <w:tcPr>
            <w:tcW w:w="3021" w:type="dxa"/>
          </w:tcPr>
          <w:p w14:paraId="6802AEBD" w14:textId="77777777" w:rsidR="00530EE2" w:rsidRDefault="00530EE2" w:rsidP="00530EE2">
            <w:r>
              <w:t>Vérification du type d'utilisateur connecté.</w:t>
            </w:r>
          </w:p>
        </w:tc>
      </w:tr>
      <w:tr w:rsidR="00530EE2" w14:paraId="1E4DA420" w14:textId="77777777" w:rsidTr="00530EE2">
        <w:tc>
          <w:tcPr>
            <w:tcW w:w="2127" w:type="dxa"/>
            <w:shd w:val="clear" w:color="auto" w:fill="E7E6E6" w:themeFill="background2"/>
          </w:tcPr>
          <w:p w14:paraId="0FD3D025" w14:textId="77777777" w:rsidR="00530EE2" w:rsidRPr="00264A5C" w:rsidRDefault="00530EE2" w:rsidP="00530EE2">
            <w:pPr>
              <w:rPr>
                <w:b/>
                <w:bCs/>
              </w:rPr>
            </w:pPr>
            <w:r w:rsidRPr="00264A5C">
              <w:rPr>
                <w:b/>
                <w:bCs/>
              </w:rPr>
              <w:t>2.</w:t>
            </w:r>
          </w:p>
        </w:tc>
        <w:tc>
          <w:tcPr>
            <w:tcW w:w="3914" w:type="dxa"/>
            <w:shd w:val="clear" w:color="auto" w:fill="E7E6E6" w:themeFill="background2"/>
          </w:tcPr>
          <w:p w14:paraId="4BE4D1D7" w14:textId="77777777" w:rsidR="00530EE2" w:rsidRDefault="00530EE2" w:rsidP="00530EE2"/>
        </w:tc>
        <w:tc>
          <w:tcPr>
            <w:tcW w:w="3021" w:type="dxa"/>
            <w:shd w:val="clear" w:color="auto" w:fill="E7E6E6" w:themeFill="background2"/>
          </w:tcPr>
          <w:p w14:paraId="2452FA00" w14:textId="0624DBEB" w:rsidR="00530EE2" w:rsidRDefault="007C235C" w:rsidP="00530EE2">
            <w:r>
              <w:t>Passage en statut "Préparer".</w:t>
            </w:r>
          </w:p>
        </w:tc>
      </w:tr>
      <w:tr w:rsidR="007C235C" w14:paraId="21DC5B4B" w14:textId="77777777" w:rsidTr="000632B4">
        <w:tc>
          <w:tcPr>
            <w:tcW w:w="2127" w:type="dxa"/>
            <w:shd w:val="clear" w:color="auto" w:fill="auto"/>
          </w:tcPr>
          <w:p w14:paraId="1DD086AC" w14:textId="136189E5" w:rsidR="007C235C" w:rsidRPr="00264A5C" w:rsidRDefault="007C235C" w:rsidP="00530EE2">
            <w:pPr>
              <w:rPr>
                <w:b/>
                <w:bCs/>
              </w:rPr>
            </w:pPr>
            <w:r>
              <w:rPr>
                <w:b/>
                <w:bCs/>
              </w:rPr>
              <w:t>3.</w:t>
            </w:r>
          </w:p>
        </w:tc>
        <w:tc>
          <w:tcPr>
            <w:tcW w:w="3914" w:type="dxa"/>
            <w:shd w:val="clear" w:color="auto" w:fill="auto"/>
          </w:tcPr>
          <w:p w14:paraId="63CB2EA0" w14:textId="77777777" w:rsidR="007C235C" w:rsidRDefault="007C235C" w:rsidP="00530EE2"/>
        </w:tc>
        <w:tc>
          <w:tcPr>
            <w:tcW w:w="3021" w:type="dxa"/>
            <w:shd w:val="clear" w:color="auto" w:fill="auto"/>
          </w:tcPr>
          <w:p w14:paraId="04C8AE88" w14:textId="01309914" w:rsidR="007C235C" w:rsidRDefault="007C235C" w:rsidP="00530EE2">
            <w:r>
              <w:t>Activation pour chaque pizza de la commande de la visualisation de la recette par simple clic sur le dessin au lieu de la composition.</w:t>
            </w:r>
          </w:p>
        </w:tc>
      </w:tr>
      <w:tr w:rsidR="007C235C" w14:paraId="0E766727" w14:textId="77777777" w:rsidTr="00530EE2">
        <w:tc>
          <w:tcPr>
            <w:tcW w:w="2127" w:type="dxa"/>
            <w:shd w:val="clear" w:color="auto" w:fill="E7E6E6" w:themeFill="background2"/>
          </w:tcPr>
          <w:p w14:paraId="48B78180" w14:textId="5DABE868" w:rsidR="007C235C" w:rsidRPr="00264A5C" w:rsidRDefault="007C235C" w:rsidP="00530EE2">
            <w:pPr>
              <w:rPr>
                <w:b/>
                <w:bCs/>
              </w:rPr>
            </w:pPr>
            <w:r>
              <w:rPr>
                <w:b/>
                <w:bCs/>
              </w:rPr>
              <w:t>4.</w:t>
            </w:r>
          </w:p>
        </w:tc>
        <w:tc>
          <w:tcPr>
            <w:tcW w:w="3914" w:type="dxa"/>
            <w:shd w:val="clear" w:color="auto" w:fill="E7E6E6" w:themeFill="background2"/>
          </w:tcPr>
          <w:p w14:paraId="42EFE3FE" w14:textId="159C8B36" w:rsidR="007C235C" w:rsidRDefault="007C235C" w:rsidP="00530EE2">
            <w:r>
              <w:t>Clique sur une pizza.</w:t>
            </w:r>
          </w:p>
        </w:tc>
        <w:tc>
          <w:tcPr>
            <w:tcW w:w="3021" w:type="dxa"/>
            <w:shd w:val="clear" w:color="auto" w:fill="E7E6E6" w:themeFill="background2"/>
          </w:tcPr>
          <w:p w14:paraId="080A4E9C" w14:textId="77777777" w:rsidR="007C235C" w:rsidRDefault="007C235C" w:rsidP="00530EE2"/>
        </w:tc>
      </w:tr>
      <w:tr w:rsidR="007C235C" w14:paraId="7280C641" w14:textId="77777777" w:rsidTr="000632B4">
        <w:tc>
          <w:tcPr>
            <w:tcW w:w="2127" w:type="dxa"/>
            <w:shd w:val="clear" w:color="auto" w:fill="auto"/>
          </w:tcPr>
          <w:p w14:paraId="2CC770E9" w14:textId="2A173700" w:rsidR="007C235C" w:rsidRDefault="007C235C" w:rsidP="00530EE2">
            <w:pPr>
              <w:rPr>
                <w:b/>
                <w:bCs/>
              </w:rPr>
            </w:pPr>
            <w:r>
              <w:rPr>
                <w:b/>
                <w:bCs/>
              </w:rPr>
              <w:t>5.</w:t>
            </w:r>
          </w:p>
        </w:tc>
        <w:tc>
          <w:tcPr>
            <w:tcW w:w="3914" w:type="dxa"/>
            <w:shd w:val="clear" w:color="auto" w:fill="auto"/>
          </w:tcPr>
          <w:p w14:paraId="7A436F16" w14:textId="77777777" w:rsidR="007C235C" w:rsidRDefault="007C235C" w:rsidP="00530EE2"/>
        </w:tc>
        <w:tc>
          <w:tcPr>
            <w:tcW w:w="3021" w:type="dxa"/>
            <w:shd w:val="clear" w:color="auto" w:fill="auto"/>
          </w:tcPr>
          <w:p w14:paraId="08099409" w14:textId="148C056D" w:rsidR="007C235C" w:rsidRDefault="007C235C" w:rsidP="00530EE2">
            <w:r>
              <w:t>Appel du cas d'utilisation &lt;&lt;Consulter Recette&gt;&gt;.</w:t>
            </w:r>
          </w:p>
        </w:tc>
      </w:tr>
    </w:tbl>
    <w:p w14:paraId="548E2131" w14:textId="77777777" w:rsidR="007C235C" w:rsidRDefault="007C235C" w:rsidP="007C235C"/>
    <w:p w14:paraId="6B9C359B" w14:textId="77777777" w:rsidR="007C235C" w:rsidRDefault="007C235C" w:rsidP="007C235C">
      <w:pPr>
        <w:pStyle w:val="Titre3"/>
      </w:pPr>
      <w:bookmarkStart w:id="84" w:name="_Toc18000870"/>
      <w:r>
        <w:t>La fin et les postconditions.</w:t>
      </w:r>
      <w:bookmarkEnd w:id="84"/>
    </w:p>
    <w:tbl>
      <w:tblPr>
        <w:tblStyle w:val="Grilledutableau"/>
        <w:tblW w:w="0" w:type="auto"/>
        <w:tblLook w:val="04A0" w:firstRow="1" w:lastRow="0" w:firstColumn="1" w:lastColumn="0" w:noHBand="0" w:noVBand="1"/>
      </w:tblPr>
      <w:tblGrid>
        <w:gridCol w:w="2127"/>
        <w:gridCol w:w="6935"/>
      </w:tblGrid>
      <w:tr w:rsidR="007C235C" w14:paraId="2ECF05CC" w14:textId="77777777" w:rsidTr="00F54F86">
        <w:tc>
          <w:tcPr>
            <w:tcW w:w="2127" w:type="dxa"/>
            <w:shd w:val="clear" w:color="auto" w:fill="E7E6E6" w:themeFill="background2"/>
          </w:tcPr>
          <w:p w14:paraId="62C16F39" w14:textId="77777777" w:rsidR="007C235C" w:rsidRPr="00264A5C" w:rsidRDefault="007C235C" w:rsidP="00F54F86">
            <w:pPr>
              <w:rPr>
                <w:b/>
                <w:bCs/>
              </w:rPr>
            </w:pPr>
            <w:r w:rsidRPr="00264A5C">
              <w:rPr>
                <w:b/>
                <w:bCs/>
              </w:rPr>
              <w:t>Fin</w:t>
            </w:r>
          </w:p>
        </w:tc>
        <w:tc>
          <w:tcPr>
            <w:tcW w:w="6935" w:type="dxa"/>
            <w:shd w:val="clear" w:color="auto" w:fill="E7E6E6" w:themeFill="background2"/>
          </w:tcPr>
          <w:p w14:paraId="48924788" w14:textId="69FA2826" w:rsidR="007C235C" w:rsidRPr="003D6F76" w:rsidRDefault="007C235C" w:rsidP="00F54F86">
            <w:r w:rsidRPr="003D6F76">
              <w:t xml:space="preserve">Scénario </w:t>
            </w:r>
            <w:r>
              <w:t>nominal : après le point 3 ou 5 si le Pizzaiolo demande la recette.</w:t>
            </w:r>
          </w:p>
        </w:tc>
      </w:tr>
      <w:tr w:rsidR="007C235C" w14:paraId="033CB19E" w14:textId="77777777" w:rsidTr="00F54F86">
        <w:tc>
          <w:tcPr>
            <w:tcW w:w="2127" w:type="dxa"/>
          </w:tcPr>
          <w:p w14:paraId="571E3155" w14:textId="77777777" w:rsidR="007C235C" w:rsidRPr="00264A5C" w:rsidRDefault="007C235C" w:rsidP="00F54F86">
            <w:pPr>
              <w:rPr>
                <w:b/>
                <w:bCs/>
              </w:rPr>
            </w:pPr>
            <w:r w:rsidRPr="00264A5C">
              <w:rPr>
                <w:b/>
                <w:bCs/>
              </w:rPr>
              <w:t>Postconditions</w:t>
            </w:r>
          </w:p>
        </w:tc>
        <w:tc>
          <w:tcPr>
            <w:tcW w:w="6935" w:type="dxa"/>
          </w:tcPr>
          <w:p w14:paraId="3C577BFF" w14:textId="56564F4C" w:rsidR="007C235C" w:rsidRDefault="007C235C" w:rsidP="00F54F86">
            <w:r>
              <w:t>La commande passe en statut "Préparation"</w:t>
            </w:r>
          </w:p>
        </w:tc>
      </w:tr>
    </w:tbl>
    <w:p w14:paraId="4A76B4EB" w14:textId="77777777" w:rsidR="007C235C" w:rsidRDefault="007C235C" w:rsidP="007C235C"/>
    <w:p w14:paraId="1C9F7FD4" w14:textId="77777777" w:rsidR="00F54F86" w:rsidRDefault="00F54F86" w:rsidP="00F54F86">
      <w:pPr>
        <w:pStyle w:val="Titre3"/>
      </w:pPr>
      <w:bookmarkStart w:id="85" w:name="_Toc18000871"/>
      <w:r>
        <w:t>Compléments.</w:t>
      </w:r>
      <w:bookmarkEnd w:id="85"/>
    </w:p>
    <w:tbl>
      <w:tblPr>
        <w:tblStyle w:val="Grilledutableau"/>
        <w:tblW w:w="0" w:type="auto"/>
        <w:tblLook w:val="04A0" w:firstRow="1" w:lastRow="0" w:firstColumn="1" w:lastColumn="0" w:noHBand="0" w:noVBand="1"/>
      </w:tblPr>
      <w:tblGrid>
        <w:gridCol w:w="2127"/>
        <w:gridCol w:w="6935"/>
      </w:tblGrid>
      <w:tr w:rsidR="00F54F86" w:rsidRPr="00A81C10" w14:paraId="2FFFA677" w14:textId="77777777" w:rsidTr="00F54F86">
        <w:tc>
          <w:tcPr>
            <w:tcW w:w="2127" w:type="dxa"/>
            <w:shd w:val="clear" w:color="auto" w:fill="E7E6E6" w:themeFill="background2"/>
          </w:tcPr>
          <w:p w14:paraId="2DF79FD7" w14:textId="77777777" w:rsidR="00F54F86" w:rsidRPr="00264A5C" w:rsidRDefault="00F54F86" w:rsidP="00F54F86">
            <w:pPr>
              <w:rPr>
                <w:b/>
                <w:bCs/>
              </w:rPr>
            </w:pPr>
            <w:r w:rsidRPr="00264A5C">
              <w:rPr>
                <w:b/>
                <w:bCs/>
              </w:rPr>
              <w:t>Ergonomie</w:t>
            </w:r>
          </w:p>
        </w:tc>
        <w:tc>
          <w:tcPr>
            <w:tcW w:w="6935" w:type="dxa"/>
            <w:shd w:val="clear" w:color="auto" w:fill="E7E6E6" w:themeFill="background2"/>
          </w:tcPr>
          <w:p w14:paraId="0FBBBAF3" w14:textId="7CD50653" w:rsidR="00F54F86" w:rsidRPr="00F065E7" w:rsidRDefault="00F54F86" w:rsidP="00F54F86">
            <w:r>
              <w:t>L'affichage de la commande sélectionné se fait sous forme d'images représentant uniquement les pizzas avec un conteur indiquant la quantité.</w:t>
            </w:r>
          </w:p>
        </w:tc>
      </w:tr>
      <w:tr w:rsidR="00F54F86" w14:paraId="5696994D" w14:textId="77777777" w:rsidTr="00F54F86">
        <w:tc>
          <w:tcPr>
            <w:tcW w:w="2127" w:type="dxa"/>
          </w:tcPr>
          <w:p w14:paraId="7DA1E0D1" w14:textId="77777777" w:rsidR="00F54F86" w:rsidRPr="00264A5C" w:rsidRDefault="00F54F86" w:rsidP="00F54F86">
            <w:pPr>
              <w:rPr>
                <w:b/>
                <w:bCs/>
              </w:rPr>
            </w:pPr>
            <w:r w:rsidRPr="00264A5C">
              <w:rPr>
                <w:b/>
                <w:bCs/>
              </w:rPr>
              <w:t>Performances attendues</w:t>
            </w:r>
          </w:p>
        </w:tc>
        <w:tc>
          <w:tcPr>
            <w:tcW w:w="6935" w:type="dxa"/>
          </w:tcPr>
          <w:p w14:paraId="463ABDF7" w14:textId="7A348224" w:rsidR="00F54F86" w:rsidRPr="00F065E7" w:rsidRDefault="00F54F86" w:rsidP="00F54F86"/>
        </w:tc>
      </w:tr>
      <w:tr w:rsidR="00F54F86" w14:paraId="1B1C3F25" w14:textId="77777777" w:rsidTr="00F54F86">
        <w:tc>
          <w:tcPr>
            <w:tcW w:w="2127" w:type="dxa"/>
            <w:shd w:val="clear" w:color="auto" w:fill="E7E6E6" w:themeFill="background2"/>
          </w:tcPr>
          <w:p w14:paraId="6A840061" w14:textId="77777777" w:rsidR="00F54F86" w:rsidRPr="00264A5C" w:rsidRDefault="00F54F86" w:rsidP="00F54F86">
            <w:pPr>
              <w:rPr>
                <w:b/>
                <w:bCs/>
              </w:rPr>
            </w:pPr>
            <w:r w:rsidRPr="00264A5C">
              <w:rPr>
                <w:b/>
                <w:bCs/>
              </w:rPr>
              <w:t>Problèmes non résolus</w:t>
            </w:r>
          </w:p>
        </w:tc>
        <w:tc>
          <w:tcPr>
            <w:tcW w:w="6935" w:type="dxa"/>
            <w:shd w:val="clear" w:color="auto" w:fill="E7E6E6" w:themeFill="background2"/>
          </w:tcPr>
          <w:p w14:paraId="650F682C" w14:textId="73C3C367" w:rsidR="00F54F86" w:rsidRDefault="00F54F86" w:rsidP="00F54F86">
            <w:r>
              <w:t>Validation de la fin de préparation pour chaque pizza qui lancerait automatiquement l'étape suivante si toutes les pizzas sont cuites.</w:t>
            </w:r>
          </w:p>
        </w:tc>
      </w:tr>
    </w:tbl>
    <w:p w14:paraId="77AF30A0" w14:textId="77777777" w:rsidR="000C22CF" w:rsidRDefault="000C22CF" w:rsidP="000C22CF"/>
    <w:p w14:paraId="16E9720C" w14:textId="77777777" w:rsidR="000C22CF" w:rsidRDefault="000C22CF" w:rsidP="000C22CF">
      <w:pPr>
        <w:pStyle w:val="Titre3"/>
      </w:pPr>
      <w:bookmarkStart w:id="86" w:name="_Toc18000872"/>
      <w:r>
        <w:t>User Story.</w:t>
      </w:r>
      <w:bookmarkEnd w:id="86"/>
    </w:p>
    <w:p w14:paraId="14C8FD05" w14:textId="77777777" w:rsidR="000C22CF" w:rsidRDefault="000C22CF" w:rsidP="000C22CF">
      <w:pPr>
        <w:jc w:val="left"/>
      </w:pPr>
    </w:p>
    <w:tbl>
      <w:tblPr>
        <w:tblStyle w:val="Grilledutableau"/>
        <w:tblW w:w="0" w:type="auto"/>
        <w:tblLook w:val="04A0" w:firstRow="1" w:lastRow="0" w:firstColumn="1" w:lastColumn="0" w:noHBand="0" w:noVBand="1"/>
      </w:tblPr>
      <w:tblGrid>
        <w:gridCol w:w="1413"/>
        <w:gridCol w:w="7649"/>
      </w:tblGrid>
      <w:tr w:rsidR="000C22CF" w14:paraId="447B30C3" w14:textId="77777777" w:rsidTr="00753101">
        <w:tc>
          <w:tcPr>
            <w:tcW w:w="1413" w:type="dxa"/>
          </w:tcPr>
          <w:p w14:paraId="7D9F674E" w14:textId="499F3FF4" w:rsidR="000C22CF" w:rsidRDefault="000C22CF" w:rsidP="000C22CF">
            <w:pPr>
              <w:jc w:val="center"/>
            </w:pPr>
            <w:r>
              <w:rPr>
                <w:noProof/>
              </w:rPr>
              <w:drawing>
                <wp:inline distT="0" distB="0" distL="0" distR="0" wp14:anchorId="7370319A" wp14:editId="322BDA55">
                  <wp:extent cx="720000" cy="820800"/>
                  <wp:effectExtent l="0" t="0" r="4445"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0000" cy="820800"/>
                          </a:xfrm>
                          <a:prstGeom prst="rect">
                            <a:avLst/>
                          </a:prstGeom>
                          <a:noFill/>
                          <a:ln>
                            <a:noFill/>
                          </a:ln>
                        </pic:spPr>
                      </pic:pic>
                    </a:graphicData>
                  </a:graphic>
                </wp:inline>
              </w:drawing>
            </w:r>
          </w:p>
        </w:tc>
        <w:tc>
          <w:tcPr>
            <w:tcW w:w="7649" w:type="dxa"/>
          </w:tcPr>
          <w:p w14:paraId="674B07E8" w14:textId="25647C09" w:rsidR="000C22CF" w:rsidRDefault="000C22CF" w:rsidP="00753101">
            <w:pPr>
              <w:jc w:val="left"/>
            </w:pPr>
            <w:r>
              <w:t>En tant que Luigi je dois signaler que je prépare une commande pour que personne ne puisse la modifier et indiquer.</w:t>
            </w:r>
          </w:p>
        </w:tc>
      </w:tr>
    </w:tbl>
    <w:p w14:paraId="06104689" w14:textId="77777777" w:rsidR="00753101" w:rsidRDefault="00753101" w:rsidP="00753101">
      <w:pPr>
        <w:jc w:val="left"/>
      </w:pPr>
    </w:p>
    <w:tbl>
      <w:tblPr>
        <w:tblStyle w:val="Grilledutableau"/>
        <w:tblW w:w="0" w:type="auto"/>
        <w:tblLook w:val="04A0" w:firstRow="1" w:lastRow="0" w:firstColumn="1" w:lastColumn="0" w:noHBand="0" w:noVBand="1"/>
      </w:tblPr>
      <w:tblGrid>
        <w:gridCol w:w="1413"/>
        <w:gridCol w:w="7649"/>
      </w:tblGrid>
      <w:tr w:rsidR="00753101" w14:paraId="0C62CE52" w14:textId="77777777" w:rsidTr="00753101">
        <w:tc>
          <w:tcPr>
            <w:tcW w:w="1413" w:type="dxa"/>
          </w:tcPr>
          <w:p w14:paraId="396E9A2F" w14:textId="19449174" w:rsidR="00753101" w:rsidRDefault="00753101" w:rsidP="00753101">
            <w:pPr>
              <w:jc w:val="center"/>
            </w:pPr>
            <w:r>
              <w:rPr>
                <w:noProof/>
              </w:rPr>
              <w:drawing>
                <wp:inline distT="0" distB="0" distL="0" distR="0" wp14:anchorId="768CD2CC" wp14:editId="1BA00E6D">
                  <wp:extent cx="720000" cy="900000"/>
                  <wp:effectExtent l="0" t="0" r="4445"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0000" cy="900000"/>
                          </a:xfrm>
                          <a:prstGeom prst="rect">
                            <a:avLst/>
                          </a:prstGeom>
                          <a:noFill/>
                          <a:ln>
                            <a:noFill/>
                          </a:ln>
                        </pic:spPr>
                      </pic:pic>
                    </a:graphicData>
                  </a:graphic>
                </wp:inline>
              </w:drawing>
            </w:r>
          </w:p>
        </w:tc>
        <w:tc>
          <w:tcPr>
            <w:tcW w:w="7649" w:type="dxa"/>
          </w:tcPr>
          <w:p w14:paraId="631DE18D" w14:textId="3D58BD07" w:rsidR="00753101" w:rsidRDefault="00753101" w:rsidP="00753101">
            <w:pPr>
              <w:jc w:val="left"/>
            </w:pPr>
            <w:r>
              <w:t>En tant que Maguy je veux que le temps soit indiqué lors du lancement de la préparation pour suivre la vitesse d'exécution.</w:t>
            </w:r>
          </w:p>
        </w:tc>
      </w:tr>
    </w:tbl>
    <w:p w14:paraId="4591C913" w14:textId="77777777" w:rsidR="00753101" w:rsidRDefault="00753101" w:rsidP="00753101"/>
    <w:p w14:paraId="10DF730A" w14:textId="77777777" w:rsidR="00753101" w:rsidRDefault="00753101" w:rsidP="00530EE2"/>
    <w:p w14:paraId="3ADAC7EC" w14:textId="5DD3F640" w:rsidR="00C7318C" w:rsidRDefault="00C7318C" w:rsidP="005A7460"/>
    <w:p w14:paraId="279AEF76" w14:textId="77777777" w:rsidR="00530EE2" w:rsidRDefault="00530EE2" w:rsidP="005A7460"/>
    <w:p w14:paraId="40CF17CA" w14:textId="08B85D85" w:rsidR="000632B4" w:rsidRDefault="000632B4">
      <w:pPr>
        <w:jc w:val="left"/>
      </w:pPr>
      <w:r>
        <w:br w:type="page"/>
      </w:r>
    </w:p>
    <w:p w14:paraId="379EE321" w14:textId="39C72F0E" w:rsidR="007C235C" w:rsidRDefault="007C235C" w:rsidP="007C235C">
      <w:pPr>
        <w:pStyle w:val="Titre2"/>
      </w:pPr>
      <w:bookmarkStart w:id="87" w:name="_Toc18000873"/>
      <w:r>
        <w:t>Cas d'utilisation &lt;&lt;Consulter recettes&gt;&gt;</w:t>
      </w:r>
      <w:bookmarkEnd w:id="87"/>
    </w:p>
    <w:p w14:paraId="657C41DA" w14:textId="77777777" w:rsidR="007C235C" w:rsidRPr="00A81C10" w:rsidRDefault="007C235C" w:rsidP="007C235C">
      <w:pPr>
        <w:pStyle w:val="Titre3"/>
      </w:pPr>
      <w:bookmarkStart w:id="88" w:name="_Toc18000874"/>
      <w:r>
        <w:t>Identification</w:t>
      </w:r>
      <w:bookmarkEnd w:id="88"/>
    </w:p>
    <w:tbl>
      <w:tblPr>
        <w:tblStyle w:val="Grilledutableau"/>
        <w:tblW w:w="9067" w:type="dxa"/>
        <w:tblLook w:val="04A0" w:firstRow="1" w:lastRow="0" w:firstColumn="1" w:lastColumn="0" w:noHBand="0" w:noVBand="1"/>
      </w:tblPr>
      <w:tblGrid>
        <w:gridCol w:w="2119"/>
        <w:gridCol w:w="6948"/>
      </w:tblGrid>
      <w:tr w:rsidR="007C235C" w14:paraId="3FAC171B" w14:textId="77777777" w:rsidTr="00F54F86">
        <w:tc>
          <w:tcPr>
            <w:tcW w:w="0" w:type="auto"/>
            <w:shd w:val="clear" w:color="auto" w:fill="E7E6E6" w:themeFill="background2"/>
          </w:tcPr>
          <w:p w14:paraId="6AF7325E" w14:textId="77777777" w:rsidR="007C235C" w:rsidRPr="00A14E6E" w:rsidRDefault="007C235C" w:rsidP="00F54F86">
            <w:pPr>
              <w:rPr>
                <w:b/>
                <w:bCs/>
              </w:rPr>
            </w:pPr>
            <w:r w:rsidRPr="00A14E6E">
              <w:rPr>
                <w:b/>
                <w:bCs/>
              </w:rPr>
              <w:t>Numéro</w:t>
            </w:r>
          </w:p>
        </w:tc>
        <w:tc>
          <w:tcPr>
            <w:tcW w:w="6948" w:type="dxa"/>
            <w:shd w:val="clear" w:color="auto" w:fill="E7E6E6" w:themeFill="background2"/>
          </w:tcPr>
          <w:p w14:paraId="285428C0" w14:textId="5500B02B" w:rsidR="007C235C" w:rsidRPr="00264A5C" w:rsidRDefault="007C235C" w:rsidP="00F54F86">
            <w:pPr>
              <w:rPr>
                <w:b/>
                <w:bCs/>
              </w:rPr>
            </w:pPr>
            <w:r>
              <w:rPr>
                <w:b/>
                <w:bCs/>
              </w:rPr>
              <w:t>9</w:t>
            </w:r>
          </w:p>
        </w:tc>
      </w:tr>
      <w:tr w:rsidR="007C235C" w14:paraId="73580CF0" w14:textId="77777777" w:rsidTr="00F54F86">
        <w:tc>
          <w:tcPr>
            <w:tcW w:w="0" w:type="auto"/>
          </w:tcPr>
          <w:p w14:paraId="47FF39FB" w14:textId="77777777" w:rsidR="007C235C" w:rsidRPr="00A14E6E" w:rsidRDefault="007C235C" w:rsidP="00F54F86">
            <w:pPr>
              <w:rPr>
                <w:b/>
                <w:bCs/>
              </w:rPr>
            </w:pPr>
            <w:r w:rsidRPr="00A14E6E">
              <w:rPr>
                <w:b/>
                <w:bCs/>
              </w:rPr>
              <w:t>Nom</w:t>
            </w:r>
          </w:p>
        </w:tc>
        <w:tc>
          <w:tcPr>
            <w:tcW w:w="6948" w:type="dxa"/>
          </w:tcPr>
          <w:p w14:paraId="25601D7D" w14:textId="6896021E" w:rsidR="007C235C" w:rsidRPr="00A14E6E" w:rsidRDefault="007C235C" w:rsidP="00F54F86">
            <w:r>
              <w:t>Consulter recettes (package Commandes)</w:t>
            </w:r>
          </w:p>
        </w:tc>
      </w:tr>
      <w:tr w:rsidR="007C235C" w14:paraId="636E53E1" w14:textId="77777777" w:rsidTr="00F54F86">
        <w:tc>
          <w:tcPr>
            <w:tcW w:w="0" w:type="auto"/>
            <w:shd w:val="clear" w:color="auto" w:fill="E7E6E6" w:themeFill="background2"/>
          </w:tcPr>
          <w:p w14:paraId="13F54CCD" w14:textId="77777777" w:rsidR="007C235C" w:rsidRPr="00A14E6E" w:rsidRDefault="007C235C" w:rsidP="00F54F86">
            <w:pPr>
              <w:rPr>
                <w:b/>
                <w:bCs/>
              </w:rPr>
            </w:pPr>
            <w:r w:rsidRPr="00A14E6E">
              <w:rPr>
                <w:b/>
                <w:bCs/>
              </w:rPr>
              <w:t>A</w:t>
            </w:r>
            <w:r>
              <w:rPr>
                <w:b/>
                <w:bCs/>
              </w:rPr>
              <w:t>c</w:t>
            </w:r>
            <w:r w:rsidRPr="00A14E6E">
              <w:rPr>
                <w:b/>
                <w:bCs/>
              </w:rPr>
              <w:t>teur(s)</w:t>
            </w:r>
          </w:p>
        </w:tc>
        <w:tc>
          <w:tcPr>
            <w:tcW w:w="6948" w:type="dxa"/>
            <w:shd w:val="clear" w:color="auto" w:fill="E7E6E6" w:themeFill="background2"/>
          </w:tcPr>
          <w:p w14:paraId="44900075" w14:textId="77777777" w:rsidR="007C235C" w:rsidRPr="00A14E6E" w:rsidRDefault="007C235C" w:rsidP="00F54F86">
            <w:r>
              <w:t>Pizzaiolo</w:t>
            </w:r>
          </w:p>
        </w:tc>
      </w:tr>
      <w:tr w:rsidR="007C235C" w14:paraId="36297030" w14:textId="77777777" w:rsidTr="00F54F86">
        <w:tc>
          <w:tcPr>
            <w:tcW w:w="0" w:type="auto"/>
          </w:tcPr>
          <w:p w14:paraId="1A94D49A" w14:textId="77777777" w:rsidR="007C235C" w:rsidRPr="00A14E6E" w:rsidRDefault="007C235C" w:rsidP="00F54F86">
            <w:pPr>
              <w:rPr>
                <w:b/>
                <w:bCs/>
              </w:rPr>
            </w:pPr>
            <w:r w:rsidRPr="00A14E6E">
              <w:rPr>
                <w:b/>
                <w:bCs/>
              </w:rPr>
              <w:t>Description succincte</w:t>
            </w:r>
          </w:p>
        </w:tc>
        <w:tc>
          <w:tcPr>
            <w:tcW w:w="6948" w:type="dxa"/>
          </w:tcPr>
          <w:p w14:paraId="5AACE711" w14:textId="344FDB0E" w:rsidR="007C235C" w:rsidRPr="00A14E6E" w:rsidRDefault="007C235C" w:rsidP="00F54F86">
            <w:r>
              <w:t>Le pizzaiolo clique sur une pizza de la commande qu'il est en train de préparé.</w:t>
            </w:r>
          </w:p>
        </w:tc>
      </w:tr>
      <w:tr w:rsidR="007C235C" w:rsidRPr="00D2552F" w14:paraId="7E95451A" w14:textId="77777777" w:rsidTr="00F54F86">
        <w:tc>
          <w:tcPr>
            <w:tcW w:w="0" w:type="auto"/>
            <w:shd w:val="clear" w:color="auto" w:fill="E7E6E6" w:themeFill="background2"/>
          </w:tcPr>
          <w:p w14:paraId="6EC1A253" w14:textId="77777777" w:rsidR="007C235C" w:rsidRPr="00A14E6E" w:rsidRDefault="007C235C" w:rsidP="00F54F86">
            <w:pPr>
              <w:rPr>
                <w:b/>
                <w:bCs/>
              </w:rPr>
            </w:pPr>
            <w:r w:rsidRPr="00A14E6E">
              <w:rPr>
                <w:b/>
                <w:bCs/>
              </w:rPr>
              <w:t>Auteur</w:t>
            </w:r>
          </w:p>
        </w:tc>
        <w:tc>
          <w:tcPr>
            <w:tcW w:w="6948" w:type="dxa"/>
            <w:shd w:val="clear" w:color="auto" w:fill="E7E6E6" w:themeFill="background2"/>
          </w:tcPr>
          <w:p w14:paraId="157D2F89" w14:textId="77777777" w:rsidR="007C235C" w:rsidRPr="00FD3206" w:rsidRDefault="007C235C" w:rsidP="00F54F86">
            <w:pPr>
              <w:rPr>
                <w:lang w:val="pt-PT"/>
              </w:rPr>
            </w:pPr>
            <w:r w:rsidRPr="00FD3206">
              <w:rPr>
                <w:lang w:val="pt-PT"/>
              </w:rPr>
              <w:t>P.-E.</w:t>
            </w:r>
            <w:r>
              <w:rPr>
                <w:lang w:val="pt-PT"/>
              </w:rPr>
              <w:t xml:space="preserve"> </w:t>
            </w:r>
            <w:r w:rsidRPr="00FD3206">
              <w:rPr>
                <w:lang w:val="pt-PT"/>
              </w:rPr>
              <w:t>DOS SANTOS FACAO</w:t>
            </w:r>
          </w:p>
        </w:tc>
      </w:tr>
      <w:tr w:rsidR="007C235C" w14:paraId="53C7C218" w14:textId="77777777" w:rsidTr="00F54F86">
        <w:tc>
          <w:tcPr>
            <w:tcW w:w="0" w:type="auto"/>
          </w:tcPr>
          <w:p w14:paraId="3F88E856" w14:textId="77777777" w:rsidR="007C235C" w:rsidRPr="00A14E6E" w:rsidRDefault="007C235C" w:rsidP="00F54F86">
            <w:pPr>
              <w:rPr>
                <w:b/>
                <w:bCs/>
              </w:rPr>
            </w:pPr>
            <w:r w:rsidRPr="00A14E6E">
              <w:rPr>
                <w:b/>
                <w:bCs/>
              </w:rPr>
              <w:t>Date(s)</w:t>
            </w:r>
          </w:p>
        </w:tc>
        <w:tc>
          <w:tcPr>
            <w:tcW w:w="6948" w:type="dxa"/>
          </w:tcPr>
          <w:p w14:paraId="024608AF" w14:textId="77777777" w:rsidR="007C235C" w:rsidRPr="00A14E6E" w:rsidRDefault="007C235C" w:rsidP="00F54F86">
            <w:r>
              <w:t xml:space="preserve">30/07/3 </w:t>
            </w:r>
            <w:r w:rsidRPr="00A14E6E">
              <w:t>(</w:t>
            </w:r>
            <w:r>
              <w:t>première</w:t>
            </w:r>
            <w:r w:rsidRPr="00A14E6E">
              <w:t xml:space="preserve"> rédaction)</w:t>
            </w:r>
          </w:p>
        </w:tc>
      </w:tr>
      <w:tr w:rsidR="007C235C" w14:paraId="0E44C1DB" w14:textId="77777777" w:rsidTr="00F54F86">
        <w:tc>
          <w:tcPr>
            <w:tcW w:w="0" w:type="auto"/>
            <w:shd w:val="clear" w:color="auto" w:fill="E7E6E6" w:themeFill="background2"/>
          </w:tcPr>
          <w:p w14:paraId="316DE61E" w14:textId="77777777" w:rsidR="007C235C" w:rsidRPr="00A14E6E" w:rsidRDefault="007C235C" w:rsidP="00F54F86">
            <w:pPr>
              <w:rPr>
                <w:b/>
                <w:bCs/>
              </w:rPr>
            </w:pPr>
            <w:r w:rsidRPr="00A14E6E">
              <w:rPr>
                <w:b/>
                <w:bCs/>
              </w:rPr>
              <w:t>Préconditions</w:t>
            </w:r>
          </w:p>
        </w:tc>
        <w:tc>
          <w:tcPr>
            <w:tcW w:w="6948" w:type="dxa"/>
            <w:shd w:val="clear" w:color="auto" w:fill="E7E6E6" w:themeFill="background2"/>
          </w:tcPr>
          <w:p w14:paraId="6021DDBF" w14:textId="535E1956" w:rsidR="007C235C" w:rsidRPr="00A14E6E" w:rsidRDefault="007C235C" w:rsidP="00F54F86">
            <w:r>
              <w:t>L'utilisateur doit être authentifié en tant que Pizzaiolo et il a sélectionné une commande pour la préparer.</w:t>
            </w:r>
          </w:p>
        </w:tc>
      </w:tr>
      <w:tr w:rsidR="007C235C" w14:paraId="1292C5B9" w14:textId="77777777" w:rsidTr="00F54F86">
        <w:tc>
          <w:tcPr>
            <w:tcW w:w="0" w:type="auto"/>
          </w:tcPr>
          <w:p w14:paraId="7ECD9D63" w14:textId="77777777" w:rsidR="007C235C" w:rsidRPr="00A14E6E" w:rsidRDefault="007C235C" w:rsidP="00F54F86">
            <w:pPr>
              <w:rPr>
                <w:b/>
                <w:bCs/>
              </w:rPr>
            </w:pPr>
            <w:r w:rsidRPr="00A14E6E">
              <w:rPr>
                <w:b/>
                <w:bCs/>
              </w:rPr>
              <w:t>Démarrage</w:t>
            </w:r>
          </w:p>
        </w:tc>
        <w:tc>
          <w:tcPr>
            <w:tcW w:w="6948" w:type="dxa"/>
          </w:tcPr>
          <w:p w14:paraId="311BCCF6" w14:textId="78F29744" w:rsidR="007C235C" w:rsidRPr="00A14E6E" w:rsidRDefault="007C235C" w:rsidP="00F54F86">
            <w:r>
              <w:t>L'utilisateur clique sur une pizza.</w:t>
            </w:r>
          </w:p>
        </w:tc>
      </w:tr>
    </w:tbl>
    <w:p w14:paraId="23B80135" w14:textId="77777777" w:rsidR="007C235C" w:rsidRDefault="007C235C" w:rsidP="007C235C"/>
    <w:p w14:paraId="65130E2A" w14:textId="77777777" w:rsidR="007C235C" w:rsidRPr="00264A5C" w:rsidRDefault="007C235C" w:rsidP="007C235C">
      <w:pPr>
        <w:pStyle w:val="Titre3"/>
      </w:pPr>
      <w:bookmarkStart w:id="89" w:name="_Toc18000875"/>
      <w:r w:rsidRPr="00264A5C">
        <w:t>Le dialogue : le scénario nominal.</w:t>
      </w:r>
      <w:bookmarkEnd w:id="89"/>
    </w:p>
    <w:tbl>
      <w:tblPr>
        <w:tblStyle w:val="Grilledutableau"/>
        <w:tblW w:w="0" w:type="auto"/>
        <w:tblLook w:val="04A0" w:firstRow="1" w:lastRow="0" w:firstColumn="1" w:lastColumn="0" w:noHBand="0" w:noVBand="1"/>
      </w:tblPr>
      <w:tblGrid>
        <w:gridCol w:w="2127"/>
        <w:gridCol w:w="3914"/>
        <w:gridCol w:w="3021"/>
      </w:tblGrid>
      <w:tr w:rsidR="007C235C" w14:paraId="33B69C9F" w14:textId="77777777" w:rsidTr="00F54F86">
        <w:tc>
          <w:tcPr>
            <w:tcW w:w="2127" w:type="dxa"/>
            <w:shd w:val="clear" w:color="auto" w:fill="E7E6E6" w:themeFill="background2"/>
          </w:tcPr>
          <w:p w14:paraId="27135F24" w14:textId="77777777" w:rsidR="007C235C" w:rsidRPr="00264A5C" w:rsidRDefault="007C235C" w:rsidP="00F54F86">
            <w:pPr>
              <w:rPr>
                <w:b/>
                <w:bCs/>
              </w:rPr>
            </w:pPr>
            <w:r w:rsidRPr="00264A5C">
              <w:rPr>
                <w:b/>
                <w:bCs/>
              </w:rPr>
              <w:t>Étape du scénario</w:t>
            </w:r>
          </w:p>
        </w:tc>
        <w:tc>
          <w:tcPr>
            <w:tcW w:w="3914" w:type="dxa"/>
            <w:shd w:val="clear" w:color="auto" w:fill="E7E6E6" w:themeFill="background2"/>
          </w:tcPr>
          <w:p w14:paraId="2D35A18D" w14:textId="77777777" w:rsidR="007C235C" w:rsidRPr="00264A5C" w:rsidRDefault="007C235C" w:rsidP="00F54F86">
            <w:pPr>
              <w:rPr>
                <w:b/>
                <w:bCs/>
              </w:rPr>
            </w:pPr>
            <w:r w:rsidRPr="00264A5C">
              <w:rPr>
                <w:b/>
                <w:bCs/>
              </w:rPr>
              <w:t>Utilisateur</w:t>
            </w:r>
          </w:p>
        </w:tc>
        <w:tc>
          <w:tcPr>
            <w:tcW w:w="3021" w:type="dxa"/>
            <w:shd w:val="clear" w:color="auto" w:fill="E7E6E6" w:themeFill="background2"/>
          </w:tcPr>
          <w:p w14:paraId="7D835DE9" w14:textId="77777777" w:rsidR="007C235C" w:rsidRPr="00264A5C" w:rsidRDefault="007C235C" w:rsidP="00F54F86">
            <w:pPr>
              <w:rPr>
                <w:b/>
                <w:bCs/>
              </w:rPr>
            </w:pPr>
            <w:r w:rsidRPr="00264A5C">
              <w:rPr>
                <w:b/>
                <w:bCs/>
              </w:rPr>
              <w:t>Système</w:t>
            </w:r>
          </w:p>
        </w:tc>
      </w:tr>
      <w:tr w:rsidR="007C235C" w14:paraId="1700F5AD" w14:textId="77777777" w:rsidTr="00F54F86">
        <w:tc>
          <w:tcPr>
            <w:tcW w:w="2127" w:type="dxa"/>
          </w:tcPr>
          <w:p w14:paraId="7FA345AB" w14:textId="77777777" w:rsidR="007C235C" w:rsidRPr="00264A5C" w:rsidRDefault="007C235C" w:rsidP="00F54F86">
            <w:pPr>
              <w:rPr>
                <w:b/>
                <w:bCs/>
              </w:rPr>
            </w:pPr>
            <w:r w:rsidRPr="00264A5C">
              <w:rPr>
                <w:b/>
                <w:bCs/>
              </w:rPr>
              <w:t>1.</w:t>
            </w:r>
          </w:p>
        </w:tc>
        <w:tc>
          <w:tcPr>
            <w:tcW w:w="3914" w:type="dxa"/>
          </w:tcPr>
          <w:p w14:paraId="35B49D05" w14:textId="77777777" w:rsidR="007C235C" w:rsidRDefault="007C235C" w:rsidP="00F54F86"/>
        </w:tc>
        <w:tc>
          <w:tcPr>
            <w:tcW w:w="3021" w:type="dxa"/>
          </w:tcPr>
          <w:p w14:paraId="6CF891DE" w14:textId="77777777" w:rsidR="007C235C" w:rsidRDefault="007C235C" w:rsidP="00F54F86">
            <w:r>
              <w:t>Vérification du type d'utilisateur connecté.</w:t>
            </w:r>
          </w:p>
        </w:tc>
      </w:tr>
      <w:tr w:rsidR="007C235C" w14:paraId="3A4BFFE6" w14:textId="77777777" w:rsidTr="00F54F86">
        <w:tc>
          <w:tcPr>
            <w:tcW w:w="2127" w:type="dxa"/>
            <w:shd w:val="clear" w:color="auto" w:fill="E7E6E6" w:themeFill="background2"/>
          </w:tcPr>
          <w:p w14:paraId="1ADDA36D" w14:textId="77777777" w:rsidR="007C235C" w:rsidRPr="00264A5C" w:rsidRDefault="007C235C" w:rsidP="00F54F86">
            <w:pPr>
              <w:rPr>
                <w:b/>
                <w:bCs/>
              </w:rPr>
            </w:pPr>
            <w:r w:rsidRPr="00264A5C">
              <w:rPr>
                <w:b/>
                <w:bCs/>
              </w:rPr>
              <w:t>2.</w:t>
            </w:r>
          </w:p>
        </w:tc>
        <w:tc>
          <w:tcPr>
            <w:tcW w:w="3914" w:type="dxa"/>
            <w:shd w:val="clear" w:color="auto" w:fill="E7E6E6" w:themeFill="background2"/>
          </w:tcPr>
          <w:p w14:paraId="43D33B34" w14:textId="77777777" w:rsidR="007C235C" w:rsidRDefault="007C235C" w:rsidP="00F54F86"/>
        </w:tc>
        <w:tc>
          <w:tcPr>
            <w:tcW w:w="3021" w:type="dxa"/>
            <w:shd w:val="clear" w:color="auto" w:fill="E7E6E6" w:themeFill="background2"/>
          </w:tcPr>
          <w:p w14:paraId="199312FC" w14:textId="00233E3F" w:rsidR="007C235C" w:rsidRDefault="007C235C" w:rsidP="00F54F86">
            <w:r>
              <w:t>Affichage de la recette de la pizza sélectionnée.</w:t>
            </w:r>
          </w:p>
        </w:tc>
      </w:tr>
    </w:tbl>
    <w:p w14:paraId="1FE7DBFE" w14:textId="77777777" w:rsidR="007C235C" w:rsidRDefault="007C235C" w:rsidP="007C235C"/>
    <w:p w14:paraId="1CEF670F" w14:textId="77777777" w:rsidR="007C235C" w:rsidRDefault="007C235C" w:rsidP="007C235C">
      <w:pPr>
        <w:pStyle w:val="Titre3"/>
      </w:pPr>
      <w:bookmarkStart w:id="90" w:name="_Toc18000876"/>
      <w:r>
        <w:t>La fin et les postconditions.</w:t>
      </w:r>
      <w:bookmarkEnd w:id="90"/>
    </w:p>
    <w:tbl>
      <w:tblPr>
        <w:tblStyle w:val="Grilledutableau"/>
        <w:tblW w:w="0" w:type="auto"/>
        <w:tblLook w:val="04A0" w:firstRow="1" w:lastRow="0" w:firstColumn="1" w:lastColumn="0" w:noHBand="0" w:noVBand="1"/>
      </w:tblPr>
      <w:tblGrid>
        <w:gridCol w:w="2127"/>
        <w:gridCol w:w="6935"/>
      </w:tblGrid>
      <w:tr w:rsidR="007C235C" w14:paraId="1188C04E" w14:textId="77777777" w:rsidTr="00F54F86">
        <w:tc>
          <w:tcPr>
            <w:tcW w:w="2127" w:type="dxa"/>
            <w:shd w:val="clear" w:color="auto" w:fill="E7E6E6" w:themeFill="background2"/>
          </w:tcPr>
          <w:p w14:paraId="27515E60" w14:textId="77777777" w:rsidR="007C235C" w:rsidRPr="00264A5C" w:rsidRDefault="007C235C" w:rsidP="00F54F86">
            <w:pPr>
              <w:rPr>
                <w:b/>
                <w:bCs/>
              </w:rPr>
            </w:pPr>
            <w:r w:rsidRPr="00264A5C">
              <w:rPr>
                <w:b/>
                <w:bCs/>
              </w:rPr>
              <w:t>Fin</w:t>
            </w:r>
          </w:p>
        </w:tc>
        <w:tc>
          <w:tcPr>
            <w:tcW w:w="6935" w:type="dxa"/>
            <w:shd w:val="clear" w:color="auto" w:fill="E7E6E6" w:themeFill="background2"/>
          </w:tcPr>
          <w:p w14:paraId="779E5DFE" w14:textId="6ECFF224" w:rsidR="007C235C" w:rsidRPr="003D6F76" w:rsidRDefault="007C235C" w:rsidP="00F54F86">
            <w:r w:rsidRPr="003D6F76">
              <w:t xml:space="preserve">Scénario </w:t>
            </w:r>
            <w:r>
              <w:t>nominal : après le point 2 avec l'affichage de la recette.</w:t>
            </w:r>
          </w:p>
        </w:tc>
      </w:tr>
      <w:tr w:rsidR="007C235C" w14:paraId="296BF0BF" w14:textId="77777777" w:rsidTr="00F54F86">
        <w:tc>
          <w:tcPr>
            <w:tcW w:w="2127" w:type="dxa"/>
          </w:tcPr>
          <w:p w14:paraId="46461A85" w14:textId="77777777" w:rsidR="007C235C" w:rsidRPr="00264A5C" w:rsidRDefault="007C235C" w:rsidP="00F54F86">
            <w:pPr>
              <w:rPr>
                <w:b/>
                <w:bCs/>
              </w:rPr>
            </w:pPr>
            <w:r w:rsidRPr="00264A5C">
              <w:rPr>
                <w:b/>
                <w:bCs/>
              </w:rPr>
              <w:t>Postconditions</w:t>
            </w:r>
          </w:p>
        </w:tc>
        <w:tc>
          <w:tcPr>
            <w:tcW w:w="6935" w:type="dxa"/>
          </w:tcPr>
          <w:p w14:paraId="0A744446" w14:textId="0BA08D51" w:rsidR="007C235C" w:rsidRDefault="007C235C" w:rsidP="00F54F86">
            <w:r>
              <w:t>Aucunes.</w:t>
            </w:r>
          </w:p>
        </w:tc>
      </w:tr>
    </w:tbl>
    <w:p w14:paraId="2CFF9585" w14:textId="77777777" w:rsidR="007C235C" w:rsidRDefault="007C235C" w:rsidP="007C235C"/>
    <w:p w14:paraId="07F14D86" w14:textId="77777777" w:rsidR="000632B4" w:rsidRDefault="000632B4" w:rsidP="000632B4">
      <w:pPr>
        <w:pStyle w:val="Titre3"/>
      </w:pPr>
      <w:bookmarkStart w:id="91" w:name="_Toc18000877"/>
      <w:r>
        <w:t>Compléments.</w:t>
      </w:r>
      <w:bookmarkEnd w:id="91"/>
    </w:p>
    <w:tbl>
      <w:tblPr>
        <w:tblStyle w:val="Grilledutableau"/>
        <w:tblW w:w="0" w:type="auto"/>
        <w:tblLook w:val="04A0" w:firstRow="1" w:lastRow="0" w:firstColumn="1" w:lastColumn="0" w:noHBand="0" w:noVBand="1"/>
      </w:tblPr>
      <w:tblGrid>
        <w:gridCol w:w="2127"/>
        <w:gridCol w:w="6935"/>
      </w:tblGrid>
      <w:tr w:rsidR="000632B4" w:rsidRPr="00A81C10" w14:paraId="4FCA0D85" w14:textId="77777777" w:rsidTr="002D511E">
        <w:tc>
          <w:tcPr>
            <w:tcW w:w="2127" w:type="dxa"/>
            <w:shd w:val="clear" w:color="auto" w:fill="E7E6E6" w:themeFill="background2"/>
          </w:tcPr>
          <w:p w14:paraId="4F37D011" w14:textId="77777777" w:rsidR="000632B4" w:rsidRPr="00264A5C" w:rsidRDefault="000632B4" w:rsidP="002D511E">
            <w:pPr>
              <w:rPr>
                <w:b/>
                <w:bCs/>
              </w:rPr>
            </w:pPr>
            <w:r w:rsidRPr="00264A5C">
              <w:rPr>
                <w:b/>
                <w:bCs/>
              </w:rPr>
              <w:t>Ergonomie</w:t>
            </w:r>
          </w:p>
        </w:tc>
        <w:tc>
          <w:tcPr>
            <w:tcW w:w="6935" w:type="dxa"/>
            <w:shd w:val="clear" w:color="auto" w:fill="E7E6E6" w:themeFill="background2"/>
          </w:tcPr>
          <w:p w14:paraId="2B35F378" w14:textId="26DC7896" w:rsidR="000632B4" w:rsidRPr="00F065E7" w:rsidRDefault="000632B4" w:rsidP="002D511E">
            <w:r>
              <w:t>Au lieu d'afficher la composition de chaque pizza par simple clic, pour le Pizzaiolo on affiche la recette.</w:t>
            </w:r>
          </w:p>
        </w:tc>
      </w:tr>
      <w:tr w:rsidR="000632B4" w14:paraId="5E81296B" w14:textId="77777777" w:rsidTr="002D511E">
        <w:tc>
          <w:tcPr>
            <w:tcW w:w="2127" w:type="dxa"/>
          </w:tcPr>
          <w:p w14:paraId="157599BC" w14:textId="77777777" w:rsidR="000632B4" w:rsidRPr="00264A5C" w:rsidRDefault="000632B4" w:rsidP="002D511E">
            <w:pPr>
              <w:rPr>
                <w:b/>
                <w:bCs/>
              </w:rPr>
            </w:pPr>
            <w:r w:rsidRPr="00264A5C">
              <w:rPr>
                <w:b/>
                <w:bCs/>
              </w:rPr>
              <w:t>Performances attendues</w:t>
            </w:r>
          </w:p>
        </w:tc>
        <w:tc>
          <w:tcPr>
            <w:tcW w:w="6935" w:type="dxa"/>
          </w:tcPr>
          <w:p w14:paraId="5B9782C8" w14:textId="037259E5" w:rsidR="000632B4" w:rsidRPr="00F065E7" w:rsidRDefault="000632B4" w:rsidP="002D511E"/>
        </w:tc>
      </w:tr>
      <w:tr w:rsidR="000632B4" w14:paraId="3A33A059" w14:textId="77777777" w:rsidTr="002D511E">
        <w:tc>
          <w:tcPr>
            <w:tcW w:w="2127" w:type="dxa"/>
            <w:shd w:val="clear" w:color="auto" w:fill="E7E6E6" w:themeFill="background2"/>
          </w:tcPr>
          <w:p w14:paraId="1C1EC3E4" w14:textId="77777777" w:rsidR="000632B4" w:rsidRPr="00264A5C" w:rsidRDefault="000632B4" w:rsidP="002D511E">
            <w:pPr>
              <w:rPr>
                <w:b/>
                <w:bCs/>
              </w:rPr>
            </w:pPr>
            <w:r w:rsidRPr="00264A5C">
              <w:rPr>
                <w:b/>
                <w:bCs/>
              </w:rPr>
              <w:t>Problèmes non résolus</w:t>
            </w:r>
          </w:p>
        </w:tc>
        <w:tc>
          <w:tcPr>
            <w:tcW w:w="6935" w:type="dxa"/>
            <w:shd w:val="clear" w:color="auto" w:fill="E7E6E6" w:themeFill="background2"/>
          </w:tcPr>
          <w:p w14:paraId="634DC962" w14:textId="77777777" w:rsidR="000632B4" w:rsidRDefault="000632B4" w:rsidP="002D511E"/>
        </w:tc>
      </w:tr>
    </w:tbl>
    <w:p w14:paraId="6A91F220" w14:textId="77777777" w:rsidR="00753101" w:rsidRDefault="00753101" w:rsidP="00753101"/>
    <w:p w14:paraId="7C02959B" w14:textId="77777777" w:rsidR="00753101" w:rsidRDefault="00753101" w:rsidP="00753101">
      <w:pPr>
        <w:pStyle w:val="Titre3"/>
      </w:pPr>
      <w:bookmarkStart w:id="92" w:name="_Toc18000878"/>
      <w:r>
        <w:t>User Story.</w:t>
      </w:r>
      <w:bookmarkEnd w:id="92"/>
    </w:p>
    <w:p w14:paraId="0A324F4D" w14:textId="77777777" w:rsidR="00753101" w:rsidRDefault="00753101" w:rsidP="00753101">
      <w:pPr>
        <w:jc w:val="left"/>
      </w:pPr>
    </w:p>
    <w:tbl>
      <w:tblPr>
        <w:tblStyle w:val="Grilledutableau"/>
        <w:tblW w:w="0" w:type="auto"/>
        <w:tblLook w:val="04A0" w:firstRow="1" w:lastRow="0" w:firstColumn="1" w:lastColumn="0" w:noHBand="0" w:noVBand="1"/>
      </w:tblPr>
      <w:tblGrid>
        <w:gridCol w:w="1413"/>
        <w:gridCol w:w="7649"/>
      </w:tblGrid>
      <w:tr w:rsidR="00753101" w14:paraId="58094C1B" w14:textId="77777777" w:rsidTr="00753101">
        <w:tc>
          <w:tcPr>
            <w:tcW w:w="1413" w:type="dxa"/>
          </w:tcPr>
          <w:p w14:paraId="4718F757" w14:textId="77777777" w:rsidR="00753101" w:rsidRDefault="00753101" w:rsidP="00753101">
            <w:pPr>
              <w:jc w:val="center"/>
            </w:pPr>
            <w:r>
              <w:rPr>
                <w:noProof/>
              </w:rPr>
              <w:drawing>
                <wp:inline distT="0" distB="0" distL="0" distR="0" wp14:anchorId="7944EA59" wp14:editId="63DF57EF">
                  <wp:extent cx="720000" cy="820800"/>
                  <wp:effectExtent l="0" t="0" r="4445"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0000" cy="820800"/>
                          </a:xfrm>
                          <a:prstGeom prst="rect">
                            <a:avLst/>
                          </a:prstGeom>
                          <a:noFill/>
                          <a:ln>
                            <a:noFill/>
                          </a:ln>
                        </pic:spPr>
                      </pic:pic>
                    </a:graphicData>
                  </a:graphic>
                </wp:inline>
              </w:drawing>
            </w:r>
          </w:p>
        </w:tc>
        <w:tc>
          <w:tcPr>
            <w:tcW w:w="7649" w:type="dxa"/>
          </w:tcPr>
          <w:p w14:paraId="23D5B18E" w14:textId="2861014E" w:rsidR="00753101" w:rsidRDefault="00753101" w:rsidP="00753101">
            <w:pPr>
              <w:jc w:val="left"/>
            </w:pPr>
            <w:r>
              <w:t>En tant que Luigi je veux consulter les recettes des nouvelles pizza en cliquant sur son icône dans la commande que je suis en train de traiter.</w:t>
            </w:r>
          </w:p>
        </w:tc>
      </w:tr>
    </w:tbl>
    <w:p w14:paraId="77B9987F" w14:textId="77777777" w:rsidR="00753101" w:rsidRDefault="00753101" w:rsidP="00753101">
      <w:pPr>
        <w:jc w:val="left"/>
      </w:pPr>
    </w:p>
    <w:p w14:paraId="3B3749BB" w14:textId="3B5E261F" w:rsidR="007C235C" w:rsidRDefault="007C235C" w:rsidP="007C235C">
      <w:pPr>
        <w:pStyle w:val="Titre2"/>
      </w:pPr>
      <w:bookmarkStart w:id="93" w:name="_Toc18000879"/>
      <w:r>
        <w:t>Cas d'utilisation &lt;&lt;Terminer&gt;&gt;</w:t>
      </w:r>
      <w:bookmarkEnd w:id="93"/>
    </w:p>
    <w:p w14:paraId="53146C31" w14:textId="77777777" w:rsidR="007C235C" w:rsidRPr="00A81C10" w:rsidRDefault="007C235C" w:rsidP="007C235C">
      <w:pPr>
        <w:pStyle w:val="Titre3"/>
      </w:pPr>
      <w:bookmarkStart w:id="94" w:name="_Toc18000880"/>
      <w:r>
        <w:t>Identification</w:t>
      </w:r>
      <w:bookmarkEnd w:id="94"/>
    </w:p>
    <w:tbl>
      <w:tblPr>
        <w:tblStyle w:val="Grilledutableau"/>
        <w:tblW w:w="9067" w:type="dxa"/>
        <w:tblLook w:val="04A0" w:firstRow="1" w:lastRow="0" w:firstColumn="1" w:lastColumn="0" w:noHBand="0" w:noVBand="1"/>
      </w:tblPr>
      <w:tblGrid>
        <w:gridCol w:w="2119"/>
        <w:gridCol w:w="6948"/>
      </w:tblGrid>
      <w:tr w:rsidR="007C235C" w14:paraId="0202E78C" w14:textId="77777777" w:rsidTr="00F54F86">
        <w:tc>
          <w:tcPr>
            <w:tcW w:w="0" w:type="auto"/>
            <w:shd w:val="clear" w:color="auto" w:fill="E7E6E6" w:themeFill="background2"/>
          </w:tcPr>
          <w:p w14:paraId="518764CC" w14:textId="77777777" w:rsidR="007C235C" w:rsidRPr="00A14E6E" w:rsidRDefault="007C235C" w:rsidP="00F54F86">
            <w:pPr>
              <w:rPr>
                <w:b/>
                <w:bCs/>
              </w:rPr>
            </w:pPr>
            <w:r w:rsidRPr="00A14E6E">
              <w:rPr>
                <w:b/>
                <w:bCs/>
              </w:rPr>
              <w:t>Numéro</w:t>
            </w:r>
          </w:p>
        </w:tc>
        <w:tc>
          <w:tcPr>
            <w:tcW w:w="6948" w:type="dxa"/>
            <w:shd w:val="clear" w:color="auto" w:fill="E7E6E6" w:themeFill="background2"/>
          </w:tcPr>
          <w:p w14:paraId="5232CD82" w14:textId="01DB50CC" w:rsidR="007C235C" w:rsidRPr="00264A5C" w:rsidRDefault="007C235C" w:rsidP="00F54F86">
            <w:pPr>
              <w:rPr>
                <w:b/>
                <w:bCs/>
              </w:rPr>
            </w:pPr>
            <w:r>
              <w:rPr>
                <w:b/>
                <w:bCs/>
              </w:rPr>
              <w:t>10</w:t>
            </w:r>
          </w:p>
        </w:tc>
      </w:tr>
      <w:tr w:rsidR="007C235C" w14:paraId="169625E1" w14:textId="77777777" w:rsidTr="00F54F86">
        <w:tc>
          <w:tcPr>
            <w:tcW w:w="0" w:type="auto"/>
          </w:tcPr>
          <w:p w14:paraId="447987E0" w14:textId="77777777" w:rsidR="007C235C" w:rsidRPr="00A14E6E" w:rsidRDefault="007C235C" w:rsidP="00F54F86">
            <w:pPr>
              <w:rPr>
                <w:b/>
                <w:bCs/>
              </w:rPr>
            </w:pPr>
            <w:r w:rsidRPr="00A14E6E">
              <w:rPr>
                <w:b/>
                <w:bCs/>
              </w:rPr>
              <w:t>Nom</w:t>
            </w:r>
          </w:p>
        </w:tc>
        <w:tc>
          <w:tcPr>
            <w:tcW w:w="6948" w:type="dxa"/>
          </w:tcPr>
          <w:p w14:paraId="055E880E" w14:textId="5C4136FE" w:rsidR="007C235C" w:rsidRPr="00A14E6E" w:rsidRDefault="007C235C" w:rsidP="00F54F86">
            <w:r>
              <w:t>Terminer (package Commandes)</w:t>
            </w:r>
          </w:p>
        </w:tc>
      </w:tr>
      <w:tr w:rsidR="007C235C" w14:paraId="2C6F5AAC" w14:textId="77777777" w:rsidTr="00F54F86">
        <w:tc>
          <w:tcPr>
            <w:tcW w:w="0" w:type="auto"/>
            <w:shd w:val="clear" w:color="auto" w:fill="E7E6E6" w:themeFill="background2"/>
          </w:tcPr>
          <w:p w14:paraId="1937E356" w14:textId="77777777" w:rsidR="007C235C" w:rsidRPr="00A14E6E" w:rsidRDefault="007C235C" w:rsidP="00F54F86">
            <w:pPr>
              <w:rPr>
                <w:b/>
                <w:bCs/>
              </w:rPr>
            </w:pPr>
            <w:r w:rsidRPr="00A14E6E">
              <w:rPr>
                <w:b/>
                <w:bCs/>
              </w:rPr>
              <w:t>A</w:t>
            </w:r>
            <w:r>
              <w:rPr>
                <w:b/>
                <w:bCs/>
              </w:rPr>
              <w:t>c</w:t>
            </w:r>
            <w:r w:rsidRPr="00A14E6E">
              <w:rPr>
                <w:b/>
                <w:bCs/>
              </w:rPr>
              <w:t>teur(s)</w:t>
            </w:r>
          </w:p>
        </w:tc>
        <w:tc>
          <w:tcPr>
            <w:tcW w:w="6948" w:type="dxa"/>
            <w:shd w:val="clear" w:color="auto" w:fill="E7E6E6" w:themeFill="background2"/>
          </w:tcPr>
          <w:p w14:paraId="10190F5F" w14:textId="77777777" w:rsidR="007C235C" w:rsidRPr="00A14E6E" w:rsidRDefault="007C235C" w:rsidP="00F54F86">
            <w:r>
              <w:t>Pizzaiolo</w:t>
            </w:r>
          </w:p>
        </w:tc>
      </w:tr>
      <w:tr w:rsidR="007C235C" w14:paraId="3E200C09" w14:textId="77777777" w:rsidTr="00F54F86">
        <w:tc>
          <w:tcPr>
            <w:tcW w:w="0" w:type="auto"/>
          </w:tcPr>
          <w:p w14:paraId="46F643F0" w14:textId="77777777" w:rsidR="007C235C" w:rsidRPr="00A14E6E" w:rsidRDefault="007C235C" w:rsidP="00F54F86">
            <w:pPr>
              <w:rPr>
                <w:b/>
                <w:bCs/>
              </w:rPr>
            </w:pPr>
            <w:r w:rsidRPr="00A14E6E">
              <w:rPr>
                <w:b/>
                <w:bCs/>
              </w:rPr>
              <w:t>Description succincte</w:t>
            </w:r>
          </w:p>
        </w:tc>
        <w:tc>
          <w:tcPr>
            <w:tcW w:w="6948" w:type="dxa"/>
          </w:tcPr>
          <w:p w14:paraId="709924A7" w14:textId="4290AF73" w:rsidR="007C235C" w:rsidRPr="00A14E6E" w:rsidRDefault="007C235C" w:rsidP="00F54F86">
            <w:r>
              <w:t xml:space="preserve">Le pizzaiolo </w:t>
            </w:r>
            <w:r w:rsidR="002D511E">
              <w:t>a</w:t>
            </w:r>
            <w:r w:rsidR="00F54F86">
              <w:t xml:space="preserve"> sélectionné une commande et a finit de la préparer. Il veut indiquer que la commande est prête.</w:t>
            </w:r>
          </w:p>
        </w:tc>
      </w:tr>
      <w:tr w:rsidR="007C235C" w:rsidRPr="00D2552F" w14:paraId="1CD95BB3" w14:textId="77777777" w:rsidTr="00F54F86">
        <w:tc>
          <w:tcPr>
            <w:tcW w:w="0" w:type="auto"/>
            <w:shd w:val="clear" w:color="auto" w:fill="E7E6E6" w:themeFill="background2"/>
          </w:tcPr>
          <w:p w14:paraId="6E7A885D" w14:textId="77777777" w:rsidR="007C235C" w:rsidRPr="00A14E6E" w:rsidRDefault="007C235C" w:rsidP="00F54F86">
            <w:pPr>
              <w:rPr>
                <w:b/>
                <w:bCs/>
              </w:rPr>
            </w:pPr>
            <w:r w:rsidRPr="00A14E6E">
              <w:rPr>
                <w:b/>
                <w:bCs/>
              </w:rPr>
              <w:t>Auteur</w:t>
            </w:r>
          </w:p>
        </w:tc>
        <w:tc>
          <w:tcPr>
            <w:tcW w:w="6948" w:type="dxa"/>
            <w:shd w:val="clear" w:color="auto" w:fill="E7E6E6" w:themeFill="background2"/>
          </w:tcPr>
          <w:p w14:paraId="6DCE427B" w14:textId="77777777" w:rsidR="007C235C" w:rsidRPr="00FD3206" w:rsidRDefault="007C235C" w:rsidP="00F54F86">
            <w:pPr>
              <w:rPr>
                <w:lang w:val="pt-PT"/>
              </w:rPr>
            </w:pPr>
            <w:r w:rsidRPr="00FD3206">
              <w:rPr>
                <w:lang w:val="pt-PT"/>
              </w:rPr>
              <w:t>P.-E.</w:t>
            </w:r>
            <w:r>
              <w:rPr>
                <w:lang w:val="pt-PT"/>
              </w:rPr>
              <w:t xml:space="preserve"> </w:t>
            </w:r>
            <w:r w:rsidRPr="00FD3206">
              <w:rPr>
                <w:lang w:val="pt-PT"/>
              </w:rPr>
              <w:t>DOS SANTOS FACAO</w:t>
            </w:r>
          </w:p>
        </w:tc>
      </w:tr>
      <w:tr w:rsidR="007C235C" w14:paraId="0145E63E" w14:textId="77777777" w:rsidTr="00F54F86">
        <w:tc>
          <w:tcPr>
            <w:tcW w:w="0" w:type="auto"/>
          </w:tcPr>
          <w:p w14:paraId="599FB4F9" w14:textId="77777777" w:rsidR="007C235C" w:rsidRPr="00A14E6E" w:rsidRDefault="007C235C" w:rsidP="00F54F86">
            <w:pPr>
              <w:rPr>
                <w:b/>
                <w:bCs/>
              </w:rPr>
            </w:pPr>
            <w:r w:rsidRPr="00A14E6E">
              <w:rPr>
                <w:b/>
                <w:bCs/>
              </w:rPr>
              <w:t>Date(s)</w:t>
            </w:r>
          </w:p>
        </w:tc>
        <w:tc>
          <w:tcPr>
            <w:tcW w:w="6948" w:type="dxa"/>
          </w:tcPr>
          <w:p w14:paraId="5EEE9137" w14:textId="77777777" w:rsidR="007C235C" w:rsidRPr="00A14E6E" w:rsidRDefault="007C235C" w:rsidP="00F54F86">
            <w:r>
              <w:t xml:space="preserve">30/07/3 </w:t>
            </w:r>
            <w:r w:rsidRPr="00A14E6E">
              <w:t>(</w:t>
            </w:r>
            <w:r>
              <w:t>première</w:t>
            </w:r>
            <w:r w:rsidRPr="00A14E6E">
              <w:t xml:space="preserve"> rédaction)</w:t>
            </w:r>
          </w:p>
        </w:tc>
      </w:tr>
      <w:tr w:rsidR="007C235C" w14:paraId="2E57E9C0" w14:textId="77777777" w:rsidTr="00F54F86">
        <w:tc>
          <w:tcPr>
            <w:tcW w:w="0" w:type="auto"/>
            <w:shd w:val="clear" w:color="auto" w:fill="E7E6E6" w:themeFill="background2"/>
          </w:tcPr>
          <w:p w14:paraId="719E8447" w14:textId="77777777" w:rsidR="007C235C" w:rsidRPr="00A14E6E" w:rsidRDefault="007C235C" w:rsidP="00F54F86">
            <w:pPr>
              <w:rPr>
                <w:b/>
                <w:bCs/>
              </w:rPr>
            </w:pPr>
            <w:r w:rsidRPr="00A14E6E">
              <w:rPr>
                <w:b/>
                <w:bCs/>
              </w:rPr>
              <w:t>Préconditions</w:t>
            </w:r>
          </w:p>
        </w:tc>
        <w:tc>
          <w:tcPr>
            <w:tcW w:w="6948" w:type="dxa"/>
            <w:shd w:val="clear" w:color="auto" w:fill="E7E6E6" w:themeFill="background2"/>
          </w:tcPr>
          <w:p w14:paraId="69459AFE" w14:textId="63D35158" w:rsidR="007C235C" w:rsidRPr="00A14E6E" w:rsidRDefault="007C235C" w:rsidP="00F54F86">
            <w:r>
              <w:t>L'utilisateur doit être authentifié en tant que Pizzaiolo.</w:t>
            </w:r>
            <w:r w:rsidR="00F54F86">
              <w:t xml:space="preserve"> La commande doit être dans l'état "Préparation"</w:t>
            </w:r>
          </w:p>
        </w:tc>
      </w:tr>
      <w:tr w:rsidR="007C235C" w14:paraId="02033526" w14:textId="77777777" w:rsidTr="00F54F86">
        <w:tc>
          <w:tcPr>
            <w:tcW w:w="0" w:type="auto"/>
          </w:tcPr>
          <w:p w14:paraId="7DAF3EAB" w14:textId="77777777" w:rsidR="007C235C" w:rsidRPr="00A14E6E" w:rsidRDefault="007C235C" w:rsidP="00F54F86">
            <w:pPr>
              <w:rPr>
                <w:b/>
                <w:bCs/>
              </w:rPr>
            </w:pPr>
            <w:r w:rsidRPr="00A14E6E">
              <w:rPr>
                <w:b/>
                <w:bCs/>
              </w:rPr>
              <w:t>Démarrage</w:t>
            </w:r>
          </w:p>
        </w:tc>
        <w:tc>
          <w:tcPr>
            <w:tcW w:w="6948" w:type="dxa"/>
          </w:tcPr>
          <w:p w14:paraId="470410BE" w14:textId="4AB16955" w:rsidR="007C235C" w:rsidRPr="00A14E6E" w:rsidRDefault="007C235C" w:rsidP="00F54F86">
            <w:r>
              <w:t>L'utilisateur signale l</w:t>
            </w:r>
            <w:r w:rsidR="00F54F86">
              <w:t xml:space="preserve">a fin </w:t>
            </w:r>
            <w:r>
              <w:t>de la préparation.</w:t>
            </w:r>
          </w:p>
        </w:tc>
      </w:tr>
    </w:tbl>
    <w:p w14:paraId="501AAA67" w14:textId="77777777" w:rsidR="007C235C" w:rsidRDefault="007C235C" w:rsidP="007C235C"/>
    <w:p w14:paraId="2A0802B8" w14:textId="77777777" w:rsidR="007C235C" w:rsidRPr="00264A5C" w:rsidRDefault="007C235C" w:rsidP="007C235C">
      <w:pPr>
        <w:pStyle w:val="Titre3"/>
      </w:pPr>
      <w:bookmarkStart w:id="95" w:name="_Toc18000881"/>
      <w:r w:rsidRPr="00264A5C">
        <w:t>Le dialogue : le scénario nominal.</w:t>
      </w:r>
      <w:bookmarkEnd w:id="95"/>
    </w:p>
    <w:tbl>
      <w:tblPr>
        <w:tblStyle w:val="Grilledutableau"/>
        <w:tblW w:w="0" w:type="auto"/>
        <w:tblLook w:val="04A0" w:firstRow="1" w:lastRow="0" w:firstColumn="1" w:lastColumn="0" w:noHBand="0" w:noVBand="1"/>
      </w:tblPr>
      <w:tblGrid>
        <w:gridCol w:w="2127"/>
        <w:gridCol w:w="3914"/>
        <w:gridCol w:w="3021"/>
      </w:tblGrid>
      <w:tr w:rsidR="007C235C" w14:paraId="679153C3" w14:textId="77777777" w:rsidTr="00F54F86">
        <w:tc>
          <w:tcPr>
            <w:tcW w:w="2127" w:type="dxa"/>
            <w:shd w:val="clear" w:color="auto" w:fill="E7E6E6" w:themeFill="background2"/>
          </w:tcPr>
          <w:p w14:paraId="105D1A66" w14:textId="77777777" w:rsidR="007C235C" w:rsidRPr="00264A5C" w:rsidRDefault="007C235C" w:rsidP="00F54F86">
            <w:pPr>
              <w:rPr>
                <w:b/>
                <w:bCs/>
              </w:rPr>
            </w:pPr>
            <w:r w:rsidRPr="00264A5C">
              <w:rPr>
                <w:b/>
                <w:bCs/>
              </w:rPr>
              <w:t>Étape du scénario</w:t>
            </w:r>
          </w:p>
        </w:tc>
        <w:tc>
          <w:tcPr>
            <w:tcW w:w="3914" w:type="dxa"/>
            <w:shd w:val="clear" w:color="auto" w:fill="E7E6E6" w:themeFill="background2"/>
          </w:tcPr>
          <w:p w14:paraId="5ECA6E74" w14:textId="77777777" w:rsidR="007C235C" w:rsidRPr="00264A5C" w:rsidRDefault="007C235C" w:rsidP="00F54F86">
            <w:pPr>
              <w:rPr>
                <w:b/>
                <w:bCs/>
              </w:rPr>
            </w:pPr>
            <w:r w:rsidRPr="00264A5C">
              <w:rPr>
                <w:b/>
                <w:bCs/>
              </w:rPr>
              <w:t>Utilisateur</w:t>
            </w:r>
          </w:p>
        </w:tc>
        <w:tc>
          <w:tcPr>
            <w:tcW w:w="3021" w:type="dxa"/>
            <w:shd w:val="clear" w:color="auto" w:fill="E7E6E6" w:themeFill="background2"/>
          </w:tcPr>
          <w:p w14:paraId="16FC4936" w14:textId="77777777" w:rsidR="007C235C" w:rsidRPr="00264A5C" w:rsidRDefault="007C235C" w:rsidP="00F54F86">
            <w:pPr>
              <w:rPr>
                <w:b/>
                <w:bCs/>
              </w:rPr>
            </w:pPr>
            <w:r w:rsidRPr="00264A5C">
              <w:rPr>
                <w:b/>
                <w:bCs/>
              </w:rPr>
              <w:t>Système</w:t>
            </w:r>
          </w:p>
        </w:tc>
      </w:tr>
      <w:tr w:rsidR="007C235C" w14:paraId="38F99360" w14:textId="77777777" w:rsidTr="00F54F86">
        <w:tc>
          <w:tcPr>
            <w:tcW w:w="2127" w:type="dxa"/>
          </w:tcPr>
          <w:p w14:paraId="4D47540E" w14:textId="77777777" w:rsidR="007C235C" w:rsidRPr="00264A5C" w:rsidRDefault="007C235C" w:rsidP="00F54F86">
            <w:pPr>
              <w:rPr>
                <w:b/>
                <w:bCs/>
              </w:rPr>
            </w:pPr>
            <w:r w:rsidRPr="00264A5C">
              <w:rPr>
                <w:b/>
                <w:bCs/>
              </w:rPr>
              <w:t>1.</w:t>
            </w:r>
          </w:p>
        </w:tc>
        <w:tc>
          <w:tcPr>
            <w:tcW w:w="3914" w:type="dxa"/>
          </w:tcPr>
          <w:p w14:paraId="44706C5C" w14:textId="77777777" w:rsidR="007C235C" w:rsidRDefault="007C235C" w:rsidP="00F54F86"/>
        </w:tc>
        <w:tc>
          <w:tcPr>
            <w:tcW w:w="3021" w:type="dxa"/>
          </w:tcPr>
          <w:p w14:paraId="27F9E602" w14:textId="77777777" w:rsidR="007C235C" w:rsidRDefault="007C235C" w:rsidP="00F54F86">
            <w:r>
              <w:t>Vérification du type d'utilisateur connecté.</w:t>
            </w:r>
          </w:p>
        </w:tc>
      </w:tr>
      <w:tr w:rsidR="007C235C" w14:paraId="16225F9D" w14:textId="77777777" w:rsidTr="00F54F86">
        <w:tc>
          <w:tcPr>
            <w:tcW w:w="2127" w:type="dxa"/>
            <w:shd w:val="clear" w:color="auto" w:fill="E7E6E6" w:themeFill="background2"/>
          </w:tcPr>
          <w:p w14:paraId="599789A3" w14:textId="77777777" w:rsidR="007C235C" w:rsidRPr="00264A5C" w:rsidRDefault="007C235C" w:rsidP="00F54F86">
            <w:pPr>
              <w:rPr>
                <w:b/>
                <w:bCs/>
              </w:rPr>
            </w:pPr>
            <w:r w:rsidRPr="00264A5C">
              <w:rPr>
                <w:b/>
                <w:bCs/>
              </w:rPr>
              <w:t>2.</w:t>
            </w:r>
          </w:p>
        </w:tc>
        <w:tc>
          <w:tcPr>
            <w:tcW w:w="3914" w:type="dxa"/>
            <w:shd w:val="clear" w:color="auto" w:fill="E7E6E6" w:themeFill="background2"/>
          </w:tcPr>
          <w:p w14:paraId="25882229" w14:textId="77777777" w:rsidR="007C235C" w:rsidRDefault="007C235C" w:rsidP="00F54F86"/>
        </w:tc>
        <w:tc>
          <w:tcPr>
            <w:tcW w:w="3021" w:type="dxa"/>
            <w:shd w:val="clear" w:color="auto" w:fill="E7E6E6" w:themeFill="background2"/>
          </w:tcPr>
          <w:p w14:paraId="7293409B" w14:textId="6C7F506D" w:rsidR="007C235C" w:rsidRDefault="007C235C" w:rsidP="00F54F86">
            <w:r>
              <w:t>Passage en statut "</w:t>
            </w:r>
            <w:r w:rsidR="00F54F86">
              <w:t>Prête</w:t>
            </w:r>
            <w:r>
              <w:t>".</w:t>
            </w:r>
          </w:p>
        </w:tc>
      </w:tr>
      <w:tr w:rsidR="007C235C" w14:paraId="20170341" w14:textId="77777777" w:rsidTr="002D511E">
        <w:tc>
          <w:tcPr>
            <w:tcW w:w="2127" w:type="dxa"/>
            <w:shd w:val="clear" w:color="auto" w:fill="auto"/>
          </w:tcPr>
          <w:p w14:paraId="3FBAD3B1" w14:textId="77777777" w:rsidR="007C235C" w:rsidRPr="00264A5C" w:rsidRDefault="007C235C" w:rsidP="00F54F86">
            <w:pPr>
              <w:rPr>
                <w:b/>
                <w:bCs/>
              </w:rPr>
            </w:pPr>
            <w:r>
              <w:rPr>
                <w:b/>
                <w:bCs/>
              </w:rPr>
              <w:t>3.</w:t>
            </w:r>
          </w:p>
        </w:tc>
        <w:tc>
          <w:tcPr>
            <w:tcW w:w="3914" w:type="dxa"/>
            <w:shd w:val="clear" w:color="auto" w:fill="auto"/>
          </w:tcPr>
          <w:p w14:paraId="7D57F5FA" w14:textId="77777777" w:rsidR="007C235C" w:rsidRDefault="007C235C" w:rsidP="00F54F86"/>
        </w:tc>
        <w:tc>
          <w:tcPr>
            <w:tcW w:w="3021" w:type="dxa"/>
            <w:shd w:val="clear" w:color="auto" w:fill="auto"/>
          </w:tcPr>
          <w:p w14:paraId="32847F5E" w14:textId="2764BA7F" w:rsidR="007C235C" w:rsidRDefault="00F54F86" w:rsidP="00F54F86">
            <w:r>
              <w:t>Appel du cas d'utilisation &lt;&lt;Consulter les commandes&gt;&gt;</w:t>
            </w:r>
          </w:p>
        </w:tc>
      </w:tr>
    </w:tbl>
    <w:p w14:paraId="05FA1661" w14:textId="77777777" w:rsidR="007C235C" w:rsidRDefault="007C235C" w:rsidP="007C235C"/>
    <w:p w14:paraId="66393850" w14:textId="77777777" w:rsidR="007C235C" w:rsidRDefault="007C235C" w:rsidP="007C235C">
      <w:pPr>
        <w:pStyle w:val="Titre3"/>
      </w:pPr>
      <w:bookmarkStart w:id="96" w:name="_Toc18000882"/>
      <w:r>
        <w:t>La fin et les postconditions.</w:t>
      </w:r>
      <w:bookmarkEnd w:id="96"/>
    </w:p>
    <w:tbl>
      <w:tblPr>
        <w:tblStyle w:val="Grilledutableau"/>
        <w:tblW w:w="0" w:type="auto"/>
        <w:tblLook w:val="04A0" w:firstRow="1" w:lastRow="0" w:firstColumn="1" w:lastColumn="0" w:noHBand="0" w:noVBand="1"/>
      </w:tblPr>
      <w:tblGrid>
        <w:gridCol w:w="2127"/>
        <w:gridCol w:w="6935"/>
      </w:tblGrid>
      <w:tr w:rsidR="007C235C" w14:paraId="1A7552B0" w14:textId="77777777" w:rsidTr="00F54F86">
        <w:tc>
          <w:tcPr>
            <w:tcW w:w="2127" w:type="dxa"/>
            <w:shd w:val="clear" w:color="auto" w:fill="E7E6E6" w:themeFill="background2"/>
          </w:tcPr>
          <w:p w14:paraId="3C32544B" w14:textId="77777777" w:rsidR="007C235C" w:rsidRPr="00264A5C" w:rsidRDefault="007C235C" w:rsidP="00F54F86">
            <w:pPr>
              <w:rPr>
                <w:b/>
                <w:bCs/>
              </w:rPr>
            </w:pPr>
            <w:r w:rsidRPr="00264A5C">
              <w:rPr>
                <w:b/>
                <w:bCs/>
              </w:rPr>
              <w:t>Fin</w:t>
            </w:r>
          </w:p>
        </w:tc>
        <w:tc>
          <w:tcPr>
            <w:tcW w:w="6935" w:type="dxa"/>
            <w:shd w:val="clear" w:color="auto" w:fill="E7E6E6" w:themeFill="background2"/>
          </w:tcPr>
          <w:p w14:paraId="71D8850E" w14:textId="0127D94E" w:rsidR="007C235C" w:rsidRPr="003D6F76" w:rsidRDefault="007C235C" w:rsidP="00F54F86">
            <w:r w:rsidRPr="003D6F76">
              <w:t xml:space="preserve">Scénario </w:t>
            </w:r>
            <w:r>
              <w:t xml:space="preserve">nominal : après le point 3 </w:t>
            </w:r>
            <w:r w:rsidR="00F54F86">
              <w:t>avec l'affichage des commandes "En attente" pour sélectionner une autre commande</w:t>
            </w:r>
            <w:r>
              <w:t>.</w:t>
            </w:r>
          </w:p>
        </w:tc>
      </w:tr>
      <w:tr w:rsidR="007C235C" w14:paraId="19996F2D" w14:textId="77777777" w:rsidTr="00F54F86">
        <w:tc>
          <w:tcPr>
            <w:tcW w:w="2127" w:type="dxa"/>
          </w:tcPr>
          <w:p w14:paraId="21F1F34B" w14:textId="77777777" w:rsidR="007C235C" w:rsidRPr="00264A5C" w:rsidRDefault="007C235C" w:rsidP="00F54F86">
            <w:pPr>
              <w:rPr>
                <w:b/>
                <w:bCs/>
              </w:rPr>
            </w:pPr>
            <w:r w:rsidRPr="00264A5C">
              <w:rPr>
                <w:b/>
                <w:bCs/>
              </w:rPr>
              <w:t>Postconditions</w:t>
            </w:r>
          </w:p>
        </w:tc>
        <w:tc>
          <w:tcPr>
            <w:tcW w:w="6935" w:type="dxa"/>
          </w:tcPr>
          <w:p w14:paraId="5A0F576A" w14:textId="42D4B6F4" w:rsidR="007C235C" w:rsidRDefault="007C235C" w:rsidP="00F54F86">
            <w:r>
              <w:t>La commande passe en statut "</w:t>
            </w:r>
            <w:r w:rsidR="00F54F86">
              <w:t>Prête</w:t>
            </w:r>
            <w:r>
              <w:t>"</w:t>
            </w:r>
          </w:p>
        </w:tc>
      </w:tr>
    </w:tbl>
    <w:p w14:paraId="2E4AD9E1" w14:textId="77777777" w:rsidR="007C235C" w:rsidRDefault="007C235C" w:rsidP="007C235C"/>
    <w:p w14:paraId="654D1B8A" w14:textId="77777777" w:rsidR="000632B4" w:rsidRDefault="000632B4" w:rsidP="000632B4">
      <w:pPr>
        <w:pStyle w:val="Titre3"/>
      </w:pPr>
      <w:bookmarkStart w:id="97" w:name="_Toc18000883"/>
      <w:r>
        <w:t>Compléments.</w:t>
      </w:r>
      <w:bookmarkEnd w:id="97"/>
    </w:p>
    <w:tbl>
      <w:tblPr>
        <w:tblStyle w:val="Grilledutableau"/>
        <w:tblW w:w="0" w:type="auto"/>
        <w:tblLook w:val="04A0" w:firstRow="1" w:lastRow="0" w:firstColumn="1" w:lastColumn="0" w:noHBand="0" w:noVBand="1"/>
      </w:tblPr>
      <w:tblGrid>
        <w:gridCol w:w="2127"/>
        <w:gridCol w:w="6935"/>
      </w:tblGrid>
      <w:tr w:rsidR="000632B4" w:rsidRPr="00A81C10" w14:paraId="7B103CBF" w14:textId="77777777" w:rsidTr="002D511E">
        <w:tc>
          <w:tcPr>
            <w:tcW w:w="2127" w:type="dxa"/>
            <w:shd w:val="clear" w:color="auto" w:fill="E7E6E6" w:themeFill="background2"/>
          </w:tcPr>
          <w:p w14:paraId="5A267012" w14:textId="77777777" w:rsidR="000632B4" w:rsidRPr="00264A5C" w:rsidRDefault="000632B4" w:rsidP="002D511E">
            <w:pPr>
              <w:rPr>
                <w:b/>
                <w:bCs/>
              </w:rPr>
            </w:pPr>
            <w:r w:rsidRPr="00264A5C">
              <w:rPr>
                <w:b/>
                <w:bCs/>
              </w:rPr>
              <w:t>Ergonomie</w:t>
            </w:r>
          </w:p>
        </w:tc>
        <w:tc>
          <w:tcPr>
            <w:tcW w:w="6935" w:type="dxa"/>
            <w:shd w:val="clear" w:color="auto" w:fill="E7E6E6" w:themeFill="background2"/>
          </w:tcPr>
          <w:p w14:paraId="0FA654CF" w14:textId="6F576312" w:rsidR="000632B4" w:rsidRPr="00F065E7" w:rsidRDefault="000632B4" w:rsidP="002D511E">
            <w:r>
              <w:t>Affichage d'un bouton sur l'écran de la commande en préparation pour valider.</w:t>
            </w:r>
          </w:p>
        </w:tc>
      </w:tr>
      <w:tr w:rsidR="000632B4" w14:paraId="0ECBC30E" w14:textId="77777777" w:rsidTr="002D511E">
        <w:tc>
          <w:tcPr>
            <w:tcW w:w="2127" w:type="dxa"/>
          </w:tcPr>
          <w:p w14:paraId="38F76A64" w14:textId="77777777" w:rsidR="000632B4" w:rsidRPr="00264A5C" w:rsidRDefault="000632B4" w:rsidP="002D511E">
            <w:pPr>
              <w:rPr>
                <w:b/>
                <w:bCs/>
              </w:rPr>
            </w:pPr>
            <w:r w:rsidRPr="00264A5C">
              <w:rPr>
                <w:b/>
                <w:bCs/>
              </w:rPr>
              <w:t>Performances attendues</w:t>
            </w:r>
          </w:p>
        </w:tc>
        <w:tc>
          <w:tcPr>
            <w:tcW w:w="6935" w:type="dxa"/>
          </w:tcPr>
          <w:p w14:paraId="06B953AD" w14:textId="5392CFE0" w:rsidR="000632B4" w:rsidRPr="00F065E7" w:rsidRDefault="000632B4" w:rsidP="002D511E">
            <w:r>
              <w:t>Mise à jour automatique des écrans d'affichage des commandes.</w:t>
            </w:r>
          </w:p>
        </w:tc>
      </w:tr>
      <w:tr w:rsidR="000632B4" w14:paraId="454C1CAA" w14:textId="77777777" w:rsidTr="002D511E">
        <w:tc>
          <w:tcPr>
            <w:tcW w:w="2127" w:type="dxa"/>
            <w:shd w:val="clear" w:color="auto" w:fill="E7E6E6" w:themeFill="background2"/>
          </w:tcPr>
          <w:p w14:paraId="3A06B432" w14:textId="77777777" w:rsidR="000632B4" w:rsidRPr="00264A5C" w:rsidRDefault="000632B4" w:rsidP="002D511E">
            <w:pPr>
              <w:rPr>
                <w:b/>
                <w:bCs/>
              </w:rPr>
            </w:pPr>
            <w:r w:rsidRPr="00264A5C">
              <w:rPr>
                <w:b/>
                <w:bCs/>
              </w:rPr>
              <w:t>Problèmes non résolus</w:t>
            </w:r>
          </w:p>
        </w:tc>
        <w:tc>
          <w:tcPr>
            <w:tcW w:w="6935" w:type="dxa"/>
            <w:shd w:val="clear" w:color="auto" w:fill="E7E6E6" w:themeFill="background2"/>
          </w:tcPr>
          <w:p w14:paraId="2E3BC047" w14:textId="6DEF6ADD" w:rsidR="000632B4" w:rsidRDefault="000632B4" w:rsidP="002D511E">
            <w:r>
              <w:t>Si on utilise la validation automatique de la préparation de chaque produit, cette étape peut être automatisé.</w:t>
            </w:r>
          </w:p>
        </w:tc>
      </w:tr>
    </w:tbl>
    <w:p w14:paraId="17C8FA97" w14:textId="77777777" w:rsidR="00753101" w:rsidRDefault="00753101" w:rsidP="00753101"/>
    <w:p w14:paraId="14422CA1" w14:textId="77777777" w:rsidR="00753101" w:rsidRDefault="00753101" w:rsidP="00753101">
      <w:pPr>
        <w:pStyle w:val="Titre3"/>
      </w:pPr>
      <w:bookmarkStart w:id="98" w:name="_Toc18000884"/>
      <w:r>
        <w:t>User Story.</w:t>
      </w:r>
      <w:bookmarkEnd w:id="98"/>
    </w:p>
    <w:p w14:paraId="49B6D1B0" w14:textId="77777777" w:rsidR="00753101" w:rsidRDefault="00753101" w:rsidP="00753101">
      <w:pPr>
        <w:jc w:val="left"/>
      </w:pPr>
    </w:p>
    <w:tbl>
      <w:tblPr>
        <w:tblStyle w:val="Grilledutableau"/>
        <w:tblW w:w="0" w:type="auto"/>
        <w:tblLook w:val="04A0" w:firstRow="1" w:lastRow="0" w:firstColumn="1" w:lastColumn="0" w:noHBand="0" w:noVBand="1"/>
      </w:tblPr>
      <w:tblGrid>
        <w:gridCol w:w="1413"/>
        <w:gridCol w:w="7649"/>
      </w:tblGrid>
      <w:tr w:rsidR="00753101" w14:paraId="61A87816" w14:textId="77777777" w:rsidTr="00753101">
        <w:tc>
          <w:tcPr>
            <w:tcW w:w="1413" w:type="dxa"/>
          </w:tcPr>
          <w:p w14:paraId="0597256F" w14:textId="77777777" w:rsidR="00753101" w:rsidRDefault="00753101" w:rsidP="00753101">
            <w:pPr>
              <w:jc w:val="center"/>
            </w:pPr>
            <w:r>
              <w:rPr>
                <w:noProof/>
              </w:rPr>
              <w:drawing>
                <wp:inline distT="0" distB="0" distL="0" distR="0" wp14:anchorId="5878E737" wp14:editId="314B0B5D">
                  <wp:extent cx="720000" cy="820800"/>
                  <wp:effectExtent l="0" t="0" r="4445"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0000" cy="820800"/>
                          </a:xfrm>
                          <a:prstGeom prst="rect">
                            <a:avLst/>
                          </a:prstGeom>
                          <a:noFill/>
                          <a:ln>
                            <a:noFill/>
                          </a:ln>
                        </pic:spPr>
                      </pic:pic>
                    </a:graphicData>
                  </a:graphic>
                </wp:inline>
              </w:drawing>
            </w:r>
          </w:p>
        </w:tc>
        <w:tc>
          <w:tcPr>
            <w:tcW w:w="7649" w:type="dxa"/>
          </w:tcPr>
          <w:p w14:paraId="1283B44C" w14:textId="349A818C" w:rsidR="00753101" w:rsidRDefault="00753101" w:rsidP="00753101">
            <w:pPr>
              <w:jc w:val="left"/>
            </w:pPr>
            <w:r>
              <w:t>En tant que Luigi je dois signaler que la pizza est cuite pour que Valentin la livre ou que Jennifer la donne au client dans le magasin.</w:t>
            </w:r>
          </w:p>
        </w:tc>
      </w:tr>
    </w:tbl>
    <w:p w14:paraId="1713D1D7" w14:textId="77777777" w:rsidR="00753101" w:rsidRDefault="00753101" w:rsidP="00753101">
      <w:pPr>
        <w:jc w:val="left"/>
      </w:pPr>
    </w:p>
    <w:tbl>
      <w:tblPr>
        <w:tblStyle w:val="Grilledutableau"/>
        <w:tblW w:w="0" w:type="auto"/>
        <w:tblLook w:val="04A0" w:firstRow="1" w:lastRow="0" w:firstColumn="1" w:lastColumn="0" w:noHBand="0" w:noVBand="1"/>
      </w:tblPr>
      <w:tblGrid>
        <w:gridCol w:w="1413"/>
        <w:gridCol w:w="7649"/>
      </w:tblGrid>
      <w:tr w:rsidR="00753101" w14:paraId="1904FEE7" w14:textId="77777777" w:rsidTr="00753101">
        <w:tc>
          <w:tcPr>
            <w:tcW w:w="1413" w:type="dxa"/>
          </w:tcPr>
          <w:p w14:paraId="6E65E385" w14:textId="77777777" w:rsidR="00753101" w:rsidRDefault="00753101" w:rsidP="00753101">
            <w:pPr>
              <w:jc w:val="center"/>
            </w:pPr>
            <w:r>
              <w:rPr>
                <w:noProof/>
              </w:rPr>
              <w:drawing>
                <wp:inline distT="0" distB="0" distL="0" distR="0" wp14:anchorId="26FFB538" wp14:editId="3AD7F54B">
                  <wp:extent cx="720000" cy="900000"/>
                  <wp:effectExtent l="0" t="0" r="444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0000" cy="900000"/>
                          </a:xfrm>
                          <a:prstGeom prst="rect">
                            <a:avLst/>
                          </a:prstGeom>
                          <a:noFill/>
                          <a:ln>
                            <a:noFill/>
                          </a:ln>
                        </pic:spPr>
                      </pic:pic>
                    </a:graphicData>
                  </a:graphic>
                </wp:inline>
              </w:drawing>
            </w:r>
          </w:p>
        </w:tc>
        <w:tc>
          <w:tcPr>
            <w:tcW w:w="7649" w:type="dxa"/>
          </w:tcPr>
          <w:p w14:paraId="55D64AEB" w14:textId="2E8AB1D7" w:rsidR="00753101" w:rsidRDefault="00753101" w:rsidP="00753101">
            <w:pPr>
              <w:jc w:val="left"/>
            </w:pPr>
            <w:r>
              <w:t>En tant que Maguy je veux que l'heure de fin de préparation soit indiquée pour suivre la vitesse d'exécution.</w:t>
            </w:r>
          </w:p>
        </w:tc>
      </w:tr>
    </w:tbl>
    <w:p w14:paraId="6FB39C1D" w14:textId="77777777" w:rsidR="00753101" w:rsidRDefault="00753101" w:rsidP="00753101"/>
    <w:p w14:paraId="13F47A6E" w14:textId="77777777" w:rsidR="000632B4" w:rsidRDefault="000632B4" w:rsidP="000632B4"/>
    <w:p w14:paraId="013DB92C" w14:textId="77777777" w:rsidR="002D511E" w:rsidRDefault="002D511E">
      <w:pPr>
        <w:jc w:val="left"/>
      </w:pPr>
    </w:p>
    <w:p w14:paraId="2ADFBA9E" w14:textId="77777777" w:rsidR="002D511E" w:rsidRDefault="002D511E">
      <w:pPr>
        <w:jc w:val="left"/>
      </w:pPr>
      <w:r>
        <w:br w:type="page"/>
      </w:r>
    </w:p>
    <w:p w14:paraId="1A957F6E" w14:textId="7AAA07CA" w:rsidR="002D511E" w:rsidRDefault="002D511E" w:rsidP="002D511E">
      <w:pPr>
        <w:pStyle w:val="Titre2"/>
      </w:pPr>
      <w:bookmarkStart w:id="99" w:name="_Toc18000885"/>
      <w:r>
        <w:t>Cas d'utilisation &lt;&lt;Partir&gt;&gt;</w:t>
      </w:r>
      <w:bookmarkEnd w:id="99"/>
    </w:p>
    <w:p w14:paraId="744652BC" w14:textId="77777777" w:rsidR="002D511E" w:rsidRPr="00A81C10" w:rsidRDefault="002D511E" w:rsidP="002D511E">
      <w:pPr>
        <w:pStyle w:val="Titre3"/>
      </w:pPr>
      <w:bookmarkStart w:id="100" w:name="_Toc18000886"/>
      <w:r>
        <w:t>Identification</w:t>
      </w:r>
      <w:bookmarkEnd w:id="100"/>
    </w:p>
    <w:tbl>
      <w:tblPr>
        <w:tblStyle w:val="Grilledutableau"/>
        <w:tblW w:w="9067" w:type="dxa"/>
        <w:tblLook w:val="04A0" w:firstRow="1" w:lastRow="0" w:firstColumn="1" w:lastColumn="0" w:noHBand="0" w:noVBand="1"/>
      </w:tblPr>
      <w:tblGrid>
        <w:gridCol w:w="2119"/>
        <w:gridCol w:w="6948"/>
      </w:tblGrid>
      <w:tr w:rsidR="002D511E" w14:paraId="4B7B5857" w14:textId="77777777" w:rsidTr="002D511E">
        <w:tc>
          <w:tcPr>
            <w:tcW w:w="0" w:type="auto"/>
            <w:shd w:val="clear" w:color="auto" w:fill="E7E6E6" w:themeFill="background2"/>
          </w:tcPr>
          <w:p w14:paraId="48E0E3D8" w14:textId="77777777" w:rsidR="002D511E" w:rsidRPr="00A14E6E" w:rsidRDefault="002D511E" w:rsidP="002D511E">
            <w:pPr>
              <w:rPr>
                <w:b/>
                <w:bCs/>
              </w:rPr>
            </w:pPr>
            <w:r w:rsidRPr="00A14E6E">
              <w:rPr>
                <w:b/>
                <w:bCs/>
              </w:rPr>
              <w:t>Numéro</w:t>
            </w:r>
          </w:p>
        </w:tc>
        <w:tc>
          <w:tcPr>
            <w:tcW w:w="6948" w:type="dxa"/>
            <w:shd w:val="clear" w:color="auto" w:fill="E7E6E6" w:themeFill="background2"/>
          </w:tcPr>
          <w:p w14:paraId="76919E85" w14:textId="64788693" w:rsidR="002D511E" w:rsidRPr="00264A5C" w:rsidRDefault="002D511E" w:rsidP="002D511E">
            <w:pPr>
              <w:rPr>
                <w:b/>
                <w:bCs/>
              </w:rPr>
            </w:pPr>
            <w:r>
              <w:rPr>
                <w:b/>
                <w:bCs/>
              </w:rPr>
              <w:t>1</w:t>
            </w:r>
            <w:r w:rsidR="0027455D">
              <w:rPr>
                <w:b/>
                <w:bCs/>
              </w:rPr>
              <w:t>1</w:t>
            </w:r>
          </w:p>
        </w:tc>
      </w:tr>
      <w:tr w:rsidR="002D511E" w14:paraId="13FD9853" w14:textId="77777777" w:rsidTr="002D511E">
        <w:tc>
          <w:tcPr>
            <w:tcW w:w="0" w:type="auto"/>
          </w:tcPr>
          <w:p w14:paraId="55F8DD8B" w14:textId="77777777" w:rsidR="002D511E" w:rsidRPr="00A14E6E" w:rsidRDefault="002D511E" w:rsidP="002D511E">
            <w:pPr>
              <w:rPr>
                <w:b/>
                <w:bCs/>
              </w:rPr>
            </w:pPr>
            <w:r w:rsidRPr="00A14E6E">
              <w:rPr>
                <w:b/>
                <w:bCs/>
              </w:rPr>
              <w:t>Nom</w:t>
            </w:r>
          </w:p>
        </w:tc>
        <w:tc>
          <w:tcPr>
            <w:tcW w:w="6948" w:type="dxa"/>
          </w:tcPr>
          <w:p w14:paraId="4757F277" w14:textId="7E32FAD0" w:rsidR="002D511E" w:rsidRPr="00A14E6E" w:rsidRDefault="002D511E" w:rsidP="002D511E">
            <w:r>
              <w:t>Partir (package Commandes)</w:t>
            </w:r>
          </w:p>
        </w:tc>
      </w:tr>
      <w:tr w:rsidR="002D511E" w14:paraId="3A9226ED" w14:textId="77777777" w:rsidTr="002D511E">
        <w:tc>
          <w:tcPr>
            <w:tcW w:w="0" w:type="auto"/>
            <w:shd w:val="clear" w:color="auto" w:fill="E7E6E6" w:themeFill="background2"/>
          </w:tcPr>
          <w:p w14:paraId="02C95A82" w14:textId="77777777" w:rsidR="002D511E" w:rsidRPr="00A14E6E" w:rsidRDefault="002D511E" w:rsidP="002D511E">
            <w:pPr>
              <w:rPr>
                <w:b/>
                <w:bCs/>
              </w:rPr>
            </w:pPr>
            <w:r w:rsidRPr="00A14E6E">
              <w:rPr>
                <w:b/>
                <w:bCs/>
              </w:rPr>
              <w:t>A</w:t>
            </w:r>
            <w:r>
              <w:rPr>
                <w:b/>
                <w:bCs/>
              </w:rPr>
              <w:t>c</w:t>
            </w:r>
            <w:r w:rsidRPr="00A14E6E">
              <w:rPr>
                <w:b/>
                <w:bCs/>
              </w:rPr>
              <w:t>teur(s)</w:t>
            </w:r>
          </w:p>
        </w:tc>
        <w:tc>
          <w:tcPr>
            <w:tcW w:w="6948" w:type="dxa"/>
            <w:shd w:val="clear" w:color="auto" w:fill="E7E6E6" w:themeFill="background2"/>
          </w:tcPr>
          <w:p w14:paraId="01A1E31B" w14:textId="766E1A4B" w:rsidR="002D511E" w:rsidRPr="00A14E6E" w:rsidRDefault="002D511E" w:rsidP="002D511E">
            <w:r>
              <w:t>Livreur</w:t>
            </w:r>
          </w:p>
        </w:tc>
      </w:tr>
      <w:tr w:rsidR="002D511E" w14:paraId="71545915" w14:textId="77777777" w:rsidTr="002D511E">
        <w:tc>
          <w:tcPr>
            <w:tcW w:w="0" w:type="auto"/>
          </w:tcPr>
          <w:p w14:paraId="13EC31B4" w14:textId="77777777" w:rsidR="002D511E" w:rsidRPr="00A14E6E" w:rsidRDefault="002D511E" w:rsidP="002D511E">
            <w:pPr>
              <w:rPr>
                <w:b/>
                <w:bCs/>
              </w:rPr>
            </w:pPr>
            <w:r w:rsidRPr="00A14E6E">
              <w:rPr>
                <w:b/>
                <w:bCs/>
              </w:rPr>
              <w:t>Description succincte</w:t>
            </w:r>
          </w:p>
        </w:tc>
        <w:tc>
          <w:tcPr>
            <w:tcW w:w="6948" w:type="dxa"/>
          </w:tcPr>
          <w:p w14:paraId="673B846E" w14:textId="5C3BE288" w:rsidR="002D511E" w:rsidRPr="00A14E6E" w:rsidRDefault="002D511E" w:rsidP="002D511E">
            <w:r>
              <w:t>Le livreur voit sur son écran de consultation des commandes celles qui ont le statut "Prête" et "Livraison".</w:t>
            </w:r>
          </w:p>
        </w:tc>
      </w:tr>
      <w:tr w:rsidR="002D511E" w:rsidRPr="00D2552F" w14:paraId="77477DB5" w14:textId="77777777" w:rsidTr="002D511E">
        <w:tc>
          <w:tcPr>
            <w:tcW w:w="0" w:type="auto"/>
            <w:shd w:val="clear" w:color="auto" w:fill="E7E6E6" w:themeFill="background2"/>
          </w:tcPr>
          <w:p w14:paraId="4BEA74C3" w14:textId="77777777" w:rsidR="002D511E" w:rsidRPr="00A14E6E" w:rsidRDefault="002D511E" w:rsidP="002D511E">
            <w:pPr>
              <w:rPr>
                <w:b/>
                <w:bCs/>
              </w:rPr>
            </w:pPr>
            <w:r w:rsidRPr="00A14E6E">
              <w:rPr>
                <w:b/>
                <w:bCs/>
              </w:rPr>
              <w:t>Auteur</w:t>
            </w:r>
          </w:p>
        </w:tc>
        <w:tc>
          <w:tcPr>
            <w:tcW w:w="6948" w:type="dxa"/>
            <w:shd w:val="clear" w:color="auto" w:fill="E7E6E6" w:themeFill="background2"/>
          </w:tcPr>
          <w:p w14:paraId="7C8E39AC" w14:textId="77777777" w:rsidR="002D511E" w:rsidRPr="00FD3206" w:rsidRDefault="002D511E" w:rsidP="002D511E">
            <w:pPr>
              <w:rPr>
                <w:lang w:val="pt-PT"/>
              </w:rPr>
            </w:pPr>
            <w:r w:rsidRPr="00FD3206">
              <w:rPr>
                <w:lang w:val="pt-PT"/>
              </w:rPr>
              <w:t>P.-E.</w:t>
            </w:r>
            <w:r>
              <w:rPr>
                <w:lang w:val="pt-PT"/>
              </w:rPr>
              <w:t xml:space="preserve"> </w:t>
            </w:r>
            <w:r w:rsidRPr="00FD3206">
              <w:rPr>
                <w:lang w:val="pt-PT"/>
              </w:rPr>
              <w:t>DOS SANTOS FACAO</w:t>
            </w:r>
          </w:p>
        </w:tc>
      </w:tr>
      <w:tr w:rsidR="002D511E" w14:paraId="6AE04F29" w14:textId="77777777" w:rsidTr="002D511E">
        <w:tc>
          <w:tcPr>
            <w:tcW w:w="0" w:type="auto"/>
          </w:tcPr>
          <w:p w14:paraId="0CAE7D45" w14:textId="77777777" w:rsidR="002D511E" w:rsidRPr="00A14E6E" w:rsidRDefault="002D511E" w:rsidP="002D511E">
            <w:pPr>
              <w:rPr>
                <w:b/>
                <w:bCs/>
              </w:rPr>
            </w:pPr>
            <w:r w:rsidRPr="00A14E6E">
              <w:rPr>
                <w:b/>
                <w:bCs/>
              </w:rPr>
              <w:t>Date(s)</w:t>
            </w:r>
          </w:p>
        </w:tc>
        <w:tc>
          <w:tcPr>
            <w:tcW w:w="6948" w:type="dxa"/>
          </w:tcPr>
          <w:p w14:paraId="1D0884EE" w14:textId="77777777" w:rsidR="002D511E" w:rsidRPr="00A14E6E" w:rsidRDefault="002D511E" w:rsidP="002D511E">
            <w:r>
              <w:t xml:space="preserve">30/07/3 </w:t>
            </w:r>
            <w:r w:rsidRPr="00A14E6E">
              <w:t>(</w:t>
            </w:r>
            <w:r>
              <w:t>première</w:t>
            </w:r>
            <w:r w:rsidRPr="00A14E6E">
              <w:t xml:space="preserve"> rédaction)</w:t>
            </w:r>
          </w:p>
        </w:tc>
      </w:tr>
      <w:tr w:rsidR="002D511E" w14:paraId="7B5D9DA7" w14:textId="77777777" w:rsidTr="002D511E">
        <w:tc>
          <w:tcPr>
            <w:tcW w:w="0" w:type="auto"/>
            <w:shd w:val="clear" w:color="auto" w:fill="E7E6E6" w:themeFill="background2"/>
          </w:tcPr>
          <w:p w14:paraId="3A49DAA5" w14:textId="77777777" w:rsidR="002D511E" w:rsidRPr="00A14E6E" w:rsidRDefault="002D511E" w:rsidP="002D511E">
            <w:pPr>
              <w:rPr>
                <w:b/>
                <w:bCs/>
              </w:rPr>
            </w:pPr>
            <w:r w:rsidRPr="00A14E6E">
              <w:rPr>
                <w:b/>
                <w:bCs/>
              </w:rPr>
              <w:t>Préconditions</w:t>
            </w:r>
          </w:p>
        </w:tc>
        <w:tc>
          <w:tcPr>
            <w:tcW w:w="6948" w:type="dxa"/>
            <w:shd w:val="clear" w:color="auto" w:fill="E7E6E6" w:themeFill="background2"/>
          </w:tcPr>
          <w:p w14:paraId="3E55C46F" w14:textId="21415D7F" w:rsidR="002D511E" w:rsidRPr="00A14E6E" w:rsidRDefault="002D511E" w:rsidP="002D511E">
            <w:r>
              <w:t>L'utilisateur doit être authentifié en tant que Livreur. La commande doit être dans l'état "Prête"</w:t>
            </w:r>
          </w:p>
        </w:tc>
      </w:tr>
      <w:tr w:rsidR="002D511E" w14:paraId="6CA1FA35" w14:textId="77777777" w:rsidTr="002D511E">
        <w:tc>
          <w:tcPr>
            <w:tcW w:w="0" w:type="auto"/>
          </w:tcPr>
          <w:p w14:paraId="51760CDF" w14:textId="77777777" w:rsidR="002D511E" w:rsidRPr="00A14E6E" w:rsidRDefault="002D511E" w:rsidP="002D511E">
            <w:pPr>
              <w:rPr>
                <w:b/>
                <w:bCs/>
              </w:rPr>
            </w:pPr>
            <w:r w:rsidRPr="00A14E6E">
              <w:rPr>
                <w:b/>
                <w:bCs/>
              </w:rPr>
              <w:t>Démarrage</w:t>
            </w:r>
          </w:p>
        </w:tc>
        <w:tc>
          <w:tcPr>
            <w:tcW w:w="6948" w:type="dxa"/>
          </w:tcPr>
          <w:p w14:paraId="38D8B4EF" w14:textId="4404447E" w:rsidR="002D511E" w:rsidRPr="00A14E6E" w:rsidRDefault="002D511E" w:rsidP="002D511E">
            <w:r>
              <w:t>L'utilisateur sélectionne une commande "Prête".</w:t>
            </w:r>
          </w:p>
        </w:tc>
      </w:tr>
    </w:tbl>
    <w:p w14:paraId="1D08A4BD" w14:textId="77777777" w:rsidR="002D511E" w:rsidRDefault="002D511E" w:rsidP="002D511E"/>
    <w:p w14:paraId="6FA4A646" w14:textId="77777777" w:rsidR="002D511E" w:rsidRPr="00264A5C" w:rsidRDefault="002D511E" w:rsidP="002D511E">
      <w:pPr>
        <w:pStyle w:val="Titre3"/>
      </w:pPr>
      <w:bookmarkStart w:id="101" w:name="_Toc18000887"/>
      <w:r w:rsidRPr="00264A5C">
        <w:t>Le dialogue : le scénario nominal.</w:t>
      </w:r>
      <w:bookmarkEnd w:id="101"/>
    </w:p>
    <w:tbl>
      <w:tblPr>
        <w:tblStyle w:val="Grilledutableau"/>
        <w:tblW w:w="0" w:type="auto"/>
        <w:tblLook w:val="04A0" w:firstRow="1" w:lastRow="0" w:firstColumn="1" w:lastColumn="0" w:noHBand="0" w:noVBand="1"/>
      </w:tblPr>
      <w:tblGrid>
        <w:gridCol w:w="2127"/>
        <w:gridCol w:w="3914"/>
        <w:gridCol w:w="3021"/>
      </w:tblGrid>
      <w:tr w:rsidR="002D511E" w14:paraId="4F628433" w14:textId="77777777" w:rsidTr="002D511E">
        <w:tc>
          <w:tcPr>
            <w:tcW w:w="2127" w:type="dxa"/>
            <w:shd w:val="clear" w:color="auto" w:fill="E7E6E6" w:themeFill="background2"/>
          </w:tcPr>
          <w:p w14:paraId="1A8BAD70" w14:textId="77777777" w:rsidR="002D511E" w:rsidRPr="00264A5C" w:rsidRDefault="002D511E" w:rsidP="002D511E">
            <w:pPr>
              <w:rPr>
                <w:b/>
                <w:bCs/>
              </w:rPr>
            </w:pPr>
            <w:r w:rsidRPr="00264A5C">
              <w:rPr>
                <w:b/>
                <w:bCs/>
              </w:rPr>
              <w:t>Étape du scénario</w:t>
            </w:r>
          </w:p>
        </w:tc>
        <w:tc>
          <w:tcPr>
            <w:tcW w:w="3914" w:type="dxa"/>
            <w:shd w:val="clear" w:color="auto" w:fill="E7E6E6" w:themeFill="background2"/>
          </w:tcPr>
          <w:p w14:paraId="7B896BA3" w14:textId="77777777" w:rsidR="002D511E" w:rsidRPr="00264A5C" w:rsidRDefault="002D511E" w:rsidP="002D511E">
            <w:pPr>
              <w:rPr>
                <w:b/>
                <w:bCs/>
              </w:rPr>
            </w:pPr>
            <w:r w:rsidRPr="00264A5C">
              <w:rPr>
                <w:b/>
                <w:bCs/>
              </w:rPr>
              <w:t>Utilisateur</w:t>
            </w:r>
          </w:p>
        </w:tc>
        <w:tc>
          <w:tcPr>
            <w:tcW w:w="3021" w:type="dxa"/>
            <w:shd w:val="clear" w:color="auto" w:fill="E7E6E6" w:themeFill="background2"/>
          </w:tcPr>
          <w:p w14:paraId="61F35721" w14:textId="77777777" w:rsidR="002D511E" w:rsidRPr="00264A5C" w:rsidRDefault="002D511E" w:rsidP="002D511E">
            <w:pPr>
              <w:rPr>
                <w:b/>
                <w:bCs/>
              </w:rPr>
            </w:pPr>
            <w:r w:rsidRPr="00264A5C">
              <w:rPr>
                <w:b/>
                <w:bCs/>
              </w:rPr>
              <w:t>Système</w:t>
            </w:r>
          </w:p>
        </w:tc>
      </w:tr>
      <w:tr w:rsidR="002D511E" w14:paraId="51D3566C" w14:textId="77777777" w:rsidTr="002D511E">
        <w:tc>
          <w:tcPr>
            <w:tcW w:w="2127" w:type="dxa"/>
          </w:tcPr>
          <w:p w14:paraId="117671FF" w14:textId="77777777" w:rsidR="002D511E" w:rsidRPr="00264A5C" w:rsidRDefault="002D511E" w:rsidP="002D511E">
            <w:pPr>
              <w:rPr>
                <w:b/>
                <w:bCs/>
              </w:rPr>
            </w:pPr>
            <w:r w:rsidRPr="00264A5C">
              <w:rPr>
                <w:b/>
                <w:bCs/>
              </w:rPr>
              <w:t>1.</w:t>
            </w:r>
          </w:p>
        </w:tc>
        <w:tc>
          <w:tcPr>
            <w:tcW w:w="3914" w:type="dxa"/>
          </w:tcPr>
          <w:p w14:paraId="07FFF278" w14:textId="77777777" w:rsidR="002D511E" w:rsidRDefault="002D511E" w:rsidP="002D511E"/>
        </w:tc>
        <w:tc>
          <w:tcPr>
            <w:tcW w:w="3021" w:type="dxa"/>
          </w:tcPr>
          <w:p w14:paraId="0105AD3B" w14:textId="77777777" w:rsidR="002D511E" w:rsidRDefault="002D511E" w:rsidP="002D511E">
            <w:r>
              <w:t>Vérification du type d'utilisateur connecté.</w:t>
            </w:r>
          </w:p>
        </w:tc>
      </w:tr>
      <w:tr w:rsidR="002D511E" w14:paraId="03B979C7" w14:textId="77777777" w:rsidTr="002D511E">
        <w:tc>
          <w:tcPr>
            <w:tcW w:w="2127" w:type="dxa"/>
            <w:shd w:val="clear" w:color="auto" w:fill="E7E6E6" w:themeFill="background2"/>
          </w:tcPr>
          <w:p w14:paraId="33A74A99" w14:textId="77777777" w:rsidR="002D511E" w:rsidRPr="00264A5C" w:rsidRDefault="002D511E" w:rsidP="002D511E">
            <w:pPr>
              <w:rPr>
                <w:b/>
                <w:bCs/>
              </w:rPr>
            </w:pPr>
            <w:r w:rsidRPr="00264A5C">
              <w:rPr>
                <w:b/>
                <w:bCs/>
              </w:rPr>
              <w:t>2.</w:t>
            </w:r>
          </w:p>
        </w:tc>
        <w:tc>
          <w:tcPr>
            <w:tcW w:w="3914" w:type="dxa"/>
            <w:shd w:val="clear" w:color="auto" w:fill="E7E6E6" w:themeFill="background2"/>
          </w:tcPr>
          <w:p w14:paraId="33E59AF6" w14:textId="77777777" w:rsidR="002D511E" w:rsidRDefault="002D511E" w:rsidP="002D511E"/>
        </w:tc>
        <w:tc>
          <w:tcPr>
            <w:tcW w:w="3021" w:type="dxa"/>
            <w:shd w:val="clear" w:color="auto" w:fill="E7E6E6" w:themeFill="background2"/>
          </w:tcPr>
          <w:p w14:paraId="0A769EDF" w14:textId="32ECF687" w:rsidR="002D511E" w:rsidRDefault="002D511E" w:rsidP="002D511E">
            <w:r>
              <w:t>Affichage du récapitulatif de la commande avec tous les produits demandés et d'un bouton "Partir".</w:t>
            </w:r>
          </w:p>
        </w:tc>
      </w:tr>
      <w:tr w:rsidR="002D511E" w14:paraId="216535BA" w14:textId="77777777" w:rsidTr="002D511E">
        <w:tc>
          <w:tcPr>
            <w:tcW w:w="2127" w:type="dxa"/>
            <w:shd w:val="clear" w:color="auto" w:fill="auto"/>
          </w:tcPr>
          <w:p w14:paraId="7D817392" w14:textId="77777777" w:rsidR="002D511E" w:rsidRPr="00264A5C" w:rsidRDefault="002D511E" w:rsidP="002D511E">
            <w:pPr>
              <w:rPr>
                <w:b/>
                <w:bCs/>
              </w:rPr>
            </w:pPr>
            <w:r>
              <w:rPr>
                <w:b/>
                <w:bCs/>
              </w:rPr>
              <w:t>3.</w:t>
            </w:r>
          </w:p>
        </w:tc>
        <w:tc>
          <w:tcPr>
            <w:tcW w:w="3914" w:type="dxa"/>
            <w:shd w:val="clear" w:color="auto" w:fill="auto"/>
          </w:tcPr>
          <w:p w14:paraId="6A3BB5A7" w14:textId="06AC0E4D" w:rsidR="002D511E" w:rsidRDefault="002D511E" w:rsidP="002D511E"/>
        </w:tc>
        <w:tc>
          <w:tcPr>
            <w:tcW w:w="3021" w:type="dxa"/>
            <w:shd w:val="clear" w:color="auto" w:fill="auto"/>
          </w:tcPr>
          <w:p w14:paraId="0FB4AD33" w14:textId="76ED9AC6" w:rsidR="002D511E" w:rsidRDefault="00D05191" w:rsidP="002D511E">
            <w:r>
              <w:t>Indication du montant de la commande si non réglée.</w:t>
            </w:r>
          </w:p>
        </w:tc>
      </w:tr>
      <w:tr w:rsidR="00D05191" w14:paraId="4A56F23A" w14:textId="77777777" w:rsidTr="002D511E">
        <w:tc>
          <w:tcPr>
            <w:tcW w:w="2127" w:type="dxa"/>
            <w:shd w:val="clear" w:color="auto" w:fill="E7E6E6" w:themeFill="background2"/>
          </w:tcPr>
          <w:p w14:paraId="4AEA2F53" w14:textId="72725061" w:rsidR="00D05191" w:rsidRDefault="00D05191" w:rsidP="00D05191">
            <w:pPr>
              <w:rPr>
                <w:b/>
                <w:bCs/>
              </w:rPr>
            </w:pPr>
            <w:r>
              <w:rPr>
                <w:b/>
                <w:bCs/>
              </w:rPr>
              <w:t>4.</w:t>
            </w:r>
          </w:p>
        </w:tc>
        <w:tc>
          <w:tcPr>
            <w:tcW w:w="3914" w:type="dxa"/>
            <w:shd w:val="clear" w:color="auto" w:fill="E7E6E6" w:themeFill="background2"/>
          </w:tcPr>
          <w:p w14:paraId="15265E6B" w14:textId="6AE2DFE1" w:rsidR="00D05191" w:rsidRDefault="00D05191" w:rsidP="00D05191">
            <w:r>
              <w:t>Prends les pizzas et les autres produits comme les boissons.</w:t>
            </w:r>
          </w:p>
        </w:tc>
        <w:tc>
          <w:tcPr>
            <w:tcW w:w="3021" w:type="dxa"/>
            <w:shd w:val="clear" w:color="auto" w:fill="E7E6E6" w:themeFill="background2"/>
          </w:tcPr>
          <w:p w14:paraId="7C00EB7C" w14:textId="77777777" w:rsidR="00D05191" w:rsidRDefault="00D05191" w:rsidP="00D05191"/>
        </w:tc>
      </w:tr>
      <w:tr w:rsidR="00D05191" w14:paraId="2612289E" w14:textId="77777777" w:rsidTr="002D511E">
        <w:tc>
          <w:tcPr>
            <w:tcW w:w="2127" w:type="dxa"/>
            <w:shd w:val="clear" w:color="auto" w:fill="auto"/>
          </w:tcPr>
          <w:p w14:paraId="493E3A75" w14:textId="161CF789" w:rsidR="00D05191" w:rsidRDefault="00D05191" w:rsidP="00D05191">
            <w:pPr>
              <w:rPr>
                <w:b/>
                <w:bCs/>
              </w:rPr>
            </w:pPr>
            <w:r>
              <w:rPr>
                <w:b/>
                <w:bCs/>
              </w:rPr>
              <w:t>5.</w:t>
            </w:r>
          </w:p>
        </w:tc>
        <w:tc>
          <w:tcPr>
            <w:tcW w:w="3914" w:type="dxa"/>
            <w:shd w:val="clear" w:color="auto" w:fill="auto"/>
          </w:tcPr>
          <w:p w14:paraId="73556D26" w14:textId="318595DC" w:rsidR="00D05191" w:rsidRDefault="00D05191" w:rsidP="00D05191">
            <w:r>
              <w:t>Vérifie la correspondance avec la commande.</w:t>
            </w:r>
          </w:p>
        </w:tc>
        <w:tc>
          <w:tcPr>
            <w:tcW w:w="3021" w:type="dxa"/>
            <w:shd w:val="clear" w:color="auto" w:fill="auto"/>
          </w:tcPr>
          <w:p w14:paraId="2F49320F" w14:textId="77777777" w:rsidR="00D05191" w:rsidRDefault="00D05191" w:rsidP="00D05191"/>
        </w:tc>
      </w:tr>
      <w:tr w:rsidR="00D05191" w14:paraId="01697270" w14:textId="77777777" w:rsidTr="002D511E">
        <w:tc>
          <w:tcPr>
            <w:tcW w:w="2127" w:type="dxa"/>
            <w:shd w:val="clear" w:color="auto" w:fill="E7E6E6" w:themeFill="background2"/>
          </w:tcPr>
          <w:p w14:paraId="16B3B13C" w14:textId="4531E16C" w:rsidR="00D05191" w:rsidRDefault="00D05191" w:rsidP="00D05191">
            <w:pPr>
              <w:rPr>
                <w:b/>
                <w:bCs/>
              </w:rPr>
            </w:pPr>
            <w:r>
              <w:rPr>
                <w:b/>
                <w:bCs/>
              </w:rPr>
              <w:t>6.</w:t>
            </w:r>
          </w:p>
        </w:tc>
        <w:tc>
          <w:tcPr>
            <w:tcW w:w="3914" w:type="dxa"/>
            <w:shd w:val="clear" w:color="auto" w:fill="E7E6E6" w:themeFill="background2"/>
          </w:tcPr>
          <w:p w14:paraId="06A304B8" w14:textId="6CD2E798" w:rsidR="00D05191" w:rsidRDefault="00D05191" w:rsidP="00D05191">
            <w:r>
              <w:t>Appuie sur le bouton "Partir"</w:t>
            </w:r>
          </w:p>
        </w:tc>
        <w:tc>
          <w:tcPr>
            <w:tcW w:w="3021" w:type="dxa"/>
            <w:shd w:val="clear" w:color="auto" w:fill="E7E6E6" w:themeFill="background2"/>
          </w:tcPr>
          <w:p w14:paraId="36F8C9FB" w14:textId="720BA7C7" w:rsidR="00D05191" w:rsidRDefault="00D05191" w:rsidP="00D05191"/>
        </w:tc>
      </w:tr>
      <w:tr w:rsidR="00D05191" w14:paraId="41759ACD" w14:textId="77777777" w:rsidTr="00D05191">
        <w:tc>
          <w:tcPr>
            <w:tcW w:w="2127" w:type="dxa"/>
            <w:shd w:val="clear" w:color="auto" w:fill="auto"/>
          </w:tcPr>
          <w:p w14:paraId="6CDD3B29" w14:textId="308E9C00" w:rsidR="00D05191" w:rsidRDefault="00D05191" w:rsidP="00D05191">
            <w:pPr>
              <w:rPr>
                <w:b/>
                <w:bCs/>
              </w:rPr>
            </w:pPr>
            <w:r>
              <w:rPr>
                <w:b/>
                <w:bCs/>
              </w:rPr>
              <w:t>7.</w:t>
            </w:r>
          </w:p>
        </w:tc>
        <w:tc>
          <w:tcPr>
            <w:tcW w:w="3914" w:type="dxa"/>
            <w:shd w:val="clear" w:color="auto" w:fill="auto"/>
          </w:tcPr>
          <w:p w14:paraId="7E338C3A" w14:textId="77777777" w:rsidR="00D05191" w:rsidRDefault="00D05191" w:rsidP="00D05191"/>
        </w:tc>
        <w:tc>
          <w:tcPr>
            <w:tcW w:w="3021" w:type="dxa"/>
            <w:shd w:val="clear" w:color="auto" w:fill="auto"/>
          </w:tcPr>
          <w:p w14:paraId="1A97827C" w14:textId="44307D58" w:rsidR="00D05191" w:rsidRDefault="00D05191" w:rsidP="00D05191">
            <w:r>
              <w:t>Passage au statut "Livraison"</w:t>
            </w:r>
          </w:p>
        </w:tc>
      </w:tr>
      <w:tr w:rsidR="00D05191" w14:paraId="0BE3E481" w14:textId="77777777" w:rsidTr="002D511E">
        <w:tc>
          <w:tcPr>
            <w:tcW w:w="2127" w:type="dxa"/>
            <w:shd w:val="clear" w:color="auto" w:fill="E7E6E6" w:themeFill="background2"/>
          </w:tcPr>
          <w:p w14:paraId="60C5BAD5" w14:textId="27D77885" w:rsidR="00D05191" w:rsidRDefault="00D05191" w:rsidP="00D05191">
            <w:pPr>
              <w:rPr>
                <w:b/>
                <w:bCs/>
              </w:rPr>
            </w:pPr>
            <w:r>
              <w:rPr>
                <w:b/>
                <w:bCs/>
              </w:rPr>
              <w:t>8.</w:t>
            </w:r>
          </w:p>
        </w:tc>
        <w:tc>
          <w:tcPr>
            <w:tcW w:w="3914" w:type="dxa"/>
            <w:shd w:val="clear" w:color="auto" w:fill="E7E6E6" w:themeFill="background2"/>
          </w:tcPr>
          <w:p w14:paraId="1C9D56C5" w14:textId="77777777" w:rsidR="00D05191" w:rsidRDefault="00D05191" w:rsidP="00D05191"/>
        </w:tc>
        <w:tc>
          <w:tcPr>
            <w:tcW w:w="3021" w:type="dxa"/>
            <w:shd w:val="clear" w:color="auto" w:fill="E7E6E6" w:themeFill="background2"/>
          </w:tcPr>
          <w:p w14:paraId="5B1691CA" w14:textId="1586044D" w:rsidR="00D05191" w:rsidRDefault="00D05191" w:rsidP="00D05191">
            <w:r>
              <w:t>Indication du montant de la commande si non réglée.</w:t>
            </w:r>
          </w:p>
        </w:tc>
      </w:tr>
      <w:tr w:rsidR="00D05191" w14:paraId="22361D49" w14:textId="77777777" w:rsidTr="00D05191">
        <w:tc>
          <w:tcPr>
            <w:tcW w:w="2127" w:type="dxa"/>
            <w:shd w:val="clear" w:color="auto" w:fill="auto"/>
          </w:tcPr>
          <w:p w14:paraId="358A5E8A" w14:textId="4DFA9E87" w:rsidR="00D05191" w:rsidRDefault="00D05191" w:rsidP="00D05191">
            <w:pPr>
              <w:rPr>
                <w:b/>
                <w:bCs/>
              </w:rPr>
            </w:pPr>
            <w:r>
              <w:rPr>
                <w:b/>
                <w:bCs/>
              </w:rPr>
              <w:t>9.</w:t>
            </w:r>
          </w:p>
        </w:tc>
        <w:tc>
          <w:tcPr>
            <w:tcW w:w="3914" w:type="dxa"/>
            <w:shd w:val="clear" w:color="auto" w:fill="auto"/>
          </w:tcPr>
          <w:p w14:paraId="1859AEB9" w14:textId="77777777" w:rsidR="00D05191" w:rsidRDefault="00D05191" w:rsidP="00D05191"/>
        </w:tc>
        <w:tc>
          <w:tcPr>
            <w:tcW w:w="3021" w:type="dxa"/>
            <w:shd w:val="clear" w:color="auto" w:fill="auto"/>
          </w:tcPr>
          <w:p w14:paraId="4390B9D6" w14:textId="10931A65" w:rsidR="00D05191" w:rsidRDefault="00D05191" w:rsidP="00D05191">
            <w:r>
              <w:t>Affichage de l'adresse de livraison</w:t>
            </w:r>
          </w:p>
        </w:tc>
      </w:tr>
    </w:tbl>
    <w:p w14:paraId="2C75F6F0" w14:textId="45D0DB3F" w:rsidR="002D511E" w:rsidRDefault="002D511E" w:rsidP="002D511E"/>
    <w:p w14:paraId="189696D3" w14:textId="77777777" w:rsidR="00D05191" w:rsidRPr="00D25C12" w:rsidRDefault="00D05191" w:rsidP="00D05191">
      <w:pPr>
        <w:pStyle w:val="Titre3"/>
      </w:pPr>
      <w:bookmarkStart w:id="102" w:name="_Toc18000888"/>
      <w:r>
        <w:t>Le dialogue : les scénarios alternatifs/d'exception.</w:t>
      </w:r>
      <w:bookmarkEnd w:id="102"/>
    </w:p>
    <w:tbl>
      <w:tblPr>
        <w:tblStyle w:val="Grilledutableau"/>
        <w:tblW w:w="0" w:type="auto"/>
        <w:tblLook w:val="04A0" w:firstRow="1" w:lastRow="0" w:firstColumn="1" w:lastColumn="0" w:noHBand="0" w:noVBand="1"/>
      </w:tblPr>
      <w:tblGrid>
        <w:gridCol w:w="2127"/>
        <w:gridCol w:w="3914"/>
        <w:gridCol w:w="3021"/>
      </w:tblGrid>
      <w:tr w:rsidR="00D05191" w:rsidRPr="00A81C10" w14:paraId="198CB3D3" w14:textId="77777777" w:rsidTr="00904E98">
        <w:tc>
          <w:tcPr>
            <w:tcW w:w="2127" w:type="dxa"/>
            <w:shd w:val="clear" w:color="auto" w:fill="E7E6E6" w:themeFill="background2"/>
          </w:tcPr>
          <w:p w14:paraId="6424CA0F" w14:textId="77777777" w:rsidR="00D05191" w:rsidRPr="00264A5C" w:rsidRDefault="00D05191" w:rsidP="00904E98">
            <w:pPr>
              <w:rPr>
                <w:b/>
                <w:bCs/>
              </w:rPr>
            </w:pPr>
            <w:r w:rsidRPr="00264A5C">
              <w:rPr>
                <w:b/>
                <w:bCs/>
              </w:rPr>
              <w:t>Étape du scénario</w:t>
            </w:r>
          </w:p>
        </w:tc>
        <w:tc>
          <w:tcPr>
            <w:tcW w:w="3914" w:type="dxa"/>
            <w:shd w:val="clear" w:color="auto" w:fill="E7E6E6" w:themeFill="background2"/>
          </w:tcPr>
          <w:p w14:paraId="72687E22" w14:textId="77777777" w:rsidR="00D05191" w:rsidRPr="00264A5C" w:rsidRDefault="00D05191" w:rsidP="00904E98">
            <w:pPr>
              <w:rPr>
                <w:b/>
                <w:bCs/>
              </w:rPr>
            </w:pPr>
            <w:r w:rsidRPr="00264A5C">
              <w:rPr>
                <w:b/>
                <w:bCs/>
              </w:rPr>
              <w:t>Utilisateur</w:t>
            </w:r>
          </w:p>
        </w:tc>
        <w:tc>
          <w:tcPr>
            <w:tcW w:w="3021" w:type="dxa"/>
            <w:shd w:val="clear" w:color="auto" w:fill="E7E6E6" w:themeFill="background2"/>
          </w:tcPr>
          <w:p w14:paraId="2DBBD2A4" w14:textId="77777777" w:rsidR="00D05191" w:rsidRPr="00264A5C" w:rsidRDefault="00D05191" w:rsidP="00904E98">
            <w:pPr>
              <w:rPr>
                <w:b/>
                <w:bCs/>
              </w:rPr>
            </w:pPr>
            <w:r w:rsidRPr="00264A5C">
              <w:rPr>
                <w:b/>
                <w:bCs/>
              </w:rPr>
              <w:t>Système</w:t>
            </w:r>
          </w:p>
        </w:tc>
      </w:tr>
      <w:tr w:rsidR="00D05191" w14:paraId="06B9B858" w14:textId="77777777" w:rsidTr="00904E98">
        <w:tc>
          <w:tcPr>
            <w:tcW w:w="2127" w:type="dxa"/>
          </w:tcPr>
          <w:p w14:paraId="45DB5BC0" w14:textId="5BC6527F" w:rsidR="00D05191" w:rsidRPr="00264A5C" w:rsidRDefault="00D05191" w:rsidP="00D05191">
            <w:pPr>
              <w:rPr>
                <w:b/>
                <w:bCs/>
              </w:rPr>
            </w:pPr>
            <w:r>
              <w:rPr>
                <w:b/>
                <w:bCs/>
              </w:rPr>
              <w:t>3.a</w:t>
            </w:r>
          </w:p>
        </w:tc>
        <w:tc>
          <w:tcPr>
            <w:tcW w:w="3914" w:type="dxa"/>
          </w:tcPr>
          <w:p w14:paraId="0B5BB423" w14:textId="0CB707F8" w:rsidR="00D05191" w:rsidRDefault="00D05191" w:rsidP="00D05191">
            <w:r>
              <w:t>Prends les pizzas et les autres produits comme les boissons.</w:t>
            </w:r>
          </w:p>
        </w:tc>
        <w:tc>
          <w:tcPr>
            <w:tcW w:w="3021" w:type="dxa"/>
          </w:tcPr>
          <w:p w14:paraId="581A5EF5" w14:textId="75977446" w:rsidR="00D05191" w:rsidRDefault="00D05191" w:rsidP="00D05191"/>
        </w:tc>
      </w:tr>
      <w:tr w:rsidR="00D05191" w14:paraId="6214506B" w14:textId="77777777" w:rsidTr="00904E98">
        <w:tc>
          <w:tcPr>
            <w:tcW w:w="2127" w:type="dxa"/>
            <w:shd w:val="clear" w:color="auto" w:fill="E7E6E6" w:themeFill="background2"/>
          </w:tcPr>
          <w:p w14:paraId="1DE1CB8E" w14:textId="228A0E89" w:rsidR="00D05191" w:rsidRPr="00264A5C" w:rsidRDefault="00D05191" w:rsidP="00D05191">
            <w:pPr>
              <w:rPr>
                <w:b/>
                <w:bCs/>
              </w:rPr>
            </w:pPr>
            <w:r>
              <w:rPr>
                <w:b/>
                <w:bCs/>
              </w:rPr>
              <w:t>4.a</w:t>
            </w:r>
          </w:p>
        </w:tc>
        <w:tc>
          <w:tcPr>
            <w:tcW w:w="3914" w:type="dxa"/>
            <w:shd w:val="clear" w:color="auto" w:fill="E7E6E6" w:themeFill="background2"/>
          </w:tcPr>
          <w:p w14:paraId="7A4ADA47" w14:textId="3A62FE64" w:rsidR="00D05191" w:rsidRDefault="00D05191" w:rsidP="00D05191">
            <w:r>
              <w:t>Vérifie la correspondance avec la commande.</w:t>
            </w:r>
          </w:p>
        </w:tc>
        <w:tc>
          <w:tcPr>
            <w:tcW w:w="3021" w:type="dxa"/>
            <w:shd w:val="clear" w:color="auto" w:fill="E7E6E6" w:themeFill="background2"/>
          </w:tcPr>
          <w:p w14:paraId="24A4D1E0" w14:textId="77777777" w:rsidR="00D05191" w:rsidRDefault="00D05191" w:rsidP="00D05191"/>
        </w:tc>
      </w:tr>
      <w:tr w:rsidR="00D05191" w14:paraId="7B76F639" w14:textId="77777777" w:rsidTr="00904E98">
        <w:tc>
          <w:tcPr>
            <w:tcW w:w="2127" w:type="dxa"/>
          </w:tcPr>
          <w:p w14:paraId="405E151A" w14:textId="6B5F7C5D" w:rsidR="00D05191" w:rsidRPr="00264A5C" w:rsidRDefault="00D05191" w:rsidP="00D05191">
            <w:pPr>
              <w:rPr>
                <w:b/>
                <w:bCs/>
              </w:rPr>
            </w:pPr>
            <w:r>
              <w:rPr>
                <w:b/>
                <w:bCs/>
              </w:rPr>
              <w:t>5.a</w:t>
            </w:r>
          </w:p>
        </w:tc>
        <w:tc>
          <w:tcPr>
            <w:tcW w:w="3914" w:type="dxa"/>
          </w:tcPr>
          <w:p w14:paraId="745C666D" w14:textId="02C60791" w:rsidR="00D05191" w:rsidRDefault="00D05191" w:rsidP="00D05191">
            <w:r>
              <w:t>Appuie sur le bouton "Partir"</w:t>
            </w:r>
          </w:p>
        </w:tc>
        <w:tc>
          <w:tcPr>
            <w:tcW w:w="3021" w:type="dxa"/>
          </w:tcPr>
          <w:p w14:paraId="17D25797" w14:textId="09A705A6" w:rsidR="00D05191" w:rsidRDefault="00D05191" w:rsidP="00D05191"/>
        </w:tc>
      </w:tr>
      <w:tr w:rsidR="00D05191" w14:paraId="12331FF9" w14:textId="77777777" w:rsidTr="00904E98">
        <w:tc>
          <w:tcPr>
            <w:tcW w:w="2127" w:type="dxa"/>
            <w:shd w:val="clear" w:color="auto" w:fill="E7E6E6" w:themeFill="background2"/>
          </w:tcPr>
          <w:p w14:paraId="1DD0D5A8" w14:textId="4F9F3760" w:rsidR="00D05191" w:rsidRDefault="00D05191" w:rsidP="00904E98">
            <w:pPr>
              <w:rPr>
                <w:b/>
                <w:bCs/>
              </w:rPr>
            </w:pPr>
            <w:r>
              <w:rPr>
                <w:b/>
                <w:bCs/>
              </w:rPr>
              <w:t>6.a</w:t>
            </w:r>
          </w:p>
        </w:tc>
        <w:tc>
          <w:tcPr>
            <w:tcW w:w="3914" w:type="dxa"/>
            <w:shd w:val="clear" w:color="auto" w:fill="E7E6E6" w:themeFill="background2"/>
          </w:tcPr>
          <w:p w14:paraId="6FA145B3" w14:textId="77777777" w:rsidR="00D05191" w:rsidRDefault="00D05191" w:rsidP="00904E98"/>
        </w:tc>
        <w:tc>
          <w:tcPr>
            <w:tcW w:w="3021" w:type="dxa"/>
            <w:shd w:val="clear" w:color="auto" w:fill="E7E6E6" w:themeFill="background2"/>
          </w:tcPr>
          <w:p w14:paraId="18FBE2A9" w14:textId="21C17E7A" w:rsidR="00D05191" w:rsidRDefault="00D05191" w:rsidP="00904E98">
            <w:r>
              <w:t>Passage au statut "Livraison"</w:t>
            </w:r>
          </w:p>
        </w:tc>
      </w:tr>
      <w:tr w:rsidR="00D05191" w14:paraId="65E9BFA5" w14:textId="77777777" w:rsidTr="00D05191">
        <w:tc>
          <w:tcPr>
            <w:tcW w:w="2127" w:type="dxa"/>
            <w:shd w:val="clear" w:color="auto" w:fill="auto"/>
          </w:tcPr>
          <w:p w14:paraId="32D2033B" w14:textId="73A5EFCB" w:rsidR="00D05191" w:rsidRDefault="00D05191" w:rsidP="00D05191">
            <w:pPr>
              <w:rPr>
                <w:b/>
                <w:bCs/>
              </w:rPr>
            </w:pPr>
            <w:r>
              <w:rPr>
                <w:b/>
                <w:bCs/>
              </w:rPr>
              <w:t>7.a</w:t>
            </w:r>
          </w:p>
        </w:tc>
        <w:tc>
          <w:tcPr>
            <w:tcW w:w="3914" w:type="dxa"/>
            <w:shd w:val="clear" w:color="auto" w:fill="auto"/>
          </w:tcPr>
          <w:p w14:paraId="3DD2C9C6" w14:textId="77777777" w:rsidR="00D05191" w:rsidRDefault="00D05191" w:rsidP="00D05191"/>
        </w:tc>
        <w:tc>
          <w:tcPr>
            <w:tcW w:w="3021" w:type="dxa"/>
            <w:shd w:val="clear" w:color="auto" w:fill="auto"/>
          </w:tcPr>
          <w:p w14:paraId="5A937484" w14:textId="6F9B9AEE" w:rsidR="00D05191" w:rsidRDefault="00D05191" w:rsidP="00D05191">
            <w:r>
              <w:t>Affichage de l'adresse de livraison</w:t>
            </w:r>
          </w:p>
        </w:tc>
      </w:tr>
    </w:tbl>
    <w:p w14:paraId="7877E5A3" w14:textId="77777777" w:rsidR="00D05191" w:rsidRDefault="00D05191" w:rsidP="002D511E"/>
    <w:p w14:paraId="448F0EBC" w14:textId="77777777" w:rsidR="002D511E" w:rsidRDefault="002D511E" w:rsidP="002D511E">
      <w:pPr>
        <w:pStyle w:val="Titre3"/>
      </w:pPr>
      <w:bookmarkStart w:id="103" w:name="_Toc18000889"/>
      <w:r>
        <w:t>La fin et les postconditions.</w:t>
      </w:r>
      <w:bookmarkEnd w:id="103"/>
    </w:p>
    <w:tbl>
      <w:tblPr>
        <w:tblStyle w:val="Grilledutableau"/>
        <w:tblW w:w="0" w:type="auto"/>
        <w:tblLook w:val="04A0" w:firstRow="1" w:lastRow="0" w:firstColumn="1" w:lastColumn="0" w:noHBand="0" w:noVBand="1"/>
      </w:tblPr>
      <w:tblGrid>
        <w:gridCol w:w="2127"/>
        <w:gridCol w:w="6935"/>
      </w:tblGrid>
      <w:tr w:rsidR="002D511E" w14:paraId="13009759" w14:textId="77777777" w:rsidTr="002D511E">
        <w:tc>
          <w:tcPr>
            <w:tcW w:w="2127" w:type="dxa"/>
            <w:shd w:val="clear" w:color="auto" w:fill="E7E6E6" w:themeFill="background2"/>
          </w:tcPr>
          <w:p w14:paraId="3F3508F4" w14:textId="77777777" w:rsidR="002D511E" w:rsidRPr="00264A5C" w:rsidRDefault="002D511E" w:rsidP="002D511E">
            <w:pPr>
              <w:rPr>
                <w:b/>
                <w:bCs/>
              </w:rPr>
            </w:pPr>
            <w:r w:rsidRPr="00264A5C">
              <w:rPr>
                <w:b/>
                <w:bCs/>
              </w:rPr>
              <w:t>Fin</w:t>
            </w:r>
          </w:p>
        </w:tc>
        <w:tc>
          <w:tcPr>
            <w:tcW w:w="6935" w:type="dxa"/>
            <w:shd w:val="clear" w:color="auto" w:fill="E7E6E6" w:themeFill="background2"/>
          </w:tcPr>
          <w:p w14:paraId="70A55D7E" w14:textId="075A72AA" w:rsidR="002D511E" w:rsidRPr="003D6F76" w:rsidRDefault="002D511E" w:rsidP="002D511E">
            <w:r w:rsidRPr="003D6F76">
              <w:t xml:space="preserve">Scénario </w:t>
            </w:r>
            <w:r>
              <w:t xml:space="preserve">nominal : après le point </w:t>
            </w:r>
            <w:r w:rsidR="00D05191">
              <w:t>8 ou 7.a avec l'affichage de l'adresse de livraison</w:t>
            </w:r>
            <w:r>
              <w:t>.</w:t>
            </w:r>
          </w:p>
        </w:tc>
      </w:tr>
      <w:tr w:rsidR="002D511E" w14:paraId="6CFE373F" w14:textId="77777777" w:rsidTr="002D511E">
        <w:tc>
          <w:tcPr>
            <w:tcW w:w="2127" w:type="dxa"/>
          </w:tcPr>
          <w:p w14:paraId="18BAEC74" w14:textId="77777777" w:rsidR="002D511E" w:rsidRPr="00264A5C" w:rsidRDefault="002D511E" w:rsidP="002D511E">
            <w:pPr>
              <w:rPr>
                <w:b/>
                <w:bCs/>
              </w:rPr>
            </w:pPr>
            <w:r w:rsidRPr="00264A5C">
              <w:rPr>
                <w:b/>
                <w:bCs/>
              </w:rPr>
              <w:t>Postconditions</w:t>
            </w:r>
          </w:p>
        </w:tc>
        <w:tc>
          <w:tcPr>
            <w:tcW w:w="6935" w:type="dxa"/>
          </w:tcPr>
          <w:p w14:paraId="560DDDAE" w14:textId="5A6F0982" w:rsidR="002D511E" w:rsidRDefault="002D511E" w:rsidP="002D511E">
            <w:r>
              <w:t>La commande passe en statut "Livraison"</w:t>
            </w:r>
          </w:p>
        </w:tc>
      </w:tr>
    </w:tbl>
    <w:p w14:paraId="6F9A6053" w14:textId="77777777" w:rsidR="002D511E" w:rsidRDefault="002D511E" w:rsidP="002D511E"/>
    <w:p w14:paraId="106E347C" w14:textId="77777777" w:rsidR="002D511E" w:rsidRDefault="002D511E" w:rsidP="002D511E">
      <w:pPr>
        <w:pStyle w:val="Titre3"/>
      </w:pPr>
      <w:bookmarkStart w:id="104" w:name="_Toc18000890"/>
      <w:r>
        <w:t>Compléments.</w:t>
      </w:r>
      <w:bookmarkEnd w:id="104"/>
    </w:p>
    <w:tbl>
      <w:tblPr>
        <w:tblStyle w:val="Grilledutableau"/>
        <w:tblW w:w="0" w:type="auto"/>
        <w:tblLook w:val="04A0" w:firstRow="1" w:lastRow="0" w:firstColumn="1" w:lastColumn="0" w:noHBand="0" w:noVBand="1"/>
      </w:tblPr>
      <w:tblGrid>
        <w:gridCol w:w="2127"/>
        <w:gridCol w:w="6935"/>
      </w:tblGrid>
      <w:tr w:rsidR="002D511E" w:rsidRPr="00A81C10" w14:paraId="797EC3FC" w14:textId="77777777" w:rsidTr="002D511E">
        <w:tc>
          <w:tcPr>
            <w:tcW w:w="2127" w:type="dxa"/>
            <w:shd w:val="clear" w:color="auto" w:fill="E7E6E6" w:themeFill="background2"/>
          </w:tcPr>
          <w:p w14:paraId="6EE034E9" w14:textId="77777777" w:rsidR="002D511E" w:rsidRPr="00264A5C" w:rsidRDefault="002D511E" w:rsidP="002D511E">
            <w:pPr>
              <w:rPr>
                <w:b/>
                <w:bCs/>
              </w:rPr>
            </w:pPr>
            <w:r w:rsidRPr="00264A5C">
              <w:rPr>
                <w:b/>
                <w:bCs/>
              </w:rPr>
              <w:t>Ergonomie</w:t>
            </w:r>
          </w:p>
        </w:tc>
        <w:tc>
          <w:tcPr>
            <w:tcW w:w="6935" w:type="dxa"/>
            <w:shd w:val="clear" w:color="auto" w:fill="E7E6E6" w:themeFill="background2"/>
          </w:tcPr>
          <w:p w14:paraId="2A5AD3DE" w14:textId="5A50ACDA" w:rsidR="002D511E" w:rsidRPr="00F065E7" w:rsidRDefault="002D511E" w:rsidP="002D511E">
            <w:r>
              <w:t xml:space="preserve">Affichage d'un bouton sur l'écran de la commande </w:t>
            </w:r>
            <w:r w:rsidR="00D05191">
              <w:t>sélectionnée</w:t>
            </w:r>
            <w:r>
              <w:t xml:space="preserve"> pour partir en livraison.</w:t>
            </w:r>
            <w:r w:rsidR="00D05191">
              <w:t xml:space="preserve"> Activation du GPS sur le smartphone du livreur avec l'adresse du client.</w:t>
            </w:r>
          </w:p>
        </w:tc>
      </w:tr>
      <w:tr w:rsidR="002D511E" w14:paraId="20073ABB" w14:textId="77777777" w:rsidTr="002D511E">
        <w:tc>
          <w:tcPr>
            <w:tcW w:w="2127" w:type="dxa"/>
          </w:tcPr>
          <w:p w14:paraId="0F31A0AC" w14:textId="77777777" w:rsidR="002D511E" w:rsidRPr="00264A5C" w:rsidRDefault="002D511E" w:rsidP="002D511E">
            <w:pPr>
              <w:rPr>
                <w:b/>
                <w:bCs/>
              </w:rPr>
            </w:pPr>
            <w:r w:rsidRPr="00264A5C">
              <w:rPr>
                <w:b/>
                <w:bCs/>
              </w:rPr>
              <w:t>Performances attendues</w:t>
            </w:r>
          </w:p>
        </w:tc>
        <w:tc>
          <w:tcPr>
            <w:tcW w:w="6935" w:type="dxa"/>
          </w:tcPr>
          <w:p w14:paraId="7DED9F5A" w14:textId="77777777" w:rsidR="002D511E" w:rsidRPr="00F065E7" w:rsidRDefault="002D511E" w:rsidP="002D511E">
            <w:r>
              <w:t>Mise à jour automatique des écrans d'affichage des commandes.</w:t>
            </w:r>
          </w:p>
        </w:tc>
      </w:tr>
      <w:tr w:rsidR="002D511E" w14:paraId="0BCA60E3" w14:textId="77777777" w:rsidTr="002D511E">
        <w:tc>
          <w:tcPr>
            <w:tcW w:w="2127" w:type="dxa"/>
            <w:shd w:val="clear" w:color="auto" w:fill="E7E6E6" w:themeFill="background2"/>
          </w:tcPr>
          <w:p w14:paraId="5064D54D" w14:textId="77777777" w:rsidR="002D511E" w:rsidRPr="00264A5C" w:rsidRDefault="002D511E" w:rsidP="002D511E">
            <w:pPr>
              <w:rPr>
                <w:b/>
                <w:bCs/>
              </w:rPr>
            </w:pPr>
            <w:r w:rsidRPr="00264A5C">
              <w:rPr>
                <w:b/>
                <w:bCs/>
              </w:rPr>
              <w:t>Problèmes non résolus</w:t>
            </w:r>
          </w:p>
        </w:tc>
        <w:tc>
          <w:tcPr>
            <w:tcW w:w="6935" w:type="dxa"/>
            <w:shd w:val="clear" w:color="auto" w:fill="E7E6E6" w:themeFill="background2"/>
          </w:tcPr>
          <w:p w14:paraId="4757BBBF" w14:textId="1F4342F5" w:rsidR="002D511E" w:rsidRDefault="002D511E" w:rsidP="002D511E"/>
        </w:tc>
      </w:tr>
    </w:tbl>
    <w:p w14:paraId="6DF3976A" w14:textId="77777777" w:rsidR="002D511E" w:rsidRDefault="002D511E" w:rsidP="002D511E"/>
    <w:p w14:paraId="73C1A240" w14:textId="77777777" w:rsidR="00753101" w:rsidRDefault="00753101" w:rsidP="00753101">
      <w:pPr>
        <w:pStyle w:val="Titre3"/>
      </w:pPr>
      <w:bookmarkStart w:id="105" w:name="_Toc18000891"/>
      <w:r>
        <w:t>User Story.</w:t>
      </w:r>
      <w:bookmarkEnd w:id="105"/>
    </w:p>
    <w:p w14:paraId="667A5C65" w14:textId="77777777" w:rsidR="00753101" w:rsidRDefault="00753101" w:rsidP="00753101">
      <w:pPr>
        <w:jc w:val="left"/>
      </w:pPr>
    </w:p>
    <w:tbl>
      <w:tblPr>
        <w:tblStyle w:val="Grilledutableau"/>
        <w:tblW w:w="0" w:type="auto"/>
        <w:tblLook w:val="04A0" w:firstRow="1" w:lastRow="0" w:firstColumn="1" w:lastColumn="0" w:noHBand="0" w:noVBand="1"/>
      </w:tblPr>
      <w:tblGrid>
        <w:gridCol w:w="1413"/>
        <w:gridCol w:w="7649"/>
      </w:tblGrid>
      <w:tr w:rsidR="00753101" w14:paraId="2F98DDD2" w14:textId="77777777" w:rsidTr="00753101">
        <w:tc>
          <w:tcPr>
            <w:tcW w:w="1413" w:type="dxa"/>
          </w:tcPr>
          <w:p w14:paraId="7F37854D" w14:textId="4982471A" w:rsidR="00753101" w:rsidRDefault="00753101" w:rsidP="00753101">
            <w:pPr>
              <w:jc w:val="center"/>
            </w:pPr>
            <w:r>
              <w:rPr>
                <w:noProof/>
              </w:rPr>
              <w:drawing>
                <wp:inline distT="0" distB="0" distL="0" distR="0" wp14:anchorId="25EE893D" wp14:editId="6ED214A5">
                  <wp:extent cx="673200" cy="720000"/>
                  <wp:effectExtent l="0" t="0" r="0" b="444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3200" cy="720000"/>
                          </a:xfrm>
                          <a:prstGeom prst="rect">
                            <a:avLst/>
                          </a:prstGeom>
                          <a:noFill/>
                          <a:ln>
                            <a:noFill/>
                          </a:ln>
                        </pic:spPr>
                      </pic:pic>
                    </a:graphicData>
                  </a:graphic>
                </wp:inline>
              </w:drawing>
            </w:r>
          </w:p>
        </w:tc>
        <w:tc>
          <w:tcPr>
            <w:tcW w:w="7649" w:type="dxa"/>
          </w:tcPr>
          <w:p w14:paraId="1001C96C" w14:textId="0BB780B8" w:rsidR="00753101" w:rsidRDefault="00753101" w:rsidP="00753101">
            <w:pPr>
              <w:jc w:val="left"/>
            </w:pPr>
            <w:r>
              <w:t>En tant que Valentin je dois signaler mon départ en livraison.</w:t>
            </w:r>
          </w:p>
        </w:tc>
      </w:tr>
    </w:tbl>
    <w:p w14:paraId="74F1B30E" w14:textId="77777777" w:rsidR="005626E2" w:rsidRDefault="005626E2" w:rsidP="005626E2">
      <w:pPr>
        <w:jc w:val="left"/>
      </w:pPr>
    </w:p>
    <w:tbl>
      <w:tblPr>
        <w:tblStyle w:val="Grilledutableau"/>
        <w:tblW w:w="0" w:type="auto"/>
        <w:tblLook w:val="04A0" w:firstRow="1" w:lastRow="0" w:firstColumn="1" w:lastColumn="0" w:noHBand="0" w:noVBand="1"/>
      </w:tblPr>
      <w:tblGrid>
        <w:gridCol w:w="1413"/>
        <w:gridCol w:w="7649"/>
      </w:tblGrid>
      <w:tr w:rsidR="005626E2" w14:paraId="2E5F81D6" w14:textId="77777777" w:rsidTr="006C5DB0">
        <w:tc>
          <w:tcPr>
            <w:tcW w:w="1413" w:type="dxa"/>
          </w:tcPr>
          <w:p w14:paraId="776F18B8" w14:textId="77777777" w:rsidR="005626E2" w:rsidRDefault="005626E2" w:rsidP="006C5DB0">
            <w:pPr>
              <w:jc w:val="center"/>
            </w:pPr>
            <w:r>
              <w:rPr>
                <w:noProof/>
              </w:rPr>
              <w:drawing>
                <wp:inline distT="0" distB="0" distL="0" distR="0" wp14:anchorId="4DB86302" wp14:editId="19127590">
                  <wp:extent cx="576000" cy="720000"/>
                  <wp:effectExtent l="0" t="0" r="0" b="4445"/>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0" cy="720000"/>
                          </a:xfrm>
                          <a:prstGeom prst="rect">
                            <a:avLst/>
                          </a:prstGeom>
                          <a:noFill/>
                          <a:ln>
                            <a:noFill/>
                          </a:ln>
                        </pic:spPr>
                      </pic:pic>
                    </a:graphicData>
                  </a:graphic>
                </wp:inline>
              </w:drawing>
            </w:r>
          </w:p>
        </w:tc>
        <w:tc>
          <w:tcPr>
            <w:tcW w:w="7649" w:type="dxa"/>
          </w:tcPr>
          <w:p w14:paraId="7C1435C3" w14:textId="406C67D1" w:rsidR="005626E2" w:rsidRDefault="005626E2" w:rsidP="006C5DB0">
            <w:pPr>
              <w:jc w:val="left"/>
            </w:pPr>
            <w:r>
              <w:t xml:space="preserve">En tant que Maguy je veux que l'heure </w:t>
            </w:r>
            <w:r w:rsidR="0035079A">
              <w:t>départ</w:t>
            </w:r>
            <w:r>
              <w:t xml:space="preserve"> soit indiquée pour déterminer si l'on peut étendre la zone de livraison sans dépasser le temps imparti.</w:t>
            </w:r>
          </w:p>
        </w:tc>
      </w:tr>
    </w:tbl>
    <w:p w14:paraId="2104BC4C" w14:textId="77777777" w:rsidR="005626E2" w:rsidRDefault="005626E2" w:rsidP="005626E2"/>
    <w:p w14:paraId="170DA0D9" w14:textId="77777777" w:rsidR="00753101" w:rsidRDefault="00753101" w:rsidP="00753101"/>
    <w:p w14:paraId="6BECB1D5" w14:textId="77777777" w:rsidR="002D511E" w:rsidRDefault="002D511E" w:rsidP="002D511E"/>
    <w:p w14:paraId="0382609A" w14:textId="69BC5671" w:rsidR="0027455D" w:rsidRDefault="0027455D">
      <w:pPr>
        <w:jc w:val="left"/>
      </w:pPr>
      <w:r>
        <w:br w:type="page"/>
      </w:r>
    </w:p>
    <w:p w14:paraId="0FE41623" w14:textId="293BCDE1" w:rsidR="0027455D" w:rsidRDefault="0027455D" w:rsidP="0027455D">
      <w:pPr>
        <w:pStyle w:val="Titre2"/>
      </w:pPr>
      <w:bookmarkStart w:id="106" w:name="_Toc18000892"/>
      <w:r>
        <w:t>Cas d'utilisation &lt;&lt;Valider livraison&gt;&gt;</w:t>
      </w:r>
      <w:bookmarkEnd w:id="106"/>
    </w:p>
    <w:p w14:paraId="3C31E6C0" w14:textId="77777777" w:rsidR="0027455D" w:rsidRPr="00A81C10" w:rsidRDefault="0027455D" w:rsidP="0027455D">
      <w:pPr>
        <w:pStyle w:val="Titre3"/>
      </w:pPr>
      <w:bookmarkStart w:id="107" w:name="_Toc18000893"/>
      <w:r>
        <w:t>Identification</w:t>
      </w:r>
      <w:bookmarkEnd w:id="107"/>
    </w:p>
    <w:tbl>
      <w:tblPr>
        <w:tblStyle w:val="Grilledutableau"/>
        <w:tblW w:w="9067" w:type="dxa"/>
        <w:tblLook w:val="04A0" w:firstRow="1" w:lastRow="0" w:firstColumn="1" w:lastColumn="0" w:noHBand="0" w:noVBand="1"/>
      </w:tblPr>
      <w:tblGrid>
        <w:gridCol w:w="2119"/>
        <w:gridCol w:w="6948"/>
      </w:tblGrid>
      <w:tr w:rsidR="0027455D" w14:paraId="2BA0BB03" w14:textId="77777777" w:rsidTr="00904E98">
        <w:tc>
          <w:tcPr>
            <w:tcW w:w="0" w:type="auto"/>
            <w:shd w:val="clear" w:color="auto" w:fill="E7E6E6" w:themeFill="background2"/>
          </w:tcPr>
          <w:p w14:paraId="616E29C4" w14:textId="77777777" w:rsidR="0027455D" w:rsidRPr="00A14E6E" w:rsidRDefault="0027455D" w:rsidP="00904E98">
            <w:pPr>
              <w:rPr>
                <w:b/>
                <w:bCs/>
              </w:rPr>
            </w:pPr>
            <w:r w:rsidRPr="00A14E6E">
              <w:rPr>
                <w:b/>
                <w:bCs/>
              </w:rPr>
              <w:t>Numéro</w:t>
            </w:r>
          </w:p>
        </w:tc>
        <w:tc>
          <w:tcPr>
            <w:tcW w:w="6948" w:type="dxa"/>
            <w:shd w:val="clear" w:color="auto" w:fill="E7E6E6" w:themeFill="background2"/>
          </w:tcPr>
          <w:p w14:paraId="5A45321F" w14:textId="3B6AFF39" w:rsidR="0027455D" w:rsidRPr="00264A5C" w:rsidRDefault="0027455D" w:rsidP="00904E98">
            <w:pPr>
              <w:rPr>
                <w:b/>
                <w:bCs/>
              </w:rPr>
            </w:pPr>
            <w:r>
              <w:rPr>
                <w:b/>
                <w:bCs/>
              </w:rPr>
              <w:t>12</w:t>
            </w:r>
          </w:p>
        </w:tc>
      </w:tr>
      <w:tr w:rsidR="0027455D" w14:paraId="6119B991" w14:textId="77777777" w:rsidTr="00904E98">
        <w:tc>
          <w:tcPr>
            <w:tcW w:w="0" w:type="auto"/>
          </w:tcPr>
          <w:p w14:paraId="50331D35" w14:textId="77777777" w:rsidR="0027455D" w:rsidRPr="00A14E6E" w:rsidRDefault="0027455D" w:rsidP="00904E98">
            <w:pPr>
              <w:rPr>
                <w:b/>
                <w:bCs/>
              </w:rPr>
            </w:pPr>
            <w:r w:rsidRPr="00A14E6E">
              <w:rPr>
                <w:b/>
                <w:bCs/>
              </w:rPr>
              <w:t>Nom</w:t>
            </w:r>
          </w:p>
        </w:tc>
        <w:tc>
          <w:tcPr>
            <w:tcW w:w="6948" w:type="dxa"/>
          </w:tcPr>
          <w:p w14:paraId="53F46028" w14:textId="1CE9AD3E" w:rsidR="0027455D" w:rsidRPr="00A14E6E" w:rsidRDefault="0027455D" w:rsidP="00904E98">
            <w:r>
              <w:t>Valider Livraison (package Commandes)</w:t>
            </w:r>
          </w:p>
        </w:tc>
      </w:tr>
      <w:tr w:rsidR="0027455D" w14:paraId="72CA10B2" w14:textId="77777777" w:rsidTr="00904E98">
        <w:tc>
          <w:tcPr>
            <w:tcW w:w="0" w:type="auto"/>
            <w:shd w:val="clear" w:color="auto" w:fill="E7E6E6" w:themeFill="background2"/>
          </w:tcPr>
          <w:p w14:paraId="32F0E41E" w14:textId="77777777" w:rsidR="0027455D" w:rsidRPr="00A14E6E" w:rsidRDefault="0027455D" w:rsidP="00904E98">
            <w:pPr>
              <w:rPr>
                <w:b/>
                <w:bCs/>
              </w:rPr>
            </w:pPr>
            <w:r w:rsidRPr="00A14E6E">
              <w:rPr>
                <w:b/>
                <w:bCs/>
              </w:rPr>
              <w:t>A</w:t>
            </w:r>
            <w:r>
              <w:rPr>
                <w:b/>
                <w:bCs/>
              </w:rPr>
              <w:t>c</w:t>
            </w:r>
            <w:r w:rsidRPr="00A14E6E">
              <w:rPr>
                <w:b/>
                <w:bCs/>
              </w:rPr>
              <w:t>teur(s)</w:t>
            </w:r>
          </w:p>
        </w:tc>
        <w:tc>
          <w:tcPr>
            <w:tcW w:w="6948" w:type="dxa"/>
            <w:shd w:val="clear" w:color="auto" w:fill="E7E6E6" w:themeFill="background2"/>
          </w:tcPr>
          <w:p w14:paraId="5E6C10B6" w14:textId="27E69A83" w:rsidR="0027455D" w:rsidRPr="00A14E6E" w:rsidRDefault="0027455D" w:rsidP="00904E98">
            <w:r>
              <w:t>Livreur</w:t>
            </w:r>
            <w:r w:rsidR="00D54E18">
              <w:t xml:space="preserve"> et Employé</w:t>
            </w:r>
          </w:p>
        </w:tc>
      </w:tr>
      <w:tr w:rsidR="0027455D" w14:paraId="3BCD1BDE" w14:textId="77777777" w:rsidTr="00904E98">
        <w:tc>
          <w:tcPr>
            <w:tcW w:w="0" w:type="auto"/>
          </w:tcPr>
          <w:p w14:paraId="4CEF8329" w14:textId="77777777" w:rsidR="0027455D" w:rsidRPr="00A14E6E" w:rsidRDefault="0027455D" w:rsidP="00904E98">
            <w:pPr>
              <w:rPr>
                <w:b/>
                <w:bCs/>
              </w:rPr>
            </w:pPr>
            <w:r w:rsidRPr="00A14E6E">
              <w:rPr>
                <w:b/>
                <w:bCs/>
              </w:rPr>
              <w:t>Description succincte</w:t>
            </w:r>
          </w:p>
        </w:tc>
        <w:tc>
          <w:tcPr>
            <w:tcW w:w="6948" w:type="dxa"/>
          </w:tcPr>
          <w:p w14:paraId="1B879789" w14:textId="0D1EC849" w:rsidR="0027455D" w:rsidRPr="00A14E6E" w:rsidRDefault="0027455D" w:rsidP="00904E98">
            <w:r>
              <w:t>L</w:t>
            </w:r>
            <w:r w:rsidR="00D54E18">
              <w:t>'utilisateur</w:t>
            </w:r>
            <w:r>
              <w:t xml:space="preserve"> consult</w:t>
            </w:r>
            <w:r w:rsidR="00D54E18">
              <w:t>e</w:t>
            </w:r>
            <w:r>
              <w:t xml:space="preserve"> </w:t>
            </w:r>
            <w:r w:rsidR="00D54E18">
              <w:t>l</w:t>
            </w:r>
            <w:r>
              <w:t xml:space="preserve">es commandes </w:t>
            </w:r>
            <w:r w:rsidR="00D54E18">
              <w:t>en cours et sélectionne une commande avec le statut "Livraison"</w:t>
            </w:r>
            <w:r>
              <w:t>.</w:t>
            </w:r>
            <w:r w:rsidR="00D54E18">
              <w:t xml:space="preserve"> L'utilisateur vérifie la commande avec le client, encaisse si nécessaire et valide que la livraison est effectuée.</w:t>
            </w:r>
          </w:p>
        </w:tc>
      </w:tr>
      <w:tr w:rsidR="0027455D" w:rsidRPr="00D2552F" w14:paraId="7BD86209" w14:textId="77777777" w:rsidTr="00904E98">
        <w:tc>
          <w:tcPr>
            <w:tcW w:w="0" w:type="auto"/>
            <w:shd w:val="clear" w:color="auto" w:fill="E7E6E6" w:themeFill="background2"/>
          </w:tcPr>
          <w:p w14:paraId="46B2D6DC" w14:textId="77777777" w:rsidR="0027455D" w:rsidRPr="00A14E6E" w:rsidRDefault="0027455D" w:rsidP="00904E98">
            <w:pPr>
              <w:rPr>
                <w:b/>
                <w:bCs/>
              </w:rPr>
            </w:pPr>
            <w:r w:rsidRPr="00A14E6E">
              <w:rPr>
                <w:b/>
                <w:bCs/>
              </w:rPr>
              <w:t>Auteur</w:t>
            </w:r>
          </w:p>
        </w:tc>
        <w:tc>
          <w:tcPr>
            <w:tcW w:w="6948" w:type="dxa"/>
            <w:shd w:val="clear" w:color="auto" w:fill="E7E6E6" w:themeFill="background2"/>
          </w:tcPr>
          <w:p w14:paraId="55E98D23" w14:textId="77777777" w:rsidR="0027455D" w:rsidRPr="00FD3206" w:rsidRDefault="0027455D" w:rsidP="00904E98">
            <w:pPr>
              <w:rPr>
                <w:lang w:val="pt-PT"/>
              </w:rPr>
            </w:pPr>
            <w:r w:rsidRPr="00FD3206">
              <w:rPr>
                <w:lang w:val="pt-PT"/>
              </w:rPr>
              <w:t>P.-E.</w:t>
            </w:r>
            <w:r>
              <w:rPr>
                <w:lang w:val="pt-PT"/>
              </w:rPr>
              <w:t xml:space="preserve"> </w:t>
            </w:r>
            <w:r w:rsidRPr="00FD3206">
              <w:rPr>
                <w:lang w:val="pt-PT"/>
              </w:rPr>
              <w:t>DOS SANTOS FACAO</w:t>
            </w:r>
          </w:p>
        </w:tc>
      </w:tr>
      <w:tr w:rsidR="0027455D" w14:paraId="76C26FB8" w14:textId="77777777" w:rsidTr="00904E98">
        <w:tc>
          <w:tcPr>
            <w:tcW w:w="0" w:type="auto"/>
          </w:tcPr>
          <w:p w14:paraId="3735E9CF" w14:textId="77777777" w:rsidR="0027455D" w:rsidRPr="00A14E6E" w:rsidRDefault="0027455D" w:rsidP="00904E98">
            <w:pPr>
              <w:rPr>
                <w:b/>
                <w:bCs/>
              </w:rPr>
            </w:pPr>
            <w:r w:rsidRPr="00A14E6E">
              <w:rPr>
                <w:b/>
                <w:bCs/>
              </w:rPr>
              <w:t>Date(s)</w:t>
            </w:r>
          </w:p>
        </w:tc>
        <w:tc>
          <w:tcPr>
            <w:tcW w:w="6948" w:type="dxa"/>
          </w:tcPr>
          <w:p w14:paraId="2A576B77" w14:textId="77777777" w:rsidR="0027455D" w:rsidRPr="00A14E6E" w:rsidRDefault="0027455D" w:rsidP="00904E98">
            <w:r>
              <w:t xml:space="preserve">30/07/3 </w:t>
            </w:r>
            <w:r w:rsidRPr="00A14E6E">
              <w:t>(</w:t>
            </w:r>
            <w:r>
              <w:t>première</w:t>
            </w:r>
            <w:r w:rsidRPr="00A14E6E">
              <w:t xml:space="preserve"> rédaction)</w:t>
            </w:r>
          </w:p>
        </w:tc>
      </w:tr>
      <w:tr w:rsidR="0027455D" w14:paraId="60160FB3" w14:textId="77777777" w:rsidTr="00904E98">
        <w:tc>
          <w:tcPr>
            <w:tcW w:w="0" w:type="auto"/>
            <w:shd w:val="clear" w:color="auto" w:fill="E7E6E6" w:themeFill="background2"/>
          </w:tcPr>
          <w:p w14:paraId="1C44EE97" w14:textId="77777777" w:rsidR="0027455D" w:rsidRPr="00A14E6E" w:rsidRDefault="0027455D" w:rsidP="00904E98">
            <w:pPr>
              <w:rPr>
                <w:b/>
                <w:bCs/>
              </w:rPr>
            </w:pPr>
            <w:r w:rsidRPr="00A14E6E">
              <w:rPr>
                <w:b/>
                <w:bCs/>
              </w:rPr>
              <w:t>Préconditions</w:t>
            </w:r>
          </w:p>
        </w:tc>
        <w:tc>
          <w:tcPr>
            <w:tcW w:w="6948" w:type="dxa"/>
            <w:shd w:val="clear" w:color="auto" w:fill="E7E6E6" w:themeFill="background2"/>
          </w:tcPr>
          <w:p w14:paraId="1B81DD5E" w14:textId="0766BFBB" w:rsidR="0027455D" w:rsidRPr="00A14E6E" w:rsidRDefault="0027455D" w:rsidP="00904E98">
            <w:r>
              <w:t>L'utilisateur doit être authentifié en tant que Livreur</w:t>
            </w:r>
            <w:r w:rsidR="00D54E18">
              <w:t xml:space="preserve"> ou Employé</w:t>
            </w:r>
            <w:r>
              <w:t>. La commande doit être dans l'état "</w:t>
            </w:r>
            <w:r w:rsidR="00D54E18">
              <w:t>Livraison</w:t>
            </w:r>
            <w:r>
              <w:t>"</w:t>
            </w:r>
          </w:p>
        </w:tc>
      </w:tr>
      <w:tr w:rsidR="0027455D" w14:paraId="4E6860D1" w14:textId="77777777" w:rsidTr="00904E98">
        <w:tc>
          <w:tcPr>
            <w:tcW w:w="0" w:type="auto"/>
          </w:tcPr>
          <w:p w14:paraId="49653AD7" w14:textId="77777777" w:rsidR="0027455D" w:rsidRPr="00A14E6E" w:rsidRDefault="0027455D" w:rsidP="00904E98">
            <w:pPr>
              <w:rPr>
                <w:b/>
                <w:bCs/>
              </w:rPr>
            </w:pPr>
            <w:r w:rsidRPr="00A14E6E">
              <w:rPr>
                <w:b/>
                <w:bCs/>
              </w:rPr>
              <w:t>Démarrage</w:t>
            </w:r>
          </w:p>
        </w:tc>
        <w:tc>
          <w:tcPr>
            <w:tcW w:w="6948" w:type="dxa"/>
          </w:tcPr>
          <w:p w14:paraId="4B8F2AC3" w14:textId="3344660C" w:rsidR="0027455D" w:rsidRPr="00A14E6E" w:rsidRDefault="0027455D" w:rsidP="00904E98">
            <w:r>
              <w:t>L'utilisateur sélectionne une commande "</w:t>
            </w:r>
            <w:r w:rsidR="00D54E18">
              <w:t>Livraison</w:t>
            </w:r>
            <w:r>
              <w:t>".</w:t>
            </w:r>
          </w:p>
        </w:tc>
      </w:tr>
    </w:tbl>
    <w:p w14:paraId="155713EF" w14:textId="77777777" w:rsidR="0027455D" w:rsidRDefault="0027455D" w:rsidP="0027455D"/>
    <w:p w14:paraId="48A481C7" w14:textId="77777777" w:rsidR="0027455D" w:rsidRPr="00264A5C" w:rsidRDefault="0027455D" w:rsidP="0027455D">
      <w:pPr>
        <w:pStyle w:val="Titre3"/>
      </w:pPr>
      <w:bookmarkStart w:id="108" w:name="_Toc18000894"/>
      <w:r w:rsidRPr="00264A5C">
        <w:t>Le dialogue : le scénario nominal.</w:t>
      </w:r>
      <w:bookmarkEnd w:id="108"/>
    </w:p>
    <w:tbl>
      <w:tblPr>
        <w:tblStyle w:val="Grilledutableau"/>
        <w:tblW w:w="0" w:type="auto"/>
        <w:tblLook w:val="04A0" w:firstRow="1" w:lastRow="0" w:firstColumn="1" w:lastColumn="0" w:noHBand="0" w:noVBand="1"/>
      </w:tblPr>
      <w:tblGrid>
        <w:gridCol w:w="2127"/>
        <w:gridCol w:w="3914"/>
        <w:gridCol w:w="3021"/>
      </w:tblGrid>
      <w:tr w:rsidR="0027455D" w14:paraId="22584643" w14:textId="77777777" w:rsidTr="00904E98">
        <w:tc>
          <w:tcPr>
            <w:tcW w:w="2127" w:type="dxa"/>
            <w:shd w:val="clear" w:color="auto" w:fill="E7E6E6" w:themeFill="background2"/>
          </w:tcPr>
          <w:p w14:paraId="6A1393D8" w14:textId="77777777" w:rsidR="0027455D" w:rsidRPr="00264A5C" w:rsidRDefault="0027455D" w:rsidP="00904E98">
            <w:pPr>
              <w:rPr>
                <w:b/>
                <w:bCs/>
              </w:rPr>
            </w:pPr>
            <w:r w:rsidRPr="00264A5C">
              <w:rPr>
                <w:b/>
                <w:bCs/>
              </w:rPr>
              <w:t>Étape du scénario</w:t>
            </w:r>
          </w:p>
        </w:tc>
        <w:tc>
          <w:tcPr>
            <w:tcW w:w="3914" w:type="dxa"/>
            <w:shd w:val="clear" w:color="auto" w:fill="E7E6E6" w:themeFill="background2"/>
          </w:tcPr>
          <w:p w14:paraId="0C1BBC89" w14:textId="77777777" w:rsidR="0027455D" w:rsidRPr="00264A5C" w:rsidRDefault="0027455D" w:rsidP="00904E98">
            <w:pPr>
              <w:rPr>
                <w:b/>
                <w:bCs/>
              </w:rPr>
            </w:pPr>
            <w:r w:rsidRPr="00264A5C">
              <w:rPr>
                <w:b/>
                <w:bCs/>
              </w:rPr>
              <w:t>Utilisateur</w:t>
            </w:r>
          </w:p>
        </w:tc>
        <w:tc>
          <w:tcPr>
            <w:tcW w:w="3021" w:type="dxa"/>
            <w:shd w:val="clear" w:color="auto" w:fill="E7E6E6" w:themeFill="background2"/>
          </w:tcPr>
          <w:p w14:paraId="1F1C78F0" w14:textId="77777777" w:rsidR="0027455D" w:rsidRPr="00264A5C" w:rsidRDefault="0027455D" w:rsidP="00904E98">
            <w:pPr>
              <w:rPr>
                <w:b/>
                <w:bCs/>
              </w:rPr>
            </w:pPr>
            <w:r w:rsidRPr="00264A5C">
              <w:rPr>
                <w:b/>
                <w:bCs/>
              </w:rPr>
              <w:t>Système</w:t>
            </w:r>
          </w:p>
        </w:tc>
      </w:tr>
      <w:tr w:rsidR="0027455D" w14:paraId="059D8334" w14:textId="77777777" w:rsidTr="00904E98">
        <w:tc>
          <w:tcPr>
            <w:tcW w:w="2127" w:type="dxa"/>
          </w:tcPr>
          <w:p w14:paraId="2F8C3F39" w14:textId="77777777" w:rsidR="0027455D" w:rsidRPr="00264A5C" w:rsidRDefault="0027455D" w:rsidP="00904E98">
            <w:pPr>
              <w:rPr>
                <w:b/>
                <w:bCs/>
              </w:rPr>
            </w:pPr>
            <w:r w:rsidRPr="00264A5C">
              <w:rPr>
                <w:b/>
                <w:bCs/>
              </w:rPr>
              <w:t>1.</w:t>
            </w:r>
          </w:p>
        </w:tc>
        <w:tc>
          <w:tcPr>
            <w:tcW w:w="3914" w:type="dxa"/>
          </w:tcPr>
          <w:p w14:paraId="3262411A" w14:textId="77777777" w:rsidR="0027455D" w:rsidRDefault="0027455D" w:rsidP="00904E98"/>
        </w:tc>
        <w:tc>
          <w:tcPr>
            <w:tcW w:w="3021" w:type="dxa"/>
          </w:tcPr>
          <w:p w14:paraId="7E6862A6" w14:textId="77777777" w:rsidR="0027455D" w:rsidRDefault="0027455D" w:rsidP="00904E98">
            <w:r>
              <w:t>Vérification du type d'utilisateur connecté.</w:t>
            </w:r>
          </w:p>
        </w:tc>
      </w:tr>
      <w:tr w:rsidR="0027455D" w14:paraId="579D87E9" w14:textId="77777777" w:rsidTr="00904E98">
        <w:tc>
          <w:tcPr>
            <w:tcW w:w="2127" w:type="dxa"/>
            <w:shd w:val="clear" w:color="auto" w:fill="E7E6E6" w:themeFill="background2"/>
          </w:tcPr>
          <w:p w14:paraId="06BF0FFA" w14:textId="77777777" w:rsidR="0027455D" w:rsidRPr="00264A5C" w:rsidRDefault="0027455D" w:rsidP="00904E98">
            <w:pPr>
              <w:rPr>
                <w:b/>
                <w:bCs/>
              </w:rPr>
            </w:pPr>
            <w:r w:rsidRPr="00264A5C">
              <w:rPr>
                <w:b/>
                <w:bCs/>
              </w:rPr>
              <w:t>2.</w:t>
            </w:r>
          </w:p>
        </w:tc>
        <w:tc>
          <w:tcPr>
            <w:tcW w:w="3914" w:type="dxa"/>
            <w:shd w:val="clear" w:color="auto" w:fill="E7E6E6" w:themeFill="background2"/>
          </w:tcPr>
          <w:p w14:paraId="6AD49221" w14:textId="77777777" w:rsidR="0027455D" w:rsidRDefault="0027455D" w:rsidP="00904E98"/>
        </w:tc>
        <w:tc>
          <w:tcPr>
            <w:tcW w:w="3021" w:type="dxa"/>
            <w:shd w:val="clear" w:color="auto" w:fill="E7E6E6" w:themeFill="background2"/>
          </w:tcPr>
          <w:p w14:paraId="77F6F18C" w14:textId="77777777" w:rsidR="0027455D" w:rsidRDefault="0027455D" w:rsidP="00904E98">
            <w:r>
              <w:t>Affichage du récapitulatif de la commande avec tous les produits demandés et d'un bouton "Partir".</w:t>
            </w:r>
          </w:p>
        </w:tc>
      </w:tr>
      <w:tr w:rsidR="0027455D" w14:paraId="09B9753B" w14:textId="77777777" w:rsidTr="00904E98">
        <w:tc>
          <w:tcPr>
            <w:tcW w:w="2127" w:type="dxa"/>
            <w:shd w:val="clear" w:color="auto" w:fill="auto"/>
          </w:tcPr>
          <w:p w14:paraId="5173DFD1" w14:textId="77777777" w:rsidR="0027455D" w:rsidRPr="00264A5C" w:rsidRDefault="0027455D" w:rsidP="00904E98">
            <w:pPr>
              <w:rPr>
                <w:b/>
                <w:bCs/>
              </w:rPr>
            </w:pPr>
            <w:r>
              <w:rPr>
                <w:b/>
                <w:bCs/>
              </w:rPr>
              <w:t>3.</w:t>
            </w:r>
          </w:p>
        </w:tc>
        <w:tc>
          <w:tcPr>
            <w:tcW w:w="3914" w:type="dxa"/>
            <w:shd w:val="clear" w:color="auto" w:fill="auto"/>
          </w:tcPr>
          <w:p w14:paraId="655E3D86" w14:textId="77777777" w:rsidR="0027455D" w:rsidRDefault="0027455D" w:rsidP="00904E98"/>
        </w:tc>
        <w:tc>
          <w:tcPr>
            <w:tcW w:w="3021" w:type="dxa"/>
            <w:shd w:val="clear" w:color="auto" w:fill="auto"/>
          </w:tcPr>
          <w:p w14:paraId="6B6B2D65" w14:textId="77777777" w:rsidR="0027455D" w:rsidRDefault="0027455D" w:rsidP="00904E98">
            <w:r>
              <w:t>Indication du montant de la commande si non réglée.</w:t>
            </w:r>
          </w:p>
        </w:tc>
      </w:tr>
      <w:tr w:rsidR="0027455D" w14:paraId="5169584B" w14:textId="77777777" w:rsidTr="00904E98">
        <w:tc>
          <w:tcPr>
            <w:tcW w:w="2127" w:type="dxa"/>
            <w:shd w:val="clear" w:color="auto" w:fill="E7E6E6" w:themeFill="background2"/>
          </w:tcPr>
          <w:p w14:paraId="2AD2FD86" w14:textId="77777777" w:rsidR="0027455D" w:rsidRDefault="0027455D" w:rsidP="00904E98">
            <w:pPr>
              <w:rPr>
                <w:b/>
                <w:bCs/>
              </w:rPr>
            </w:pPr>
            <w:r>
              <w:rPr>
                <w:b/>
                <w:bCs/>
              </w:rPr>
              <w:t>4.</w:t>
            </w:r>
          </w:p>
        </w:tc>
        <w:tc>
          <w:tcPr>
            <w:tcW w:w="3914" w:type="dxa"/>
            <w:shd w:val="clear" w:color="auto" w:fill="E7E6E6" w:themeFill="background2"/>
          </w:tcPr>
          <w:p w14:paraId="7B54D425" w14:textId="6BCF1D78" w:rsidR="0027455D" w:rsidRDefault="00D54E18" w:rsidP="00904E98">
            <w:r>
              <w:t>Vérification avec le client.</w:t>
            </w:r>
          </w:p>
        </w:tc>
        <w:tc>
          <w:tcPr>
            <w:tcW w:w="3021" w:type="dxa"/>
            <w:shd w:val="clear" w:color="auto" w:fill="E7E6E6" w:themeFill="background2"/>
          </w:tcPr>
          <w:p w14:paraId="005B80D0" w14:textId="77777777" w:rsidR="0027455D" w:rsidRDefault="0027455D" w:rsidP="00904E98"/>
        </w:tc>
      </w:tr>
      <w:tr w:rsidR="0027455D" w14:paraId="331B9FA9" w14:textId="77777777" w:rsidTr="00904E98">
        <w:tc>
          <w:tcPr>
            <w:tcW w:w="2127" w:type="dxa"/>
            <w:shd w:val="clear" w:color="auto" w:fill="auto"/>
          </w:tcPr>
          <w:p w14:paraId="516D1FF2" w14:textId="77777777" w:rsidR="0027455D" w:rsidRDefault="0027455D" w:rsidP="00904E98">
            <w:pPr>
              <w:rPr>
                <w:b/>
                <w:bCs/>
              </w:rPr>
            </w:pPr>
            <w:r>
              <w:rPr>
                <w:b/>
                <w:bCs/>
              </w:rPr>
              <w:t>5.</w:t>
            </w:r>
          </w:p>
        </w:tc>
        <w:tc>
          <w:tcPr>
            <w:tcW w:w="3914" w:type="dxa"/>
            <w:shd w:val="clear" w:color="auto" w:fill="auto"/>
          </w:tcPr>
          <w:p w14:paraId="626F61F3" w14:textId="35F5914F" w:rsidR="0027455D" w:rsidRDefault="0027455D" w:rsidP="00904E98"/>
        </w:tc>
        <w:tc>
          <w:tcPr>
            <w:tcW w:w="3021" w:type="dxa"/>
            <w:shd w:val="clear" w:color="auto" w:fill="auto"/>
          </w:tcPr>
          <w:p w14:paraId="660D9BB7" w14:textId="1B5074A1" w:rsidR="0027455D" w:rsidRDefault="00D54E18" w:rsidP="00904E98">
            <w:r>
              <w:t>Appel du cas d'utilisation &lt;&lt;Enregistrer règlement&gt;&gt;.</w:t>
            </w:r>
          </w:p>
        </w:tc>
      </w:tr>
      <w:tr w:rsidR="0027455D" w14:paraId="08E14D91" w14:textId="77777777" w:rsidTr="00904E98">
        <w:tc>
          <w:tcPr>
            <w:tcW w:w="2127" w:type="dxa"/>
            <w:shd w:val="clear" w:color="auto" w:fill="E7E6E6" w:themeFill="background2"/>
          </w:tcPr>
          <w:p w14:paraId="45C8EA9D" w14:textId="77777777" w:rsidR="0027455D" w:rsidRDefault="0027455D" w:rsidP="00904E98">
            <w:pPr>
              <w:rPr>
                <w:b/>
                <w:bCs/>
              </w:rPr>
            </w:pPr>
            <w:r>
              <w:rPr>
                <w:b/>
                <w:bCs/>
              </w:rPr>
              <w:t>6.</w:t>
            </w:r>
          </w:p>
        </w:tc>
        <w:tc>
          <w:tcPr>
            <w:tcW w:w="3914" w:type="dxa"/>
            <w:shd w:val="clear" w:color="auto" w:fill="E7E6E6" w:themeFill="background2"/>
          </w:tcPr>
          <w:p w14:paraId="47DD692B" w14:textId="137BAF0A" w:rsidR="0027455D" w:rsidRDefault="00D54E18" w:rsidP="00904E98">
            <w:r>
              <w:t>Clôture de la commande.</w:t>
            </w:r>
          </w:p>
        </w:tc>
        <w:tc>
          <w:tcPr>
            <w:tcW w:w="3021" w:type="dxa"/>
            <w:shd w:val="clear" w:color="auto" w:fill="E7E6E6" w:themeFill="background2"/>
          </w:tcPr>
          <w:p w14:paraId="14187230" w14:textId="77777777" w:rsidR="0027455D" w:rsidRDefault="0027455D" w:rsidP="00904E98"/>
        </w:tc>
      </w:tr>
      <w:tr w:rsidR="0027455D" w14:paraId="51F6BD18" w14:textId="77777777" w:rsidTr="00904E98">
        <w:tc>
          <w:tcPr>
            <w:tcW w:w="2127" w:type="dxa"/>
            <w:shd w:val="clear" w:color="auto" w:fill="auto"/>
          </w:tcPr>
          <w:p w14:paraId="46697B02" w14:textId="77777777" w:rsidR="0027455D" w:rsidRDefault="0027455D" w:rsidP="00904E98">
            <w:pPr>
              <w:rPr>
                <w:b/>
                <w:bCs/>
              </w:rPr>
            </w:pPr>
            <w:r>
              <w:rPr>
                <w:b/>
                <w:bCs/>
              </w:rPr>
              <w:t>7.</w:t>
            </w:r>
          </w:p>
        </w:tc>
        <w:tc>
          <w:tcPr>
            <w:tcW w:w="3914" w:type="dxa"/>
            <w:shd w:val="clear" w:color="auto" w:fill="auto"/>
          </w:tcPr>
          <w:p w14:paraId="57A0D291" w14:textId="77777777" w:rsidR="0027455D" w:rsidRDefault="0027455D" w:rsidP="00904E98"/>
        </w:tc>
        <w:tc>
          <w:tcPr>
            <w:tcW w:w="3021" w:type="dxa"/>
            <w:shd w:val="clear" w:color="auto" w:fill="auto"/>
          </w:tcPr>
          <w:p w14:paraId="4FBAF285" w14:textId="02821887" w:rsidR="0027455D" w:rsidRDefault="0027455D" w:rsidP="00904E98">
            <w:r>
              <w:t>Passage au statut "</w:t>
            </w:r>
            <w:r w:rsidR="00D54E18">
              <w:t>Clôturé</w:t>
            </w:r>
            <w:r>
              <w:t>"</w:t>
            </w:r>
          </w:p>
        </w:tc>
      </w:tr>
    </w:tbl>
    <w:p w14:paraId="7D9F9F9E" w14:textId="77777777" w:rsidR="0027455D" w:rsidRDefault="0027455D" w:rsidP="0027455D"/>
    <w:p w14:paraId="5262A591" w14:textId="77777777" w:rsidR="00D54E18" w:rsidRPr="00D25C12" w:rsidRDefault="00D54E18" w:rsidP="00D54E18">
      <w:pPr>
        <w:pStyle w:val="Titre3"/>
      </w:pPr>
      <w:bookmarkStart w:id="109" w:name="_Toc18000895"/>
      <w:r>
        <w:t>Le dialogue : les scénarios alternatifs/d'exception.</w:t>
      </w:r>
      <w:bookmarkEnd w:id="109"/>
    </w:p>
    <w:tbl>
      <w:tblPr>
        <w:tblStyle w:val="Grilledutableau"/>
        <w:tblW w:w="0" w:type="auto"/>
        <w:tblLook w:val="04A0" w:firstRow="1" w:lastRow="0" w:firstColumn="1" w:lastColumn="0" w:noHBand="0" w:noVBand="1"/>
      </w:tblPr>
      <w:tblGrid>
        <w:gridCol w:w="2127"/>
        <w:gridCol w:w="3914"/>
        <w:gridCol w:w="3021"/>
      </w:tblGrid>
      <w:tr w:rsidR="00D54E18" w:rsidRPr="00A81C10" w14:paraId="15720767" w14:textId="77777777" w:rsidTr="00904E98">
        <w:tc>
          <w:tcPr>
            <w:tcW w:w="2127" w:type="dxa"/>
            <w:shd w:val="clear" w:color="auto" w:fill="E7E6E6" w:themeFill="background2"/>
          </w:tcPr>
          <w:p w14:paraId="2D768B83" w14:textId="77777777" w:rsidR="00D54E18" w:rsidRPr="00264A5C" w:rsidRDefault="00D54E18" w:rsidP="00904E98">
            <w:pPr>
              <w:rPr>
                <w:b/>
                <w:bCs/>
              </w:rPr>
            </w:pPr>
            <w:r w:rsidRPr="00264A5C">
              <w:rPr>
                <w:b/>
                <w:bCs/>
              </w:rPr>
              <w:t>Étape du scénario</w:t>
            </w:r>
          </w:p>
        </w:tc>
        <w:tc>
          <w:tcPr>
            <w:tcW w:w="3914" w:type="dxa"/>
            <w:shd w:val="clear" w:color="auto" w:fill="E7E6E6" w:themeFill="background2"/>
          </w:tcPr>
          <w:p w14:paraId="37D2E048" w14:textId="77777777" w:rsidR="00D54E18" w:rsidRPr="00264A5C" w:rsidRDefault="00D54E18" w:rsidP="00904E98">
            <w:pPr>
              <w:rPr>
                <w:b/>
                <w:bCs/>
              </w:rPr>
            </w:pPr>
            <w:r w:rsidRPr="00264A5C">
              <w:rPr>
                <w:b/>
                <w:bCs/>
              </w:rPr>
              <w:t>Utilisateur</w:t>
            </w:r>
          </w:p>
        </w:tc>
        <w:tc>
          <w:tcPr>
            <w:tcW w:w="3021" w:type="dxa"/>
            <w:shd w:val="clear" w:color="auto" w:fill="E7E6E6" w:themeFill="background2"/>
          </w:tcPr>
          <w:p w14:paraId="2FF2ECC5" w14:textId="77777777" w:rsidR="00D54E18" w:rsidRPr="00264A5C" w:rsidRDefault="00D54E18" w:rsidP="00904E98">
            <w:pPr>
              <w:rPr>
                <w:b/>
                <w:bCs/>
              </w:rPr>
            </w:pPr>
            <w:r w:rsidRPr="00264A5C">
              <w:rPr>
                <w:b/>
                <w:bCs/>
              </w:rPr>
              <w:t>Système</w:t>
            </w:r>
          </w:p>
        </w:tc>
      </w:tr>
      <w:tr w:rsidR="00D54E18" w14:paraId="02C2E716" w14:textId="77777777" w:rsidTr="00904E98">
        <w:tc>
          <w:tcPr>
            <w:tcW w:w="2127" w:type="dxa"/>
          </w:tcPr>
          <w:p w14:paraId="5292B8FB" w14:textId="3094CADD" w:rsidR="00D54E18" w:rsidRPr="00264A5C" w:rsidRDefault="00D54E18" w:rsidP="00D54E18">
            <w:pPr>
              <w:rPr>
                <w:b/>
                <w:bCs/>
              </w:rPr>
            </w:pPr>
            <w:r>
              <w:rPr>
                <w:b/>
                <w:bCs/>
              </w:rPr>
              <w:t>3.a</w:t>
            </w:r>
          </w:p>
        </w:tc>
        <w:tc>
          <w:tcPr>
            <w:tcW w:w="3914" w:type="dxa"/>
          </w:tcPr>
          <w:p w14:paraId="61CF68B9" w14:textId="3D34F79A" w:rsidR="00D54E18" w:rsidRDefault="00D54E18" w:rsidP="00D54E18">
            <w:r>
              <w:t>Vérification avec le client.</w:t>
            </w:r>
          </w:p>
        </w:tc>
        <w:tc>
          <w:tcPr>
            <w:tcW w:w="3021" w:type="dxa"/>
          </w:tcPr>
          <w:p w14:paraId="6CF15E7E" w14:textId="77777777" w:rsidR="00D54E18" w:rsidRDefault="00D54E18" w:rsidP="00D54E18"/>
        </w:tc>
      </w:tr>
      <w:tr w:rsidR="00D54E18" w14:paraId="6BA43118" w14:textId="77777777" w:rsidTr="00904E98">
        <w:tc>
          <w:tcPr>
            <w:tcW w:w="2127" w:type="dxa"/>
            <w:shd w:val="clear" w:color="auto" w:fill="E7E6E6" w:themeFill="background2"/>
          </w:tcPr>
          <w:p w14:paraId="0A27EC45" w14:textId="77777777" w:rsidR="00D54E18" w:rsidRPr="00264A5C" w:rsidRDefault="00D54E18" w:rsidP="00D54E18">
            <w:pPr>
              <w:rPr>
                <w:b/>
                <w:bCs/>
              </w:rPr>
            </w:pPr>
            <w:r>
              <w:rPr>
                <w:b/>
                <w:bCs/>
              </w:rPr>
              <w:t>4.a</w:t>
            </w:r>
          </w:p>
        </w:tc>
        <w:tc>
          <w:tcPr>
            <w:tcW w:w="3914" w:type="dxa"/>
            <w:shd w:val="clear" w:color="auto" w:fill="E7E6E6" w:themeFill="background2"/>
          </w:tcPr>
          <w:p w14:paraId="389FCC2A" w14:textId="5BE20EF8" w:rsidR="00D54E18" w:rsidRDefault="00D54E18" w:rsidP="00D54E18">
            <w:r>
              <w:t>Clôture de la commande.</w:t>
            </w:r>
          </w:p>
        </w:tc>
        <w:tc>
          <w:tcPr>
            <w:tcW w:w="3021" w:type="dxa"/>
            <w:shd w:val="clear" w:color="auto" w:fill="E7E6E6" w:themeFill="background2"/>
          </w:tcPr>
          <w:p w14:paraId="65684176" w14:textId="0A652B2B" w:rsidR="00D54E18" w:rsidRDefault="00D54E18" w:rsidP="00D54E18"/>
        </w:tc>
      </w:tr>
      <w:tr w:rsidR="00D54E18" w14:paraId="76A7D8B5" w14:textId="77777777" w:rsidTr="00D54E18">
        <w:tc>
          <w:tcPr>
            <w:tcW w:w="2127" w:type="dxa"/>
            <w:shd w:val="clear" w:color="auto" w:fill="auto"/>
          </w:tcPr>
          <w:p w14:paraId="259066FC" w14:textId="7C3A0191" w:rsidR="00D54E18" w:rsidRDefault="00D54E18" w:rsidP="00D54E18">
            <w:pPr>
              <w:rPr>
                <w:b/>
                <w:bCs/>
              </w:rPr>
            </w:pPr>
            <w:r>
              <w:rPr>
                <w:b/>
                <w:bCs/>
              </w:rPr>
              <w:t>5.a</w:t>
            </w:r>
          </w:p>
        </w:tc>
        <w:tc>
          <w:tcPr>
            <w:tcW w:w="3914" w:type="dxa"/>
            <w:shd w:val="clear" w:color="auto" w:fill="auto"/>
          </w:tcPr>
          <w:p w14:paraId="2FCBA1B9" w14:textId="4D45DD93" w:rsidR="00D54E18" w:rsidRDefault="00D54E18" w:rsidP="00D54E18"/>
        </w:tc>
        <w:tc>
          <w:tcPr>
            <w:tcW w:w="3021" w:type="dxa"/>
            <w:shd w:val="clear" w:color="auto" w:fill="auto"/>
          </w:tcPr>
          <w:p w14:paraId="3207F752" w14:textId="5591A633" w:rsidR="00D54E18" w:rsidRDefault="00D54E18" w:rsidP="00D54E18">
            <w:r>
              <w:t>Passage au statut "Clôturé"</w:t>
            </w:r>
          </w:p>
        </w:tc>
      </w:tr>
    </w:tbl>
    <w:p w14:paraId="7958A2E6" w14:textId="77777777" w:rsidR="005666C6" w:rsidRDefault="005666C6" w:rsidP="005666C6"/>
    <w:p w14:paraId="586E3967" w14:textId="77777777" w:rsidR="005666C6" w:rsidRDefault="005666C6" w:rsidP="005666C6">
      <w:pPr>
        <w:pStyle w:val="Titre3"/>
      </w:pPr>
      <w:bookmarkStart w:id="110" w:name="_Toc18000896"/>
      <w:r>
        <w:t>La fin et les postconditions.</w:t>
      </w:r>
      <w:bookmarkEnd w:id="110"/>
    </w:p>
    <w:tbl>
      <w:tblPr>
        <w:tblStyle w:val="Grilledutableau"/>
        <w:tblW w:w="0" w:type="auto"/>
        <w:tblLook w:val="04A0" w:firstRow="1" w:lastRow="0" w:firstColumn="1" w:lastColumn="0" w:noHBand="0" w:noVBand="1"/>
      </w:tblPr>
      <w:tblGrid>
        <w:gridCol w:w="2127"/>
        <w:gridCol w:w="6935"/>
      </w:tblGrid>
      <w:tr w:rsidR="005666C6" w14:paraId="67C56645" w14:textId="77777777" w:rsidTr="00904E98">
        <w:tc>
          <w:tcPr>
            <w:tcW w:w="2127" w:type="dxa"/>
            <w:shd w:val="clear" w:color="auto" w:fill="E7E6E6" w:themeFill="background2"/>
          </w:tcPr>
          <w:p w14:paraId="179D1B55" w14:textId="77777777" w:rsidR="005666C6" w:rsidRPr="00264A5C" w:rsidRDefault="005666C6" w:rsidP="00904E98">
            <w:pPr>
              <w:rPr>
                <w:b/>
                <w:bCs/>
              </w:rPr>
            </w:pPr>
            <w:r w:rsidRPr="00264A5C">
              <w:rPr>
                <w:b/>
                <w:bCs/>
              </w:rPr>
              <w:t>Fin</w:t>
            </w:r>
          </w:p>
        </w:tc>
        <w:tc>
          <w:tcPr>
            <w:tcW w:w="6935" w:type="dxa"/>
            <w:shd w:val="clear" w:color="auto" w:fill="E7E6E6" w:themeFill="background2"/>
          </w:tcPr>
          <w:p w14:paraId="012E4979" w14:textId="5B6511AA" w:rsidR="005666C6" w:rsidRPr="003D6F76" w:rsidRDefault="005666C6" w:rsidP="00904E98">
            <w:r w:rsidRPr="003D6F76">
              <w:t xml:space="preserve">Scénario </w:t>
            </w:r>
            <w:r>
              <w:t>nominal : après le point 7 ou 5.a avec la clôture de la commande.</w:t>
            </w:r>
          </w:p>
        </w:tc>
      </w:tr>
      <w:tr w:rsidR="005666C6" w14:paraId="53FD0404" w14:textId="77777777" w:rsidTr="00904E98">
        <w:tc>
          <w:tcPr>
            <w:tcW w:w="2127" w:type="dxa"/>
          </w:tcPr>
          <w:p w14:paraId="1AF15191" w14:textId="77777777" w:rsidR="005666C6" w:rsidRPr="00264A5C" w:rsidRDefault="005666C6" w:rsidP="00904E98">
            <w:pPr>
              <w:rPr>
                <w:b/>
                <w:bCs/>
              </w:rPr>
            </w:pPr>
            <w:r w:rsidRPr="00264A5C">
              <w:rPr>
                <w:b/>
                <w:bCs/>
              </w:rPr>
              <w:t>Postconditions</w:t>
            </w:r>
          </w:p>
        </w:tc>
        <w:tc>
          <w:tcPr>
            <w:tcW w:w="6935" w:type="dxa"/>
          </w:tcPr>
          <w:p w14:paraId="36D2E737" w14:textId="72EA6765" w:rsidR="005666C6" w:rsidRDefault="005666C6" w:rsidP="00904E98">
            <w:r>
              <w:t>La commande passe en statut "Clôturé"</w:t>
            </w:r>
          </w:p>
        </w:tc>
      </w:tr>
    </w:tbl>
    <w:p w14:paraId="2C9001E5" w14:textId="77777777" w:rsidR="005666C6" w:rsidRDefault="005666C6" w:rsidP="005666C6"/>
    <w:p w14:paraId="2BA56C02" w14:textId="77777777" w:rsidR="005666C6" w:rsidRDefault="005666C6" w:rsidP="005666C6">
      <w:pPr>
        <w:pStyle w:val="Titre3"/>
      </w:pPr>
      <w:bookmarkStart w:id="111" w:name="_Toc18000897"/>
      <w:r>
        <w:t>Compléments.</w:t>
      </w:r>
      <w:bookmarkEnd w:id="111"/>
    </w:p>
    <w:tbl>
      <w:tblPr>
        <w:tblStyle w:val="Grilledutableau"/>
        <w:tblW w:w="0" w:type="auto"/>
        <w:tblLook w:val="04A0" w:firstRow="1" w:lastRow="0" w:firstColumn="1" w:lastColumn="0" w:noHBand="0" w:noVBand="1"/>
      </w:tblPr>
      <w:tblGrid>
        <w:gridCol w:w="2127"/>
        <w:gridCol w:w="6935"/>
      </w:tblGrid>
      <w:tr w:rsidR="005666C6" w:rsidRPr="00A81C10" w14:paraId="2FC9F7EC" w14:textId="77777777" w:rsidTr="00904E98">
        <w:tc>
          <w:tcPr>
            <w:tcW w:w="2127" w:type="dxa"/>
            <w:shd w:val="clear" w:color="auto" w:fill="E7E6E6" w:themeFill="background2"/>
          </w:tcPr>
          <w:p w14:paraId="042D5CF3" w14:textId="77777777" w:rsidR="005666C6" w:rsidRPr="00264A5C" w:rsidRDefault="005666C6" w:rsidP="00904E98">
            <w:pPr>
              <w:rPr>
                <w:b/>
                <w:bCs/>
              </w:rPr>
            </w:pPr>
            <w:r w:rsidRPr="00264A5C">
              <w:rPr>
                <w:b/>
                <w:bCs/>
              </w:rPr>
              <w:t>Ergonomie</w:t>
            </w:r>
          </w:p>
        </w:tc>
        <w:tc>
          <w:tcPr>
            <w:tcW w:w="6935" w:type="dxa"/>
            <w:shd w:val="clear" w:color="auto" w:fill="E7E6E6" w:themeFill="background2"/>
          </w:tcPr>
          <w:p w14:paraId="5B53900C" w14:textId="6A740E9A" w:rsidR="005666C6" w:rsidRPr="00F065E7" w:rsidRDefault="005666C6" w:rsidP="00904E98">
            <w:r>
              <w:t>Affichage d'un bouton sur l'écran permettant de clôturer la livraison.</w:t>
            </w:r>
          </w:p>
        </w:tc>
      </w:tr>
      <w:tr w:rsidR="005666C6" w14:paraId="295B1743" w14:textId="77777777" w:rsidTr="00904E98">
        <w:tc>
          <w:tcPr>
            <w:tcW w:w="2127" w:type="dxa"/>
          </w:tcPr>
          <w:p w14:paraId="7238F139" w14:textId="77777777" w:rsidR="005666C6" w:rsidRPr="00264A5C" w:rsidRDefault="005666C6" w:rsidP="00904E98">
            <w:pPr>
              <w:rPr>
                <w:b/>
                <w:bCs/>
              </w:rPr>
            </w:pPr>
            <w:r w:rsidRPr="00264A5C">
              <w:rPr>
                <w:b/>
                <w:bCs/>
              </w:rPr>
              <w:t>Performances attendues</w:t>
            </w:r>
          </w:p>
        </w:tc>
        <w:tc>
          <w:tcPr>
            <w:tcW w:w="6935" w:type="dxa"/>
          </w:tcPr>
          <w:p w14:paraId="0D8B0568" w14:textId="77777777" w:rsidR="005666C6" w:rsidRPr="00F065E7" w:rsidRDefault="005666C6" w:rsidP="00904E98">
            <w:r>
              <w:t>Mise à jour automatique des écrans d'affichage des commandes.</w:t>
            </w:r>
          </w:p>
        </w:tc>
      </w:tr>
      <w:tr w:rsidR="005666C6" w14:paraId="09F1C6C8" w14:textId="77777777" w:rsidTr="00904E98">
        <w:tc>
          <w:tcPr>
            <w:tcW w:w="2127" w:type="dxa"/>
            <w:shd w:val="clear" w:color="auto" w:fill="E7E6E6" w:themeFill="background2"/>
          </w:tcPr>
          <w:p w14:paraId="26982CD3" w14:textId="77777777" w:rsidR="005666C6" w:rsidRPr="00264A5C" w:rsidRDefault="005666C6" w:rsidP="00904E98">
            <w:pPr>
              <w:rPr>
                <w:b/>
                <w:bCs/>
              </w:rPr>
            </w:pPr>
            <w:r w:rsidRPr="00264A5C">
              <w:rPr>
                <w:b/>
                <w:bCs/>
              </w:rPr>
              <w:t>Problèmes non résolus</w:t>
            </w:r>
          </w:p>
        </w:tc>
        <w:tc>
          <w:tcPr>
            <w:tcW w:w="6935" w:type="dxa"/>
            <w:shd w:val="clear" w:color="auto" w:fill="E7E6E6" w:themeFill="background2"/>
          </w:tcPr>
          <w:p w14:paraId="36FC5912" w14:textId="0FAF0471" w:rsidR="005666C6" w:rsidRDefault="005666C6" w:rsidP="00904E98">
            <w:r>
              <w:t>Faire signer le client la réception de la livraison sur une tablette.</w:t>
            </w:r>
          </w:p>
        </w:tc>
      </w:tr>
    </w:tbl>
    <w:p w14:paraId="41791AAA" w14:textId="77777777" w:rsidR="00753101" w:rsidRDefault="00753101" w:rsidP="00753101"/>
    <w:p w14:paraId="5E00D1E2" w14:textId="77777777" w:rsidR="00753101" w:rsidRDefault="00753101" w:rsidP="00753101">
      <w:pPr>
        <w:pStyle w:val="Titre3"/>
      </w:pPr>
      <w:bookmarkStart w:id="112" w:name="_Toc18000898"/>
      <w:r>
        <w:t>User Story.</w:t>
      </w:r>
      <w:bookmarkEnd w:id="112"/>
    </w:p>
    <w:p w14:paraId="6080BB0B" w14:textId="77777777" w:rsidR="00753101" w:rsidRDefault="00753101" w:rsidP="00753101">
      <w:pPr>
        <w:jc w:val="left"/>
      </w:pPr>
    </w:p>
    <w:tbl>
      <w:tblPr>
        <w:tblStyle w:val="Grilledutableau"/>
        <w:tblW w:w="0" w:type="auto"/>
        <w:tblLook w:val="04A0" w:firstRow="1" w:lastRow="0" w:firstColumn="1" w:lastColumn="0" w:noHBand="0" w:noVBand="1"/>
      </w:tblPr>
      <w:tblGrid>
        <w:gridCol w:w="1413"/>
        <w:gridCol w:w="7649"/>
      </w:tblGrid>
      <w:tr w:rsidR="00753101" w14:paraId="45202820" w14:textId="77777777" w:rsidTr="00753101">
        <w:tc>
          <w:tcPr>
            <w:tcW w:w="1413" w:type="dxa"/>
          </w:tcPr>
          <w:p w14:paraId="45947D12" w14:textId="77777777" w:rsidR="00753101" w:rsidRDefault="00753101" w:rsidP="00753101">
            <w:pPr>
              <w:jc w:val="center"/>
            </w:pPr>
            <w:r>
              <w:rPr>
                <w:noProof/>
              </w:rPr>
              <w:drawing>
                <wp:inline distT="0" distB="0" distL="0" distR="0" wp14:anchorId="683D9D63" wp14:editId="1ECBCB63">
                  <wp:extent cx="720000" cy="770400"/>
                  <wp:effectExtent l="0" t="0" r="4445"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0000" cy="770400"/>
                          </a:xfrm>
                          <a:prstGeom prst="rect">
                            <a:avLst/>
                          </a:prstGeom>
                          <a:noFill/>
                          <a:ln>
                            <a:noFill/>
                          </a:ln>
                        </pic:spPr>
                      </pic:pic>
                    </a:graphicData>
                  </a:graphic>
                </wp:inline>
              </w:drawing>
            </w:r>
          </w:p>
        </w:tc>
        <w:tc>
          <w:tcPr>
            <w:tcW w:w="7649" w:type="dxa"/>
          </w:tcPr>
          <w:p w14:paraId="6C8F00D7" w14:textId="4EF4EDE4" w:rsidR="00753101" w:rsidRDefault="00753101" w:rsidP="00753101">
            <w:pPr>
              <w:jc w:val="left"/>
            </w:pPr>
            <w:r>
              <w:t>En tant que Valentin je dois valider la réception de la livraison quand j'arrive chez le client.</w:t>
            </w:r>
          </w:p>
        </w:tc>
      </w:tr>
    </w:tbl>
    <w:p w14:paraId="1C33F3F3" w14:textId="77777777" w:rsidR="00753101" w:rsidRDefault="00753101" w:rsidP="00753101">
      <w:pPr>
        <w:jc w:val="left"/>
      </w:pPr>
    </w:p>
    <w:tbl>
      <w:tblPr>
        <w:tblStyle w:val="Grilledutableau"/>
        <w:tblW w:w="0" w:type="auto"/>
        <w:tblLook w:val="04A0" w:firstRow="1" w:lastRow="0" w:firstColumn="1" w:lastColumn="0" w:noHBand="0" w:noVBand="1"/>
      </w:tblPr>
      <w:tblGrid>
        <w:gridCol w:w="1413"/>
        <w:gridCol w:w="7649"/>
      </w:tblGrid>
      <w:tr w:rsidR="00753101" w14:paraId="3CA3C4D5" w14:textId="77777777" w:rsidTr="00753101">
        <w:tc>
          <w:tcPr>
            <w:tcW w:w="1413" w:type="dxa"/>
          </w:tcPr>
          <w:p w14:paraId="102263C8" w14:textId="7306679D" w:rsidR="00753101" w:rsidRDefault="005626E2" w:rsidP="00753101">
            <w:pPr>
              <w:jc w:val="center"/>
            </w:pPr>
            <w:r>
              <w:rPr>
                <w:noProof/>
              </w:rPr>
              <w:drawing>
                <wp:inline distT="0" distB="0" distL="0" distR="0" wp14:anchorId="5B909BBC" wp14:editId="1AA91E16">
                  <wp:extent cx="720000" cy="727200"/>
                  <wp:effectExtent l="0" t="0" r="4445"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0000" cy="727200"/>
                          </a:xfrm>
                          <a:prstGeom prst="rect">
                            <a:avLst/>
                          </a:prstGeom>
                          <a:noFill/>
                          <a:ln>
                            <a:noFill/>
                          </a:ln>
                        </pic:spPr>
                      </pic:pic>
                    </a:graphicData>
                  </a:graphic>
                </wp:inline>
              </w:drawing>
            </w:r>
          </w:p>
        </w:tc>
        <w:tc>
          <w:tcPr>
            <w:tcW w:w="7649" w:type="dxa"/>
          </w:tcPr>
          <w:p w14:paraId="125AB378" w14:textId="6C6053CB" w:rsidR="00753101" w:rsidRDefault="00753101" w:rsidP="00753101">
            <w:pPr>
              <w:jc w:val="left"/>
            </w:pPr>
            <w:r>
              <w:t>En tant que Jennifer je dois valider la livraison d'une commande en takeaway.</w:t>
            </w:r>
          </w:p>
        </w:tc>
      </w:tr>
    </w:tbl>
    <w:p w14:paraId="590F8754" w14:textId="77777777" w:rsidR="005626E2" w:rsidRDefault="005626E2" w:rsidP="005626E2">
      <w:pPr>
        <w:jc w:val="left"/>
      </w:pPr>
    </w:p>
    <w:tbl>
      <w:tblPr>
        <w:tblStyle w:val="Grilledutableau"/>
        <w:tblW w:w="0" w:type="auto"/>
        <w:tblLook w:val="04A0" w:firstRow="1" w:lastRow="0" w:firstColumn="1" w:lastColumn="0" w:noHBand="0" w:noVBand="1"/>
      </w:tblPr>
      <w:tblGrid>
        <w:gridCol w:w="1413"/>
        <w:gridCol w:w="7649"/>
      </w:tblGrid>
      <w:tr w:rsidR="005626E2" w14:paraId="6259072F" w14:textId="77777777" w:rsidTr="006C5DB0">
        <w:tc>
          <w:tcPr>
            <w:tcW w:w="1413" w:type="dxa"/>
          </w:tcPr>
          <w:p w14:paraId="43C77EE0" w14:textId="77777777" w:rsidR="005626E2" w:rsidRDefault="005626E2" w:rsidP="006C5DB0">
            <w:pPr>
              <w:jc w:val="center"/>
            </w:pPr>
            <w:r>
              <w:rPr>
                <w:noProof/>
              </w:rPr>
              <w:drawing>
                <wp:inline distT="0" distB="0" distL="0" distR="0" wp14:anchorId="11392B56" wp14:editId="5A07857E">
                  <wp:extent cx="720000" cy="900000"/>
                  <wp:effectExtent l="0" t="0" r="4445"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0000" cy="900000"/>
                          </a:xfrm>
                          <a:prstGeom prst="rect">
                            <a:avLst/>
                          </a:prstGeom>
                          <a:noFill/>
                          <a:ln>
                            <a:noFill/>
                          </a:ln>
                        </pic:spPr>
                      </pic:pic>
                    </a:graphicData>
                  </a:graphic>
                </wp:inline>
              </w:drawing>
            </w:r>
          </w:p>
        </w:tc>
        <w:tc>
          <w:tcPr>
            <w:tcW w:w="7649" w:type="dxa"/>
          </w:tcPr>
          <w:p w14:paraId="575B3DA7" w14:textId="487B3949" w:rsidR="005626E2" w:rsidRDefault="005626E2" w:rsidP="006C5DB0">
            <w:pPr>
              <w:jc w:val="left"/>
            </w:pPr>
            <w:r>
              <w:t>En tant que Maguy je veux que l'heure soit indiquée pour faire des statistiques et savoir si la limite de temps est respectée.</w:t>
            </w:r>
          </w:p>
        </w:tc>
      </w:tr>
    </w:tbl>
    <w:p w14:paraId="0C7575E9" w14:textId="77777777" w:rsidR="005626E2" w:rsidRDefault="005626E2" w:rsidP="005626E2"/>
    <w:p w14:paraId="71C2E8BB" w14:textId="77777777" w:rsidR="00753101" w:rsidRDefault="00753101" w:rsidP="00753101"/>
    <w:p w14:paraId="7DB01C60" w14:textId="77777777" w:rsidR="00753101" w:rsidRDefault="00753101" w:rsidP="00753101"/>
    <w:p w14:paraId="1B63A5D3" w14:textId="77777777" w:rsidR="005666C6" w:rsidRDefault="005666C6" w:rsidP="005666C6"/>
    <w:p w14:paraId="58DD47D9" w14:textId="6A6EDB5E" w:rsidR="009560F9" w:rsidRDefault="009560F9">
      <w:pPr>
        <w:jc w:val="left"/>
      </w:pPr>
      <w:r>
        <w:br w:type="page"/>
      </w:r>
    </w:p>
    <w:p w14:paraId="2FD8C2B7" w14:textId="21329C3E" w:rsidR="009560F9" w:rsidRDefault="009560F9" w:rsidP="009560F9">
      <w:pPr>
        <w:pStyle w:val="Titre2"/>
      </w:pPr>
      <w:bookmarkStart w:id="113" w:name="_Toc18000899"/>
      <w:r>
        <w:t>Cas d'utilisation &lt;&lt;Enregistrer règlement&gt;&gt;</w:t>
      </w:r>
      <w:bookmarkEnd w:id="113"/>
    </w:p>
    <w:p w14:paraId="29B2A5CC" w14:textId="77777777" w:rsidR="009560F9" w:rsidRPr="00A81C10" w:rsidRDefault="009560F9" w:rsidP="009560F9">
      <w:pPr>
        <w:pStyle w:val="Titre3"/>
      </w:pPr>
      <w:bookmarkStart w:id="114" w:name="_Toc18000900"/>
      <w:r>
        <w:t>Identification</w:t>
      </w:r>
      <w:bookmarkEnd w:id="114"/>
    </w:p>
    <w:tbl>
      <w:tblPr>
        <w:tblStyle w:val="Grilledutableau"/>
        <w:tblW w:w="9067" w:type="dxa"/>
        <w:tblLook w:val="04A0" w:firstRow="1" w:lastRow="0" w:firstColumn="1" w:lastColumn="0" w:noHBand="0" w:noVBand="1"/>
      </w:tblPr>
      <w:tblGrid>
        <w:gridCol w:w="2119"/>
        <w:gridCol w:w="6948"/>
      </w:tblGrid>
      <w:tr w:rsidR="009560F9" w14:paraId="18FA256D" w14:textId="77777777" w:rsidTr="00503831">
        <w:tc>
          <w:tcPr>
            <w:tcW w:w="0" w:type="auto"/>
            <w:shd w:val="clear" w:color="auto" w:fill="E7E6E6" w:themeFill="background2"/>
          </w:tcPr>
          <w:p w14:paraId="458F493E" w14:textId="77777777" w:rsidR="009560F9" w:rsidRPr="00A14E6E" w:rsidRDefault="009560F9" w:rsidP="00503831">
            <w:pPr>
              <w:rPr>
                <w:b/>
                <w:bCs/>
              </w:rPr>
            </w:pPr>
            <w:r w:rsidRPr="00A14E6E">
              <w:rPr>
                <w:b/>
                <w:bCs/>
              </w:rPr>
              <w:t>Numéro</w:t>
            </w:r>
          </w:p>
        </w:tc>
        <w:tc>
          <w:tcPr>
            <w:tcW w:w="6948" w:type="dxa"/>
            <w:shd w:val="clear" w:color="auto" w:fill="E7E6E6" w:themeFill="background2"/>
          </w:tcPr>
          <w:p w14:paraId="24F9A9F7" w14:textId="20343EB2" w:rsidR="009560F9" w:rsidRPr="00264A5C" w:rsidRDefault="009560F9" w:rsidP="00503831">
            <w:pPr>
              <w:rPr>
                <w:b/>
                <w:bCs/>
              </w:rPr>
            </w:pPr>
            <w:r>
              <w:rPr>
                <w:b/>
                <w:bCs/>
              </w:rPr>
              <w:t>13</w:t>
            </w:r>
          </w:p>
        </w:tc>
      </w:tr>
      <w:tr w:rsidR="009560F9" w14:paraId="0A72B994" w14:textId="77777777" w:rsidTr="00503831">
        <w:tc>
          <w:tcPr>
            <w:tcW w:w="0" w:type="auto"/>
          </w:tcPr>
          <w:p w14:paraId="4F7A7F05" w14:textId="77777777" w:rsidR="009560F9" w:rsidRPr="00A14E6E" w:rsidRDefault="009560F9" w:rsidP="00503831">
            <w:pPr>
              <w:rPr>
                <w:b/>
                <w:bCs/>
              </w:rPr>
            </w:pPr>
            <w:r w:rsidRPr="00A14E6E">
              <w:rPr>
                <w:b/>
                <w:bCs/>
              </w:rPr>
              <w:t>Nom</w:t>
            </w:r>
          </w:p>
        </w:tc>
        <w:tc>
          <w:tcPr>
            <w:tcW w:w="6948" w:type="dxa"/>
          </w:tcPr>
          <w:p w14:paraId="2967B40A" w14:textId="3991C34F" w:rsidR="009560F9" w:rsidRPr="00A14E6E" w:rsidRDefault="009560F9" w:rsidP="00503831">
            <w:r>
              <w:t>Enregistrer règlement (package Commandes)</w:t>
            </w:r>
          </w:p>
        </w:tc>
      </w:tr>
      <w:tr w:rsidR="009560F9" w14:paraId="59AC2C7E" w14:textId="77777777" w:rsidTr="00503831">
        <w:tc>
          <w:tcPr>
            <w:tcW w:w="0" w:type="auto"/>
            <w:shd w:val="clear" w:color="auto" w:fill="E7E6E6" w:themeFill="background2"/>
          </w:tcPr>
          <w:p w14:paraId="6E46235A" w14:textId="77777777" w:rsidR="009560F9" w:rsidRPr="00A14E6E" w:rsidRDefault="009560F9" w:rsidP="00503831">
            <w:pPr>
              <w:rPr>
                <w:b/>
                <w:bCs/>
              </w:rPr>
            </w:pPr>
            <w:r w:rsidRPr="00A14E6E">
              <w:rPr>
                <w:b/>
                <w:bCs/>
              </w:rPr>
              <w:t>A</w:t>
            </w:r>
            <w:r>
              <w:rPr>
                <w:b/>
                <w:bCs/>
              </w:rPr>
              <w:t>c</w:t>
            </w:r>
            <w:r w:rsidRPr="00A14E6E">
              <w:rPr>
                <w:b/>
                <w:bCs/>
              </w:rPr>
              <w:t>teur(s)</w:t>
            </w:r>
          </w:p>
        </w:tc>
        <w:tc>
          <w:tcPr>
            <w:tcW w:w="6948" w:type="dxa"/>
            <w:shd w:val="clear" w:color="auto" w:fill="E7E6E6" w:themeFill="background2"/>
          </w:tcPr>
          <w:p w14:paraId="13C72391" w14:textId="77777777" w:rsidR="009560F9" w:rsidRPr="00A14E6E" w:rsidRDefault="009560F9" w:rsidP="00503831">
            <w:r>
              <w:t>Livreur et Employé</w:t>
            </w:r>
          </w:p>
        </w:tc>
      </w:tr>
      <w:tr w:rsidR="009560F9" w14:paraId="49EC213C" w14:textId="77777777" w:rsidTr="00503831">
        <w:tc>
          <w:tcPr>
            <w:tcW w:w="0" w:type="auto"/>
          </w:tcPr>
          <w:p w14:paraId="3D33CE2B" w14:textId="77777777" w:rsidR="009560F9" w:rsidRPr="00A14E6E" w:rsidRDefault="009560F9" w:rsidP="00503831">
            <w:pPr>
              <w:rPr>
                <w:b/>
                <w:bCs/>
              </w:rPr>
            </w:pPr>
            <w:r w:rsidRPr="00A14E6E">
              <w:rPr>
                <w:b/>
                <w:bCs/>
              </w:rPr>
              <w:t>Description succincte</w:t>
            </w:r>
          </w:p>
        </w:tc>
        <w:tc>
          <w:tcPr>
            <w:tcW w:w="6948" w:type="dxa"/>
          </w:tcPr>
          <w:p w14:paraId="07790CC9" w14:textId="790D83E9" w:rsidR="009560F9" w:rsidRPr="00A14E6E" w:rsidRDefault="009560F9" w:rsidP="00503831">
            <w:r>
              <w:t>L'utilisateur consulte les commandes en cours et sélectionne une commande avec le statut "Livraison". Si la commande n'a pas été réglée au préalable, ce cas d'utilisation est appelé automatiquement lors de la clôture</w:t>
            </w:r>
            <w:r w:rsidR="00D15DC2">
              <w:t xml:space="preserve"> sinon l</w:t>
            </w:r>
            <w:r>
              <w:t xml:space="preserve">'utilisateur peut </w:t>
            </w:r>
            <w:r w:rsidR="00D15DC2">
              <w:t>l'</w:t>
            </w:r>
            <w:r>
              <w:t xml:space="preserve">activer directement </w:t>
            </w:r>
            <w:r w:rsidR="00D15DC2">
              <w:t>par</w:t>
            </w:r>
            <w:r>
              <w:t xml:space="preserve"> un bouton présent dans l'affichage de la commande.</w:t>
            </w:r>
          </w:p>
        </w:tc>
      </w:tr>
      <w:tr w:rsidR="009560F9" w:rsidRPr="00D2552F" w14:paraId="4B06E831" w14:textId="77777777" w:rsidTr="00503831">
        <w:tc>
          <w:tcPr>
            <w:tcW w:w="0" w:type="auto"/>
            <w:shd w:val="clear" w:color="auto" w:fill="E7E6E6" w:themeFill="background2"/>
          </w:tcPr>
          <w:p w14:paraId="02C3C6B4" w14:textId="77777777" w:rsidR="009560F9" w:rsidRPr="00A14E6E" w:rsidRDefault="009560F9" w:rsidP="00503831">
            <w:pPr>
              <w:rPr>
                <w:b/>
                <w:bCs/>
              </w:rPr>
            </w:pPr>
            <w:r w:rsidRPr="00A14E6E">
              <w:rPr>
                <w:b/>
                <w:bCs/>
              </w:rPr>
              <w:t>Auteur</w:t>
            </w:r>
          </w:p>
        </w:tc>
        <w:tc>
          <w:tcPr>
            <w:tcW w:w="6948" w:type="dxa"/>
            <w:shd w:val="clear" w:color="auto" w:fill="E7E6E6" w:themeFill="background2"/>
          </w:tcPr>
          <w:p w14:paraId="2BAA9AF1" w14:textId="77777777" w:rsidR="009560F9" w:rsidRPr="00FD3206" w:rsidRDefault="009560F9" w:rsidP="00503831">
            <w:pPr>
              <w:rPr>
                <w:lang w:val="pt-PT"/>
              </w:rPr>
            </w:pPr>
            <w:r w:rsidRPr="00FD3206">
              <w:rPr>
                <w:lang w:val="pt-PT"/>
              </w:rPr>
              <w:t>P.-E.</w:t>
            </w:r>
            <w:r>
              <w:rPr>
                <w:lang w:val="pt-PT"/>
              </w:rPr>
              <w:t xml:space="preserve"> </w:t>
            </w:r>
            <w:r w:rsidRPr="00FD3206">
              <w:rPr>
                <w:lang w:val="pt-PT"/>
              </w:rPr>
              <w:t>DOS SANTOS FACAO</w:t>
            </w:r>
          </w:p>
        </w:tc>
      </w:tr>
      <w:tr w:rsidR="009560F9" w14:paraId="4ABDE3BE" w14:textId="77777777" w:rsidTr="00503831">
        <w:tc>
          <w:tcPr>
            <w:tcW w:w="0" w:type="auto"/>
          </w:tcPr>
          <w:p w14:paraId="63068C12" w14:textId="77777777" w:rsidR="009560F9" w:rsidRPr="00A14E6E" w:rsidRDefault="009560F9" w:rsidP="00503831">
            <w:pPr>
              <w:rPr>
                <w:b/>
                <w:bCs/>
              </w:rPr>
            </w:pPr>
            <w:r w:rsidRPr="00A14E6E">
              <w:rPr>
                <w:b/>
                <w:bCs/>
              </w:rPr>
              <w:t>Date(s)</w:t>
            </w:r>
          </w:p>
        </w:tc>
        <w:tc>
          <w:tcPr>
            <w:tcW w:w="6948" w:type="dxa"/>
          </w:tcPr>
          <w:p w14:paraId="0D387A70" w14:textId="77777777" w:rsidR="009560F9" w:rsidRPr="00A14E6E" w:rsidRDefault="009560F9" w:rsidP="00503831">
            <w:r>
              <w:t xml:space="preserve">30/07/3 </w:t>
            </w:r>
            <w:r w:rsidRPr="00A14E6E">
              <w:t>(</w:t>
            </w:r>
            <w:r>
              <w:t>première</w:t>
            </w:r>
            <w:r w:rsidRPr="00A14E6E">
              <w:t xml:space="preserve"> rédaction)</w:t>
            </w:r>
          </w:p>
        </w:tc>
      </w:tr>
      <w:tr w:rsidR="009560F9" w14:paraId="2F6B4CE5" w14:textId="77777777" w:rsidTr="00503831">
        <w:tc>
          <w:tcPr>
            <w:tcW w:w="0" w:type="auto"/>
            <w:shd w:val="clear" w:color="auto" w:fill="E7E6E6" w:themeFill="background2"/>
          </w:tcPr>
          <w:p w14:paraId="71D6CDAE" w14:textId="77777777" w:rsidR="009560F9" w:rsidRPr="00A14E6E" w:rsidRDefault="009560F9" w:rsidP="00503831">
            <w:pPr>
              <w:rPr>
                <w:b/>
                <w:bCs/>
              </w:rPr>
            </w:pPr>
            <w:r w:rsidRPr="00A14E6E">
              <w:rPr>
                <w:b/>
                <w:bCs/>
              </w:rPr>
              <w:t>Préconditions</w:t>
            </w:r>
          </w:p>
        </w:tc>
        <w:tc>
          <w:tcPr>
            <w:tcW w:w="6948" w:type="dxa"/>
            <w:shd w:val="clear" w:color="auto" w:fill="E7E6E6" w:themeFill="background2"/>
          </w:tcPr>
          <w:p w14:paraId="589D8E5C" w14:textId="5D13B338" w:rsidR="009560F9" w:rsidRPr="00A14E6E" w:rsidRDefault="009560F9" w:rsidP="00503831">
            <w:r>
              <w:t>L'utilisateur doit être authentifié en tant que Livreur ou Employé. La commande doit être dans l'état "Livraison".</w:t>
            </w:r>
          </w:p>
        </w:tc>
      </w:tr>
      <w:tr w:rsidR="009560F9" w14:paraId="3E54C709" w14:textId="77777777" w:rsidTr="00503831">
        <w:tc>
          <w:tcPr>
            <w:tcW w:w="0" w:type="auto"/>
          </w:tcPr>
          <w:p w14:paraId="4271AF21" w14:textId="77777777" w:rsidR="009560F9" w:rsidRPr="00A14E6E" w:rsidRDefault="009560F9" w:rsidP="00503831">
            <w:pPr>
              <w:rPr>
                <w:b/>
                <w:bCs/>
              </w:rPr>
            </w:pPr>
            <w:r w:rsidRPr="00A14E6E">
              <w:rPr>
                <w:b/>
                <w:bCs/>
              </w:rPr>
              <w:t>Démarrage</w:t>
            </w:r>
          </w:p>
        </w:tc>
        <w:tc>
          <w:tcPr>
            <w:tcW w:w="6948" w:type="dxa"/>
          </w:tcPr>
          <w:p w14:paraId="1E5858D6" w14:textId="40021A23" w:rsidR="009560F9" w:rsidRPr="00A14E6E" w:rsidRDefault="009560F9" w:rsidP="00503831">
            <w:r>
              <w:t xml:space="preserve">L'utilisateur </w:t>
            </w:r>
            <w:r w:rsidR="00221FDA">
              <w:t>sélectionne le bouton Enregistrer règlement</w:t>
            </w:r>
            <w:r>
              <w:t>.</w:t>
            </w:r>
          </w:p>
        </w:tc>
      </w:tr>
    </w:tbl>
    <w:p w14:paraId="55646E13" w14:textId="77777777" w:rsidR="009560F9" w:rsidRDefault="009560F9" w:rsidP="009560F9"/>
    <w:p w14:paraId="08DFA586" w14:textId="77777777" w:rsidR="009560F9" w:rsidRPr="00264A5C" w:rsidRDefault="009560F9" w:rsidP="009560F9">
      <w:pPr>
        <w:pStyle w:val="Titre3"/>
      </w:pPr>
      <w:bookmarkStart w:id="115" w:name="_Toc18000901"/>
      <w:r w:rsidRPr="00264A5C">
        <w:t>Le dialogue : le scénario nominal.</w:t>
      </w:r>
      <w:bookmarkEnd w:id="115"/>
    </w:p>
    <w:tbl>
      <w:tblPr>
        <w:tblStyle w:val="Grilledutableau"/>
        <w:tblW w:w="0" w:type="auto"/>
        <w:tblLook w:val="04A0" w:firstRow="1" w:lastRow="0" w:firstColumn="1" w:lastColumn="0" w:noHBand="0" w:noVBand="1"/>
      </w:tblPr>
      <w:tblGrid>
        <w:gridCol w:w="2127"/>
        <w:gridCol w:w="3914"/>
        <w:gridCol w:w="3021"/>
      </w:tblGrid>
      <w:tr w:rsidR="009560F9" w14:paraId="058D56F4" w14:textId="77777777" w:rsidTr="00503831">
        <w:tc>
          <w:tcPr>
            <w:tcW w:w="2127" w:type="dxa"/>
            <w:shd w:val="clear" w:color="auto" w:fill="E7E6E6" w:themeFill="background2"/>
          </w:tcPr>
          <w:p w14:paraId="06DDB843" w14:textId="77777777" w:rsidR="009560F9" w:rsidRPr="00264A5C" w:rsidRDefault="009560F9" w:rsidP="00503831">
            <w:pPr>
              <w:rPr>
                <w:b/>
                <w:bCs/>
              </w:rPr>
            </w:pPr>
            <w:r w:rsidRPr="00264A5C">
              <w:rPr>
                <w:b/>
                <w:bCs/>
              </w:rPr>
              <w:t>Étape du scénario</w:t>
            </w:r>
          </w:p>
        </w:tc>
        <w:tc>
          <w:tcPr>
            <w:tcW w:w="3914" w:type="dxa"/>
            <w:shd w:val="clear" w:color="auto" w:fill="E7E6E6" w:themeFill="background2"/>
          </w:tcPr>
          <w:p w14:paraId="02F286C2" w14:textId="77777777" w:rsidR="009560F9" w:rsidRPr="00264A5C" w:rsidRDefault="009560F9" w:rsidP="00503831">
            <w:pPr>
              <w:rPr>
                <w:b/>
                <w:bCs/>
              </w:rPr>
            </w:pPr>
            <w:r w:rsidRPr="00264A5C">
              <w:rPr>
                <w:b/>
                <w:bCs/>
              </w:rPr>
              <w:t>Utilisateur</w:t>
            </w:r>
          </w:p>
        </w:tc>
        <w:tc>
          <w:tcPr>
            <w:tcW w:w="3021" w:type="dxa"/>
            <w:shd w:val="clear" w:color="auto" w:fill="E7E6E6" w:themeFill="background2"/>
          </w:tcPr>
          <w:p w14:paraId="2D287E98" w14:textId="77777777" w:rsidR="009560F9" w:rsidRPr="00264A5C" w:rsidRDefault="009560F9" w:rsidP="00503831">
            <w:pPr>
              <w:rPr>
                <w:b/>
                <w:bCs/>
              </w:rPr>
            </w:pPr>
            <w:r w:rsidRPr="00264A5C">
              <w:rPr>
                <w:b/>
                <w:bCs/>
              </w:rPr>
              <w:t>Système</w:t>
            </w:r>
          </w:p>
        </w:tc>
      </w:tr>
      <w:tr w:rsidR="009560F9" w14:paraId="420BC8DC" w14:textId="77777777" w:rsidTr="00503831">
        <w:tc>
          <w:tcPr>
            <w:tcW w:w="2127" w:type="dxa"/>
          </w:tcPr>
          <w:p w14:paraId="1A4D8EEF" w14:textId="77777777" w:rsidR="009560F9" w:rsidRPr="00264A5C" w:rsidRDefault="009560F9" w:rsidP="00503831">
            <w:pPr>
              <w:rPr>
                <w:b/>
                <w:bCs/>
              </w:rPr>
            </w:pPr>
            <w:r w:rsidRPr="00264A5C">
              <w:rPr>
                <w:b/>
                <w:bCs/>
              </w:rPr>
              <w:t>1.</w:t>
            </w:r>
          </w:p>
        </w:tc>
        <w:tc>
          <w:tcPr>
            <w:tcW w:w="3914" w:type="dxa"/>
          </w:tcPr>
          <w:p w14:paraId="2C711475" w14:textId="77777777" w:rsidR="009560F9" w:rsidRDefault="009560F9" w:rsidP="00503831"/>
        </w:tc>
        <w:tc>
          <w:tcPr>
            <w:tcW w:w="3021" w:type="dxa"/>
          </w:tcPr>
          <w:p w14:paraId="092A97BC" w14:textId="77777777" w:rsidR="009560F9" w:rsidRDefault="009560F9" w:rsidP="00503831">
            <w:r>
              <w:t>Vérification du type d'utilisateur connecté.</w:t>
            </w:r>
          </w:p>
        </w:tc>
      </w:tr>
      <w:tr w:rsidR="009560F9" w14:paraId="6DEB9DB7" w14:textId="77777777" w:rsidTr="00503831">
        <w:tc>
          <w:tcPr>
            <w:tcW w:w="2127" w:type="dxa"/>
            <w:shd w:val="clear" w:color="auto" w:fill="E7E6E6" w:themeFill="background2"/>
          </w:tcPr>
          <w:p w14:paraId="59257749" w14:textId="77777777" w:rsidR="009560F9" w:rsidRPr="00264A5C" w:rsidRDefault="009560F9" w:rsidP="00503831">
            <w:pPr>
              <w:rPr>
                <w:b/>
                <w:bCs/>
              </w:rPr>
            </w:pPr>
            <w:r w:rsidRPr="00264A5C">
              <w:rPr>
                <w:b/>
                <w:bCs/>
              </w:rPr>
              <w:t>2.</w:t>
            </w:r>
          </w:p>
        </w:tc>
        <w:tc>
          <w:tcPr>
            <w:tcW w:w="3914" w:type="dxa"/>
            <w:shd w:val="clear" w:color="auto" w:fill="E7E6E6" w:themeFill="background2"/>
          </w:tcPr>
          <w:p w14:paraId="0D5E23C8" w14:textId="77777777" w:rsidR="009560F9" w:rsidRDefault="009560F9" w:rsidP="00503831"/>
        </w:tc>
        <w:tc>
          <w:tcPr>
            <w:tcW w:w="3021" w:type="dxa"/>
            <w:shd w:val="clear" w:color="auto" w:fill="E7E6E6" w:themeFill="background2"/>
          </w:tcPr>
          <w:p w14:paraId="6F8F7796" w14:textId="7A8DF7DB" w:rsidR="009560F9" w:rsidRDefault="00D15DC2" w:rsidP="00503831">
            <w:r>
              <w:t>Affichage du montant à régler.</w:t>
            </w:r>
          </w:p>
        </w:tc>
      </w:tr>
      <w:tr w:rsidR="009560F9" w14:paraId="1BA3DE0A" w14:textId="77777777" w:rsidTr="00503831">
        <w:tc>
          <w:tcPr>
            <w:tcW w:w="2127" w:type="dxa"/>
            <w:shd w:val="clear" w:color="auto" w:fill="auto"/>
          </w:tcPr>
          <w:p w14:paraId="030E68CD" w14:textId="77777777" w:rsidR="009560F9" w:rsidRPr="00264A5C" w:rsidRDefault="009560F9" w:rsidP="00503831">
            <w:pPr>
              <w:rPr>
                <w:b/>
                <w:bCs/>
              </w:rPr>
            </w:pPr>
            <w:r>
              <w:rPr>
                <w:b/>
                <w:bCs/>
              </w:rPr>
              <w:t>3.</w:t>
            </w:r>
          </w:p>
        </w:tc>
        <w:tc>
          <w:tcPr>
            <w:tcW w:w="3914" w:type="dxa"/>
            <w:shd w:val="clear" w:color="auto" w:fill="auto"/>
          </w:tcPr>
          <w:p w14:paraId="5AD72290" w14:textId="0FC8C0E9" w:rsidR="009560F9" w:rsidRDefault="00D15DC2" w:rsidP="00503831">
            <w:r>
              <w:t>Encaissement du règlement en Espèces.</w:t>
            </w:r>
          </w:p>
        </w:tc>
        <w:tc>
          <w:tcPr>
            <w:tcW w:w="3021" w:type="dxa"/>
            <w:shd w:val="clear" w:color="auto" w:fill="auto"/>
          </w:tcPr>
          <w:p w14:paraId="0A55E0F5" w14:textId="0C062AC5" w:rsidR="009560F9" w:rsidRDefault="009560F9" w:rsidP="00503831"/>
        </w:tc>
      </w:tr>
      <w:tr w:rsidR="009560F9" w14:paraId="6E656D2A" w14:textId="77777777" w:rsidTr="00503831">
        <w:tc>
          <w:tcPr>
            <w:tcW w:w="2127" w:type="dxa"/>
            <w:shd w:val="clear" w:color="auto" w:fill="E7E6E6" w:themeFill="background2"/>
          </w:tcPr>
          <w:p w14:paraId="7889E099" w14:textId="77777777" w:rsidR="009560F9" w:rsidRDefault="009560F9" w:rsidP="00503831">
            <w:pPr>
              <w:rPr>
                <w:b/>
                <w:bCs/>
              </w:rPr>
            </w:pPr>
            <w:r>
              <w:rPr>
                <w:b/>
                <w:bCs/>
              </w:rPr>
              <w:t>4.</w:t>
            </w:r>
          </w:p>
        </w:tc>
        <w:tc>
          <w:tcPr>
            <w:tcW w:w="3914" w:type="dxa"/>
            <w:shd w:val="clear" w:color="auto" w:fill="E7E6E6" w:themeFill="background2"/>
          </w:tcPr>
          <w:p w14:paraId="5C7A4BE9" w14:textId="50A25BA2" w:rsidR="009560F9" w:rsidRDefault="009560F9" w:rsidP="00503831"/>
        </w:tc>
        <w:tc>
          <w:tcPr>
            <w:tcW w:w="3021" w:type="dxa"/>
            <w:shd w:val="clear" w:color="auto" w:fill="E7E6E6" w:themeFill="background2"/>
          </w:tcPr>
          <w:p w14:paraId="5ABF0D13" w14:textId="1052952B" w:rsidR="009560F9" w:rsidRDefault="00D15DC2" w:rsidP="00503831">
            <w:r>
              <w:t>Appel du cas d'utilisation &lt;&lt;Espèces&gt;&gt;</w:t>
            </w:r>
          </w:p>
        </w:tc>
      </w:tr>
      <w:tr w:rsidR="00D15DC2" w14:paraId="289F51D3" w14:textId="77777777" w:rsidTr="00503831">
        <w:tc>
          <w:tcPr>
            <w:tcW w:w="2127" w:type="dxa"/>
            <w:shd w:val="clear" w:color="auto" w:fill="E7E6E6" w:themeFill="background2"/>
          </w:tcPr>
          <w:p w14:paraId="1ADBBE6A" w14:textId="55CEAA8B" w:rsidR="00D15DC2" w:rsidRDefault="00D15DC2" w:rsidP="00503831">
            <w:pPr>
              <w:rPr>
                <w:b/>
                <w:bCs/>
              </w:rPr>
            </w:pPr>
            <w:r>
              <w:rPr>
                <w:b/>
                <w:bCs/>
              </w:rPr>
              <w:t>5.</w:t>
            </w:r>
          </w:p>
        </w:tc>
        <w:tc>
          <w:tcPr>
            <w:tcW w:w="3914" w:type="dxa"/>
            <w:shd w:val="clear" w:color="auto" w:fill="E7E6E6" w:themeFill="background2"/>
          </w:tcPr>
          <w:p w14:paraId="7B2497DC" w14:textId="77777777" w:rsidR="00D15DC2" w:rsidRDefault="00D15DC2" w:rsidP="00503831"/>
        </w:tc>
        <w:tc>
          <w:tcPr>
            <w:tcW w:w="3021" w:type="dxa"/>
            <w:shd w:val="clear" w:color="auto" w:fill="E7E6E6" w:themeFill="background2"/>
          </w:tcPr>
          <w:p w14:paraId="45E2CB55" w14:textId="00D75D56" w:rsidR="00D15DC2" w:rsidRDefault="00D15DC2" w:rsidP="00503831">
            <w:r>
              <w:t>Appel du cas d'utilisation &lt;&lt;Valider livraison&gt;&gt;</w:t>
            </w:r>
          </w:p>
        </w:tc>
      </w:tr>
    </w:tbl>
    <w:p w14:paraId="14B707FF" w14:textId="77777777" w:rsidR="009560F9" w:rsidRDefault="009560F9" w:rsidP="009560F9"/>
    <w:p w14:paraId="4CBA76D6" w14:textId="77777777" w:rsidR="009560F9" w:rsidRPr="00D25C12" w:rsidRDefault="009560F9" w:rsidP="009560F9">
      <w:pPr>
        <w:pStyle w:val="Titre3"/>
      </w:pPr>
      <w:bookmarkStart w:id="116" w:name="_Toc18000902"/>
      <w:r>
        <w:t>Le dialogue : les scénarios alternatifs/d'exception.</w:t>
      </w:r>
      <w:bookmarkEnd w:id="116"/>
    </w:p>
    <w:tbl>
      <w:tblPr>
        <w:tblStyle w:val="Grilledutableau"/>
        <w:tblW w:w="0" w:type="auto"/>
        <w:tblLook w:val="04A0" w:firstRow="1" w:lastRow="0" w:firstColumn="1" w:lastColumn="0" w:noHBand="0" w:noVBand="1"/>
      </w:tblPr>
      <w:tblGrid>
        <w:gridCol w:w="2127"/>
        <w:gridCol w:w="3914"/>
        <w:gridCol w:w="3021"/>
      </w:tblGrid>
      <w:tr w:rsidR="009560F9" w:rsidRPr="00A81C10" w14:paraId="4C3FEFDC" w14:textId="77777777" w:rsidTr="00503831">
        <w:tc>
          <w:tcPr>
            <w:tcW w:w="2127" w:type="dxa"/>
            <w:shd w:val="clear" w:color="auto" w:fill="E7E6E6" w:themeFill="background2"/>
          </w:tcPr>
          <w:p w14:paraId="286DC83C" w14:textId="77777777" w:rsidR="009560F9" w:rsidRPr="00264A5C" w:rsidRDefault="009560F9" w:rsidP="00503831">
            <w:pPr>
              <w:rPr>
                <w:b/>
                <w:bCs/>
              </w:rPr>
            </w:pPr>
            <w:r w:rsidRPr="00264A5C">
              <w:rPr>
                <w:b/>
                <w:bCs/>
              </w:rPr>
              <w:t>Étape du scénario</w:t>
            </w:r>
          </w:p>
        </w:tc>
        <w:tc>
          <w:tcPr>
            <w:tcW w:w="3914" w:type="dxa"/>
            <w:shd w:val="clear" w:color="auto" w:fill="E7E6E6" w:themeFill="background2"/>
          </w:tcPr>
          <w:p w14:paraId="16A76D22" w14:textId="77777777" w:rsidR="009560F9" w:rsidRPr="00264A5C" w:rsidRDefault="009560F9" w:rsidP="00503831">
            <w:pPr>
              <w:rPr>
                <w:b/>
                <w:bCs/>
              </w:rPr>
            </w:pPr>
            <w:r w:rsidRPr="00264A5C">
              <w:rPr>
                <w:b/>
                <w:bCs/>
              </w:rPr>
              <w:t>Utilisateur</w:t>
            </w:r>
          </w:p>
        </w:tc>
        <w:tc>
          <w:tcPr>
            <w:tcW w:w="3021" w:type="dxa"/>
            <w:shd w:val="clear" w:color="auto" w:fill="E7E6E6" w:themeFill="background2"/>
          </w:tcPr>
          <w:p w14:paraId="301261D5" w14:textId="77777777" w:rsidR="009560F9" w:rsidRPr="00264A5C" w:rsidRDefault="009560F9" w:rsidP="00503831">
            <w:pPr>
              <w:rPr>
                <w:b/>
                <w:bCs/>
              </w:rPr>
            </w:pPr>
            <w:r w:rsidRPr="00264A5C">
              <w:rPr>
                <w:b/>
                <w:bCs/>
              </w:rPr>
              <w:t>Système</w:t>
            </w:r>
          </w:p>
        </w:tc>
      </w:tr>
      <w:tr w:rsidR="00D15DC2" w14:paraId="6C8C8903" w14:textId="77777777" w:rsidTr="00503831">
        <w:tc>
          <w:tcPr>
            <w:tcW w:w="2127" w:type="dxa"/>
          </w:tcPr>
          <w:p w14:paraId="4BE1AFB3" w14:textId="77777777" w:rsidR="00D15DC2" w:rsidRPr="00264A5C" w:rsidRDefault="00D15DC2" w:rsidP="00D15DC2">
            <w:pPr>
              <w:rPr>
                <w:b/>
                <w:bCs/>
              </w:rPr>
            </w:pPr>
            <w:r>
              <w:rPr>
                <w:b/>
                <w:bCs/>
              </w:rPr>
              <w:t>3.a</w:t>
            </w:r>
          </w:p>
        </w:tc>
        <w:tc>
          <w:tcPr>
            <w:tcW w:w="3914" w:type="dxa"/>
          </w:tcPr>
          <w:p w14:paraId="2C1E4BA2" w14:textId="1507A05D" w:rsidR="00D15DC2" w:rsidRDefault="00D15DC2" w:rsidP="00D15DC2">
            <w:r>
              <w:t>Encaissement du règlement en CB par l'Employé.</w:t>
            </w:r>
          </w:p>
        </w:tc>
        <w:tc>
          <w:tcPr>
            <w:tcW w:w="3021" w:type="dxa"/>
          </w:tcPr>
          <w:p w14:paraId="21484505" w14:textId="77777777" w:rsidR="00D15DC2" w:rsidRDefault="00D15DC2" w:rsidP="00D15DC2"/>
        </w:tc>
      </w:tr>
      <w:tr w:rsidR="00D15DC2" w14:paraId="0F01E712" w14:textId="77777777" w:rsidTr="00503831">
        <w:tc>
          <w:tcPr>
            <w:tcW w:w="2127" w:type="dxa"/>
            <w:shd w:val="clear" w:color="auto" w:fill="E7E6E6" w:themeFill="background2"/>
          </w:tcPr>
          <w:p w14:paraId="66711AC5" w14:textId="77777777" w:rsidR="00D15DC2" w:rsidRPr="00264A5C" w:rsidRDefault="00D15DC2" w:rsidP="00D15DC2">
            <w:pPr>
              <w:rPr>
                <w:b/>
                <w:bCs/>
              </w:rPr>
            </w:pPr>
            <w:r>
              <w:rPr>
                <w:b/>
                <w:bCs/>
              </w:rPr>
              <w:t>4.a</w:t>
            </w:r>
          </w:p>
        </w:tc>
        <w:tc>
          <w:tcPr>
            <w:tcW w:w="3914" w:type="dxa"/>
            <w:shd w:val="clear" w:color="auto" w:fill="E7E6E6" w:themeFill="background2"/>
          </w:tcPr>
          <w:p w14:paraId="1C1CD9F3" w14:textId="424E443E" w:rsidR="00D15DC2" w:rsidRDefault="00D15DC2" w:rsidP="00D15DC2"/>
        </w:tc>
        <w:tc>
          <w:tcPr>
            <w:tcW w:w="3021" w:type="dxa"/>
            <w:shd w:val="clear" w:color="auto" w:fill="E7E6E6" w:themeFill="background2"/>
          </w:tcPr>
          <w:p w14:paraId="19E205B6" w14:textId="22A67510" w:rsidR="00D15DC2" w:rsidRDefault="00D15DC2" w:rsidP="00D15DC2">
            <w:r>
              <w:t>Appel du cas d'utilisation &lt;&lt;CB&gt;&gt;</w:t>
            </w:r>
          </w:p>
        </w:tc>
      </w:tr>
      <w:tr w:rsidR="009560F9" w14:paraId="4F0D8D02" w14:textId="77777777" w:rsidTr="00503831">
        <w:tc>
          <w:tcPr>
            <w:tcW w:w="2127" w:type="dxa"/>
            <w:shd w:val="clear" w:color="auto" w:fill="auto"/>
          </w:tcPr>
          <w:p w14:paraId="570A49BF" w14:textId="77777777" w:rsidR="009560F9" w:rsidRDefault="009560F9" w:rsidP="00503831">
            <w:pPr>
              <w:rPr>
                <w:b/>
                <w:bCs/>
              </w:rPr>
            </w:pPr>
            <w:r>
              <w:rPr>
                <w:b/>
                <w:bCs/>
              </w:rPr>
              <w:t>5.a</w:t>
            </w:r>
          </w:p>
        </w:tc>
        <w:tc>
          <w:tcPr>
            <w:tcW w:w="3914" w:type="dxa"/>
            <w:shd w:val="clear" w:color="auto" w:fill="auto"/>
          </w:tcPr>
          <w:p w14:paraId="40BC04AB" w14:textId="77777777" w:rsidR="009560F9" w:rsidRDefault="009560F9" w:rsidP="00503831"/>
        </w:tc>
        <w:tc>
          <w:tcPr>
            <w:tcW w:w="3021" w:type="dxa"/>
            <w:shd w:val="clear" w:color="auto" w:fill="auto"/>
          </w:tcPr>
          <w:p w14:paraId="080BFDA0" w14:textId="0D7886E6" w:rsidR="009560F9" w:rsidRDefault="00D15DC2" w:rsidP="00503831">
            <w:r>
              <w:t>Appel du cas d'utilisation &lt;&lt;Valider livraison&gt;&gt;</w:t>
            </w:r>
          </w:p>
        </w:tc>
      </w:tr>
      <w:tr w:rsidR="00D15DC2" w14:paraId="0633019B" w14:textId="77777777" w:rsidTr="00D15DC2">
        <w:tc>
          <w:tcPr>
            <w:tcW w:w="2127" w:type="dxa"/>
            <w:shd w:val="clear" w:color="auto" w:fill="DBDBDB" w:themeFill="accent3" w:themeFillTint="66"/>
          </w:tcPr>
          <w:p w14:paraId="5386597A" w14:textId="6E6F5C88" w:rsidR="00D15DC2" w:rsidRDefault="00D15DC2" w:rsidP="00D15DC2">
            <w:pPr>
              <w:rPr>
                <w:b/>
                <w:bCs/>
              </w:rPr>
            </w:pPr>
            <w:r>
              <w:rPr>
                <w:b/>
                <w:bCs/>
              </w:rPr>
              <w:t>3.b</w:t>
            </w:r>
          </w:p>
        </w:tc>
        <w:tc>
          <w:tcPr>
            <w:tcW w:w="3914" w:type="dxa"/>
            <w:shd w:val="clear" w:color="auto" w:fill="DBDBDB" w:themeFill="accent3" w:themeFillTint="66"/>
          </w:tcPr>
          <w:p w14:paraId="6423847F" w14:textId="0F1E14F5" w:rsidR="00D15DC2" w:rsidRDefault="00D15DC2" w:rsidP="00D15DC2">
            <w:r>
              <w:t>Encaissement du règlement en Chèque par l'Employé.</w:t>
            </w:r>
          </w:p>
        </w:tc>
        <w:tc>
          <w:tcPr>
            <w:tcW w:w="3021" w:type="dxa"/>
            <w:shd w:val="clear" w:color="auto" w:fill="DBDBDB" w:themeFill="accent3" w:themeFillTint="66"/>
          </w:tcPr>
          <w:p w14:paraId="419EDA8C" w14:textId="77777777" w:rsidR="00D15DC2" w:rsidRDefault="00D15DC2" w:rsidP="00D15DC2"/>
        </w:tc>
      </w:tr>
      <w:tr w:rsidR="00D15DC2" w14:paraId="501B9F2F" w14:textId="77777777" w:rsidTr="00503831">
        <w:tc>
          <w:tcPr>
            <w:tcW w:w="2127" w:type="dxa"/>
            <w:shd w:val="clear" w:color="auto" w:fill="auto"/>
          </w:tcPr>
          <w:p w14:paraId="15857743" w14:textId="59B6A53A" w:rsidR="00D15DC2" w:rsidRDefault="00D15DC2" w:rsidP="00D15DC2">
            <w:pPr>
              <w:rPr>
                <w:b/>
                <w:bCs/>
              </w:rPr>
            </w:pPr>
            <w:r>
              <w:rPr>
                <w:b/>
                <w:bCs/>
              </w:rPr>
              <w:t>4.b</w:t>
            </w:r>
          </w:p>
        </w:tc>
        <w:tc>
          <w:tcPr>
            <w:tcW w:w="3914" w:type="dxa"/>
            <w:shd w:val="clear" w:color="auto" w:fill="auto"/>
          </w:tcPr>
          <w:p w14:paraId="3C3D0A76" w14:textId="77777777" w:rsidR="00D15DC2" w:rsidRDefault="00D15DC2" w:rsidP="00D15DC2"/>
        </w:tc>
        <w:tc>
          <w:tcPr>
            <w:tcW w:w="3021" w:type="dxa"/>
            <w:shd w:val="clear" w:color="auto" w:fill="auto"/>
          </w:tcPr>
          <w:p w14:paraId="0CC72D25" w14:textId="61E76752" w:rsidR="00D15DC2" w:rsidRDefault="00D15DC2" w:rsidP="00D15DC2">
            <w:r>
              <w:t>Appel du cas d'utilisation &lt;&lt;Chèque&gt;&gt;</w:t>
            </w:r>
          </w:p>
        </w:tc>
      </w:tr>
      <w:tr w:rsidR="00D15DC2" w14:paraId="00C54BD0" w14:textId="77777777" w:rsidTr="00D15DC2">
        <w:tc>
          <w:tcPr>
            <w:tcW w:w="2127" w:type="dxa"/>
            <w:shd w:val="clear" w:color="auto" w:fill="DBDBDB" w:themeFill="accent3" w:themeFillTint="66"/>
          </w:tcPr>
          <w:p w14:paraId="3A03B302" w14:textId="29F1C063" w:rsidR="00D15DC2" w:rsidRDefault="00D15DC2" w:rsidP="00D15DC2">
            <w:pPr>
              <w:rPr>
                <w:b/>
                <w:bCs/>
              </w:rPr>
            </w:pPr>
            <w:r>
              <w:rPr>
                <w:b/>
                <w:bCs/>
              </w:rPr>
              <w:t>5.b</w:t>
            </w:r>
          </w:p>
        </w:tc>
        <w:tc>
          <w:tcPr>
            <w:tcW w:w="3914" w:type="dxa"/>
            <w:shd w:val="clear" w:color="auto" w:fill="DBDBDB" w:themeFill="accent3" w:themeFillTint="66"/>
          </w:tcPr>
          <w:p w14:paraId="3AF7233A" w14:textId="77777777" w:rsidR="00D15DC2" w:rsidRDefault="00D15DC2" w:rsidP="00D15DC2"/>
        </w:tc>
        <w:tc>
          <w:tcPr>
            <w:tcW w:w="3021" w:type="dxa"/>
            <w:shd w:val="clear" w:color="auto" w:fill="DBDBDB" w:themeFill="accent3" w:themeFillTint="66"/>
          </w:tcPr>
          <w:p w14:paraId="360F3732" w14:textId="4BC4D8BB" w:rsidR="00D15DC2" w:rsidRDefault="00D15DC2" w:rsidP="00D15DC2">
            <w:r>
              <w:t>Appel du cas d'utilisation &lt;&lt;Valider livraison&gt;&gt;</w:t>
            </w:r>
          </w:p>
        </w:tc>
      </w:tr>
      <w:tr w:rsidR="00503831" w14:paraId="1AF4C1CB" w14:textId="77777777" w:rsidTr="00503831">
        <w:tc>
          <w:tcPr>
            <w:tcW w:w="2127" w:type="dxa"/>
            <w:shd w:val="clear" w:color="auto" w:fill="auto"/>
          </w:tcPr>
          <w:p w14:paraId="74BA097A" w14:textId="789AFE57" w:rsidR="00503831" w:rsidRDefault="00503831" w:rsidP="00503831">
            <w:pPr>
              <w:rPr>
                <w:b/>
                <w:bCs/>
              </w:rPr>
            </w:pPr>
            <w:r>
              <w:rPr>
                <w:b/>
                <w:bCs/>
              </w:rPr>
              <w:t>3.c</w:t>
            </w:r>
          </w:p>
        </w:tc>
        <w:tc>
          <w:tcPr>
            <w:tcW w:w="3914" w:type="dxa"/>
            <w:shd w:val="clear" w:color="auto" w:fill="auto"/>
          </w:tcPr>
          <w:p w14:paraId="200A93E5" w14:textId="19C6368D" w:rsidR="00503831" w:rsidRDefault="00503831" w:rsidP="00503831">
            <w:r>
              <w:t>Encaissement du règlement en Ticket restaurant par l'Employé.</w:t>
            </w:r>
          </w:p>
        </w:tc>
        <w:tc>
          <w:tcPr>
            <w:tcW w:w="3021" w:type="dxa"/>
            <w:shd w:val="clear" w:color="auto" w:fill="auto"/>
          </w:tcPr>
          <w:p w14:paraId="50D8745C" w14:textId="77777777" w:rsidR="00503831" w:rsidRDefault="00503831" w:rsidP="00503831"/>
        </w:tc>
      </w:tr>
      <w:tr w:rsidR="00503831" w14:paraId="7053C583" w14:textId="77777777" w:rsidTr="00503831">
        <w:tc>
          <w:tcPr>
            <w:tcW w:w="2127" w:type="dxa"/>
            <w:shd w:val="clear" w:color="auto" w:fill="DBDBDB" w:themeFill="accent3" w:themeFillTint="66"/>
          </w:tcPr>
          <w:p w14:paraId="217E706D" w14:textId="4AD8D39C" w:rsidR="00503831" w:rsidRDefault="00503831" w:rsidP="00503831">
            <w:pPr>
              <w:rPr>
                <w:b/>
                <w:bCs/>
              </w:rPr>
            </w:pPr>
            <w:r>
              <w:rPr>
                <w:b/>
                <w:bCs/>
              </w:rPr>
              <w:t>4.c</w:t>
            </w:r>
          </w:p>
        </w:tc>
        <w:tc>
          <w:tcPr>
            <w:tcW w:w="3914" w:type="dxa"/>
            <w:shd w:val="clear" w:color="auto" w:fill="DBDBDB" w:themeFill="accent3" w:themeFillTint="66"/>
          </w:tcPr>
          <w:p w14:paraId="0AABC01F" w14:textId="77777777" w:rsidR="00503831" w:rsidRDefault="00503831" w:rsidP="00503831"/>
        </w:tc>
        <w:tc>
          <w:tcPr>
            <w:tcW w:w="3021" w:type="dxa"/>
            <w:shd w:val="clear" w:color="auto" w:fill="DBDBDB" w:themeFill="accent3" w:themeFillTint="66"/>
          </w:tcPr>
          <w:p w14:paraId="79F6136A" w14:textId="62774BC9" w:rsidR="00503831" w:rsidRDefault="00503831" w:rsidP="00503831">
            <w:r>
              <w:t>Appel du cas d'utilisation &lt;&lt;Ticket Restaurant&gt;&gt;</w:t>
            </w:r>
          </w:p>
        </w:tc>
      </w:tr>
      <w:tr w:rsidR="00503831" w14:paraId="76CCE914" w14:textId="77777777" w:rsidTr="00503831">
        <w:tc>
          <w:tcPr>
            <w:tcW w:w="2127" w:type="dxa"/>
            <w:shd w:val="clear" w:color="auto" w:fill="auto"/>
          </w:tcPr>
          <w:p w14:paraId="74D197C2" w14:textId="086D9F19" w:rsidR="00503831" w:rsidRDefault="00503831" w:rsidP="00503831">
            <w:pPr>
              <w:rPr>
                <w:b/>
                <w:bCs/>
              </w:rPr>
            </w:pPr>
            <w:r>
              <w:rPr>
                <w:b/>
                <w:bCs/>
              </w:rPr>
              <w:t>5.c</w:t>
            </w:r>
          </w:p>
        </w:tc>
        <w:tc>
          <w:tcPr>
            <w:tcW w:w="3914" w:type="dxa"/>
            <w:shd w:val="clear" w:color="auto" w:fill="auto"/>
          </w:tcPr>
          <w:p w14:paraId="27B7EFEE" w14:textId="77777777" w:rsidR="00503831" w:rsidRDefault="00503831" w:rsidP="00503831"/>
        </w:tc>
        <w:tc>
          <w:tcPr>
            <w:tcW w:w="3021" w:type="dxa"/>
            <w:shd w:val="clear" w:color="auto" w:fill="auto"/>
          </w:tcPr>
          <w:p w14:paraId="567C3A14" w14:textId="2E169FF9" w:rsidR="00503831" w:rsidRDefault="00503831" w:rsidP="00503831">
            <w:r>
              <w:t>Appel du cas d'utilisation &lt;&lt;Valider livraison&gt;&gt;</w:t>
            </w:r>
          </w:p>
        </w:tc>
      </w:tr>
    </w:tbl>
    <w:p w14:paraId="7F87443F" w14:textId="77777777" w:rsidR="00503831" w:rsidRDefault="00503831" w:rsidP="00503831"/>
    <w:p w14:paraId="03521283" w14:textId="77777777" w:rsidR="00503831" w:rsidRDefault="00503831" w:rsidP="00503831">
      <w:pPr>
        <w:pStyle w:val="Titre3"/>
      </w:pPr>
      <w:bookmarkStart w:id="117" w:name="_Toc18000903"/>
      <w:r>
        <w:t>La fin et les postconditions.</w:t>
      </w:r>
      <w:bookmarkEnd w:id="117"/>
    </w:p>
    <w:tbl>
      <w:tblPr>
        <w:tblStyle w:val="Grilledutableau"/>
        <w:tblW w:w="0" w:type="auto"/>
        <w:tblLook w:val="04A0" w:firstRow="1" w:lastRow="0" w:firstColumn="1" w:lastColumn="0" w:noHBand="0" w:noVBand="1"/>
      </w:tblPr>
      <w:tblGrid>
        <w:gridCol w:w="2127"/>
        <w:gridCol w:w="6935"/>
      </w:tblGrid>
      <w:tr w:rsidR="00503831" w14:paraId="760FBBBB" w14:textId="77777777" w:rsidTr="00503831">
        <w:tc>
          <w:tcPr>
            <w:tcW w:w="2127" w:type="dxa"/>
            <w:shd w:val="clear" w:color="auto" w:fill="E7E6E6" w:themeFill="background2"/>
          </w:tcPr>
          <w:p w14:paraId="7E9CD52C" w14:textId="77777777" w:rsidR="00503831" w:rsidRPr="00264A5C" w:rsidRDefault="00503831" w:rsidP="00503831">
            <w:pPr>
              <w:rPr>
                <w:b/>
                <w:bCs/>
              </w:rPr>
            </w:pPr>
            <w:r w:rsidRPr="00264A5C">
              <w:rPr>
                <w:b/>
                <w:bCs/>
              </w:rPr>
              <w:t>Fin</w:t>
            </w:r>
          </w:p>
        </w:tc>
        <w:tc>
          <w:tcPr>
            <w:tcW w:w="6935" w:type="dxa"/>
            <w:shd w:val="clear" w:color="auto" w:fill="E7E6E6" w:themeFill="background2"/>
          </w:tcPr>
          <w:p w14:paraId="29F443E7" w14:textId="53C9CA91" w:rsidR="00503831" w:rsidRDefault="00503831" w:rsidP="00503831">
            <w:r w:rsidRPr="003D6F76">
              <w:t xml:space="preserve">Scénario </w:t>
            </w:r>
            <w:r>
              <w:t>nominal : après le point 5 avec l'appel du cas d'utilisation &lt;&lt;Valider livraison&gt;&gt;.</w:t>
            </w:r>
          </w:p>
          <w:p w14:paraId="61AAF1EB" w14:textId="477A0043" w:rsidR="00503831" w:rsidRPr="003D6F76" w:rsidRDefault="00503831" w:rsidP="00503831">
            <w:r>
              <w:t>Scénarios alternatifs : après les points 5.a, 5.b ou 5.c avec l'appel du cas d'utilisation &lt;&lt;Valider livraison&gt;&gt;.</w:t>
            </w:r>
          </w:p>
        </w:tc>
      </w:tr>
      <w:tr w:rsidR="00503831" w14:paraId="5A0AF28B" w14:textId="77777777" w:rsidTr="00503831">
        <w:tc>
          <w:tcPr>
            <w:tcW w:w="2127" w:type="dxa"/>
          </w:tcPr>
          <w:p w14:paraId="54A1DC55" w14:textId="77777777" w:rsidR="00503831" w:rsidRPr="00264A5C" w:rsidRDefault="00503831" w:rsidP="00503831">
            <w:pPr>
              <w:rPr>
                <w:b/>
                <w:bCs/>
              </w:rPr>
            </w:pPr>
            <w:r w:rsidRPr="00264A5C">
              <w:rPr>
                <w:b/>
                <w:bCs/>
              </w:rPr>
              <w:t>Postconditions</w:t>
            </w:r>
          </w:p>
        </w:tc>
        <w:tc>
          <w:tcPr>
            <w:tcW w:w="6935" w:type="dxa"/>
          </w:tcPr>
          <w:p w14:paraId="608E9C31" w14:textId="416A8227" w:rsidR="00503831" w:rsidRDefault="00503831" w:rsidP="00503831">
            <w:r>
              <w:t>L'indicateur de paiement passe à vrai.</w:t>
            </w:r>
          </w:p>
        </w:tc>
      </w:tr>
    </w:tbl>
    <w:p w14:paraId="7107AA2A" w14:textId="77777777" w:rsidR="00503831" w:rsidRDefault="00503831" w:rsidP="00503831"/>
    <w:p w14:paraId="4E180E22" w14:textId="77777777" w:rsidR="00503831" w:rsidRDefault="00503831" w:rsidP="00503831">
      <w:pPr>
        <w:pStyle w:val="Titre3"/>
      </w:pPr>
      <w:bookmarkStart w:id="118" w:name="_Toc18000904"/>
      <w:r>
        <w:t>Compléments.</w:t>
      </w:r>
      <w:bookmarkEnd w:id="118"/>
    </w:p>
    <w:tbl>
      <w:tblPr>
        <w:tblStyle w:val="Grilledutableau"/>
        <w:tblW w:w="0" w:type="auto"/>
        <w:tblLook w:val="04A0" w:firstRow="1" w:lastRow="0" w:firstColumn="1" w:lastColumn="0" w:noHBand="0" w:noVBand="1"/>
      </w:tblPr>
      <w:tblGrid>
        <w:gridCol w:w="2127"/>
        <w:gridCol w:w="6935"/>
      </w:tblGrid>
      <w:tr w:rsidR="00503831" w:rsidRPr="00A81C10" w14:paraId="651A80BA" w14:textId="77777777" w:rsidTr="00503831">
        <w:tc>
          <w:tcPr>
            <w:tcW w:w="2127" w:type="dxa"/>
            <w:shd w:val="clear" w:color="auto" w:fill="E7E6E6" w:themeFill="background2"/>
          </w:tcPr>
          <w:p w14:paraId="0BE31861" w14:textId="77777777" w:rsidR="00503831" w:rsidRPr="00264A5C" w:rsidRDefault="00503831" w:rsidP="00503831">
            <w:pPr>
              <w:rPr>
                <w:b/>
                <w:bCs/>
              </w:rPr>
            </w:pPr>
            <w:r w:rsidRPr="00264A5C">
              <w:rPr>
                <w:b/>
                <w:bCs/>
              </w:rPr>
              <w:t>Ergonomie</w:t>
            </w:r>
          </w:p>
        </w:tc>
        <w:tc>
          <w:tcPr>
            <w:tcW w:w="6935" w:type="dxa"/>
            <w:shd w:val="clear" w:color="auto" w:fill="E7E6E6" w:themeFill="background2"/>
          </w:tcPr>
          <w:p w14:paraId="222AF58A" w14:textId="4620C945" w:rsidR="00503831" w:rsidRPr="00F065E7" w:rsidRDefault="00503831" w:rsidP="00503831">
            <w:r>
              <w:t>Affichage des boutons permettant de choisir les différents modes de paiement.</w:t>
            </w:r>
          </w:p>
        </w:tc>
      </w:tr>
      <w:tr w:rsidR="00503831" w14:paraId="3124FA29" w14:textId="77777777" w:rsidTr="00503831">
        <w:tc>
          <w:tcPr>
            <w:tcW w:w="2127" w:type="dxa"/>
          </w:tcPr>
          <w:p w14:paraId="44C9585B" w14:textId="77777777" w:rsidR="00503831" w:rsidRPr="00264A5C" w:rsidRDefault="00503831" w:rsidP="00503831">
            <w:pPr>
              <w:rPr>
                <w:b/>
                <w:bCs/>
              </w:rPr>
            </w:pPr>
            <w:r w:rsidRPr="00264A5C">
              <w:rPr>
                <w:b/>
                <w:bCs/>
              </w:rPr>
              <w:t>Performances attendues</w:t>
            </w:r>
          </w:p>
        </w:tc>
        <w:tc>
          <w:tcPr>
            <w:tcW w:w="6935" w:type="dxa"/>
          </w:tcPr>
          <w:p w14:paraId="7B4F6D67" w14:textId="77777777" w:rsidR="00503831" w:rsidRPr="00F065E7" w:rsidRDefault="00503831" w:rsidP="00503831">
            <w:r>
              <w:t>Mise à jour automatique des écrans d'affichage des commandes.</w:t>
            </w:r>
          </w:p>
        </w:tc>
      </w:tr>
      <w:tr w:rsidR="00503831" w14:paraId="29B3FB81" w14:textId="77777777" w:rsidTr="00503831">
        <w:tc>
          <w:tcPr>
            <w:tcW w:w="2127" w:type="dxa"/>
            <w:shd w:val="clear" w:color="auto" w:fill="E7E6E6" w:themeFill="background2"/>
          </w:tcPr>
          <w:p w14:paraId="729DC68A" w14:textId="77777777" w:rsidR="00503831" w:rsidRPr="00264A5C" w:rsidRDefault="00503831" w:rsidP="00503831">
            <w:pPr>
              <w:rPr>
                <w:b/>
                <w:bCs/>
              </w:rPr>
            </w:pPr>
            <w:r w:rsidRPr="00264A5C">
              <w:rPr>
                <w:b/>
                <w:bCs/>
              </w:rPr>
              <w:t>Problèmes non résolus</w:t>
            </w:r>
          </w:p>
        </w:tc>
        <w:tc>
          <w:tcPr>
            <w:tcW w:w="6935" w:type="dxa"/>
            <w:shd w:val="clear" w:color="auto" w:fill="E7E6E6" w:themeFill="background2"/>
          </w:tcPr>
          <w:p w14:paraId="29D69F8F" w14:textId="77777777" w:rsidR="00503831" w:rsidRDefault="00503831" w:rsidP="00503831"/>
        </w:tc>
      </w:tr>
    </w:tbl>
    <w:p w14:paraId="315EB4E6" w14:textId="77777777" w:rsidR="005626E2" w:rsidRDefault="005626E2" w:rsidP="005626E2"/>
    <w:p w14:paraId="194E9ACC" w14:textId="77777777" w:rsidR="005626E2" w:rsidRDefault="005626E2" w:rsidP="005626E2">
      <w:pPr>
        <w:pStyle w:val="Titre3"/>
      </w:pPr>
      <w:bookmarkStart w:id="119" w:name="_Toc18000905"/>
      <w:r>
        <w:t>User Story.</w:t>
      </w:r>
      <w:bookmarkEnd w:id="119"/>
    </w:p>
    <w:p w14:paraId="77954345" w14:textId="77777777" w:rsidR="005626E2" w:rsidRDefault="005626E2" w:rsidP="005626E2">
      <w:pPr>
        <w:jc w:val="left"/>
      </w:pPr>
    </w:p>
    <w:tbl>
      <w:tblPr>
        <w:tblStyle w:val="Grilledutableau"/>
        <w:tblW w:w="0" w:type="auto"/>
        <w:tblLook w:val="04A0" w:firstRow="1" w:lastRow="0" w:firstColumn="1" w:lastColumn="0" w:noHBand="0" w:noVBand="1"/>
      </w:tblPr>
      <w:tblGrid>
        <w:gridCol w:w="1413"/>
        <w:gridCol w:w="7649"/>
      </w:tblGrid>
      <w:tr w:rsidR="005626E2" w14:paraId="1AAD20E8" w14:textId="77777777" w:rsidTr="006C5DB0">
        <w:tc>
          <w:tcPr>
            <w:tcW w:w="1413" w:type="dxa"/>
          </w:tcPr>
          <w:p w14:paraId="3442B2FE" w14:textId="77777777" w:rsidR="005626E2" w:rsidRDefault="005626E2" w:rsidP="006C5DB0">
            <w:pPr>
              <w:jc w:val="center"/>
            </w:pPr>
            <w:r>
              <w:rPr>
                <w:noProof/>
              </w:rPr>
              <w:drawing>
                <wp:inline distT="0" distB="0" distL="0" distR="0" wp14:anchorId="7164010B" wp14:editId="2488EF32">
                  <wp:extent cx="720000" cy="770400"/>
                  <wp:effectExtent l="0" t="0" r="4445"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0000" cy="770400"/>
                          </a:xfrm>
                          <a:prstGeom prst="rect">
                            <a:avLst/>
                          </a:prstGeom>
                          <a:noFill/>
                          <a:ln>
                            <a:noFill/>
                          </a:ln>
                        </pic:spPr>
                      </pic:pic>
                    </a:graphicData>
                  </a:graphic>
                </wp:inline>
              </w:drawing>
            </w:r>
          </w:p>
        </w:tc>
        <w:tc>
          <w:tcPr>
            <w:tcW w:w="7649" w:type="dxa"/>
          </w:tcPr>
          <w:p w14:paraId="7DD976BD" w14:textId="04FA1344" w:rsidR="005626E2" w:rsidRDefault="005626E2" w:rsidP="006C5DB0">
            <w:pPr>
              <w:jc w:val="left"/>
            </w:pPr>
            <w:r>
              <w:t xml:space="preserve">En tant que Valentin je dois enregistrer le règlement </w:t>
            </w:r>
            <w:r w:rsidR="00305C8C">
              <w:t>en espèce</w:t>
            </w:r>
            <w:r>
              <w:t xml:space="preserve"> quand j'arrive chez le client.</w:t>
            </w:r>
          </w:p>
        </w:tc>
      </w:tr>
    </w:tbl>
    <w:p w14:paraId="7ED41BA6" w14:textId="77777777" w:rsidR="005626E2" w:rsidRDefault="005626E2" w:rsidP="005626E2">
      <w:pPr>
        <w:jc w:val="left"/>
      </w:pPr>
    </w:p>
    <w:tbl>
      <w:tblPr>
        <w:tblStyle w:val="Grilledutableau"/>
        <w:tblW w:w="0" w:type="auto"/>
        <w:tblLook w:val="04A0" w:firstRow="1" w:lastRow="0" w:firstColumn="1" w:lastColumn="0" w:noHBand="0" w:noVBand="1"/>
      </w:tblPr>
      <w:tblGrid>
        <w:gridCol w:w="1413"/>
        <w:gridCol w:w="7649"/>
      </w:tblGrid>
      <w:tr w:rsidR="005626E2" w14:paraId="5B4D4CAC" w14:textId="77777777" w:rsidTr="006C5DB0">
        <w:tc>
          <w:tcPr>
            <w:tcW w:w="1413" w:type="dxa"/>
          </w:tcPr>
          <w:p w14:paraId="2A35B86D" w14:textId="77777777" w:rsidR="005626E2" w:rsidRDefault="005626E2" w:rsidP="006C5DB0">
            <w:pPr>
              <w:jc w:val="center"/>
            </w:pPr>
            <w:r>
              <w:rPr>
                <w:noProof/>
              </w:rPr>
              <w:drawing>
                <wp:inline distT="0" distB="0" distL="0" distR="0" wp14:anchorId="344D0FBB" wp14:editId="0B61461D">
                  <wp:extent cx="720000" cy="727200"/>
                  <wp:effectExtent l="0" t="0" r="4445" b="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0000" cy="727200"/>
                          </a:xfrm>
                          <a:prstGeom prst="rect">
                            <a:avLst/>
                          </a:prstGeom>
                          <a:noFill/>
                          <a:ln>
                            <a:noFill/>
                          </a:ln>
                        </pic:spPr>
                      </pic:pic>
                    </a:graphicData>
                  </a:graphic>
                </wp:inline>
              </w:drawing>
            </w:r>
          </w:p>
        </w:tc>
        <w:tc>
          <w:tcPr>
            <w:tcW w:w="7649" w:type="dxa"/>
          </w:tcPr>
          <w:p w14:paraId="69F0F0A8" w14:textId="6AE65C66" w:rsidR="005626E2" w:rsidRDefault="005626E2" w:rsidP="006C5DB0">
            <w:pPr>
              <w:jc w:val="left"/>
            </w:pPr>
            <w:r>
              <w:t xml:space="preserve">En tant que Jennifer </w:t>
            </w:r>
            <w:r w:rsidR="00305C8C">
              <w:t>je dois enregistrer les règlements pour les takeaway.</w:t>
            </w:r>
          </w:p>
        </w:tc>
      </w:tr>
    </w:tbl>
    <w:p w14:paraId="3F83550D" w14:textId="77777777" w:rsidR="005626E2" w:rsidRDefault="005626E2" w:rsidP="005626E2">
      <w:pPr>
        <w:jc w:val="left"/>
      </w:pPr>
    </w:p>
    <w:tbl>
      <w:tblPr>
        <w:tblStyle w:val="Grilledutableau"/>
        <w:tblW w:w="0" w:type="auto"/>
        <w:tblLook w:val="04A0" w:firstRow="1" w:lastRow="0" w:firstColumn="1" w:lastColumn="0" w:noHBand="0" w:noVBand="1"/>
      </w:tblPr>
      <w:tblGrid>
        <w:gridCol w:w="1413"/>
        <w:gridCol w:w="7649"/>
      </w:tblGrid>
      <w:tr w:rsidR="005626E2" w14:paraId="77A6A422" w14:textId="77777777" w:rsidTr="006C5DB0">
        <w:tc>
          <w:tcPr>
            <w:tcW w:w="1413" w:type="dxa"/>
          </w:tcPr>
          <w:p w14:paraId="2C62A326" w14:textId="77777777" w:rsidR="005626E2" w:rsidRDefault="005626E2" w:rsidP="006C5DB0">
            <w:pPr>
              <w:jc w:val="center"/>
            </w:pPr>
            <w:r>
              <w:rPr>
                <w:noProof/>
              </w:rPr>
              <w:drawing>
                <wp:inline distT="0" distB="0" distL="0" distR="0" wp14:anchorId="2DCB7D76" wp14:editId="7298D0CF">
                  <wp:extent cx="720000" cy="900000"/>
                  <wp:effectExtent l="0" t="0" r="4445"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0000" cy="900000"/>
                          </a:xfrm>
                          <a:prstGeom prst="rect">
                            <a:avLst/>
                          </a:prstGeom>
                          <a:noFill/>
                          <a:ln>
                            <a:noFill/>
                          </a:ln>
                        </pic:spPr>
                      </pic:pic>
                    </a:graphicData>
                  </a:graphic>
                </wp:inline>
              </w:drawing>
            </w:r>
          </w:p>
        </w:tc>
        <w:tc>
          <w:tcPr>
            <w:tcW w:w="7649" w:type="dxa"/>
          </w:tcPr>
          <w:p w14:paraId="5F19B0F6" w14:textId="1BEAB4C3" w:rsidR="005626E2" w:rsidRDefault="005626E2" w:rsidP="006C5DB0">
            <w:pPr>
              <w:jc w:val="left"/>
            </w:pPr>
            <w:r>
              <w:t xml:space="preserve">En tant que Maguy je veux </w:t>
            </w:r>
            <w:r w:rsidR="00305C8C">
              <w:t>connaître la répartition des différents modes de règlement pour préparer ma comptabilité.</w:t>
            </w:r>
          </w:p>
        </w:tc>
      </w:tr>
    </w:tbl>
    <w:p w14:paraId="4EF3933A" w14:textId="77777777" w:rsidR="005626E2" w:rsidRDefault="005626E2" w:rsidP="005626E2"/>
    <w:p w14:paraId="78C4536F" w14:textId="228C23F6" w:rsidR="00503831" w:rsidRDefault="00503831" w:rsidP="00503831"/>
    <w:p w14:paraId="754C62F7" w14:textId="63233175" w:rsidR="00711365" w:rsidRDefault="00711365" w:rsidP="00503831"/>
    <w:p w14:paraId="582D5448" w14:textId="4A74360F" w:rsidR="00711365" w:rsidRDefault="00711365">
      <w:pPr>
        <w:jc w:val="left"/>
      </w:pPr>
      <w:r>
        <w:br w:type="page"/>
      </w:r>
    </w:p>
    <w:p w14:paraId="57614FA0" w14:textId="34123628" w:rsidR="00711365" w:rsidRDefault="00711365" w:rsidP="00711365">
      <w:pPr>
        <w:pStyle w:val="Titre2"/>
      </w:pPr>
      <w:bookmarkStart w:id="120" w:name="_Toc18000906"/>
      <w:r>
        <w:t>Cas d'utilisation &lt;&lt;Saisir informations livraison&gt;&gt;</w:t>
      </w:r>
      <w:bookmarkEnd w:id="120"/>
    </w:p>
    <w:p w14:paraId="4B38895D" w14:textId="77777777" w:rsidR="00711365" w:rsidRPr="00A81C10" w:rsidRDefault="00711365" w:rsidP="00711365">
      <w:pPr>
        <w:pStyle w:val="Titre3"/>
      </w:pPr>
      <w:bookmarkStart w:id="121" w:name="_Toc18000907"/>
      <w:r>
        <w:t>Identification</w:t>
      </w:r>
      <w:bookmarkEnd w:id="121"/>
    </w:p>
    <w:tbl>
      <w:tblPr>
        <w:tblStyle w:val="Grilledutableau"/>
        <w:tblW w:w="9067" w:type="dxa"/>
        <w:tblLook w:val="04A0" w:firstRow="1" w:lastRow="0" w:firstColumn="1" w:lastColumn="0" w:noHBand="0" w:noVBand="1"/>
      </w:tblPr>
      <w:tblGrid>
        <w:gridCol w:w="2119"/>
        <w:gridCol w:w="6948"/>
      </w:tblGrid>
      <w:tr w:rsidR="00711365" w14:paraId="32D7DCEA" w14:textId="77777777" w:rsidTr="006C5DB0">
        <w:tc>
          <w:tcPr>
            <w:tcW w:w="0" w:type="auto"/>
            <w:shd w:val="clear" w:color="auto" w:fill="E7E6E6" w:themeFill="background2"/>
          </w:tcPr>
          <w:p w14:paraId="52FA7F43" w14:textId="77777777" w:rsidR="00711365" w:rsidRPr="00A14E6E" w:rsidRDefault="00711365" w:rsidP="006C5DB0">
            <w:pPr>
              <w:rPr>
                <w:b/>
                <w:bCs/>
              </w:rPr>
            </w:pPr>
            <w:r w:rsidRPr="00A14E6E">
              <w:rPr>
                <w:b/>
                <w:bCs/>
              </w:rPr>
              <w:t>Numéro</w:t>
            </w:r>
          </w:p>
        </w:tc>
        <w:tc>
          <w:tcPr>
            <w:tcW w:w="6948" w:type="dxa"/>
            <w:shd w:val="clear" w:color="auto" w:fill="E7E6E6" w:themeFill="background2"/>
          </w:tcPr>
          <w:p w14:paraId="6EF11C4E" w14:textId="7892DAED" w:rsidR="00711365" w:rsidRPr="00264A5C" w:rsidRDefault="00711365" w:rsidP="006C5DB0">
            <w:pPr>
              <w:rPr>
                <w:b/>
                <w:bCs/>
              </w:rPr>
            </w:pPr>
            <w:r>
              <w:rPr>
                <w:b/>
                <w:bCs/>
              </w:rPr>
              <w:t>14</w:t>
            </w:r>
          </w:p>
        </w:tc>
      </w:tr>
      <w:tr w:rsidR="00711365" w14:paraId="46EBEB4F" w14:textId="77777777" w:rsidTr="006C5DB0">
        <w:tc>
          <w:tcPr>
            <w:tcW w:w="0" w:type="auto"/>
          </w:tcPr>
          <w:p w14:paraId="1E42CB29" w14:textId="77777777" w:rsidR="00711365" w:rsidRPr="00A14E6E" w:rsidRDefault="00711365" w:rsidP="006C5DB0">
            <w:pPr>
              <w:rPr>
                <w:b/>
                <w:bCs/>
              </w:rPr>
            </w:pPr>
            <w:r w:rsidRPr="00A14E6E">
              <w:rPr>
                <w:b/>
                <w:bCs/>
              </w:rPr>
              <w:t>Nom</w:t>
            </w:r>
          </w:p>
        </w:tc>
        <w:tc>
          <w:tcPr>
            <w:tcW w:w="6948" w:type="dxa"/>
          </w:tcPr>
          <w:p w14:paraId="0378A8AF" w14:textId="4055B16C" w:rsidR="00711365" w:rsidRPr="00A14E6E" w:rsidRDefault="00711365" w:rsidP="006C5DB0">
            <w:r>
              <w:t>Saisir informations livraison (package Commandes)</w:t>
            </w:r>
          </w:p>
        </w:tc>
      </w:tr>
      <w:tr w:rsidR="00711365" w14:paraId="7931727E" w14:textId="77777777" w:rsidTr="006C5DB0">
        <w:tc>
          <w:tcPr>
            <w:tcW w:w="0" w:type="auto"/>
            <w:shd w:val="clear" w:color="auto" w:fill="E7E6E6" w:themeFill="background2"/>
          </w:tcPr>
          <w:p w14:paraId="63AF1634" w14:textId="77777777" w:rsidR="00711365" w:rsidRPr="00A14E6E" w:rsidRDefault="00711365" w:rsidP="006C5DB0">
            <w:pPr>
              <w:rPr>
                <w:b/>
                <w:bCs/>
              </w:rPr>
            </w:pPr>
            <w:r w:rsidRPr="00A14E6E">
              <w:rPr>
                <w:b/>
                <w:bCs/>
              </w:rPr>
              <w:t>A</w:t>
            </w:r>
            <w:r>
              <w:rPr>
                <w:b/>
                <w:bCs/>
              </w:rPr>
              <w:t>c</w:t>
            </w:r>
            <w:r w:rsidRPr="00A14E6E">
              <w:rPr>
                <w:b/>
                <w:bCs/>
              </w:rPr>
              <w:t>teur(s)</w:t>
            </w:r>
          </w:p>
        </w:tc>
        <w:tc>
          <w:tcPr>
            <w:tcW w:w="6948" w:type="dxa"/>
            <w:shd w:val="clear" w:color="auto" w:fill="E7E6E6" w:themeFill="background2"/>
          </w:tcPr>
          <w:p w14:paraId="4EF3C74B" w14:textId="47A53060" w:rsidR="00711365" w:rsidRPr="00A14E6E" w:rsidRDefault="00711365" w:rsidP="006C5DB0">
            <w:r>
              <w:t>Client et Employé</w:t>
            </w:r>
          </w:p>
        </w:tc>
      </w:tr>
      <w:tr w:rsidR="00711365" w14:paraId="7B32D261" w14:textId="77777777" w:rsidTr="006C5DB0">
        <w:tc>
          <w:tcPr>
            <w:tcW w:w="0" w:type="auto"/>
          </w:tcPr>
          <w:p w14:paraId="79023B57" w14:textId="77777777" w:rsidR="00711365" w:rsidRPr="00A14E6E" w:rsidRDefault="00711365" w:rsidP="006C5DB0">
            <w:pPr>
              <w:rPr>
                <w:b/>
                <w:bCs/>
              </w:rPr>
            </w:pPr>
            <w:r w:rsidRPr="00A14E6E">
              <w:rPr>
                <w:b/>
                <w:bCs/>
              </w:rPr>
              <w:t>Description succincte</w:t>
            </w:r>
          </w:p>
        </w:tc>
        <w:tc>
          <w:tcPr>
            <w:tcW w:w="6948" w:type="dxa"/>
          </w:tcPr>
          <w:p w14:paraId="65AB6447" w14:textId="156477F4" w:rsidR="00711365" w:rsidRPr="00A14E6E" w:rsidRDefault="00711365" w:rsidP="006C5DB0">
            <w:r>
              <w:t xml:space="preserve">Pendant le cas d'utilisation &lt;&lt;Valider commande&gt;&gt; on demande à l'utilisateur les informations de livraisons. Ces informations sont préremplies après </w:t>
            </w:r>
            <w:r w:rsidR="006C5DB0">
              <w:t xml:space="preserve">l'identification du client ou sa sélection par l'Employé. On doit saisir le nom du client, l'adresse de livraison, le numéro de téléphone du contact et les indications secondaires comme le digicode ou la présence de gardien. </w:t>
            </w:r>
            <w:r>
              <w:t xml:space="preserve">On peut aussi modifier ces informations dans le cas d'utilisation &lt;&lt;Modifier ou annuler&gt;&gt;. </w:t>
            </w:r>
            <w:r w:rsidR="006C5DB0">
              <w:t>On peut choisir aussi l'option takeaway pour le retrait en magasin.</w:t>
            </w:r>
          </w:p>
        </w:tc>
      </w:tr>
      <w:tr w:rsidR="00711365" w:rsidRPr="00D2552F" w14:paraId="737305CA" w14:textId="77777777" w:rsidTr="006C5DB0">
        <w:tc>
          <w:tcPr>
            <w:tcW w:w="0" w:type="auto"/>
            <w:shd w:val="clear" w:color="auto" w:fill="E7E6E6" w:themeFill="background2"/>
          </w:tcPr>
          <w:p w14:paraId="67BDC43A" w14:textId="77777777" w:rsidR="00711365" w:rsidRPr="00A14E6E" w:rsidRDefault="00711365" w:rsidP="006C5DB0">
            <w:pPr>
              <w:rPr>
                <w:b/>
                <w:bCs/>
              </w:rPr>
            </w:pPr>
            <w:r w:rsidRPr="00A14E6E">
              <w:rPr>
                <w:b/>
                <w:bCs/>
              </w:rPr>
              <w:t>Auteur</w:t>
            </w:r>
          </w:p>
        </w:tc>
        <w:tc>
          <w:tcPr>
            <w:tcW w:w="6948" w:type="dxa"/>
            <w:shd w:val="clear" w:color="auto" w:fill="E7E6E6" w:themeFill="background2"/>
          </w:tcPr>
          <w:p w14:paraId="761DE1F9" w14:textId="77777777" w:rsidR="00711365" w:rsidRPr="00FD3206" w:rsidRDefault="00711365" w:rsidP="006C5DB0">
            <w:pPr>
              <w:rPr>
                <w:lang w:val="pt-PT"/>
              </w:rPr>
            </w:pPr>
            <w:r w:rsidRPr="00FD3206">
              <w:rPr>
                <w:lang w:val="pt-PT"/>
              </w:rPr>
              <w:t>P.-E.</w:t>
            </w:r>
            <w:r>
              <w:rPr>
                <w:lang w:val="pt-PT"/>
              </w:rPr>
              <w:t xml:space="preserve"> </w:t>
            </w:r>
            <w:r w:rsidRPr="00FD3206">
              <w:rPr>
                <w:lang w:val="pt-PT"/>
              </w:rPr>
              <w:t>DOS SANTOS FACAO</w:t>
            </w:r>
          </w:p>
        </w:tc>
      </w:tr>
      <w:tr w:rsidR="00711365" w14:paraId="2AA65644" w14:textId="77777777" w:rsidTr="006C5DB0">
        <w:tc>
          <w:tcPr>
            <w:tcW w:w="0" w:type="auto"/>
          </w:tcPr>
          <w:p w14:paraId="1EB20BCC" w14:textId="77777777" w:rsidR="00711365" w:rsidRPr="00A14E6E" w:rsidRDefault="00711365" w:rsidP="006C5DB0">
            <w:pPr>
              <w:rPr>
                <w:b/>
                <w:bCs/>
              </w:rPr>
            </w:pPr>
            <w:r w:rsidRPr="00A14E6E">
              <w:rPr>
                <w:b/>
                <w:bCs/>
              </w:rPr>
              <w:t>Date(s)</w:t>
            </w:r>
          </w:p>
        </w:tc>
        <w:tc>
          <w:tcPr>
            <w:tcW w:w="6948" w:type="dxa"/>
          </w:tcPr>
          <w:p w14:paraId="2F7B5CDD" w14:textId="1F113108" w:rsidR="00711365" w:rsidRPr="00A14E6E" w:rsidRDefault="00711365" w:rsidP="006C5DB0">
            <w:r>
              <w:t>3</w:t>
            </w:r>
            <w:r w:rsidR="006C5DB0">
              <w:t>1</w:t>
            </w:r>
            <w:r>
              <w:t xml:space="preserve">/07/3 </w:t>
            </w:r>
            <w:r w:rsidRPr="00A14E6E">
              <w:t>(</w:t>
            </w:r>
            <w:r>
              <w:t>première</w:t>
            </w:r>
            <w:r w:rsidRPr="00A14E6E">
              <w:t xml:space="preserve"> rédaction)</w:t>
            </w:r>
          </w:p>
        </w:tc>
      </w:tr>
      <w:tr w:rsidR="00711365" w14:paraId="4DE03AB6" w14:textId="77777777" w:rsidTr="006C5DB0">
        <w:tc>
          <w:tcPr>
            <w:tcW w:w="0" w:type="auto"/>
            <w:shd w:val="clear" w:color="auto" w:fill="E7E6E6" w:themeFill="background2"/>
          </w:tcPr>
          <w:p w14:paraId="4A482939" w14:textId="77777777" w:rsidR="00711365" w:rsidRPr="00A14E6E" w:rsidRDefault="00711365" w:rsidP="006C5DB0">
            <w:pPr>
              <w:rPr>
                <w:b/>
                <w:bCs/>
              </w:rPr>
            </w:pPr>
            <w:r w:rsidRPr="00A14E6E">
              <w:rPr>
                <w:b/>
                <w:bCs/>
              </w:rPr>
              <w:t>Préconditions</w:t>
            </w:r>
          </w:p>
        </w:tc>
        <w:tc>
          <w:tcPr>
            <w:tcW w:w="6948" w:type="dxa"/>
            <w:shd w:val="clear" w:color="auto" w:fill="E7E6E6" w:themeFill="background2"/>
          </w:tcPr>
          <w:p w14:paraId="4D62443A" w14:textId="295EEC89" w:rsidR="00711365" w:rsidRPr="00A14E6E" w:rsidRDefault="00711365" w:rsidP="006C5DB0">
            <w:r>
              <w:t xml:space="preserve">L'utilisateur doit être authentifié en tant que </w:t>
            </w:r>
            <w:r w:rsidR="006C5DB0">
              <w:t>Client</w:t>
            </w:r>
            <w:r>
              <w:t xml:space="preserve"> ou </w:t>
            </w:r>
            <w:r w:rsidR="006C5DB0">
              <w:t>l'</w:t>
            </w:r>
            <w:r>
              <w:t>Employé</w:t>
            </w:r>
            <w:r w:rsidR="006C5DB0">
              <w:t xml:space="preserve"> à choisi un client</w:t>
            </w:r>
            <w:r>
              <w:t>.</w:t>
            </w:r>
            <w:r w:rsidR="006C5DB0">
              <w:t xml:space="preserve"> La commande n'est pas en statut "Préparation"</w:t>
            </w:r>
            <w:r>
              <w:t>.</w:t>
            </w:r>
          </w:p>
        </w:tc>
      </w:tr>
      <w:tr w:rsidR="00711365" w14:paraId="1A0DF2CC" w14:textId="77777777" w:rsidTr="006C5DB0">
        <w:tc>
          <w:tcPr>
            <w:tcW w:w="0" w:type="auto"/>
          </w:tcPr>
          <w:p w14:paraId="2E39498F" w14:textId="77777777" w:rsidR="00711365" w:rsidRPr="00A14E6E" w:rsidRDefault="00711365" w:rsidP="006C5DB0">
            <w:pPr>
              <w:rPr>
                <w:b/>
                <w:bCs/>
              </w:rPr>
            </w:pPr>
            <w:r w:rsidRPr="00A14E6E">
              <w:rPr>
                <w:b/>
                <w:bCs/>
              </w:rPr>
              <w:t>Démarrage</w:t>
            </w:r>
          </w:p>
        </w:tc>
        <w:tc>
          <w:tcPr>
            <w:tcW w:w="6948" w:type="dxa"/>
          </w:tcPr>
          <w:p w14:paraId="66C7CCF0" w14:textId="4CD5733F" w:rsidR="00711365" w:rsidRPr="00A14E6E" w:rsidRDefault="00711365" w:rsidP="006C5DB0">
            <w:r>
              <w:t xml:space="preserve">L'utilisateur sélectionne </w:t>
            </w:r>
            <w:r w:rsidR="006C5DB0">
              <w:t xml:space="preserve">Saisir </w:t>
            </w:r>
            <w:r w:rsidR="0043305F">
              <w:t xml:space="preserve">les </w:t>
            </w:r>
            <w:r w:rsidR="006C5DB0">
              <w:t>informations de livraison</w:t>
            </w:r>
            <w:r>
              <w:t>.</w:t>
            </w:r>
          </w:p>
        </w:tc>
      </w:tr>
    </w:tbl>
    <w:p w14:paraId="24284D42" w14:textId="77777777" w:rsidR="00711365" w:rsidRDefault="00711365" w:rsidP="00711365"/>
    <w:p w14:paraId="3928ABF4" w14:textId="77777777" w:rsidR="00711365" w:rsidRPr="00264A5C" w:rsidRDefault="00711365" w:rsidP="00711365">
      <w:pPr>
        <w:pStyle w:val="Titre3"/>
      </w:pPr>
      <w:bookmarkStart w:id="122" w:name="_Toc18000908"/>
      <w:r w:rsidRPr="00264A5C">
        <w:t>Le dialogue : le scénario nominal.</w:t>
      </w:r>
      <w:bookmarkEnd w:id="122"/>
    </w:p>
    <w:tbl>
      <w:tblPr>
        <w:tblStyle w:val="Grilledutableau"/>
        <w:tblW w:w="0" w:type="auto"/>
        <w:tblLook w:val="04A0" w:firstRow="1" w:lastRow="0" w:firstColumn="1" w:lastColumn="0" w:noHBand="0" w:noVBand="1"/>
      </w:tblPr>
      <w:tblGrid>
        <w:gridCol w:w="2127"/>
        <w:gridCol w:w="3914"/>
        <w:gridCol w:w="3021"/>
      </w:tblGrid>
      <w:tr w:rsidR="00711365" w14:paraId="45A5A9D3" w14:textId="77777777" w:rsidTr="006C5DB0">
        <w:tc>
          <w:tcPr>
            <w:tcW w:w="2127" w:type="dxa"/>
            <w:shd w:val="clear" w:color="auto" w:fill="E7E6E6" w:themeFill="background2"/>
          </w:tcPr>
          <w:p w14:paraId="68597459" w14:textId="77777777" w:rsidR="00711365" w:rsidRPr="00264A5C" w:rsidRDefault="00711365" w:rsidP="006C5DB0">
            <w:pPr>
              <w:rPr>
                <w:b/>
                <w:bCs/>
              </w:rPr>
            </w:pPr>
            <w:r w:rsidRPr="00264A5C">
              <w:rPr>
                <w:b/>
                <w:bCs/>
              </w:rPr>
              <w:t>Étape du scénario</w:t>
            </w:r>
          </w:p>
        </w:tc>
        <w:tc>
          <w:tcPr>
            <w:tcW w:w="3914" w:type="dxa"/>
            <w:shd w:val="clear" w:color="auto" w:fill="E7E6E6" w:themeFill="background2"/>
          </w:tcPr>
          <w:p w14:paraId="4AD169D3" w14:textId="77777777" w:rsidR="00711365" w:rsidRPr="00264A5C" w:rsidRDefault="00711365" w:rsidP="006C5DB0">
            <w:pPr>
              <w:rPr>
                <w:b/>
                <w:bCs/>
              </w:rPr>
            </w:pPr>
            <w:r w:rsidRPr="00264A5C">
              <w:rPr>
                <w:b/>
                <w:bCs/>
              </w:rPr>
              <w:t>Utilisateur</w:t>
            </w:r>
          </w:p>
        </w:tc>
        <w:tc>
          <w:tcPr>
            <w:tcW w:w="3021" w:type="dxa"/>
            <w:shd w:val="clear" w:color="auto" w:fill="E7E6E6" w:themeFill="background2"/>
          </w:tcPr>
          <w:p w14:paraId="5ED5A848" w14:textId="77777777" w:rsidR="00711365" w:rsidRPr="00264A5C" w:rsidRDefault="00711365" w:rsidP="006C5DB0">
            <w:pPr>
              <w:rPr>
                <w:b/>
                <w:bCs/>
              </w:rPr>
            </w:pPr>
            <w:r w:rsidRPr="00264A5C">
              <w:rPr>
                <w:b/>
                <w:bCs/>
              </w:rPr>
              <w:t>Système</w:t>
            </w:r>
          </w:p>
        </w:tc>
      </w:tr>
      <w:tr w:rsidR="00711365" w14:paraId="4BF0ED2E" w14:textId="77777777" w:rsidTr="006C5DB0">
        <w:tc>
          <w:tcPr>
            <w:tcW w:w="2127" w:type="dxa"/>
          </w:tcPr>
          <w:p w14:paraId="7F70CB0E" w14:textId="77777777" w:rsidR="00711365" w:rsidRPr="00264A5C" w:rsidRDefault="00711365" w:rsidP="006C5DB0">
            <w:pPr>
              <w:rPr>
                <w:b/>
                <w:bCs/>
              </w:rPr>
            </w:pPr>
            <w:r w:rsidRPr="00264A5C">
              <w:rPr>
                <w:b/>
                <w:bCs/>
              </w:rPr>
              <w:t>1.</w:t>
            </w:r>
          </w:p>
        </w:tc>
        <w:tc>
          <w:tcPr>
            <w:tcW w:w="3914" w:type="dxa"/>
          </w:tcPr>
          <w:p w14:paraId="252ADC43" w14:textId="77777777" w:rsidR="00711365" w:rsidRDefault="00711365" w:rsidP="006C5DB0"/>
        </w:tc>
        <w:tc>
          <w:tcPr>
            <w:tcW w:w="3021" w:type="dxa"/>
          </w:tcPr>
          <w:p w14:paraId="7850B9B3" w14:textId="77777777" w:rsidR="00711365" w:rsidRDefault="00711365" w:rsidP="006C5DB0">
            <w:r>
              <w:t>Vérification du type d'utilisateur connecté.</w:t>
            </w:r>
          </w:p>
        </w:tc>
      </w:tr>
      <w:tr w:rsidR="00711365" w14:paraId="751A6FCD" w14:textId="77777777" w:rsidTr="006C5DB0">
        <w:tc>
          <w:tcPr>
            <w:tcW w:w="2127" w:type="dxa"/>
            <w:shd w:val="clear" w:color="auto" w:fill="E7E6E6" w:themeFill="background2"/>
          </w:tcPr>
          <w:p w14:paraId="74C7DFF0" w14:textId="77777777" w:rsidR="00711365" w:rsidRPr="00264A5C" w:rsidRDefault="00711365" w:rsidP="006C5DB0">
            <w:pPr>
              <w:rPr>
                <w:b/>
                <w:bCs/>
              </w:rPr>
            </w:pPr>
            <w:r w:rsidRPr="00264A5C">
              <w:rPr>
                <w:b/>
                <w:bCs/>
              </w:rPr>
              <w:t>2.</w:t>
            </w:r>
          </w:p>
        </w:tc>
        <w:tc>
          <w:tcPr>
            <w:tcW w:w="3914" w:type="dxa"/>
            <w:shd w:val="clear" w:color="auto" w:fill="E7E6E6" w:themeFill="background2"/>
          </w:tcPr>
          <w:p w14:paraId="32E6FF69" w14:textId="77777777" w:rsidR="00711365" w:rsidRDefault="00711365" w:rsidP="006C5DB0"/>
        </w:tc>
        <w:tc>
          <w:tcPr>
            <w:tcW w:w="3021" w:type="dxa"/>
            <w:shd w:val="clear" w:color="auto" w:fill="E7E6E6" w:themeFill="background2"/>
          </w:tcPr>
          <w:p w14:paraId="62E1377C" w14:textId="0F7FF115" w:rsidR="00711365" w:rsidRDefault="006C5DB0" w:rsidP="006C5DB0">
            <w:r>
              <w:t>Remplissage des champs suivant le client sélectionné.</w:t>
            </w:r>
          </w:p>
        </w:tc>
      </w:tr>
      <w:tr w:rsidR="00711365" w14:paraId="4B47F610" w14:textId="77777777" w:rsidTr="006C5DB0">
        <w:tc>
          <w:tcPr>
            <w:tcW w:w="2127" w:type="dxa"/>
            <w:shd w:val="clear" w:color="auto" w:fill="auto"/>
          </w:tcPr>
          <w:p w14:paraId="124010EC" w14:textId="77777777" w:rsidR="00711365" w:rsidRPr="00264A5C" w:rsidRDefault="00711365" w:rsidP="006C5DB0">
            <w:pPr>
              <w:rPr>
                <w:b/>
                <w:bCs/>
              </w:rPr>
            </w:pPr>
            <w:r>
              <w:rPr>
                <w:b/>
                <w:bCs/>
              </w:rPr>
              <w:t>3.</w:t>
            </w:r>
          </w:p>
        </w:tc>
        <w:tc>
          <w:tcPr>
            <w:tcW w:w="3914" w:type="dxa"/>
            <w:shd w:val="clear" w:color="auto" w:fill="auto"/>
          </w:tcPr>
          <w:p w14:paraId="3ED5F48B" w14:textId="5940231D" w:rsidR="00711365" w:rsidRDefault="006C5DB0" w:rsidP="006C5DB0">
            <w:r>
              <w:t>Validation des informations.</w:t>
            </w:r>
          </w:p>
        </w:tc>
        <w:tc>
          <w:tcPr>
            <w:tcW w:w="3021" w:type="dxa"/>
            <w:shd w:val="clear" w:color="auto" w:fill="auto"/>
          </w:tcPr>
          <w:p w14:paraId="311344ED" w14:textId="77777777" w:rsidR="00711365" w:rsidRDefault="00711365" w:rsidP="006C5DB0"/>
        </w:tc>
      </w:tr>
      <w:tr w:rsidR="00711365" w14:paraId="29A98E5F" w14:textId="77777777" w:rsidTr="006C5DB0">
        <w:tc>
          <w:tcPr>
            <w:tcW w:w="2127" w:type="dxa"/>
            <w:shd w:val="clear" w:color="auto" w:fill="E7E6E6" w:themeFill="background2"/>
          </w:tcPr>
          <w:p w14:paraId="22B7A5F8" w14:textId="77777777" w:rsidR="00711365" w:rsidRDefault="00711365" w:rsidP="006C5DB0">
            <w:pPr>
              <w:rPr>
                <w:b/>
                <w:bCs/>
              </w:rPr>
            </w:pPr>
            <w:r>
              <w:rPr>
                <w:b/>
                <w:bCs/>
              </w:rPr>
              <w:t>4.</w:t>
            </w:r>
          </w:p>
        </w:tc>
        <w:tc>
          <w:tcPr>
            <w:tcW w:w="3914" w:type="dxa"/>
            <w:shd w:val="clear" w:color="auto" w:fill="E7E6E6" w:themeFill="background2"/>
          </w:tcPr>
          <w:p w14:paraId="7A66F2FB" w14:textId="77777777" w:rsidR="00711365" w:rsidRDefault="00711365" w:rsidP="006C5DB0"/>
        </w:tc>
        <w:tc>
          <w:tcPr>
            <w:tcW w:w="3021" w:type="dxa"/>
            <w:shd w:val="clear" w:color="auto" w:fill="E7E6E6" w:themeFill="background2"/>
          </w:tcPr>
          <w:p w14:paraId="5A8489DB" w14:textId="76D70525" w:rsidR="00711365" w:rsidRDefault="006C5DB0" w:rsidP="006C5DB0">
            <w:r>
              <w:t>Appel du cas d'utilisation &lt;&lt;Enregistrer règlement&gt;&gt;.</w:t>
            </w:r>
          </w:p>
        </w:tc>
      </w:tr>
    </w:tbl>
    <w:p w14:paraId="48E07603" w14:textId="77777777" w:rsidR="00711365" w:rsidRDefault="00711365" w:rsidP="00711365"/>
    <w:p w14:paraId="661C2023" w14:textId="77777777" w:rsidR="00711365" w:rsidRPr="00D25C12" w:rsidRDefault="00711365" w:rsidP="00711365">
      <w:pPr>
        <w:pStyle w:val="Titre3"/>
      </w:pPr>
      <w:bookmarkStart w:id="123" w:name="_Toc18000909"/>
      <w:r>
        <w:t>Le dialogue : les scénarios alternatifs/d'exception.</w:t>
      </w:r>
      <w:bookmarkEnd w:id="123"/>
    </w:p>
    <w:tbl>
      <w:tblPr>
        <w:tblStyle w:val="Grilledutableau"/>
        <w:tblW w:w="0" w:type="auto"/>
        <w:tblLook w:val="04A0" w:firstRow="1" w:lastRow="0" w:firstColumn="1" w:lastColumn="0" w:noHBand="0" w:noVBand="1"/>
      </w:tblPr>
      <w:tblGrid>
        <w:gridCol w:w="2127"/>
        <w:gridCol w:w="3914"/>
        <w:gridCol w:w="3021"/>
      </w:tblGrid>
      <w:tr w:rsidR="00711365" w:rsidRPr="00A81C10" w14:paraId="3CDFF7DE" w14:textId="77777777" w:rsidTr="006C5DB0">
        <w:tc>
          <w:tcPr>
            <w:tcW w:w="2127" w:type="dxa"/>
            <w:shd w:val="clear" w:color="auto" w:fill="E7E6E6" w:themeFill="background2"/>
          </w:tcPr>
          <w:p w14:paraId="6009D0C1" w14:textId="77777777" w:rsidR="00711365" w:rsidRPr="00264A5C" w:rsidRDefault="00711365" w:rsidP="006C5DB0">
            <w:pPr>
              <w:rPr>
                <w:b/>
                <w:bCs/>
              </w:rPr>
            </w:pPr>
            <w:r w:rsidRPr="00264A5C">
              <w:rPr>
                <w:b/>
                <w:bCs/>
              </w:rPr>
              <w:t>Étape du scénario</w:t>
            </w:r>
          </w:p>
        </w:tc>
        <w:tc>
          <w:tcPr>
            <w:tcW w:w="3914" w:type="dxa"/>
            <w:shd w:val="clear" w:color="auto" w:fill="E7E6E6" w:themeFill="background2"/>
          </w:tcPr>
          <w:p w14:paraId="739A677C" w14:textId="77777777" w:rsidR="00711365" w:rsidRPr="00264A5C" w:rsidRDefault="00711365" w:rsidP="006C5DB0">
            <w:pPr>
              <w:rPr>
                <w:b/>
                <w:bCs/>
              </w:rPr>
            </w:pPr>
            <w:r w:rsidRPr="00264A5C">
              <w:rPr>
                <w:b/>
                <w:bCs/>
              </w:rPr>
              <w:t>Utilisateur</w:t>
            </w:r>
          </w:p>
        </w:tc>
        <w:tc>
          <w:tcPr>
            <w:tcW w:w="3021" w:type="dxa"/>
            <w:shd w:val="clear" w:color="auto" w:fill="E7E6E6" w:themeFill="background2"/>
          </w:tcPr>
          <w:p w14:paraId="0580E50E" w14:textId="77777777" w:rsidR="00711365" w:rsidRPr="00264A5C" w:rsidRDefault="00711365" w:rsidP="006C5DB0">
            <w:pPr>
              <w:rPr>
                <w:b/>
                <w:bCs/>
              </w:rPr>
            </w:pPr>
            <w:r w:rsidRPr="00264A5C">
              <w:rPr>
                <w:b/>
                <w:bCs/>
              </w:rPr>
              <w:t>Système</w:t>
            </w:r>
          </w:p>
        </w:tc>
      </w:tr>
      <w:tr w:rsidR="00711365" w14:paraId="747A3116" w14:textId="77777777" w:rsidTr="006C5DB0">
        <w:tc>
          <w:tcPr>
            <w:tcW w:w="2127" w:type="dxa"/>
          </w:tcPr>
          <w:p w14:paraId="7734D8CF" w14:textId="77777777" w:rsidR="00711365" w:rsidRPr="00264A5C" w:rsidRDefault="00711365" w:rsidP="006C5DB0">
            <w:pPr>
              <w:rPr>
                <w:b/>
                <w:bCs/>
              </w:rPr>
            </w:pPr>
            <w:r>
              <w:rPr>
                <w:b/>
                <w:bCs/>
              </w:rPr>
              <w:t>3.a</w:t>
            </w:r>
          </w:p>
        </w:tc>
        <w:tc>
          <w:tcPr>
            <w:tcW w:w="3914" w:type="dxa"/>
          </w:tcPr>
          <w:p w14:paraId="416E833F" w14:textId="5478E8AF" w:rsidR="00711365" w:rsidRDefault="00270255" w:rsidP="006C5DB0">
            <w:r>
              <w:t>Sélection du mode takeaway.</w:t>
            </w:r>
          </w:p>
        </w:tc>
        <w:tc>
          <w:tcPr>
            <w:tcW w:w="3021" w:type="dxa"/>
          </w:tcPr>
          <w:p w14:paraId="47ADE014" w14:textId="77777777" w:rsidR="00711365" w:rsidRDefault="00711365" w:rsidP="006C5DB0"/>
        </w:tc>
      </w:tr>
      <w:tr w:rsidR="00711365" w14:paraId="47033026" w14:textId="77777777" w:rsidTr="006C5DB0">
        <w:tc>
          <w:tcPr>
            <w:tcW w:w="2127" w:type="dxa"/>
            <w:shd w:val="clear" w:color="auto" w:fill="E7E6E6" w:themeFill="background2"/>
          </w:tcPr>
          <w:p w14:paraId="0EBA0052" w14:textId="77777777" w:rsidR="00711365" w:rsidRPr="00264A5C" w:rsidRDefault="00711365" w:rsidP="006C5DB0">
            <w:pPr>
              <w:rPr>
                <w:b/>
                <w:bCs/>
              </w:rPr>
            </w:pPr>
            <w:r>
              <w:rPr>
                <w:b/>
                <w:bCs/>
              </w:rPr>
              <w:t>4.a</w:t>
            </w:r>
          </w:p>
        </w:tc>
        <w:tc>
          <w:tcPr>
            <w:tcW w:w="3914" w:type="dxa"/>
            <w:shd w:val="clear" w:color="auto" w:fill="E7E6E6" w:themeFill="background2"/>
          </w:tcPr>
          <w:p w14:paraId="10AB0FDA" w14:textId="77777777" w:rsidR="00711365" w:rsidRDefault="00711365" w:rsidP="006C5DB0"/>
        </w:tc>
        <w:tc>
          <w:tcPr>
            <w:tcW w:w="3021" w:type="dxa"/>
            <w:shd w:val="clear" w:color="auto" w:fill="E7E6E6" w:themeFill="background2"/>
          </w:tcPr>
          <w:p w14:paraId="0D8BCB4E" w14:textId="624D98EC" w:rsidR="00711365" w:rsidRDefault="00270255" w:rsidP="006C5DB0">
            <w:r>
              <w:t>Appel du cas d'utilisation &lt;&lt;Enregistrer règlement&gt;&gt;.</w:t>
            </w:r>
          </w:p>
        </w:tc>
      </w:tr>
    </w:tbl>
    <w:p w14:paraId="5D774C9A" w14:textId="77777777" w:rsidR="00270255" w:rsidRDefault="00270255" w:rsidP="00270255"/>
    <w:p w14:paraId="0C262A2F" w14:textId="77777777" w:rsidR="00270255" w:rsidRDefault="00270255" w:rsidP="00270255">
      <w:pPr>
        <w:pStyle w:val="Titre3"/>
      </w:pPr>
      <w:bookmarkStart w:id="124" w:name="_Toc18000910"/>
      <w:r>
        <w:t>La fin et les postconditions.</w:t>
      </w:r>
      <w:bookmarkEnd w:id="124"/>
    </w:p>
    <w:tbl>
      <w:tblPr>
        <w:tblStyle w:val="Grilledutableau"/>
        <w:tblW w:w="0" w:type="auto"/>
        <w:tblLook w:val="04A0" w:firstRow="1" w:lastRow="0" w:firstColumn="1" w:lastColumn="0" w:noHBand="0" w:noVBand="1"/>
      </w:tblPr>
      <w:tblGrid>
        <w:gridCol w:w="2127"/>
        <w:gridCol w:w="6935"/>
      </w:tblGrid>
      <w:tr w:rsidR="00270255" w14:paraId="6B8D12DF" w14:textId="77777777" w:rsidTr="00427010">
        <w:tc>
          <w:tcPr>
            <w:tcW w:w="2127" w:type="dxa"/>
            <w:shd w:val="clear" w:color="auto" w:fill="E7E6E6" w:themeFill="background2"/>
          </w:tcPr>
          <w:p w14:paraId="2F2CFB15" w14:textId="77777777" w:rsidR="00270255" w:rsidRPr="00264A5C" w:rsidRDefault="00270255" w:rsidP="00427010">
            <w:pPr>
              <w:rPr>
                <w:b/>
                <w:bCs/>
              </w:rPr>
            </w:pPr>
            <w:r w:rsidRPr="00264A5C">
              <w:rPr>
                <w:b/>
                <w:bCs/>
              </w:rPr>
              <w:t>Fin</w:t>
            </w:r>
          </w:p>
        </w:tc>
        <w:tc>
          <w:tcPr>
            <w:tcW w:w="6935" w:type="dxa"/>
            <w:shd w:val="clear" w:color="auto" w:fill="E7E6E6" w:themeFill="background2"/>
          </w:tcPr>
          <w:p w14:paraId="6BA91C55" w14:textId="754EA53B" w:rsidR="00270255" w:rsidRDefault="00270255" w:rsidP="00427010">
            <w:r w:rsidRPr="003D6F76">
              <w:t xml:space="preserve">Scénario </w:t>
            </w:r>
            <w:r>
              <w:t>nominal : après le point 4, a</w:t>
            </w:r>
            <w:r w:rsidRPr="004806DB">
              <w:t>ppel du cas d’utilisation «</w:t>
            </w:r>
            <w:r>
              <w:t xml:space="preserve"> Enregistrer règlement</w:t>
            </w:r>
            <w:r w:rsidRPr="004806DB">
              <w:t xml:space="preserve"> »</w:t>
            </w:r>
            <w:r>
              <w:t>.</w:t>
            </w:r>
          </w:p>
          <w:p w14:paraId="6525B813" w14:textId="7E7C7E46" w:rsidR="005F3BAE" w:rsidRDefault="005F3BAE" w:rsidP="00427010">
            <w:r>
              <w:t>Scénario alternatif : après le point 4.a., a</w:t>
            </w:r>
            <w:r w:rsidRPr="004806DB">
              <w:t>ppel du cas d’utilisation «</w:t>
            </w:r>
            <w:r>
              <w:t xml:space="preserve"> Enregistrer règlement</w:t>
            </w:r>
            <w:r w:rsidRPr="004806DB">
              <w:t xml:space="preserve"> »</w:t>
            </w:r>
            <w:r>
              <w:t>.</w:t>
            </w:r>
          </w:p>
          <w:p w14:paraId="09F0878E" w14:textId="7BDF479C" w:rsidR="00270255" w:rsidRPr="003D6F76" w:rsidRDefault="00270255" w:rsidP="00427010">
            <w:r>
              <w:t>Scénario d'exception : après les points 4 si l'utilisateur quitte la modification.</w:t>
            </w:r>
          </w:p>
        </w:tc>
      </w:tr>
      <w:tr w:rsidR="00270255" w14:paraId="0FD74C76" w14:textId="77777777" w:rsidTr="00427010">
        <w:tc>
          <w:tcPr>
            <w:tcW w:w="2127" w:type="dxa"/>
          </w:tcPr>
          <w:p w14:paraId="1E19EF5F" w14:textId="77777777" w:rsidR="00270255" w:rsidRPr="00264A5C" w:rsidRDefault="00270255" w:rsidP="00427010">
            <w:pPr>
              <w:rPr>
                <w:b/>
                <w:bCs/>
              </w:rPr>
            </w:pPr>
            <w:r w:rsidRPr="00264A5C">
              <w:rPr>
                <w:b/>
                <w:bCs/>
              </w:rPr>
              <w:t>Postconditions</w:t>
            </w:r>
          </w:p>
        </w:tc>
        <w:tc>
          <w:tcPr>
            <w:tcW w:w="6935" w:type="dxa"/>
          </w:tcPr>
          <w:p w14:paraId="6400DAD0" w14:textId="1BBC3092" w:rsidR="00270255" w:rsidRDefault="005F3BAE" w:rsidP="00427010">
            <w:r>
              <w:t>Les données de livraison relatives à la commande sont enregistrées.</w:t>
            </w:r>
          </w:p>
        </w:tc>
      </w:tr>
    </w:tbl>
    <w:p w14:paraId="519CF7C0" w14:textId="77777777" w:rsidR="00270255" w:rsidRDefault="00270255" w:rsidP="00270255"/>
    <w:p w14:paraId="0DD95306" w14:textId="77777777" w:rsidR="00270255" w:rsidRDefault="00270255" w:rsidP="00270255">
      <w:pPr>
        <w:pStyle w:val="Titre3"/>
      </w:pPr>
      <w:bookmarkStart w:id="125" w:name="_Toc18000911"/>
      <w:r>
        <w:t>Compléments.</w:t>
      </w:r>
      <w:bookmarkEnd w:id="125"/>
    </w:p>
    <w:tbl>
      <w:tblPr>
        <w:tblStyle w:val="Grilledutableau"/>
        <w:tblW w:w="0" w:type="auto"/>
        <w:tblLook w:val="04A0" w:firstRow="1" w:lastRow="0" w:firstColumn="1" w:lastColumn="0" w:noHBand="0" w:noVBand="1"/>
      </w:tblPr>
      <w:tblGrid>
        <w:gridCol w:w="2127"/>
        <w:gridCol w:w="6935"/>
      </w:tblGrid>
      <w:tr w:rsidR="00270255" w:rsidRPr="00A81C10" w14:paraId="5B8B5412" w14:textId="77777777" w:rsidTr="00427010">
        <w:tc>
          <w:tcPr>
            <w:tcW w:w="2127" w:type="dxa"/>
            <w:shd w:val="clear" w:color="auto" w:fill="E7E6E6" w:themeFill="background2"/>
          </w:tcPr>
          <w:p w14:paraId="6552D196" w14:textId="77777777" w:rsidR="00270255" w:rsidRPr="00264A5C" w:rsidRDefault="00270255" w:rsidP="00427010">
            <w:pPr>
              <w:rPr>
                <w:b/>
                <w:bCs/>
              </w:rPr>
            </w:pPr>
            <w:r w:rsidRPr="00264A5C">
              <w:rPr>
                <w:b/>
                <w:bCs/>
              </w:rPr>
              <w:t>Ergonomie</w:t>
            </w:r>
          </w:p>
        </w:tc>
        <w:tc>
          <w:tcPr>
            <w:tcW w:w="6935" w:type="dxa"/>
            <w:shd w:val="clear" w:color="auto" w:fill="E7E6E6" w:themeFill="background2"/>
          </w:tcPr>
          <w:p w14:paraId="353F617A" w14:textId="27935FE3" w:rsidR="00270255" w:rsidRPr="00F065E7" w:rsidRDefault="005F3BAE" w:rsidP="00427010">
            <w:r>
              <w:t>Remplissage des champs automatiquement pour que l'utilisateur vérifie et valide.</w:t>
            </w:r>
          </w:p>
        </w:tc>
      </w:tr>
      <w:tr w:rsidR="00270255" w14:paraId="74EAC163" w14:textId="77777777" w:rsidTr="00427010">
        <w:tc>
          <w:tcPr>
            <w:tcW w:w="2127" w:type="dxa"/>
          </w:tcPr>
          <w:p w14:paraId="0B250CB6" w14:textId="77777777" w:rsidR="00270255" w:rsidRPr="00264A5C" w:rsidRDefault="00270255" w:rsidP="00427010">
            <w:pPr>
              <w:rPr>
                <w:b/>
                <w:bCs/>
              </w:rPr>
            </w:pPr>
            <w:r w:rsidRPr="00264A5C">
              <w:rPr>
                <w:b/>
                <w:bCs/>
              </w:rPr>
              <w:t>Performances attendues</w:t>
            </w:r>
          </w:p>
        </w:tc>
        <w:tc>
          <w:tcPr>
            <w:tcW w:w="6935" w:type="dxa"/>
          </w:tcPr>
          <w:p w14:paraId="27655140" w14:textId="581AACEA" w:rsidR="00270255" w:rsidRPr="00F065E7" w:rsidRDefault="00270255" w:rsidP="00427010"/>
        </w:tc>
      </w:tr>
      <w:tr w:rsidR="00270255" w14:paraId="4E116C56" w14:textId="77777777" w:rsidTr="00427010">
        <w:tc>
          <w:tcPr>
            <w:tcW w:w="2127" w:type="dxa"/>
            <w:shd w:val="clear" w:color="auto" w:fill="E7E6E6" w:themeFill="background2"/>
          </w:tcPr>
          <w:p w14:paraId="6D09FB8F" w14:textId="77777777" w:rsidR="00270255" w:rsidRPr="00264A5C" w:rsidRDefault="00270255" w:rsidP="00427010">
            <w:pPr>
              <w:rPr>
                <w:b/>
                <w:bCs/>
              </w:rPr>
            </w:pPr>
            <w:r w:rsidRPr="00264A5C">
              <w:rPr>
                <w:b/>
                <w:bCs/>
              </w:rPr>
              <w:t>Problèmes non résolus</w:t>
            </w:r>
          </w:p>
        </w:tc>
        <w:tc>
          <w:tcPr>
            <w:tcW w:w="6935" w:type="dxa"/>
            <w:shd w:val="clear" w:color="auto" w:fill="E7E6E6" w:themeFill="background2"/>
          </w:tcPr>
          <w:p w14:paraId="33047BE2" w14:textId="757FF5C4" w:rsidR="00270255" w:rsidRDefault="005F3BAE" w:rsidP="00427010">
            <w:r>
              <w:t>Si l'utilisateur quitte l'application sans valider les informations de livraison et sans effectuer le règlement. La commande ne doit pas être validée.</w:t>
            </w:r>
          </w:p>
        </w:tc>
      </w:tr>
    </w:tbl>
    <w:p w14:paraId="0D75F3EA" w14:textId="77777777" w:rsidR="00270255" w:rsidRDefault="00270255" w:rsidP="00270255"/>
    <w:p w14:paraId="011B153A" w14:textId="77777777" w:rsidR="00270255" w:rsidRDefault="00270255" w:rsidP="00270255">
      <w:pPr>
        <w:pStyle w:val="Titre3"/>
      </w:pPr>
      <w:bookmarkStart w:id="126" w:name="_Toc18000912"/>
      <w:r>
        <w:t>User Story.</w:t>
      </w:r>
      <w:bookmarkEnd w:id="126"/>
    </w:p>
    <w:p w14:paraId="070A14E9" w14:textId="77777777" w:rsidR="00270255" w:rsidRDefault="00270255" w:rsidP="00270255">
      <w:pPr>
        <w:jc w:val="left"/>
      </w:pPr>
    </w:p>
    <w:tbl>
      <w:tblPr>
        <w:tblStyle w:val="Grilledutableau"/>
        <w:tblW w:w="0" w:type="auto"/>
        <w:tblLook w:val="04A0" w:firstRow="1" w:lastRow="0" w:firstColumn="1" w:lastColumn="0" w:noHBand="0" w:noVBand="1"/>
      </w:tblPr>
      <w:tblGrid>
        <w:gridCol w:w="1413"/>
        <w:gridCol w:w="7649"/>
      </w:tblGrid>
      <w:tr w:rsidR="00270255" w14:paraId="15EE2D0E" w14:textId="77777777" w:rsidTr="00427010">
        <w:tc>
          <w:tcPr>
            <w:tcW w:w="1413" w:type="dxa"/>
          </w:tcPr>
          <w:p w14:paraId="28D0E306" w14:textId="14566455" w:rsidR="00270255" w:rsidRDefault="005F3BAE" w:rsidP="0053725A">
            <w:pPr>
              <w:jc w:val="center"/>
            </w:pPr>
            <w:r>
              <w:rPr>
                <w:noProof/>
              </w:rPr>
              <w:drawing>
                <wp:inline distT="0" distB="0" distL="0" distR="0" wp14:anchorId="5153D80F" wp14:editId="1894A6B8">
                  <wp:extent cx="720000" cy="727200"/>
                  <wp:effectExtent l="0" t="0" r="4445"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0000" cy="727200"/>
                          </a:xfrm>
                          <a:prstGeom prst="rect">
                            <a:avLst/>
                          </a:prstGeom>
                          <a:noFill/>
                          <a:ln>
                            <a:noFill/>
                          </a:ln>
                        </pic:spPr>
                      </pic:pic>
                    </a:graphicData>
                  </a:graphic>
                </wp:inline>
              </w:drawing>
            </w:r>
          </w:p>
        </w:tc>
        <w:tc>
          <w:tcPr>
            <w:tcW w:w="7649" w:type="dxa"/>
          </w:tcPr>
          <w:p w14:paraId="70A21AE1" w14:textId="69CE198C" w:rsidR="00270255" w:rsidRDefault="00270255" w:rsidP="00427010">
            <w:pPr>
              <w:jc w:val="left"/>
            </w:pPr>
            <w:r>
              <w:t xml:space="preserve">En tant que </w:t>
            </w:r>
            <w:r w:rsidR="005F3BAE">
              <w:t>Jennifer</w:t>
            </w:r>
            <w:r>
              <w:t xml:space="preserve"> je dois pouvoir</w:t>
            </w:r>
            <w:r w:rsidR="005F3BAE">
              <w:t xml:space="preserve"> sélectionner un client pour que les données de livraisons se remplissent automatiquement.</w:t>
            </w:r>
          </w:p>
        </w:tc>
      </w:tr>
    </w:tbl>
    <w:p w14:paraId="6D431EF7" w14:textId="77777777" w:rsidR="00270255" w:rsidRDefault="00270255" w:rsidP="00270255">
      <w:pPr>
        <w:jc w:val="left"/>
      </w:pPr>
    </w:p>
    <w:p w14:paraId="238E77A8" w14:textId="77777777" w:rsidR="00270255" w:rsidRDefault="00270255" w:rsidP="00503831"/>
    <w:p w14:paraId="1EC1C5C8" w14:textId="77777777" w:rsidR="00503831" w:rsidRDefault="00503831" w:rsidP="00503831"/>
    <w:p w14:paraId="7BFCA67E" w14:textId="77777777" w:rsidR="00904E98" w:rsidRDefault="00904E98">
      <w:pPr>
        <w:jc w:val="left"/>
      </w:pPr>
    </w:p>
    <w:p w14:paraId="1B2A7A06" w14:textId="77777777" w:rsidR="0043305F" w:rsidRDefault="0043305F">
      <w:pPr>
        <w:jc w:val="left"/>
      </w:pPr>
    </w:p>
    <w:p w14:paraId="333CDDF6" w14:textId="77777777" w:rsidR="0043305F" w:rsidRDefault="0043305F">
      <w:pPr>
        <w:jc w:val="left"/>
      </w:pPr>
      <w:r>
        <w:br w:type="page"/>
      </w:r>
    </w:p>
    <w:p w14:paraId="2529D6ED" w14:textId="2D08EE19" w:rsidR="0043305F" w:rsidRDefault="0043305F" w:rsidP="0043305F">
      <w:pPr>
        <w:pStyle w:val="Titre2"/>
      </w:pPr>
      <w:bookmarkStart w:id="127" w:name="_Toc18000913"/>
      <w:r>
        <w:t>Cas d'utilisation &lt;&lt;Se géolocaliser&gt;&gt;</w:t>
      </w:r>
      <w:bookmarkEnd w:id="127"/>
    </w:p>
    <w:p w14:paraId="51270828" w14:textId="77777777" w:rsidR="0043305F" w:rsidRPr="00A81C10" w:rsidRDefault="0043305F" w:rsidP="0043305F">
      <w:pPr>
        <w:pStyle w:val="Titre3"/>
      </w:pPr>
      <w:bookmarkStart w:id="128" w:name="_Toc18000914"/>
      <w:r>
        <w:t>Identification</w:t>
      </w:r>
      <w:bookmarkEnd w:id="128"/>
    </w:p>
    <w:tbl>
      <w:tblPr>
        <w:tblStyle w:val="Grilledutableau"/>
        <w:tblW w:w="9067" w:type="dxa"/>
        <w:tblLook w:val="04A0" w:firstRow="1" w:lastRow="0" w:firstColumn="1" w:lastColumn="0" w:noHBand="0" w:noVBand="1"/>
      </w:tblPr>
      <w:tblGrid>
        <w:gridCol w:w="2119"/>
        <w:gridCol w:w="6948"/>
      </w:tblGrid>
      <w:tr w:rsidR="0043305F" w14:paraId="59E191C2" w14:textId="77777777" w:rsidTr="0043305F">
        <w:tc>
          <w:tcPr>
            <w:tcW w:w="0" w:type="auto"/>
            <w:shd w:val="clear" w:color="auto" w:fill="E7E6E6" w:themeFill="background2"/>
          </w:tcPr>
          <w:p w14:paraId="6170BA00" w14:textId="77777777" w:rsidR="0043305F" w:rsidRPr="00A14E6E" w:rsidRDefault="0043305F" w:rsidP="0043305F">
            <w:pPr>
              <w:rPr>
                <w:b/>
                <w:bCs/>
              </w:rPr>
            </w:pPr>
            <w:r w:rsidRPr="00A14E6E">
              <w:rPr>
                <w:b/>
                <w:bCs/>
              </w:rPr>
              <w:t>Numéro</w:t>
            </w:r>
          </w:p>
        </w:tc>
        <w:tc>
          <w:tcPr>
            <w:tcW w:w="6948" w:type="dxa"/>
            <w:shd w:val="clear" w:color="auto" w:fill="E7E6E6" w:themeFill="background2"/>
          </w:tcPr>
          <w:p w14:paraId="3C9C792D" w14:textId="5BA0D83E" w:rsidR="0043305F" w:rsidRPr="00264A5C" w:rsidRDefault="0043305F" w:rsidP="0043305F">
            <w:pPr>
              <w:rPr>
                <w:b/>
                <w:bCs/>
              </w:rPr>
            </w:pPr>
            <w:r>
              <w:rPr>
                <w:b/>
                <w:bCs/>
              </w:rPr>
              <w:t>15</w:t>
            </w:r>
          </w:p>
        </w:tc>
      </w:tr>
      <w:tr w:rsidR="0043305F" w14:paraId="35A199E8" w14:textId="77777777" w:rsidTr="0043305F">
        <w:tc>
          <w:tcPr>
            <w:tcW w:w="0" w:type="auto"/>
          </w:tcPr>
          <w:p w14:paraId="3DA19439" w14:textId="77777777" w:rsidR="0043305F" w:rsidRPr="00A14E6E" w:rsidRDefault="0043305F" w:rsidP="0043305F">
            <w:pPr>
              <w:rPr>
                <w:b/>
                <w:bCs/>
              </w:rPr>
            </w:pPr>
            <w:r w:rsidRPr="00A14E6E">
              <w:rPr>
                <w:b/>
                <w:bCs/>
              </w:rPr>
              <w:t>Nom</w:t>
            </w:r>
          </w:p>
        </w:tc>
        <w:tc>
          <w:tcPr>
            <w:tcW w:w="6948" w:type="dxa"/>
          </w:tcPr>
          <w:p w14:paraId="7AC012E3" w14:textId="14193C70" w:rsidR="0043305F" w:rsidRPr="00A14E6E" w:rsidRDefault="0043305F" w:rsidP="0043305F">
            <w:r>
              <w:t>Se géolocaliser (package Commandes)</w:t>
            </w:r>
          </w:p>
        </w:tc>
      </w:tr>
      <w:tr w:rsidR="0043305F" w14:paraId="11B90540" w14:textId="77777777" w:rsidTr="0043305F">
        <w:tc>
          <w:tcPr>
            <w:tcW w:w="0" w:type="auto"/>
            <w:shd w:val="clear" w:color="auto" w:fill="E7E6E6" w:themeFill="background2"/>
          </w:tcPr>
          <w:p w14:paraId="139A3479" w14:textId="77777777" w:rsidR="0043305F" w:rsidRPr="00A14E6E" w:rsidRDefault="0043305F" w:rsidP="0043305F">
            <w:pPr>
              <w:rPr>
                <w:b/>
                <w:bCs/>
              </w:rPr>
            </w:pPr>
            <w:r w:rsidRPr="00A14E6E">
              <w:rPr>
                <w:b/>
                <w:bCs/>
              </w:rPr>
              <w:t>A</w:t>
            </w:r>
            <w:r>
              <w:rPr>
                <w:b/>
                <w:bCs/>
              </w:rPr>
              <w:t>c</w:t>
            </w:r>
            <w:r w:rsidRPr="00A14E6E">
              <w:rPr>
                <w:b/>
                <w:bCs/>
              </w:rPr>
              <w:t>teur(s)</w:t>
            </w:r>
          </w:p>
        </w:tc>
        <w:tc>
          <w:tcPr>
            <w:tcW w:w="6948" w:type="dxa"/>
            <w:shd w:val="clear" w:color="auto" w:fill="E7E6E6" w:themeFill="background2"/>
          </w:tcPr>
          <w:p w14:paraId="1DDBBB9C" w14:textId="77777777" w:rsidR="0043305F" w:rsidRPr="00A14E6E" w:rsidRDefault="0043305F" w:rsidP="0043305F">
            <w:r>
              <w:t>Client et Employé</w:t>
            </w:r>
          </w:p>
        </w:tc>
      </w:tr>
      <w:tr w:rsidR="0043305F" w14:paraId="75EAC105" w14:textId="77777777" w:rsidTr="0043305F">
        <w:tc>
          <w:tcPr>
            <w:tcW w:w="0" w:type="auto"/>
          </w:tcPr>
          <w:p w14:paraId="020B16DC" w14:textId="77777777" w:rsidR="0043305F" w:rsidRPr="00A14E6E" w:rsidRDefault="0043305F" w:rsidP="0043305F">
            <w:pPr>
              <w:rPr>
                <w:b/>
                <w:bCs/>
              </w:rPr>
            </w:pPr>
            <w:r w:rsidRPr="00A14E6E">
              <w:rPr>
                <w:b/>
                <w:bCs/>
              </w:rPr>
              <w:t>Description succincte</w:t>
            </w:r>
          </w:p>
        </w:tc>
        <w:tc>
          <w:tcPr>
            <w:tcW w:w="6948" w:type="dxa"/>
          </w:tcPr>
          <w:p w14:paraId="7E78A8A5" w14:textId="6C0AFB3E" w:rsidR="0043305F" w:rsidRPr="00A14E6E" w:rsidRDefault="0043305F" w:rsidP="0043305F">
            <w:r>
              <w:t>Pendant le cas d'utilisation &lt;&lt;Afficher les produits&gt;&gt; on demande à l'utilisateur de se géolocaliser pour pouvoir afficher les produits disponibles dans le magasin choisi.</w:t>
            </w:r>
          </w:p>
        </w:tc>
      </w:tr>
      <w:tr w:rsidR="0043305F" w:rsidRPr="00D2552F" w14:paraId="4730817A" w14:textId="77777777" w:rsidTr="0043305F">
        <w:tc>
          <w:tcPr>
            <w:tcW w:w="0" w:type="auto"/>
            <w:shd w:val="clear" w:color="auto" w:fill="E7E6E6" w:themeFill="background2"/>
          </w:tcPr>
          <w:p w14:paraId="49FBD021" w14:textId="77777777" w:rsidR="0043305F" w:rsidRPr="00A14E6E" w:rsidRDefault="0043305F" w:rsidP="0043305F">
            <w:pPr>
              <w:rPr>
                <w:b/>
                <w:bCs/>
              </w:rPr>
            </w:pPr>
            <w:r w:rsidRPr="00A14E6E">
              <w:rPr>
                <w:b/>
                <w:bCs/>
              </w:rPr>
              <w:t>Auteur</w:t>
            </w:r>
          </w:p>
        </w:tc>
        <w:tc>
          <w:tcPr>
            <w:tcW w:w="6948" w:type="dxa"/>
            <w:shd w:val="clear" w:color="auto" w:fill="E7E6E6" w:themeFill="background2"/>
          </w:tcPr>
          <w:p w14:paraId="5C6C70CE" w14:textId="77777777" w:rsidR="0043305F" w:rsidRPr="00FD3206" w:rsidRDefault="0043305F" w:rsidP="0043305F">
            <w:pPr>
              <w:rPr>
                <w:lang w:val="pt-PT"/>
              </w:rPr>
            </w:pPr>
            <w:r w:rsidRPr="00FD3206">
              <w:rPr>
                <w:lang w:val="pt-PT"/>
              </w:rPr>
              <w:t>P.-E.</w:t>
            </w:r>
            <w:r>
              <w:rPr>
                <w:lang w:val="pt-PT"/>
              </w:rPr>
              <w:t xml:space="preserve"> </w:t>
            </w:r>
            <w:r w:rsidRPr="00FD3206">
              <w:rPr>
                <w:lang w:val="pt-PT"/>
              </w:rPr>
              <w:t>DOS SANTOS FACAO</w:t>
            </w:r>
          </w:p>
        </w:tc>
      </w:tr>
      <w:tr w:rsidR="0043305F" w14:paraId="32292219" w14:textId="77777777" w:rsidTr="0043305F">
        <w:tc>
          <w:tcPr>
            <w:tcW w:w="0" w:type="auto"/>
          </w:tcPr>
          <w:p w14:paraId="2AE3FBB7" w14:textId="77777777" w:rsidR="0043305F" w:rsidRPr="00A14E6E" w:rsidRDefault="0043305F" w:rsidP="0043305F">
            <w:pPr>
              <w:rPr>
                <w:b/>
                <w:bCs/>
              </w:rPr>
            </w:pPr>
            <w:r w:rsidRPr="00A14E6E">
              <w:rPr>
                <w:b/>
                <w:bCs/>
              </w:rPr>
              <w:t>Date(s)</w:t>
            </w:r>
          </w:p>
        </w:tc>
        <w:tc>
          <w:tcPr>
            <w:tcW w:w="6948" w:type="dxa"/>
          </w:tcPr>
          <w:p w14:paraId="073C5F85" w14:textId="1B19E12E" w:rsidR="0043305F" w:rsidRPr="00A14E6E" w:rsidRDefault="0043305F" w:rsidP="0043305F">
            <w:r>
              <w:t xml:space="preserve">19/08/18 </w:t>
            </w:r>
            <w:r w:rsidRPr="00A14E6E">
              <w:t>(</w:t>
            </w:r>
            <w:r>
              <w:t>première</w:t>
            </w:r>
            <w:r w:rsidRPr="00A14E6E">
              <w:t xml:space="preserve"> rédaction)</w:t>
            </w:r>
          </w:p>
        </w:tc>
      </w:tr>
      <w:tr w:rsidR="0043305F" w14:paraId="564F4457" w14:textId="77777777" w:rsidTr="0043305F">
        <w:tc>
          <w:tcPr>
            <w:tcW w:w="0" w:type="auto"/>
            <w:shd w:val="clear" w:color="auto" w:fill="E7E6E6" w:themeFill="background2"/>
          </w:tcPr>
          <w:p w14:paraId="6F0DD612" w14:textId="77777777" w:rsidR="0043305F" w:rsidRPr="00A14E6E" w:rsidRDefault="0043305F" w:rsidP="0043305F">
            <w:pPr>
              <w:rPr>
                <w:b/>
                <w:bCs/>
              </w:rPr>
            </w:pPr>
            <w:r w:rsidRPr="00A14E6E">
              <w:rPr>
                <w:b/>
                <w:bCs/>
              </w:rPr>
              <w:t>Préconditions</w:t>
            </w:r>
          </w:p>
        </w:tc>
        <w:tc>
          <w:tcPr>
            <w:tcW w:w="6948" w:type="dxa"/>
            <w:shd w:val="clear" w:color="auto" w:fill="E7E6E6" w:themeFill="background2"/>
          </w:tcPr>
          <w:p w14:paraId="00DA6B33" w14:textId="174B5811" w:rsidR="0043305F" w:rsidRPr="00A14E6E" w:rsidRDefault="0043305F" w:rsidP="0043305F">
            <w:r>
              <w:t>Demande l'affichage des produits</w:t>
            </w:r>
          </w:p>
        </w:tc>
      </w:tr>
      <w:tr w:rsidR="0043305F" w14:paraId="174CA6EE" w14:textId="77777777" w:rsidTr="0043305F">
        <w:tc>
          <w:tcPr>
            <w:tcW w:w="0" w:type="auto"/>
          </w:tcPr>
          <w:p w14:paraId="39FD9C04" w14:textId="77777777" w:rsidR="0043305F" w:rsidRPr="00A14E6E" w:rsidRDefault="0043305F" w:rsidP="0043305F">
            <w:pPr>
              <w:rPr>
                <w:b/>
                <w:bCs/>
              </w:rPr>
            </w:pPr>
            <w:r w:rsidRPr="00A14E6E">
              <w:rPr>
                <w:b/>
                <w:bCs/>
              </w:rPr>
              <w:t>Démarrage</w:t>
            </w:r>
          </w:p>
        </w:tc>
        <w:tc>
          <w:tcPr>
            <w:tcW w:w="6948" w:type="dxa"/>
          </w:tcPr>
          <w:p w14:paraId="515725A9" w14:textId="30D99757" w:rsidR="0043305F" w:rsidRPr="00A14E6E" w:rsidRDefault="0043305F" w:rsidP="0043305F">
            <w:r>
              <w:t>L'utilisateur sélectionne l'affichage des produits.</w:t>
            </w:r>
          </w:p>
        </w:tc>
      </w:tr>
    </w:tbl>
    <w:p w14:paraId="72ACA677" w14:textId="77777777" w:rsidR="0043305F" w:rsidRDefault="0043305F" w:rsidP="0043305F"/>
    <w:p w14:paraId="647B114C" w14:textId="77777777" w:rsidR="0043305F" w:rsidRPr="00264A5C" w:rsidRDefault="0043305F" w:rsidP="0043305F">
      <w:pPr>
        <w:pStyle w:val="Titre3"/>
      </w:pPr>
      <w:bookmarkStart w:id="129" w:name="_Toc18000915"/>
      <w:r w:rsidRPr="00264A5C">
        <w:t>Le dialogue : le scénario nominal.</w:t>
      </w:r>
      <w:bookmarkEnd w:id="129"/>
    </w:p>
    <w:tbl>
      <w:tblPr>
        <w:tblStyle w:val="Grilledutableau"/>
        <w:tblW w:w="0" w:type="auto"/>
        <w:tblLook w:val="04A0" w:firstRow="1" w:lastRow="0" w:firstColumn="1" w:lastColumn="0" w:noHBand="0" w:noVBand="1"/>
      </w:tblPr>
      <w:tblGrid>
        <w:gridCol w:w="2127"/>
        <w:gridCol w:w="3914"/>
        <w:gridCol w:w="3021"/>
      </w:tblGrid>
      <w:tr w:rsidR="0043305F" w14:paraId="00BE9E4E" w14:textId="77777777" w:rsidTr="0043305F">
        <w:tc>
          <w:tcPr>
            <w:tcW w:w="2127" w:type="dxa"/>
            <w:shd w:val="clear" w:color="auto" w:fill="E7E6E6" w:themeFill="background2"/>
          </w:tcPr>
          <w:p w14:paraId="60538A5E" w14:textId="77777777" w:rsidR="0043305F" w:rsidRPr="00264A5C" w:rsidRDefault="0043305F" w:rsidP="0043305F">
            <w:pPr>
              <w:rPr>
                <w:b/>
                <w:bCs/>
              </w:rPr>
            </w:pPr>
            <w:r w:rsidRPr="00264A5C">
              <w:rPr>
                <w:b/>
                <w:bCs/>
              </w:rPr>
              <w:t>Étape du scénario</w:t>
            </w:r>
          </w:p>
        </w:tc>
        <w:tc>
          <w:tcPr>
            <w:tcW w:w="3914" w:type="dxa"/>
            <w:shd w:val="clear" w:color="auto" w:fill="E7E6E6" w:themeFill="background2"/>
          </w:tcPr>
          <w:p w14:paraId="7FF0185A" w14:textId="77777777" w:rsidR="0043305F" w:rsidRPr="00264A5C" w:rsidRDefault="0043305F" w:rsidP="0043305F">
            <w:pPr>
              <w:rPr>
                <w:b/>
                <w:bCs/>
              </w:rPr>
            </w:pPr>
            <w:r w:rsidRPr="00264A5C">
              <w:rPr>
                <w:b/>
                <w:bCs/>
              </w:rPr>
              <w:t>Utilisateur</w:t>
            </w:r>
          </w:p>
        </w:tc>
        <w:tc>
          <w:tcPr>
            <w:tcW w:w="3021" w:type="dxa"/>
            <w:shd w:val="clear" w:color="auto" w:fill="E7E6E6" w:themeFill="background2"/>
          </w:tcPr>
          <w:p w14:paraId="38E33D97" w14:textId="77777777" w:rsidR="0043305F" w:rsidRPr="00264A5C" w:rsidRDefault="0043305F" w:rsidP="0043305F">
            <w:pPr>
              <w:rPr>
                <w:b/>
                <w:bCs/>
              </w:rPr>
            </w:pPr>
            <w:r w:rsidRPr="00264A5C">
              <w:rPr>
                <w:b/>
                <w:bCs/>
              </w:rPr>
              <w:t>Système</w:t>
            </w:r>
          </w:p>
        </w:tc>
      </w:tr>
      <w:tr w:rsidR="0043305F" w14:paraId="13913A91" w14:textId="77777777" w:rsidTr="0043305F">
        <w:tc>
          <w:tcPr>
            <w:tcW w:w="2127" w:type="dxa"/>
          </w:tcPr>
          <w:p w14:paraId="2BCBBEA6" w14:textId="77777777" w:rsidR="0043305F" w:rsidRPr="00264A5C" w:rsidRDefault="0043305F" w:rsidP="0043305F">
            <w:pPr>
              <w:rPr>
                <w:b/>
                <w:bCs/>
              </w:rPr>
            </w:pPr>
            <w:r w:rsidRPr="00264A5C">
              <w:rPr>
                <w:b/>
                <w:bCs/>
              </w:rPr>
              <w:t>1.</w:t>
            </w:r>
          </w:p>
        </w:tc>
        <w:tc>
          <w:tcPr>
            <w:tcW w:w="3914" w:type="dxa"/>
          </w:tcPr>
          <w:p w14:paraId="425DB581" w14:textId="77777777" w:rsidR="0043305F" w:rsidRDefault="0043305F" w:rsidP="0043305F"/>
        </w:tc>
        <w:tc>
          <w:tcPr>
            <w:tcW w:w="3021" w:type="dxa"/>
          </w:tcPr>
          <w:p w14:paraId="2008FAFB" w14:textId="0AEC3BFE" w:rsidR="0043305F" w:rsidRDefault="0043305F" w:rsidP="0043305F">
            <w:r>
              <w:t xml:space="preserve">Vérification de la </w:t>
            </w:r>
            <w:r w:rsidR="006C53AF">
              <w:t>géolocalisation de l'ordinateur par le navigateur</w:t>
            </w:r>
            <w:r>
              <w:t>.</w:t>
            </w:r>
          </w:p>
        </w:tc>
      </w:tr>
      <w:tr w:rsidR="0043305F" w14:paraId="42CFF875" w14:textId="77777777" w:rsidTr="0043305F">
        <w:tc>
          <w:tcPr>
            <w:tcW w:w="2127" w:type="dxa"/>
            <w:shd w:val="clear" w:color="auto" w:fill="E7E6E6" w:themeFill="background2"/>
          </w:tcPr>
          <w:p w14:paraId="458075D0" w14:textId="77777777" w:rsidR="0043305F" w:rsidRPr="00264A5C" w:rsidRDefault="0043305F" w:rsidP="0043305F">
            <w:pPr>
              <w:rPr>
                <w:b/>
                <w:bCs/>
              </w:rPr>
            </w:pPr>
            <w:r w:rsidRPr="00264A5C">
              <w:rPr>
                <w:b/>
                <w:bCs/>
              </w:rPr>
              <w:t>2.</w:t>
            </w:r>
          </w:p>
        </w:tc>
        <w:tc>
          <w:tcPr>
            <w:tcW w:w="3914" w:type="dxa"/>
            <w:shd w:val="clear" w:color="auto" w:fill="E7E6E6" w:themeFill="background2"/>
          </w:tcPr>
          <w:p w14:paraId="6C347BAF" w14:textId="77777777" w:rsidR="0043305F" w:rsidRDefault="0043305F" w:rsidP="0043305F"/>
        </w:tc>
        <w:tc>
          <w:tcPr>
            <w:tcW w:w="3021" w:type="dxa"/>
            <w:shd w:val="clear" w:color="auto" w:fill="E7E6E6" w:themeFill="background2"/>
          </w:tcPr>
          <w:p w14:paraId="3479E196" w14:textId="2922DBF5" w:rsidR="0043305F" w:rsidRDefault="006C53AF" w:rsidP="0043305F">
            <w:r>
              <w:t>Recherche le magasin le plus proche</w:t>
            </w:r>
          </w:p>
        </w:tc>
      </w:tr>
      <w:tr w:rsidR="0043305F" w14:paraId="17B45997" w14:textId="77777777" w:rsidTr="0043305F">
        <w:tc>
          <w:tcPr>
            <w:tcW w:w="2127" w:type="dxa"/>
            <w:shd w:val="clear" w:color="auto" w:fill="auto"/>
          </w:tcPr>
          <w:p w14:paraId="3F7B667D" w14:textId="77777777" w:rsidR="0043305F" w:rsidRPr="00264A5C" w:rsidRDefault="0043305F" w:rsidP="0043305F">
            <w:pPr>
              <w:rPr>
                <w:b/>
                <w:bCs/>
              </w:rPr>
            </w:pPr>
            <w:r>
              <w:rPr>
                <w:b/>
                <w:bCs/>
              </w:rPr>
              <w:t>3.</w:t>
            </w:r>
          </w:p>
        </w:tc>
        <w:tc>
          <w:tcPr>
            <w:tcW w:w="3914" w:type="dxa"/>
            <w:shd w:val="clear" w:color="auto" w:fill="auto"/>
          </w:tcPr>
          <w:p w14:paraId="7C1795E9" w14:textId="1752A55A" w:rsidR="0043305F" w:rsidRDefault="0043305F" w:rsidP="0043305F"/>
        </w:tc>
        <w:tc>
          <w:tcPr>
            <w:tcW w:w="3021" w:type="dxa"/>
            <w:shd w:val="clear" w:color="auto" w:fill="auto"/>
          </w:tcPr>
          <w:p w14:paraId="2FDEF6F1" w14:textId="5DFC8699" w:rsidR="0043305F" w:rsidRDefault="006C53AF" w:rsidP="0043305F">
            <w:r>
              <w:t>Demande à l'utilisateur de valider la sélection du magasin.</w:t>
            </w:r>
          </w:p>
        </w:tc>
      </w:tr>
      <w:tr w:rsidR="0043305F" w14:paraId="3A9B3DE0" w14:textId="77777777" w:rsidTr="0043305F">
        <w:tc>
          <w:tcPr>
            <w:tcW w:w="2127" w:type="dxa"/>
            <w:shd w:val="clear" w:color="auto" w:fill="E7E6E6" w:themeFill="background2"/>
          </w:tcPr>
          <w:p w14:paraId="7CDDA7C1" w14:textId="77777777" w:rsidR="0043305F" w:rsidRDefault="0043305F" w:rsidP="0043305F">
            <w:pPr>
              <w:rPr>
                <w:b/>
                <w:bCs/>
              </w:rPr>
            </w:pPr>
            <w:r>
              <w:rPr>
                <w:b/>
                <w:bCs/>
              </w:rPr>
              <w:t>4.</w:t>
            </w:r>
          </w:p>
        </w:tc>
        <w:tc>
          <w:tcPr>
            <w:tcW w:w="3914" w:type="dxa"/>
            <w:shd w:val="clear" w:color="auto" w:fill="E7E6E6" w:themeFill="background2"/>
          </w:tcPr>
          <w:p w14:paraId="5E799644" w14:textId="6939A523" w:rsidR="0043305F" w:rsidRDefault="006C53AF" w:rsidP="0043305F">
            <w:r>
              <w:t>Valide la sélection du magasin.</w:t>
            </w:r>
          </w:p>
        </w:tc>
        <w:tc>
          <w:tcPr>
            <w:tcW w:w="3021" w:type="dxa"/>
            <w:shd w:val="clear" w:color="auto" w:fill="E7E6E6" w:themeFill="background2"/>
          </w:tcPr>
          <w:p w14:paraId="798691FB" w14:textId="07F3F175" w:rsidR="0043305F" w:rsidRDefault="0043305F" w:rsidP="0043305F"/>
        </w:tc>
      </w:tr>
      <w:tr w:rsidR="006C53AF" w14:paraId="686C037D" w14:textId="77777777" w:rsidTr="0043305F">
        <w:tc>
          <w:tcPr>
            <w:tcW w:w="2127" w:type="dxa"/>
            <w:shd w:val="clear" w:color="auto" w:fill="E7E6E6" w:themeFill="background2"/>
          </w:tcPr>
          <w:p w14:paraId="7A1EF19E" w14:textId="6ED01F45" w:rsidR="006C53AF" w:rsidRDefault="006C53AF" w:rsidP="0043305F">
            <w:pPr>
              <w:rPr>
                <w:b/>
                <w:bCs/>
              </w:rPr>
            </w:pPr>
            <w:r>
              <w:rPr>
                <w:b/>
                <w:bCs/>
              </w:rPr>
              <w:t>5.</w:t>
            </w:r>
          </w:p>
        </w:tc>
        <w:tc>
          <w:tcPr>
            <w:tcW w:w="3914" w:type="dxa"/>
            <w:shd w:val="clear" w:color="auto" w:fill="E7E6E6" w:themeFill="background2"/>
          </w:tcPr>
          <w:p w14:paraId="102820AE" w14:textId="77777777" w:rsidR="006C53AF" w:rsidRDefault="006C53AF" w:rsidP="0043305F"/>
        </w:tc>
        <w:tc>
          <w:tcPr>
            <w:tcW w:w="3021" w:type="dxa"/>
            <w:shd w:val="clear" w:color="auto" w:fill="E7E6E6" w:themeFill="background2"/>
          </w:tcPr>
          <w:p w14:paraId="6E7A6470" w14:textId="638E0730" w:rsidR="006C53AF" w:rsidRDefault="006C53AF" w:rsidP="0043305F">
            <w:r>
              <w:t>Retour au cas d'utilisation &lt;&lt;Afficher les produits&gt;&gt;</w:t>
            </w:r>
          </w:p>
        </w:tc>
      </w:tr>
    </w:tbl>
    <w:p w14:paraId="70A17F3B" w14:textId="77777777" w:rsidR="0043305F" w:rsidRDefault="0043305F" w:rsidP="0043305F"/>
    <w:p w14:paraId="7E9AF7DC" w14:textId="77777777" w:rsidR="0043305F" w:rsidRPr="00D25C12" w:rsidRDefault="0043305F" w:rsidP="0043305F">
      <w:pPr>
        <w:pStyle w:val="Titre3"/>
      </w:pPr>
      <w:bookmarkStart w:id="130" w:name="_Toc18000916"/>
      <w:r>
        <w:t>Le dialogue : les scénarios alternatifs/d'exception.</w:t>
      </w:r>
      <w:bookmarkEnd w:id="130"/>
    </w:p>
    <w:tbl>
      <w:tblPr>
        <w:tblStyle w:val="Grilledutableau"/>
        <w:tblW w:w="0" w:type="auto"/>
        <w:tblLook w:val="04A0" w:firstRow="1" w:lastRow="0" w:firstColumn="1" w:lastColumn="0" w:noHBand="0" w:noVBand="1"/>
      </w:tblPr>
      <w:tblGrid>
        <w:gridCol w:w="2127"/>
        <w:gridCol w:w="3914"/>
        <w:gridCol w:w="3021"/>
      </w:tblGrid>
      <w:tr w:rsidR="0043305F" w:rsidRPr="00A81C10" w14:paraId="45326C6A" w14:textId="77777777" w:rsidTr="0043305F">
        <w:tc>
          <w:tcPr>
            <w:tcW w:w="2127" w:type="dxa"/>
            <w:shd w:val="clear" w:color="auto" w:fill="E7E6E6" w:themeFill="background2"/>
          </w:tcPr>
          <w:p w14:paraId="1A23B5D3" w14:textId="77777777" w:rsidR="0043305F" w:rsidRPr="00264A5C" w:rsidRDefault="0043305F" w:rsidP="0043305F">
            <w:pPr>
              <w:rPr>
                <w:b/>
                <w:bCs/>
              </w:rPr>
            </w:pPr>
            <w:r w:rsidRPr="00264A5C">
              <w:rPr>
                <w:b/>
                <w:bCs/>
              </w:rPr>
              <w:t>Étape du scénario</w:t>
            </w:r>
          </w:p>
        </w:tc>
        <w:tc>
          <w:tcPr>
            <w:tcW w:w="3914" w:type="dxa"/>
            <w:shd w:val="clear" w:color="auto" w:fill="E7E6E6" w:themeFill="background2"/>
          </w:tcPr>
          <w:p w14:paraId="67031FB7" w14:textId="77777777" w:rsidR="0043305F" w:rsidRPr="00264A5C" w:rsidRDefault="0043305F" w:rsidP="0043305F">
            <w:pPr>
              <w:rPr>
                <w:b/>
                <w:bCs/>
              </w:rPr>
            </w:pPr>
            <w:r w:rsidRPr="00264A5C">
              <w:rPr>
                <w:b/>
                <w:bCs/>
              </w:rPr>
              <w:t>Utilisateur</w:t>
            </w:r>
          </w:p>
        </w:tc>
        <w:tc>
          <w:tcPr>
            <w:tcW w:w="3021" w:type="dxa"/>
            <w:shd w:val="clear" w:color="auto" w:fill="E7E6E6" w:themeFill="background2"/>
          </w:tcPr>
          <w:p w14:paraId="7DE494EE" w14:textId="77777777" w:rsidR="0043305F" w:rsidRPr="00264A5C" w:rsidRDefault="0043305F" w:rsidP="0043305F">
            <w:pPr>
              <w:rPr>
                <w:b/>
                <w:bCs/>
              </w:rPr>
            </w:pPr>
            <w:r w:rsidRPr="00264A5C">
              <w:rPr>
                <w:b/>
                <w:bCs/>
              </w:rPr>
              <w:t>Système</w:t>
            </w:r>
          </w:p>
        </w:tc>
      </w:tr>
      <w:tr w:rsidR="0043305F" w14:paraId="3FBA209F" w14:textId="77777777" w:rsidTr="0043305F">
        <w:tc>
          <w:tcPr>
            <w:tcW w:w="2127" w:type="dxa"/>
          </w:tcPr>
          <w:p w14:paraId="3A760563" w14:textId="2FBAEB35" w:rsidR="0043305F" w:rsidRPr="00264A5C" w:rsidRDefault="006C53AF" w:rsidP="0043305F">
            <w:pPr>
              <w:rPr>
                <w:b/>
                <w:bCs/>
              </w:rPr>
            </w:pPr>
            <w:r>
              <w:rPr>
                <w:b/>
                <w:bCs/>
              </w:rPr>
              <w:t>1</w:t>
            </w:r>
            <w:r w:rsidR="0043305F">
              <w:rPr>
                <w:b/>
                <w:bCs/>
              </w:rPr>
              <w:t>.a</w:t>
            </w:r>
          </w:p>
        </w:tc>
        <w:tc>
          <w:tcPr>
            <w:tcW w:w="3914" w:type="dxa"/>
          </w:tcPr>
          <w:p w14:paraId="5CB96980" w14:textId="7D8BC255" w:rsidR="0043305F" w:rsidRDefault="006C53AF" w:rsidP="0043305F">
            <w:r>
              <w:t>S'authentifie</w:t>
            </w:r>
          </w:p>
        </w:tc>
        <w:tc>
          <w:tcPr>
            <w:tcW w:w="3021" w:type="dxa"/>
          </w:tcPr>
          <w:p w14:paraId="501138BA" w14:textId="77777777" w:rsidR="0043305F" w:rsidRDefault="0043305F" w:rsidP="0043305F"/>
        </w:tc>
      </w:tr>
      <w:tr w:rsidR="0043305F" w14:paraId="7F688C53" w14:textId="77777777" w:rsidTr="0043305F">
        <w:tc>
          <w:tcPr>
            <w:tcW w:w="2127" w:type="dxa"/>
            <w:shd w:val="clear" w:color="auto" w:fill="E7E6E6" w:themeFill="background2"/>
          </w:tcPr>
          <w:p w14:paraId="62824090" w14:textId="41D4D42F" w:rsidR="0043305F" w:rsidRPr="00264A5C" w:rsidRDefault="006C53AF" w:rsidP="0043305F">
            <w:pPr>
              <w:rPr>
                <w:b/>
                <w:bCs/>
              </w:rPr>
            </w:pPr>
            <w:r>
              <w:rPr>
                <w:b/>
                <w:bCs/>
              </w:rPr>
              <w:t>2.a</w:t>
            </w:r>
          </w:p>
        </w:tc>
        <w:tc>
          <w:tcPr>
            <w:tcW w:w="3914" w:type="dxa"/>
            <w:shd w:val="clear" w:color="auto" w:fill="E7E6E6" w:themeFill="background2"/>
          </w:tcPr>
          <w:p w14:paraId="39F3B51F" w14:textId="77777777" w:rsidR="0043305F" w:rsidRDefault="0043305F" w:rsidP="0043305F"/>
        </w:tc>
        <w:tc>
          <w:tcPr>
            <w:tcW w:w="3021" w:type="dxa"/>
            <w:shd w:val="clear" w:color="auto" w:fill="E7E6E6" w:themeFill="background2"/>
          </w:tcPr>
          <w:p w14:paraId="557833D0" w14:textId="73AF450C" w:rsidR="0043305F" w:rsidRDefault="006C53AF" w:rsidP="0043305F">
            <w:r>
              <w:t>Recherche de son magasin attitré.</w:t>
            </w:r>
          </w:p>
        </w:tc>
      </w:tr>
      <w:tr w:rsidR="00303FFE" w14:paraId="7C8DFE6A" w14:textId="77777777" w:rsidTr="0043305F">
        <w:tc>
          <w:tcPr>
            <w:tcW w:w="2127" w:type="dxa"/>
            <w:shd w:val="clear" w:color="auto" w:fill="E7E6E6" w:themeFill="background2"/>
          </w:tcPr>
          <w:p w14:paraId="1A81C9E1" w14:textId="0188F99D" w:rsidR="00303FFE" w:rsidRDefault="00303FFE" w:rsidP="00303FFE">
            <w:pPr>
              <w:rPr>
                <w:b/>
                <w:bCs/>
              </w:rPr>
            </w:pPr>
            <w:r>
              <w:rPr>
                <w:b/>
                <w:bCs/>
              </w:rPr>
              <w:t>3.a</w:t>
            </w:r>
          </w:p>
        </w:tc>
        <w:tc>
          <w:tcPr>
            <w:tcW w:w="3914" w:type="dxa"/>
            <w:shd w:val="clear" w:color="auto" w:fill="E7E6E6" w:themeFill="background2"/>
          </w:tcPr>
          <w:p w14:paraId="002A6C8C" w14:textId="77777777" w:rsidR="00303FFE" w:rsidRDefault="00303FFE" w:rsidP="00303FFE"/>
        </w:tc>
        <w:tc>
          <w:tcPr>
            <w:tcW w:w="3021" w:type="dxa"/>
            <w:shd w:val="clear" w:color="auto" w:fill="E7E6E6" w:themeFill="background2"/>
          </w:tcPr>
          <w:p w14:paraId="7692E5FC" w14:textId="0AD10A84" w:rsidR="00303FFE" w:rsidRDefault="00303FFE" w:rsidP="00303FFE">
            <w:r>
              <w:t>Demande à l'utilisateur de valider la sélection du magasin.</w:t>
            </w:r>
          </w:p>
        </w:tc>
      </w:tr>
      <w:tr w:rsidR="00303FFE" w14:paraId="01EE632D" w14:textId="77777777" w:rsidTr="00303FFE">
        <w:tc>
          <w:tcPr>
            <w:tcW w:w="2127" w:type="dxa"/>
            <w:shd w:val="clear" w:color="auto" w:fill="auto"/>
          </w:tcPr>
          <w:p w14:paraId="160DE270" w14:textId="39023DC7" w:rsidR="00303FFE" w:rsidRDefault="00303FFE" w:rsidP="00303FFE">
            <w:pPr>
              <w:rPr>
                <w:b/>
                <w:bCs/>
              </w:rPr>
            </w:pPr>
            <w:r>
              <w:rPr>
                <w:b/>
                <w:bCs/>
              </w:rPr>
              <w:t>4.a</w:t>
            </w:r>
          </w:p>
        </w:tc>
        <w:tc>
          <w:tcPr>
            <w:tcW w:w="3914" w:type="dxa"/>
            <w:shd w:val="clear" w:color="auto" w:fill="auto"/>
          </w:tcPr>
          <w:p w14:paraId="2DB4A872" w14:textId="315F6BE6" w:rsidR="00303FFE" w:rsidRDefault="00303FFE" w:rsidP="00303FFE">
            <w:r>
              <w:t>Valide la sélection du magasin.</w:t>
            </w:r>
          </w:p>
        </w:tc>
        <w:tc>
          <w:tcPr>
            <w:tcW w:w="3021" w:type="dxa"/>
            <w:shd w:val="clear" w:color="auto" w:fill="auto"/>
          </w:tcPr>
          <w:p w14:paraId="06AEFB61" w14:textId="77777777" w:rsidR="00303FFE" w:rsidRDefault="00303FFE" w:rsidP="00303FFE"/>
        </w:tc>
      </w:tr>
      <w:tr w:rsidR="00303FFE" w14:paraId="64C79195" w14:textId="77777777" w:rsidTr="0043305F">
        <w:tc>
          <w:tcPr>
            <w:tcW w:w="2127" w:type="dxa"/>
            <w:shd w:val="clear" w:color="auto" w:fill="E7E6E6" w:themeFill="background2"/>
          </w:tcPr>
          <w:p w14:paraId="6C794285" w14:textId="32387BA1" w:rsidR="00303FFE" w:rsidRDefault="00303FFE" w:rsidP="00303FFE">
            <w:pPr>
              <w:rPr>
                <w:b/>
                <w:bCs/>
              </w:rPr>
            </w:pPr>
            <w:r>
              <w:rPr>
                <w:b/>
                <w:bCs/>
              </w:rPr>
              <w:t>5.a</w:t>
            </w:r>
          </w:p>
        </w:tc>
        <w:tc>
          <w:tcPr>
            <w:tcW w:w="3914" w:type="dxa"/>
            <w:shd w:val="clear" w:color="auto" w:fill="E7E6E6" w:themeFill="background2"/>
          </w:tcPr>
          <w:p w14:paraId="02F9D9C3" w14:textId="77777777" w:rsidR="00303FFE" w:rsidRDefault="00303FFE" w:rsidP="00303FFE"/>
        </w:tc>
        <w:tc>
          <w:tcPr>
            <w:tcW w:w="3021" w:type="dxa"/>
            <w:shd w:val="clear" w:color="auto" w:fill="E7E6E6" w:themeFill="background2"/>
          </w:tcPr>
          <w:p w14:paraId="4623C19E" w14:textId="5728E109" w:rsidR="00303FFE" w:rsidRDefault="00303FFE" w:rsidP="00303FFE">
            <w:r>
              <w:t>Retour au cas d'utilisation &lt;&lt;Afficher les produits&gt;&gt;</w:t>
            </w:r>
          </w:p>
        </w:tc>
      </w:tr>
    </w:tbl>
    <w:p w14:paraId="02F8111B" w14:textId="77777777" w:rsidR="006C53AF" w:rsidRDefault="006C53AF" w:rsidP="006C53AF"/>
    <w:p w14:paraId="01B4DD27" w14:textId="136AFED7" w:rsidR="006C53AF" w:rsidRPr="00527D7D" w:rsidRDefault="006C53AF" w:rsidP="006C53AF">
      <w:pPr>
        <w:pStyle w:val="Paragraphedeliste"/>
        <w:numPr>
          <w:ilvl w:val="0"/>
          <w:numId w:val="17"/>
        </w:numPr>
        <w:spacing w:after="0" w:line="276" w:lineRule="auto"/>
        <w:jc w:val="left"/>
      </w:pPr>
      <w:r>
        <w:t>Exception E1 : après point N°1 : la localisation n'est pas détectée.</w:t>
      </w:r>
    </w:p>
    <w:tbl>
      <w:tblPr>
        <w:tblStyle w:val="Grilledutableau"/>
        <w:tblW w:w="0" w:type="auto"/>
        <w:tblLook w:val="04A0" w:firstRow="1" w:lastRow="0" w:firstColumn="1" w:lastColumn="0" w:noHBand="0" w:noVBand="1"/>
      </w:tblPr>
      <w:tblGrid>
        <w:gridCol w:w="2127"/>
        <w:gridCol w:w="3914"/>
        <w:gridCol w:w="3021"/>
      </w:tblGrid>
      <w:tr w:rsidR="006C53AF" w:rsidRPr="00A81C10" w14:paraId="525D68B2" w14:textId="77777777" w:rsidTr="00653AB1">
        <w:tc>
          <w:tcPr>
            <w:tcW w:w="2127" w:type="dxa"/>
            <w:shd w:val="clear" w:color="auto" w:fill="E7E6E6" w:themeFill="background2"/>
          </w:tcPr>
          <w:p w14:paraId="1294D852" w14:textId="77777777" w:rsidR="006C53AF" w:rsidRPr="00264A5C" w:rsidRDefault="006C53AF" w:rsidP="00653AB1">
            <w:pPr>
              <w:rPr>
                <w:b/>
                <w:bCs/>
              </w:rPr>
            </w:pPr>
            <w:r w:rsidRPr="00264A5C">
              <w:rPr>
                <w:b/>
                <w:bCs/>
              </w:rPr>
              <w:t>Étape du scénario</w:t>
            </w:r>
          </w:p>
        </w:tc>
        <w:tc>
          <w:tcPr>
            <w:tcW w:w="3914" w:type="dxa"/>
            <w:shd w:val="clear" w:color="auto" w:fill="E7E6E6" w:themeFill="background2"/>
          </w:tcPr>
          <w:p w14:paraId="733B8046" w14:textId="77777777" w:rsidR="006C53AF" w:rsidRPr="00264A5C" w:rsidRDefault="006C53AF" w:rsidP="00653AB1">
            <w:pPr>
              <w:rPr>
                <w:b/>
                <w:bCs/>
              </w:rPr>
            </w:pPr>
            <w:r w:rsidRPr="00264A5C">
              <w:rPr>
                <w:b/>
                <w:bCs/>
              </w:rPr>
              <w:t>Utilisateur</w:t>
            </w:r>
          </w:p>
        </w:tc>
        <w:tc>
          <w:tcPr>
            <w:tcW w:w="3021" w:type="dxa"/>
            <w:shd w:val="clear" w:color="auto" w:fill="E7E6E6" w:themeFill="background2"/>
          </w:tcPr>
          <w:p w14:paraId="4CB4E260" w14:textId="77777777" w:rsidR="006C53AF" w:rsidRPr="00264A5C" w:rsidRDefault="006C53AF" w:rsidP="00653AB1">
            <w:pPr>
              <w:rPr>
                <w:b/>
                <w:bCs/>
              </w:rPr>
            </w:pPr>
            <w:r w:rsidRPr="00264A5C">
              <w:rPr>
                <w:b/>
                <w:bCs/>
              </w:rPr>
              <w:t>Système</w:t>
            </w:r>
          </w:p>
        </w:tc>
      </w:tr>
      <w:tr w:rsidR="006C53AF" w14:paraId="7D95A3A8" w14:textId="77777777" w:rsidTr="00653AB1">
        <w:tc>
          <w:tcPr>
            <w:tcW w:w="2127" w:type="dxa"/>
          </w:tcPr>
          <w:p w14:paraId="64865D1D" w14:textId="2400A6EB" w:rsidR="006C53AF" w:rsidRPr="00264A5C" w:rsidRDefault="006C53AF" w:rsidP="00653AB1">
            <w:pPr>
              <w:rPr>
                <w:b/>
                <w:bCs/>
              </w:rPr>
            </w:pPr>
            <w:r>
              <w:rPr>
                <w:b/>
                <w:bCs/>
              </w:rPr>
              <w:t>2.1</w:t>
            </w:r>
          </w:p>
        </w:tc>
        <w:tc>
          <w:tcPr>
            <w:tcW w:w="3914" w:type="dxa"/>
          </w:tcPr>
          <w:p w14:paraId="11AF0352" w14:textId="310B6A74" w:rsidR="006C53AF" w:rsidRDefault="006C53AF" w:rsidP="00653AB1"/>
        </w:tc>
        <w:tc>
          <w:tcPr>
            <w:tcW w:w="3021" w:type="dxa"/>
          </w:tcPr>
          <w:p w14:paraId="021F15D8" w14:textId="2FF7CF7A" w:rsidR="006C53AF" w:rsidRDefault="006C53AF" w:rsidP="00653AB1">
            <w:r>
              <w:t>Demande à l'utilisateur de sélectionner un magasin.</w:t>
            </w:r>
          </w:p>
        </w:tc>
      </w:tr>
      <w:tr w:rsidR="006C53AF" w14:paraId="4E596B30" w14:textId="77777777" w:rsidTr="00653AB1">
        <w:tc>
          <w:tcPr>
            <w:tcW w:w="2127" w:type="dxa"/>
            <w:shd w:val="clear" w:color="auto" w:fill="E7E6E6" w:themeFill="background2"/>
          </w:tcPr>
          <w:p w14:paraId="70B459F8" w14:textId="22C5647B" w:rsidR="006C53AF" w:rsidRPr="00264A5C" w:rsidRDefault="006C53AF" w:rsidP="00653AB1">
            <w:pPr>
              <w:rPr>
                <w:b/>
                <w:bCs/>
              </w:rPr>
            </w:pPr>
            <w:r>
              <w:rPr>
                <w:b/>
                <w:bCs/>
              </w:rPr>
              <w:t>2.2</w:t>
            </w:r>
          </w:p>
        </w:tc>
        <w:tc>
          <w:tcPr>
            <w:tcW w:w="3914" w:type="dxa"/>
            <w:shd w:val="clear" w:color="auto" w:fill="E7E6E6" w:themeFill="background2"/>
          </w:tcPr>
          <w:p w14:paraId="51EC6C43" w14:textId="74B88794" w:rsidR="006C53AF" w:rsidRDefault="006C53AF" w:rsidP="00653AB1">
            <w:r>
              <w:t>Sélectionne un magasin</w:t>
            </w:r>
          </w:p>
        </w:tc>
        <w:tc>
          <w:tcPr>
            <w:tcW w:w="3021" w:type="dxa"/>
            <w:shd w:val="clear" w:color="auto" w:fill="E7E6E6" w:themeFill="background2"/>
          </w:tcPr>
          <w:p w14:paraId="76023934" w14:textId="26887596" w:rsidR="006C53AF" w:rsidRDefault="006C53AF" w:rsidP="00653AB1"/>
        </w:tc>
      </w:tr>
      <w:tr w:rsidR="006C53AF" w14:paraId="2FA4D258" w14:textId="77777777" w:rsidTr="00653AB1">
        <w:tc>
          <w:tcPr>
            <w:tcW w:w="2127" w:type="dxa"/>
          </w:tcPr>
          <w:p w14:paraId="5771EE79" w14:textId="5C48AB32" w:rsidR="006C53AF" w:rsidRPr="00264A5C" w:rsidRDefault="006C53AF" w:rsidP="00653AB1">
            <w:pPr>
              <w:rPr>
                <w:b/>
                <w:bCs/>
              </w:rPr>
            </w:pPr>
            <w:r>
              <w:rPr>
                <w:b/>
                <w:bCs/>
              </w:rPr>
              <w:t>2.3</w:t>
            </w:r>
          </w:p>
        </w:tc>
        <w:tc>
          <w:tcPr>
            <w:tcW w:w="3914" w:type="dxa"/>
          </w:tcPr>
          <w:p w14:paraId="48D67039" w14:textId="77777777" w:rsidR="006C53AF" w:rsidRDefault="006C53AF" w:rsidP="00653AB1"/>
        </w:tc>
        <w:tc>
          <w:tcPr>
            <w:tcW w:w="3021" w:type="dxa"/>
          </w:tcPr>
          <w:p w14:paraId="659C137F" w14:textId="72057E0D" w:rsidR="006C53AF" w:rsidRDefault="006C53AF" w:rsidP="00653AB1">
            <w:r>
              <w:t>Retour au cas d'utilisation &lt;&lt;Afficher les produits&gt;&gt;</w:t>
            </w:r>
          </w:p>
        </w:tc>
      </w:tr>
    </w:tbl>
    <w:p w14:paraId="18F529EE" w14:textId="77777777" w:rsidR="006C53AF" w:rsidRDefault="006C53AF" w:rsidP="0043305F"/>
    <w:p w14:paraId="64256AED" w14:textId="77777777" w:rsidR="0043305F" w:rsidRDefault="0043305F" w:rsidP="0043305F">
      <w:pPr>
        <w:pStyle w:val="Titre3"/>
      </w:pPr>
      <w:bookmarkStart w:id="131" w:name="_Toc18000917"/>
      <w:r>
        <w:t>La fin et les postconditions.</w:t>
      </w:r>
      <w:bookmarkEnd w:id="131"/>
    </w:p>
    <w:tbl>
      <w:tblPr>
        <w:tblStyle w:val="Grilledutableau"/>
        <w:tblW w:w="0" w:type="auto"/>
        <w:tblLook w:val="04A0" w:firstRow="1" w:lastRow="0" w:firstColumn="1" w:lastColumn="0" w:noHBand="0" w:noVBand="1"/>
      </w:tblPr>
      <w:tblGrid>
        <w:gridCol w:w="2127"/>
        <w:gridCol w:w="6935"/>
      </w:tblGrid>
      <w:tr w:rsidR="0043305F" w14:paraId="40AE10D7" w14:textId="77777777" w:rsidTr="0043305F">
        <w:tc>
          <w:tcPr>
            <w:tcW w:w="2127" w:type="dxa"/>
            <w:shd w:val="clear" w:color="auto" w:fill="E7E6E6" w:themeFill="background2"/>
          </w:tcPr>
          <w:p w14:paraId="0A840149" w14:textId="77777777" w:rsidR="0043305F" w:rsidRPr="00264A5C" w:rsidRDefault="0043305F" w:rsidP="0043305F">
            <w:pPr>
              <w:rPr>
                <w:b/>
                <w:bCs/>
              </w:rPr>
            </w:pPr>
            <w:r w:rsidRPr="00264A5C">
              <w:rPr>
                <w:b/>
                <w:bCs/>
              </w:rPr>
              <w:t>Fin</w:t>
            </w:r>
          </w:p>
        </w:tc>
        <w:tc>
          <w:tcPr>
            <w:tcW w:w="6935" w:type="dxa"/>
            <w:shd w:val="clear" w:color="auto" w:fill="E7E6E6" w:themeFill="background2"/>
          </w:tcPr>
          <w:p w14:paraId="0531F250" w14:textId="799586C4" w:rsidR="0043305F" w:rsidRDefault="0043305F" w:rsidP="0043305F">
            <w:r w:rsidRPr="003D6F76">
              <w:t xml:space="preserve">Scénario </w:t>
            </w:r>
            <w:r>
              <w:t xml:space="preserve">nominal : après le point </w:t>
            </w:r>
            <w:r w:rsidR="006C53AF">
              <w:t>5</w:t>
            </w:r>
            <w:r>
              <w:t xml:space="preserve">, </w:t>
            </w:r>
            <w:r w:rsidR="006C53AF">
              <w:t>retour au</w:t>
            </w:r>
            <w:r w:rsidRPr="004806DB">
              <w:t xml:space="preserve"> cas d’utilisation «</w:t>
            </w:r>
            <w:r w:rsidR="006C53AF">
              <w:t>Afficher les produits</w:t>
            </w:r>
            <w:r w:rsidRPr="004806DB">
              <w:t>»</w:t>
            </w:r>
            <w:r>
              <w:t>.</w:t>
            </w:r>
          </w:p>
          <w:p w14:paraId="25E8E9F8" w14:textId="7364A209" w:rsidR="00303FFE" w:rsidRDefault="0043305F" w:rsidP="00303FFE">
            <w:r>
              <w:t xml:space="preserve">Scénario alternatif : après le point </w:t>
            </w:r>
            <w:r w:rsidR="00303FFE">
              <w:t>5</w:t>
            </w:r>
            <w:r>
              <w:t>.a.,</w:t>
            </w:r>
            <w:r w:rsidR="00303FFE">
              <w:t xml:space="preserve"> retour au</w:t>
            </w:r>
            <w:r w:rsidR="00303FFE" w:rsidRPr="004806DB">
              <w:t xml:space="preserve"> cas d’utilisation «</w:t>
            </w:r>
            <w:r w:rsidR="00303FFE">
              <w:t>Afficher les produits</w:t>
            </w:r>
            <w:r w:rsidR="00303FFE" w:rsidRPr="004806DB">
              <w:t>»</w:t>
            </w:r>
            <w:r w:rsidR="00303FFE">
              <w:t>.</w:t>
            </w:r>
          </w:p>
          <w:p w14:paraId="202B8585" w14:textId="139C1BFD" w:rsidR="0043305F" w:rsidRPr="003D6F76" w:rsidRDefault="0043305F" w:rsidP="0043305F">
            <w:r>
              <w:t xml:space="preserve">Scénario d'exception : après les points </w:t>
            </w:r>
            <w:r w:rsidR="00303FFE">
              <w:t>2.3,</w:t>
            </w:r>
            <w:r>
              <w:t xml:space="preserve"> </w:t>
            </w:r>
            <w:r w:rsidR="00303FFE">
              <w:t>retour au</w:t>
            </w:r>
            <w:r w:rsidR="00303FFE" w:rsidRPr="004806DB">
              <w:t xml:space="preserve"> cas d’utilisation «</w:t>
            </w:r>
            <w:r w:rsidR="00303FFE">
              <w:t>Afficher les produits</w:t>
            </w:r>
            <w:r w:rsidR="00303FFE" w:rsidRPr="004806DB">
              <w:t>»</w:t>
            </w:r>
            <w:r w:rsidR="00303FFE">
              <w:t>.</w:t>
            </w:r>
          </w:p>
        </w:tc>
      </w:tr>
      <w:tr w:rsidR="0043305F" w14:paraId="4B1C3306" w14:textId="77777777" w:rsidTr="0043305F">
        <w:tc>
          <w:tcPr>
            <w:tcW w:w="2127" w:type="dxa"/>
          </w:tcPr>
          <w:p w14:paraId="70C8D38E" w14:textId="77777777" w:rsidR="0043305F" w:rsidRPr="00264A5C" w:rsidRDefault="0043305F" w:rsidP="0043305F">
            <w:pPr>
              <w:rPr>
                <w:b/>
                <w:bCs/>
              </w:rPr>
            </w:pPr>
            <w:r w:rsidRPr="00264A5C">
              <w:rPr>
                <w:b/>
                <w:bCs/>
              </w:rPr>
              <w:t>Postconditions</w:t>
            </w:r>
          </w:p>
        </w:tc>
        <w:tc>
          <w:tcPr>
            <w:tcW w:w="6935" w:type="dxa"/>
          </w:tcPr>
          <w:p w14:paraId="6368EB6A" w14:textId="1FA6168D" w:rsidR="0043305F" w:rsidRDefault="00303FFE" w:rsidP="0043305F">
            <w:r>
              <w:t>Le magasin est sélectionné</w:t>
            </w:r>
            <w:r w:rsidR="0043305F">
              <w:t>.</w:t>
            </w:r>
          </w:p>
        </w:tc>
      </w:tr>
    </w:tbl>
    <w:p w14:paraId="2DAB8606" w14:textId="77777777" w:rsidR="00303FFE" w:rsidRDefault="00303FFE" w:rsidP="00303FFE"/>
    <w:p w14:paraId="0FA4F4DB" w14:textId="6CD11F52" w:rsidR="0043305F" w:rsidRDefault="0043305F" w:rsidP="0043305F">
      <w:pPr>
        <w:pStyle w:val="Titre3"/>
      </w:pPr>
      <w:bookmarkStart w:id="132" w:name="_Toc18000918"/>
      <w:r>
        <w:t>User Story.</w:t>
      </w:r>
      <w:bookmarkEnd w:id="132"/>
    </w:p>
    <w:p w14:paraId="1A1AE545" w14:textId="77777777" w:rsidR="0043305F" w:rsidRDefault="0043305F" w:rsidP="0043305F">
      <w:pPr>
        <w:jc w:val="left"/>
      </w:pPr>
    </w:p>
    <w:tbl>
      <w:tblPr>
        <w:tblStyle w:val="Grilledutableau"/>
        <w:tblW w:w="0" w:type="auto"/>
        <w:tblLook w:val="04A0" w:firstRow="1" w:lastRow="0" w:firstColumn="1" w:lastColumn="0" w:noHBand="0" w:noVBand="1"/>
      </w:tblPr>
      <w:tblGrid>
        <w:gridCol w:w="1413"/>
        <w:gridCol w:w="7649"/>
      </w:tblGrid>
      <w:tr w:rsidR="0043305F" w14:paraId="216A340F" w14:textId="77777777" w:rsidTr="0043305F">
        <w:tc>
          <w:tcPr>
            <w:tcW w:w="1413" w:type="dxa"/>
          </w:tcPr>
          <w:p w14:paraId="14DA59AB" w14:textId="77777777" w:rsidR="0043305F" w:rsidRDefault="0043305F" w:rsidP="0043305F">
            <w:pPr>
              <w:jc w:val="left"/>
            </w:pPr>
            <w:r>
              <w:rPr>
                <w:noProof/>
              </w:rPr>
              <w:drawing>
                <wp:inline distT="0" distB="0" distL="0" distR="0" wp14:anchorId="1BE60A84" wp14:editId="632E3914">
                  <wp:extent cx="720000" cy="774000"/>
                  <wp:effectExtent l="0" t="0" r="4445" b="762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00" cy="774000"/>
                          </a:xfrm>
                          <a:prstGeom prst="rect">
                            <a:avLst/>
                          </a:prstGeom>
                          <a:noFill/>
                          <a:ln>
                            <a:noFill/>
                          </a:ln>
                        </pic:spPr>
                      </pic:pic>
                    </a:graphicData>
                  </a:graphic>
                </wp:inline>
              </w:drawing>
            </w:r>
          </w:p>
        </w:tc>
        <w:tc>
          <w:tcPr>
            <w:tcW w:w="7649" w:type="dxa"/>
          </w:tcPr>
          <w:p w14:paraId="17AEA12F" w14:textId="2CF9DB51" w:rsidR="0043305F" w:rsidRDefault="0043305F" w:rsidP="0043305F">
            <w:pPr>
              <w:jc w:val="left"/>
            </w:pPr>
            <w:r>
              <w:t xml:space="preserve">En tant que Franck je veux </w:t>
            </w:r>
            <w:r w:rsidR="00303FFE">
              <w:t>sélectionner un magasin</w:t>
            </w:r>
            <w:r>
              <w:t>.</w:t>
            </w:r>
          </w:p>
        </w:tc>
      </w:tr>
    </w:tbl>
    <w:p w14:paraId="025BEED5" w14:textId="77777777" w:rsidR="0043305F" w:rsidRDefault="0043305F" w:rsidP="0043305F">
      <w:pPr>
        <w:jc w:val="left"/>
      </w:pPr>
    </w:p>
    <w:tbl>
      <w:tblPr>
        <w:tblStyle w:val="Grilledutableau"/>
        <w:tblW w:w="0" w:type="auto"/>
        <w:tblLook w:val="04A0" w:firstRow="1" w:lastRow="0" w:firstColumn="1" w:lastColumn="0" w:noHBand="0" w:noVBand="1"/>
      </w:tblPr>
      <w:tblGrid>
        <w:gridCol w:w="1413"/>
        <w:gridCol w:w="7649"/>
      </w:tblGrid>
      <w:tr w:rsidR="0043305F" w14:paraId="4A3EF211" w14:textId="77777777" w:rsidTr="0043305F">
        <w:tc>
          <w:tcPr>
            <w:tcW w:w="1413" w:type="dxa"/>
          </w:tcPr>
          <w:p w14:paraId="5C9AA64C" w14:textId="77777777" w:rsidR="0043305F" w:rsidRDefault="0043305F" w:rsidP="0043305F">
            <w:pPr>
              <w:jc w:val="center"/>
            </w:pPr>
            <w:r>
              <w:rPr>
                <w:noProof/>
              </w:rPr>
              <w:drawing>
                <wp:inline distT="0" distB="0" distL="0" distR="0" wp14:anchorId="18F70BDD" wp14:editId="588ED362">
                  <wp:extent cx="720000" cy="727200"/>
                  <wp:effectExtent l="0" t="0" r="444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0000" cy="727200"/>
                          </a:xfrm>
                          <a:prstGeom prst="rect">
                            <a:avLst/>
                          </a:prstGeom>
                          <a:noFill/>
                          <a:ln>
                            <a:noFill/>
                          </a:ln>
                        </pic:spPr>
                      </pic:pic>
                    </a:graphicData>
                  </a:graphic>
                </wp:inline>
              </w:drawing>
            </w:r>
          </w:p>
        </w:tc>
        <w:tc>
          <w:tcPr>
            <w:tcW w:w="7649" w:type="dxa"/>
          </w:tcPr>
          <w:p w14:paraId="33EA9ABC" w14:textId="623056BE" w:rsidR="0043305F" w:rsidRDefault="0043305F" w:rsidP="0043305F">
            <w:pPr>
              <w:jc w:val="left"/>
            </w:pPr>
            <w:r>
              <w:t xml:space="preserve">En tant que Jennifer </w:t>
            </w:r>
            <w:r w:rsidR="00303FFE">
              <w:t>le magasin sélectionné est celui où je travail</w:t>
            </w:r>
            <w:r>
              <w:t>.</w:t>
            </w:r>
          </w:p>
        </w:tc>
      </w:tr>
    </w:tbl>
    <w:p w14:paraId="6BD952DC" w14:textId="77777777" w:rsidR="0043305F" w:rsidRDefault="0043305F" w:rsidP="0043305F">
      <w:pPr>
        <w:jc w:val="left"/>
      </w:pPr>
    </w:p>
    <w:p w14:paraId="0B4CB637" w14:textId="77777777" w:rsidR="0043305F" w:rsidRDefault="0043305F" w:rsidP="0043305F"/>
    <w:p w14:paraId="32A15FA3" w14:textId="1026955E" w:rsidR="00427010" w:rsidRDefault="00427010">
      <w:pPr>
        <w:jc w:val="left"/>
      </w:pPr>
      <w:r>
        <w:br w:type="page"/>
      </w:r>
    </w:p>
    <w:p w14:paraId="693CBE44" w14:textId="435531DB" w:rsidR="00904E98" w:rsidRDefault="00427010" w:rsidP="00427010">
      <w:pPr>
        <w:pStyle w:val="Titre1"/>
      </w:pPr>
      <w:bookmarkStart w:id="133" w:name="_Toc18000919"/>
      <w:r>
        <w:t>Cycle de vie d'une commande.</w:t>
      </w:r>
      <w:bookmarkEnd w:id="133"/>
    </w:p>
    <w:p w14:paraId="638B6D5C" w14:textId="77777777" w:rsidR="007C36C7" w:rsidRDefault="007C36C7" w:rsidP="007C36C7"/>
    <w:tbl>
      <w:tblPr>
        <w:tblStyle w:val="Grilledutableau"/>
        <w:tblW w:w="0" w:type="auto"/>
        <w:tblLook w:val="04A0" w:firstRow="1" w:lastRow="0" w:firstColumn="1" w:lastColumn="0" w:noHBand="0" w:noVBand="1"/>
      </w:tblPr>
      <w:tblGrid>
        <w:gridCol w:w="2265"/>
        <w:gridCol w:w="2265"/>
        <w:gridCol w:w="2266"/>
        <w:gridCol w:w="2266"/>
      </w:tblGrid>
      <w:tr w:rsidR="007C36C7" w14:paraId="093BD980" w14:textId="77777777" w:rsidTr="0043305F">
        <w:tc>
          <w:tcPr>
            <w:tcW w:w="2265" w:type="dxa"/>
            <w:shd w:val="clear" w:color="auto" w:fill="DEEAF6" w:themeFill="accent5" w:themeFillTint="33"/>
          </w:tcPr>
          <w:p w14:paraId="76EF513D" w14:textId="77777777" w:rsidR="007C36C7" w:rsidRDefault="007C36C7" w:rsidP="0043305F">
            <w:pPr>
              <w:spacing w:before="240"/>
              <w:jc w:val="center"/>
            </w:pPr>
            <w:r>
              <w:rPr>
                <w:noProof/>
              </w:rPr>
              <w:drawing>
                <wp:inline distT="0" distB="0" distL="0" distR="0" wp14:anchorId="08EC14A6" wp14:editId="63E0DE13">
                  <wp:extent cx="720000" cy="774000"/>
                  <wp:effectExtent l="0" t="0" r="4445" b="762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00" cy="774000"/>
                          </a:xfrm>
                          <a:prstGeom prst="rect">
                            <a:avLst/>
                          </a:prstGeom>
                          <a:noFill/>
                          <a:ln>
                            <a:noFill/>
                          </a:ln>
                        </pic:spPr>
                      </pic:pic>
                    </a:graphicData>
                  </a:graphic>
                </wp:inline>
              </w:drawing>
            </w:r>
          </w:p>
        </w:tc>
        <w:tc>
          <w:tcPr>
            <w:tcW w:w="2265" w:type="dxa"/>
            <w:shd w:val="clear" w:color="auto" w:fill="E2EFD9" w:themeFill="accent6" w:themeFillTint="33"/>
          </w:tcPr>
          <w:p w14:paraId="560C83CD" w14:textId="77777777" w:rsidR="007C36C7" w:rsidRDefault="007C36C7" w:rsidP="0043305F">
            <w:pPr>
              <w:spacing w:before="240"/>
              <w:jc w:val="center"/>
            </w:pPr>
            <w:r>
              <w:rPr>
                <w:noProof/>
              </w:rPr>
              <w:drawing>
                <wp:inline distT="0" distB="0" distL="0" distR="0" wp14:anchorId="44B45A77" wp14:editId="55FF5FB8">
                  <wp:extent cx="720000" cy="820800"/>
                  <wp:effectExtent l="0" t="0" r="444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0000" cy="820800"/>
                          </a:xfrm>
                          <a:prstGeom prst="rect">
                            <a:avLst/>
                          </a:prstGeom>
                          <a:noFill/>
                          <a:ln>
                            <a:noFill/>
                          </a:ln>
                        </pic:spPr>
                      </pic:pic>
                    </a:graphicData>
                  </a:graphic>
                </wp:inline>
              </w:drawing>
            </w:r>
          </w:p>
        </w:tc>
        <w:tc>
          <w:tcPr>
            <w:tcW w:w="2266" w:type="dxa"/>
            <w:shd w:val="clear" w:color="auto" w:fill="FBE4D5" w:themeFill="accent2" w:themeFillTint="33"/>
          </w:tcPr>
          <w:p w14:paraId="39292604" w14:textId="77777777" w:rsidR="007C36C7" w:rsidRDefault="007C36C7" w:rsidP="0043305F">
            <w:pPr>
              <w:spacing w:before="240"/>
              <w:jc w:val="center"/>
            </w:pPr>
            <w:r>
              <w:rPr>
                <w:noProof/>
              </w:rPr>
              <w:drawing>
                <wp:inline distT="0" distB="0" distL="0" distR="0" wp14:anchorId="4108038A" wp14:editId="6B7C9BF9">
                  <wp:extent cx="720000" cy="770400"/>
                  <wp:effectExtent l="0" t="0" r="4445"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0000" cy="770400"/>
                          </a:xfrm>
                          <a:prstGeom prst="rect">
                            <a:avLst/>
                          </a:prstGeom>
                          <a:noFill/>
                          <a:ln>
                            <a:noFill/>
                          </a:ln>
                        </pic:spPr>
                      </pic:pic>
                    </a:graphicData>
                  </a:graphic>
                </wp:inline>
              </w:drawing>
            </w:r>
          </w:p>
        </w:tc>
        <w:tc>
          <w:tcPr>
            <w:tcW w:w="2266" w:type="dxa"/>
          </w:tcPr>
          <w:p w14:paraId="7AA4396C" w14:textId="77777777" w:rsidR="007C36C7" w:rsidRDefault="007C36C7" w:rsidP="0043305F">
            <w:pPr>
              <w:spacing w:before="240"/>
              <w:jc w:val="center"/>
            </w:pPr>
            <w:r>
              <w:t>Application</w:t>
            </w:r>
          </w:p>
        </w:tc>
      </w:tr>
    </w:tbl>
    <w:p w14:paraId="366673E7" w14:textId="77777777" w:rsidR="007C36C7" w:rsidRPr="007C36C7" w:rsidRDefault="007C36C7" w:rsidP="007C36C7"/>
    <w:tbl>
      <w:tblPr>
        <w:tblStyle w:val="Grilledutableau"/>
        <w:tblW w:w="0" w:type="auto"/>
        <w:tblLook w:val="04A0" w:firstRow="1" w:lastRow="0" w:firstColumn="1" w:lastColumn="0" w:noHBand="0" w:noVBand="1"/>
      </w:tblPr>
      <w:tblGrid>
        <w:gridCol w:w="2830"/>
        <w:gridCol w:w="2750"/>
        <w:gridCol w:w="1402"/>
        <w:gridCol w:w="2080"/>
      </w:tblGrid>
      <w:tr w:rsidR="00F804E7" w14:paraId="0E83E460" w14:textId="77777777" w:rsidTr="001F3124">
        <w:tc>
          <w:tcPr>
            <w:tcW w:w="2830" w:type="dxa"/>
          </w:tcPr>
          <w:p w14:paraId="1BA4DE40" w14:textId="7D2C9E7B" w:rsidR="00F804E7" w:rsidRPr="00F804E7" w:rsidRDefault="00F804E7" w:rsidP="00F804E7">
            <w:pPr>
              <w:jc w:val="center"/>
              <w:rPr>
                <w:b/>
                <w:bCs/>
              </w:rPr>
            </w:pPr>
            <w:r w:rsidRPr="00F804E7">
              <w:rPr>
                <w:b/>
                <w:bCs/>
              </w:rPr>
              <w:t>Actions des Acteurs</w:t>
            </w:r>
          </w:p>
        </w:tc>
        <w:tc>
          <w:tcPr>
            <w:tcW w:w="2750" w:type="dxa"/>
          </w:tcPr>
          <w:p w14:paraId="1EEEFAB2" w14:textId="6E445908" w:rsidR="00F804E7" w:rsidRPr="00F804E7" w:rsidRDefault="00F804E7" w:rsidP="00F804E7">
            <w:pPr>
              <w:jc w:val="center"/>
              <w:rPr>
                <w:b/>
                <w:bCs/>
              </w:rPr>
            </w:pPr>
            <w:r w:rsidRPr="00F804E7">
              <w:rPr>
                <w:b/>
                <w:bCs/>
              </w:rPr>
              <w:t>Description</w:t>
            </w:r>
          </w:p>
        </w:tc>
        <w:tc>
          <w:tcPr>
            <w:tcW w:w="1402" w:type="dxa"/>
          </w:tcPr>
          <w:p w14:paraId="5A486169" w14:textId="5615A91C" w:rsidR="00F804E7" w:rsidRPr="00F804E7" w:rsidRDefault="00F804E7" w:rsidP="00F804E7">
            <w:pPr>
              <w:jc w:val="center"/>
              <w:rPr>
                <w:b/>
                <w:bCs/>
              </w:rPr>
            </w:pPr>
            <w:r w:rsidRPr="00F804E7">
              <w:rPr>
                <w:b/>
                <w:bCs/>
              </w:rPr>
              <w:t>Statu</w:t>
            </w:r>
            <w:r w:rsidR="006D3DF3">
              <w:rPr>
                <w:b/>
                <w:bCs/>
              </w:rPr>
              <w:t>t</w:t>
            </w:r>
          </w:p>
        </w:tc>
        <w:tc>
          <w:tcPr>
            <w:tcW w:w="2080" w:type="dxa"/>
          </w:tcPr>
          <w:p w14:paraId="5114300B" w14:textId="584E98CA" w:rsidR="00F804E7" w:rsidRPr="00F804E7" w:rsidRDefault="00F804E7" w:rsidP="00F804E7">
            <w:pPr>
              <w:jc w:val="center"/>
              <w:rPr>
                <w:b/>
                <w:bCs/>
              </w:rPr>
            </w:pPr>
            <w:r w:rsidRPr="00F804E7">
              <w:rPr>
                <w:b/>
                <w:bCs/>
              </w:rPr>
              <w:t>Cas d'utilisation</w:t>
            </w:r>
          </w:p>
        </w:tc>
      </w:tr>
      <w:tr w:rsidR="00F804E7" w14:paraId="0F297EF5" w14:textId="77777777" w:rsidTr="0053725A">
        <w:tc>
          <w:tcPr>
            <w:tcW w:w="2830" w:type="dxa"/>
            <w:shd w:val="clear" w:color="auto" w:fill="DEEAF6" w:themeFill="accent5" w:themeFillTint="33"/>
          </w:tcPr>
          <w:p w14:paraId="74DCEA33" w14:textId="4FEA576D" w:rsidR="00F804E7" w:rsidRDefault="00F804E7" w:rsidP="00427010">
            <w:r>
              <w:t>Affiche la page du site internet</w:t>
            </w:r>
          </w:p>
        </w:tc>
        <w:tc>
          <w:tcPr>
            <w:tcW w:w="2750" w:type="dxa"/>
          </w:tcPr>
          <w:p w14:paraId="5A1190A0" w14:textId="7175B85B" w:rsidR="00F804E7" w:rsidRDefault="00F804E7" w:rsidP="00427010">
            <w:r>
              <w:t>Ouverture du site OC Pizza sur la catégorie des pizzas.</w:t>
            </w:r>
          </w:p>
        </w:tc>
        <w:tc>
          <w:tcPr>
            <w:tcW w:w="1402" w:type="dxa"/>
          </w:tcPr>
          <w:p w14:paraId="66F55EC2" w14:textId="77777777" w:rsidR="00F804E7" w:rsidRDefault="00F804E7" w:rsidP="00427010"/>
        </w:tc>
        <w:tc>
          <w:tcPr>
            <w:tcW w:w="2080" w:type="dxa"/>
          </w:tcPr>
          <w:p w14:paraId="6EE62BC1" w14:textId="25CDE5CB" w:rsidR="00F804E7" w:rsidRDefault="00F804E7" w:rsidP="00427010">
            <w:r>
              <w:t>Afficher les produits</w:t>
            </w:r>
          </w:p>
        </w:tc>
      </w:tr>
      <w:tr w:rsidR="00F804E7" w14:paraId="23DA735A" w14:textId="77777777" w:rsidTr="0053725A">
        <w:tc>
          <w:tcPr>
            <w:tcW w:w="2830" w:type="dxa"/>
            <w:shd w:val="clear" w:color="auto" w:fill="DEEAF6" w:themeFill="accent5" w:themeFillTint="33"/>
          </w:tcPr>
          <w:p w14:paraId="45F82996" w14:textId="2841F3FE" w:rsidR="00F804E7" w:rsidRDefault="00F804E7" w:rsidP="00427010">
            <w:r>
              <w:t>Clique sur une pizza</w:t>
            </w:r>
          </w:p>
        </w:tc>
        <w:tc>
          <w:tcPr>
            <w:tcW w:w="2750" w:type="dxa"/>
          </w:tcPr>
          <w:p w14:paraId="5C603C41" w14:textId="57897D57" w:rsidR="00F804E7" w:rsidRDefault="00F804E7" w:rsidP="00427010">
            <w:r>
              <w:t>Affichage de la composition.</w:t>
            </w:r>
          </w:p>
        </w:tc>
        <w:tc>
          <w:tcPr>
            <w:tcW w:w="1402" w:type="dxa"/>
          </w:tcPr>
          <w:p w14:paraId="518DDD6A" w14:textId="77777777" w:rsidR="00F804E7" w:rsidRDefault="00F804E7" w:rsidP="00427010"/>
        </w:tc>
        <w:tc>
          <w:tcPr>
            <w:tcW w:w="2080" w:type="dxa"/>
          </w:tcPr>
          <w:p w14:paraId="72F45E81" w14:textId="6E41134A" w:rsidR="00F804E7" w:rsidRDefault="00F804E7" w:rsidP="00427010"/>
        </w:tc>
      </w:tr>
      <w:tr w:rsidR="00F804E7" w14:paraId="251FF792" w14:textId="77777777" w:rsidTr="0053725A">
        <w:tc>
          <w:tcPr>
            <w:tcW w:w="2830" w:type="dxa"/>
            <w:shd w:val="clear" w:color="auto" w:fill="DEEAF6" w:themeFill="accent5" w:themeFillTint="33"/>
          </w:tcPr>
          <w:p w14:paraId="0E87FA2C" w14:textId="1BF8AFD1" w:rsidR="00F804E7" w:rsidRDefault="00F804E7" w:rsidP="00427010">
            <w:r>
              <w:t>Appuie sur le bouton "Ajouter" de la marguarita.</w:t>
            </w:r>
          </w:p>
        </w:tc>
        <w:tc>
          <w:tcPr>
            <w:tcW w:w="2750" w:type="dxa"/>
          </w:tcPr>
          <w:p w14:paraId="11951F7D" w14:textId="15672069" w:rsidR="00F804E7" w:rsidRDefault="00F804E7" w:rsidP="00427010">
            <w:r>
              <w:t>Ajout de la pizza marguarita dans le panier et incrémentation du compteur sous l'image de la pizza. Activation du bouton supprimer sous la pizza.</w:t>
            </w:r>
          </w:p>
        </w:tc>
        <w:tc>
          <w:tcPr>
            <w:tcW w:w="1402" w:type="dxa"/>
          </w:tcPr>
          <w:p w14:paraId="6367D1B0" w14:textId="77777777" w:rsidR="00F804E7" w:rsidRDefault="00F804E7" w:rsidP="00427010"/>
        </w:tc>
        <w:tc>
          <w:tcPr>
            <w:tcW w:w="2080" w:type="dxa"/>
          </w:tcPr>
          <w:p w14:paraId="20E5A60D" w14:textId="4A741C20" w:rsidR="00F804E7" w:rsidRDefault="00F804E7" w:rsidP="00427010">
            <w:r>
              <w:t>Ajouter</w:t>
            </w:r>
          </w:p>
        </w:tc>
      </w:tr>
      <w:tr w:rsidR="00F804E7" w14:paraId="5CD10CF0" w14:textId="77777777" w:rsidTr="0053725A">
        <w:tc>
          <w:tcPr>
            <w:tcW w:w="2830" w:type="dxa"/>
            <w:shd w:val="clear" w:color="auto" w:fill="DEEAF6" w:themeFill="accent5" w:themeFillTint="33"/>
          </w:tcPr>
          <w:p w14:paraId="56697461" w14:textId="2CD1A943" w:rsidR="00F804E7" w:rsidRDefault="00F804E7" w:rsidP="002D18D7">
            <w:r>
              <w:t>Demande la catégorie des boissons.</w:t>
            </w:r>
          </w:p>
        </w:tc>
        <w:tc>
          <w:tcPr>
            <w:tcW w:w="2750" w:type="dxa"/>
          </w:tcPr>
          <w:p w14:paraId="26A28D00" w14:textId="71A2F31F" w:rsidR="00F804E7" w:rsidRDefault="00F804E7" w:rsidP="002D18D7">
            <w:r>
              <w:t>Affichage des boissons</w:t>
            </w:r>
          </w:p>
        </w:tc>
        <w:tc>
          <w:tcPr>
            <w:tcW w:w="1402" w:type="dxa"/>
          </w:tcPr>
          <w:p w14:paraId="6D991BFA" w14:textId="77777777" w:rsidR="00F804E7" w:rsidRDefault="00F804E7" w:rsidP="002D18D7"/>
        </w:tc>
        <w:tc>
          <w:tcPr>
            <w:tcW w:w="2080" w:type="dxa"/>
          </w:tcPr>
          <w:p w14:paraId="4507F1B9" w14:textId="20E43384" w:rsidR="00F804E7" w:rsidRDefault="00F804E7" w:rsidP="002D18D7">
            <w:r>
              <w:t>Afficher les produits</w:t>
            </w:r>
          </w:p>
        </w:tc>
      </w:tr>
      <w:tr w:rsidR="00F804E7" w14:paraId="183DC567" w14:textId="77777777" w:rsidTr="0053725A">
        <w:tc>
          <w:tcPr>
            <w:tcW w:w="2830" w:type="dxa"/>
            <w:shd w:val="clear" w:color="auto" w:fill="DEEAF6" w:themeFill="accent5" w:themeFillTint="33"/>
          </w:tcPr>
          <w:p w14:paraId="5AEA3F02" w14:textId="3093F1D5" w:rsidR="00F804E7" w:rsidRDefault="00F804E7" w:rsidP="002D18D7">
            <w:r>
              <w:t>Appuie sur le bouton "Ajouter" d'un soda.</w:t>
            </w:r>
          </w:p>
        </w:tc>
        <w:tc>
          <w:tcPr>
            <w:tcW w:w="2750" w:type="dxa"/>
          </w:tcPr>
          <w:p w14:paraId="6780182D" w14:textId="4A554A50" w:rsidR="00F804E7" w:rsidRDefault="00F804E7" w:rsidP="002D18D7">
            <w:r>
              <w:t>Ajout du soda dans le panier et incrémentation du compteur sous l'image du soda Activation du bouton supprimer sous la pizza.</w:t>
            </w:r>
          </w:p>
        </w:tc>
        <w:tc>
          <w:tcPr>
            <w:tcW w:w="1402" w:type="dxa"/>
          </w:tcPr>
          <w:p w14:paraId="339FB808" w14:textId="77777777" w:rsidR="00F804E7" w:rsidRDefault="00F804E7" w:rsidP="002D18D7"/>
        </w:tc>
        <w:tc>
          <w:tcPr>
            <w:tcW w:w="2080" w:type="dxa"/>
          </w:tcPr>
          <w:p w14:paraId="382C5821" w14:textId="25D33B89" w:rsidR="00F804E7" w:rsidRDefault="00F804E7" w:rsidP="002D18D7">
            <w:r>
              <w:t>Ajouter</w:t>
            </w:r>
          </w:p>
        </w:tc>
      </w:tr>
      <w:tr w:rsidR="00F804E7" w14:paraId="723EDECA" w14:textId="77777777" w:rsidTr="0053725A">
        <w:tc>
          <w:tcPr>
            <w:tcW w:w="2830" w:type="dxa"/>
            <w:shd w:val="clear" w:color="auto" w:fill="DEEAF6" w:themeFill="accent5" w:themeFillTint="33"/>
          </w:tcPr>
          <w:p w14:paraId="10DB8DD2" w14:textId="0C482590" w:rsidR="00F804E7" w:rsidRDefault="00F804E7" w:rsidP="002D18D7">
            <w:r>
              <w:t>Demande la catégorie des pizzas.</w:t>
            </w:r>
          </w:p>
        </w:tc>
        <w:tc>
          <w:tcPr>
            <w:tcW w:w="2750" w:type="dxa"/>
          </w:tcPr>
          <w:p w14:paraId="51DC5C86" w14:textId="7B7D00FA" w:rsidR="00F804E7" w:rsidRDefault="00F804E7" w:rsidP="002D18D7">
            <w:r>
              <w:t>Affichage des pizzas.</w:t>
            </w:r>
          </w:p>
        </w:tc>
        <w:tc>
          <w:tcPr>
            <w:tcW w:w="1402" w:type="dxa"/>
          </w:tcPr>
          <w:p w14:paraId="417ED739" w14:textId="77777777" w:rsidR="00F804E7" w:rsidRDefault="00F804E7" w:rsidP="002D18D7"/>
        </w:tc>
        <w:tc>
          <w:tcPr>
            <w:tcW w:w="2080" w:type="dxa"/>
          </w:tcPr>
          <w:p w14:paraId="0DD6531B" w14:textId="1163ECC4" w:rsidR="00F804E7" w:rsidRDefault="00F804E7" w:rsidP="002D18D7">
            <w:r>
              <w:t>Afficher les produits</w:t>
            </w:r>
          </w:p>
        </w:tc>
      </w:tr>
      <w:tr w:rsidR="00F804E7" w14:paraId="1B248B35" w14:textId="77777777" w:rsidTr="0053725A">
        <w:tc>
          <w:tcPr>
            <w:tcW w:w="2830" w:type="dxa"/>
            <w:shd w:val="clear" w:color="auto" w:fill="DEEAF6" w:themeFill="accent5" w:themeFillTint="33"/>
          </w:tcPr>
          <w:p w14:paraId="3CDA5D5E" w14:textId="70643EDC" w:rsidR="00F804E7" w:rsidRDefault="00F804E7" w:rsidP="002D18D7">
            <w:r>
              <w:t>Appuie sur le bouton "Supprimer" de la pizza marguarita précédemment choisie.</w:t>
            </w:r>
          </w:p>
        </w:tc>
        <w:tc>
          <w:tcPr>
            <w:tcW w:w="2750" w:type="dxa"/>
          </w:tcPr>
          <w:p w14:paraId="203CB9E4" w14:textId="589C88F5" w:rsidR="00F804E7" w:rsidRDefault="00F804E7" w:rsidP="002D18D7">
            <w:r>
              <w:t>Suppression de la pizza marguarita du panier, décrémentation du compteur sous l'image de la pizza et désactivation du bouton supprimer sous la pizza.</w:t>
            </w:r>
          </w:p>
        </w:tc>
        <w:tc>
          <w:tcPr>
            <w:tcW w:w="1402" w:type="dxa"/>
          </w:tcPr>
          <w:p w14:paraId="16287108" w14:textId="77777777" w:rsidR="00F804E7" w:rsidRDefault="00F804E7" w:rsidP="002D18D7"/>
        </w:tc>
        <w:tc>
          <w:tcPr>
            <w:tcW w:w="2080" w:type="dxa"/>
          </w:tcPr>
          <w:p w14:paraId="54B41207" w14:textId="3A136C24" w:rsidR="00F804E7" w:rsidRDefault="00F804E7" w:rsidP="002D18D7">
            <w:r>
              <w:t>Supprimer</w:t>
            </w:r>
          </w:p>
        </w:tc>
      </w:tr>
      <w:tr w:rsidR="00F804E7" w14:paraId="671DC9DD" w14:textId="77777777" w:rsidTr="0053725A">
        <w:tc>
          <w:tcPr>
            <w:tcW w:w="2830" w:type="dxa"/>
            <w:shd w:val="clear" w:color="auto" w:fill="DEEAF6" w:themeFill="accent5" w:themeFillTint="33"/>
          </w:tcPr>
          <w:p w14:paraId="0F61E953" w14:textId="50BAD580" w:rsidR="00F804E7" w:rsidRDefault="00F804E7" w:rsidP="002D18D7">
            <w:r>
              <w:t>Appuie sur le bouton "Ajouter" de la texane.</w:t>
            </w:r>
          </w:p>
        </w:tc>
        <w:tc>
          <w:tcPr>
            <w:tcW w:w="2750" w:type="dxa"/>
          </w:tcPr>
          <w:p w14:paraId="3A40CE66" w14:textId="42377E28" w:rsidR="00F804E7" w:rsidRDefault="00F804E7" w:rsidP="002D18D7">
            <w:r>
              <w:t>Ajout de la pizza hawaïenne dans le panier et incrémentation du compteur sous l'image de la pizza. Activation du bouton supprimer sous la pizza.</w:t>
            </w:r>
          </w:p>
        </w:tc>
        <w:tc>
          <w:tcPr>
            <w:tcW w:w="1402" w:type="dxa"/>
          </w:tcPr>
          <w:p w14:paraId="0E62F4D2" w14:textId="77777777" w:rsidR="00F804E7" w:rsidRDefault="00F804E7" w:rsidP="002D18D7"/>
        </w:tc>
        <w:tc>
          <w:tcPr>
            <w:tcW w:w="2080" w:type="dxa"/>
          </w:tcPr>
          <w:p w14:paraId="633AF033" w14:textId="2884EC1E" w:rsidR="00F804E7" w:rsidRDefault="00F804E7" w:rsidP="002D18D7">
            <w:r>
              <w:t>Ajouter</w:t>
            </w:r>
          </w:p>
        </w:tc>
      </w:tr>
      <w:tr w:rsidR="00F804E7" w14:paraId="5481C45B" w14:textId="77777777" w:rsidTr="0053725A">
        <w:tc>
          <w:tcPr>
            <w:tcW w:w="2830" w:type="dxa"/>
            <w:shd w:val="clear" w:color="auto" w:fill="DEEAF6" w:themeFill="accent5" w:themeFillTint="33"/>
          </w:tcPr>
          <w:p w14:paraId="5E0166ED" w14:textId="3377BFD4" w:rsidR="00F804E7" w:rsidRDefault="00F804E7" w:rsidP="002D18D7">
            <w:r>
              <w:t>Valide la commande</w:t>
            </w:r>
          </w:p>
        </w:tc>
        <w:tc>
          <w:tcPr>
            <w:tcW w:w="2750" w:type="dxa"/>
          </w:tcPr>
          <w:p w14:paraId="76D68A0E" w14:textId="260884A9" w:rsidR="00F804E7" w:rsidRDefault="00F804E7" w:rsidP="002D18D7">
            <w:r>
              <w:t xml:space="preserve">Vérification du stock, </w:t>
            </w:r>
          </w:p>
        </w:tc>
        <w:tc>
          <w:tcPr>
            <w:tcW w:w="1402" w:type="dxa"/>
          </w:tcPr>
          <w:p w14:paraId="70C628D8" w14:textId="77777777" w:rsidR="00F804E7" w:rsidRDefault="00F804E7" w:rsidP="002D18D7"/>
        </w:tc>
        <w:tc>
          <w:tcPr>
            <w:tcW w:w="2080" w:type="dxa"/>
          </w:tcPr>
          <w:p w14:paraId="1F7B33DF" w14:textId="0556DF6E" w:rsidR="00F804E7" w:rsidRDefault="00F804E7" w:rsidP="002D18D7">
            <w:r>
              <w:t>Valider commande</w:t>
            </w:r>
          </w:p>
        </w:tc>
      </w:tr>
      <w:tr w:rsidR="00F804E7" w14:paraId="59DF133C" w14:textId="77777777" w:rsidTr="001F3124">
        <w:tc>
          <w:tcPr>
            <w:tcW w:w="2830" w:type="dxa"/>
            <w:shd w:val="clear" w:color="auto" w:fill="FFFFFF" w:themeFill="background1"/>
          </w:tcPr>
          <w:p w14:paraId="2BC41D28" w14:textId="77777777" w:rsidR="00F804E7" w:rsidRDefault="00F804E7" w:rsidP="002D18D7"/>
        </w:tc>
        <w:tc>
          <w:tcPr>
            <w:tcW w:w="2750" w:type="dxa"/>
          </w:tcPr>
          <w:p w14:paraId="1D9F4E57" w14:textId="0A0619A1" w:rsidR="00F804E7" w:rsidRDefault="00F804E7" w:rsidP="002D18D7">
            <w:r>
              <w:t>Modification du stock.</w:t>
            </w:r>
          </w:p>
        </w:tc>
        <w:tc>
          <w:tcPr>
            <w:tcW w:w="1402" w:type="dxa"/>
          </w:tcPr>
          <w:p w14:paraId="6309E4F4" w14:textId="77777777" w:rsidR="00F804E7" w:rsidRDefault="00F804E7" w:rsidP="002D18D7"/>
        </w:tc>
        <w:tc>
          <w:tcPr>
            <w:tcW w:w="2080" w:type="dxa"/>
          </w:tcPr>
          <w:p w14:paraId="032CB6EA" w14:textId="7D19D4E9" w:rsidR="00F804E7" w:rsidRDefault="00F804E7" w:rsidP="002D18D7">
            <w:r>
              <w:t>Modifier</w:t>
            </w:r>
          </w:p>
          <w:p w14:paraId="038D2C09" w14:textId="2A6C6CDD" w:rsidR="00F804E7" w:rsidRDefault="00F804E7" w:rsidP="002D18D7">
            <w:r>
              <w:t>(Stock)</w:t>
            </w:r>
          </w:p>
        </w:tc>
      </w:tr>
      <w:tr w:rsidR="00F804E7" w14:paraId="09D96CC1" w14:textId="77777777" w:rsidTr="0053725A">
        <w:tc>
          <w:tcPr>
            <w:tcW w:w="2830" w:type="dxa"/>
            <w:shd w:val="clear" w:color="auto" w:fill="DEEAF6" w:themeFill="accent5" w:themeFillTint="33"/>
          </w:tcPr>
          <w:p w14:paraId="27EB39EE" w14:textId="7F341968" w:rsidR="00F804E7" w:rsidRDefault="00F804E7" w:rsidP="002D18D7">
            <w:r>
              <w:t>Demande la création d'un client</w:t>
            </w:r>
          </w:p>
        </w:tc>
        <w:tc>
          <w:tcPr>
            <w:tcW w:w="2750" w:type="dxa"/>
          </w:tcPr>
          <w:p w14:paraId="061A1770" w14:textId="09FBA4A2" w:rsidR="00F804E7" w:rsidRDefault="00F804E7" w:rsidP="002D18D7">
            <w:r>
              <w:t>Le client n'existe pas.</w:t>
            </w:r>
          </w:p>
        </w:tc>
        <w:tc>
          <w:tcPr>
            <w:tcW w:w="1402" w:type="dxa"/>
          </w:tcPr>
          <w:p w14:paraId="0292908F" w14:textId="77777777" w:rsidR="00F804E7" w:rsidRDefault="00F804E7" w:rsidP="002D18D7"/>
        </w:tc>
        <w:tc>
          <w:tcPr>
            <w:tcW w:w="2080" w:type="dxa"/>
          </w:tcPr>
          <w:p w14:paraId="4EBE9DDA" w14:textId="0DA15DA7" w:rsidR="00F804E7" w:rsidRDefault="00F804E7" w:rsidP="002D18D7">
            <w:r>
              <w:t>Authentifier</w:t>
            </w:r>
          </w:p>
          <w:p w14:paraId="3201CB1A" w14:textId="52A1D19A" w:rsidR="00F804E7" w:rsidRDefault="00F804E7" w:rsidP="002D18D7">
            <w:r>
              <w:t>(Authentification)</w:t>
            </w:r>
          </w:p>
        </w:tc>
      </w:tr>
      <w:tr w:rsidR="00F804E7" w14:paraId="27A680E6" w14:textId="77777777" w:rsidTr="0053725A">
        <w:tc>
          <w:tcPr>
            <w:tcW w:w="2830" w:type="dxa"/>
            <w:shd w:val="clear" w:color="auto" w:fill="DEEAF6" w:themeFill="accent5" w:themeFillTint="33"/>
          </w:tcPr>
          <w:p w14:paraId="7523324F" w14:textId="69DAC6CD" w:rsidR="00F804E7" w:rsidRDefault="00F804E7" w:rsidP="002D18D7">
            <w:r>
              <w:t>Renseigne ses coordonnées.</w:t>
            </w:r>
          </w:p>
        </w:tc>
        <w:tc>
          <w:tcPr>
            <w:tcW w:w="2750" w:type="dxa"/>
          </w:tcPr>
          <w:p w14:paraId="624E010D" w14:textId="0E6E20FB" w:rsidR="00F804E7" w:rsidRDefault="00F804E7" w:rsidP="002D18D7">
            <w:r>
              <w:t>Enregistrement du nom, du prénom, du téléphone et de l'adresse mail.</w:t>
            </w:r>
          </w:p>
        </w:tc>
        <w:tc>
          <w:tcPr>
            <w:tcW w:w="1402" w:type="dxa"/>
          </w:tcPr>
          <w:p w14:paraId="3286E05B" w14:textId="77777777" w:rsidR="00F804E7" w:rsidRDefault="00F804E7" w:rsidP="002D18D7"/>
        </w:tc>
        <w:tc>
          <w:tcPr>
            <w:tcW w:w="2080" w:type="dxa"/>
          </w:tcPr>
          <w:p w14:paraId="303BD93C" w14:textId="4BC07CF7" w:rsidR="00F804E7" w:rsidRDefault="00F804E7" w:rsidP="002D18D7">
            <w:r>
              <w:t>Nouveau</w:t>
            </w:r>
          </w:p>
          <w:p w14:paraId="658B2F67" w14:textId="74CBAD63" w:rsidR="00F804E7" w:rsidRDefault="00F804E7" w:rsidP="002D18D7">
            <w:r>
              <w:t>(Client)</w:t>
            </w:r>
          </w:p>
        </w:tc>
      </w:tr>
      <w:tr w:rsidR="00F804E7" w14:paraId="7E80C39B" w14:textId="77777777" w:rsidTr="0053725A">
        <w:tc>
          <w:tcPr>
            <w:tcW w:w="2830" w:type="dxa"/>
            <w:shd w:val="clear" w:color="auto" w:fill="DEEAF6" w:themeFill="accent5" w:themeFillTint="33"/>
          </w:tcPr>
          <w:p w14:paraId="4E483819" w14:textId="746A2372" w:rsidR="00F804E7" w:rsidRDefault="00F804E7" w:rsidP="002D18D7">
            <w:r>
              <w:t>Rentre l'adresse de livraison.</w:t>
            </w:r>
          </w:p>
        </w:tc>
        <w:tc>
          <w:tcPr>
            <w:tcW w:w="2750" w:type="dxa"/>
          </w:tcPr>
          <w:p w14:paraId="439CF56B" w14:textId="4F2FC7D9" w:rsidR="00F804E7" w:rsidRDefault="00F804E7" w:rsidP="002D18D7">
            <w:r>
              <w:t>Enregistre son adresse.</w:t>
            </w:r>
          </w:p>
        </w:tc>
        <w:tc>
          <w:tcPr>
            <w:tcW w:w="1402" w:type="dxa"/>
          </w:tcPr>
          <w:p w14:paraId="41BE5241" w14:textId="77777777" w:rsidR="00F804E7" w:rsidRDefault="00F804E7" w:rsidP="002D18D7"/>
        </w:tc>
        <w:tc>
          <w:tcPr>
            <w:tcW w:w="2080" w:type="dxa"/>
          </w:tcPr>
          <w:p w14:paraId="777FD7A5" w14:textId="7B59DE9E" w:rsidR="00F804E7" w:rsidRDefault="00F804E7" w:rsidP="002D18D7">
            <w:r>
              <w:t>Saisir informations de livraison</w:t>
            </w:r>
          </w:p>
        </w:tc>
      </w:tr>
      <w:tr w:rsidR="00F804E7" w14:paraId="2D1C2806" w14:textId="77777777" w:rsidTr="0053725A">
        <w:tc>
          <w:tcPr>
            <w:tcW w:w="2830" w:type="dxa"/>
            <w:shd w:val="clear" w:color="auto" w:fill="DEEAF6" w:themeFill="accent5" w:themeFillTint="33"/>
          </w:tcPr>
          <w:p w14:paraId="58A27FED" w14:textId="02CC211D" w:rsidR="00F804E7" w:rsidRDefault="00F804E7" w:rsidP="002D18D7">
            <w:r>
              <w:t>Sélectionne le paiement à la livraison.</w:t>
            </w:r>
          </w:p>
        </w:tc>
        <w:tc>
          <w:tcPr>
            <w:tcW w:w="2750" w:type="dxa"/>
          </w:tcPr>
          <w:p w14:paraId="6D127C70" w14:textId="3A0D40A9" w:rsidR="00F804E7" w:rsidRDefault="00F804E7" w:rsidP="002D18D7">
            <w:r>
              <w:t>Affichage des modes de règlements</w:t>
            </w:r>
          </w:p>
        </w:tc>
        <w:tc>
          <w:tcPr>
            <w:tcW w:w="1402" w:type="dxa"/>
          </w:tcPr>
          <w:p w14:paraId="18F250A1" w14:textId="77777777" w:rsidR="00F804E7" w:rsidRDefault="00F804E7" w:rsidP="002D18D7"/>
        </w:tc>
        <w:tc>
          <w:tcPr>
            <w:tcW w:w="2080" w:type="dxa"/>
          </w:tcPr>
          <w:p w14:paraId="793CD09E" w14:textId="3D664F05" w:rsidR="00F804E7" w:rsidRDefault="00F804E7" w:rsidP="002D18D7">
            <w:r>
              <w:t>Enregistrer règlement</w:t>
            </w:r>
          </w:p>
        </w:tc>
      </w:tr>
      <w:tr w:rsidR="00F804E7" w14:paraId="590288AD" w14:textId="77777777" w:rsidTr="001F3124">
        <w:tc>
          <w:tcPr>
            <w:tcW w:w="2830" w:type="dxa"/>
          </w:tcPr>
          <w:p w14:paraId="238FAE8C" w14:textId="77777777" w:rsidR="00F804E7" w:rsidRDefault="00F804E7" w:rsidP="00F221A0"/>
        </w:tc>
        <w:tc>
          <w:tcPr>
            <w:tcW w:w="2750" w:type="dxa"/>
          </w:tcPr>
          <w:p w14:paraId="5A27FFAF" w14:textId="18FD9150" w:rsidR="00F804E7" w:rsidRDefault="00F804E7" w:rsidP="00F221A0">
            <w:r>
              <w:t>Enregistrement de la commande</w:t>
            </w:r>
            <w:r w:rsidR="001F3124">
              <w:t>.</w:t>
            </w:r>
          </w:p>
        </w:tc>
        <w:tc>
          <w:tcPr>
            <w:tcW w:w="1402" w:type="dxa"/>
          </w:tcPr>
          <w:p w14:paraId="1C96B0FD" w14:textId="347AB507" w:rsidR="00F804E7" w:rsidRDefault="001F3124" w:rsidP="00F221A0">
            <w:r>
              <w:t>Attente</w:t>
            </w:r>
          </w:p>
        </w:tc>
        <w:tc>
          <w:tcPr>
            <w:tcW w:w="2080" w:type="dxa"/>
          </w:tcPr>
          <w:p w14:paraId="4B88C536" w14:textId="230BF3DA" w:rsidR="00F804E7" w:rsidRDefault="00F804E7" w:rsidP="00F221A0"/>
        </w:tc>
      </w:tr>
      <w:tr w:rsidR="00F804E7" w14:paraId="118B2C50" w14:textId="77777777" w:rsidTr="001F3124">
        <w:tc>
          <w:tcPr>
            <w:tcW w:w="2830" w:type="dxa"/>
            <w:shd w:val="clear" w:color="auto" w:fill="E2EFD9" w:themeFill="accent6" w:themeFillTint="33"/>
          </w:tcPr>
          <w:p w14:paraId="184B8096" w14:textId="7FDDD9EF" w:rsidR="00F804E7" w:rsidRDefault="00F804E7" w:rsidP="00F221A0">
            <w:r>
              <w:t>Sélectionne la première commande "Attente" arrivée.</w:t>
            </w:r>
          </w:p>
        </w:tc>
        <w:tc>
          <w:tcPr>
            <w:tcW w:w="2750" w:type="dxa"/>
          </w:tcPr>
          <w:p w14:paraId="2390AB6C" w14:textId="02AAABC8" w:rsidR="00F804E7" w:rsidRDefault="00F804E7" w:rsidP="00F221A0">
            <w:r>
              <w:t>Lancement de la préparation de commande.</w:t>
            </w:r>
          </w:p>
        </w:tc>
        <w:tc>
          <w:tcPr>
            <w:tcW w:w="1402" w:type="dxa"/>
          </w:tcPr>
          <w:p w14:paraId="0349126A" w14:textId="60662CFE" w:rsidR="00F804E7" w:rsidRDefault="001F3124" w:rsidP="00F221A0">
            <w:r>
              <w:t>Préparation</w:t>
            </w:r>
          </w:p>
        </w:tc>
        <w:tc>
          <w:tcPr>
            <w:tcW w:w="2080" w:type="dxa"/>
          </w:tcPr>
          <w:p w14:paraId="000D192B" w14:textId="5C1095A0" w:rsidR="00F804E7" w:rsidRDefault="00F804E7" w:rsidP="00F221A0">
            <w:r>
              <w:t>Préparer</w:t>
            </w:r>
          </w:p>
        </w:tc>
      </w:tr>
      <w:tr w:rsidR="001F3124" w14:paraId="21C914AF" w14:textId="77777777" w:rsidTr="001F3124">
        <w:tc>
          <w:tcPr>
            <w:tcW w:w="2830" w:type="dxa"/>
            <w:shd w:val="clear" w:color="auto" w:fill="E2EFD9" w:themeFill="accent6" w:themeFillTint="33"/>
          </w:tcPr>
          <w:p w14:paraId="291FD280" w14:textId="72BFA7FA" w:rsidR="001F3124" w:rsidRDefault="001F3124" w:rsidP="001F3124">
            <w:r>
              <w:t>Demande la recette.</w:t>
            </w:r>
          </w:p>
        </w:tc>
        <w:tc>
          <w:tcPr>
            <w:tcW w:w="2750" w:type="dxa"/>
          </w:tcPr>
          <w:p w14:paraId="44DB33D8" w14:textId="5FC5C5F9" w:rsidR="001F3124" w:rsidRDefault="001F3124" w:rsidP="001F3124">
            <w:r>
              <w:t>Recherche de la recette de la pizza hawaïenne.</w:t>
            </w:r>
          </w:p>
        </w:tc>
        <w:tc>
          <w:tcPr>
            <w:tcW w:w="1402" w:type="dxa"/>
          </w:tcPr>
          <w:p w14:paraId="2858CCD8" w14:textId="718DDED6" w:rsidR="001F3124" w:rsidRDefault="001F3124" w:rsidP="001F3124">
            <w:r>
              <w:t>Préparation</w:t>
            </w:r>
          </w:p>
        </w:tc>
        <w:tc>
          <w:tcPr>
            <w:tcW w:w="2080" w:type="dxa"/>
          </w:tcPr>
          <w:p w14:paraId="2860B9EA" w14:textId="25542694" w:rsidR="001F3124" w:rsidRDefault="001F3124" w:rsidP="001F3124">
            <w:r>
              <w:t>Consulter recettes</w:t>
            </w:r>
          </w:p>
        </w:tc>
      </w:tr>
      <w:tr w:rsidR="001F3124" w14:paraId="1BA6B0A6" w14:textId="77777777" w:rsidTr="001F3124">
        <w:tc>
          <w:tcPr>
            <w:tcW w:w="2830" w:type="dxa"/>
            <w:shd w:val="clear" w:color="auto" w:fill="E2EFD9" w:themeFill="accent6" w:themeFillTint="33"/>
          </w:tcPr>
          <w:p w14:paraId="503B9550" w14:textId="084AD730" w:rsidR="001F3124" w:rsidRDefault="001F3124" w:rsidP="001F3124">
            <w:r>
              <w:t>Signale la fin de la préparation de la commande.</w:t>
            </w:r>
          </w:p>
        </w:tc>
        <w:tc>
          <w:tcPr>
            <w:tcW w:w="2750" w:type="dxa"/>
          </w:tcPr>
          <w:p w14:paraId="18DBECAA" w14:textId="7FDC5AE4" w:rsidR="001F3124" w:rsidRDefault="001F3124" w:rsidP="001F3124">
            <w:r>
              <w:t>La pizza hawaïenne cuite est mise dans son emballage.</w:t>
            </w:r>
          </w:p>
        </w:tc>
        <w:tc>
          <w:tcPr>
            <w:tcW w:w="1402" w:type="dxa"/>
          </w:tcPr>
          <w:p w14:paraId="1C30C5AA" w14:textId="4404ECBC" w:rsidR="001F3124" w:rsidRDefault="001F3124" w:rsidP="001F3124">
            <w:r>
              <w:t>Prête</w:t>
            </w:r>
          </w:p>
        </w:tc>
        <w:tc>
          <w:tcPr>
            <w:tcW w:w="2080" w:type="dxa"/>
          </w:tcPr>
          <w:p w14:paraId="4812FDFD" w14:textId="71B7331D" w:rsidR="001F3124" w:rsidRDefault="001F3124" w:rsidP="001F3124"/>
        </w:tc>
      </w:tr>
      <w:tr w:rsidR="001F3124" w14:paraId="3ED7E5B7" w14:textId="77777777" w:rsidTr="001F3124">
        <w:tc>
          <w:tcPr>
            <w:tcW w:w="2830" w:type="dxa"/>
            <w:shd w:val="clear" w:color="auto" w:fill="FBE4D5" w:themeFill="accent2" w:themeFillTint="33"/>
          </w:tcPr>
          <w:p w14:paraId="2942176C" w14:textId="61A91710" w:rsidR="001F3124" w:rsidRDefault="001F3124" w:rsidP="001F3124">
            <w:r>
              <w:t>Sélectionne la première commande "Prête" à livrer</w:t>
            </w:r>
          </w:p>
        </w:tc>
        <w:tc>
          <w:tcPr>
            <w:tcW w:w="2750" w:type="dxa"/>
          </w:tcPr>
          <w:p w14:paraId="67894966" w14:textId="4256013C" w:rsidR="001F3124" w:rsidRDefault="001F3124" w:rsidP="001F3124">
            <w:r>
              <w:t>Vérification de la conformité de la commande et ajout des boissons. Affichage de la mention d'encaissement de la commande.</w:t>
            </w:r>
          </w:p>
        </w:tc>
        <w:tc>
          <w:tcPr>
            <w:tcW w:w="1402" w:type="dxa"/>
          </w:tcPr>
          <w:p w14:paraId="44B0AF30" w14:textId="073D2772" w:rsidR="001F3124" w:rsidRDefault="001F3124" w:rsidP="001F3124">
            <w:r>
              <w:t>Livraison</w:t>
            </w:r>
          </w:p>
        </w:tc>
        <w:tc>
          <w:tcPr>
            <w:tcW w:w="2080" w:type="dxa"/>
          </w:tcPr>
          <w:p w14:paraId="18D1AC9E" w14:textId="161BD46A" w:rsidR="001F3124" w:rsidRDefault="001F3124" w:rsidP="001F3124">
            <w:r>
              <w:t>Partir</w:t>
            </w:r>
          </w:p>
        </w:tc>
      </w:tr>
      <w:tr w:rsidR="001F3124" w14:paraId="7A97F7BA" w14:textId="77777777" w:rsidTr="001F3124">
        <w:tc>
          <w:tcPr>
            <w:tcW w:w="2830" w:type="dxa"/>
            <w:shd w:val="clear" w:color="auto" w:fill="FBE4D5" w:themeFill="accent2" w:themeFillTint="33"/>
          </w:tcPr>
          <w:p w14:paraId="142FB94D" w14:textId="5935D7D8" w:rsidR="001F3124" w:rsidRDefault="001F3124" w:rsidP="001F3124">
            <w:r>
              <w:t>Se déplace avec la commande à l'adresse de livraison</w:t>
            </w:r>
          </w:p>
        </w:tc>
        <w:tc>
          <w:tcPr>
            <w:tcW w:w="2750" w:type="dxa"/>
          </w:tcPr>
          <w:p w14:paraId="05E472C1" w14:textId="34A503A0" w:rsidR="001F3124" w:rsidRDefault="001F3124" w:rsidP="001F3124">
            <w:r>
              <w:t>Livraison</w:t>
            </w:r>
          </w:p>
        </w:tc>
        <w:tc>
          <w:tcPr>
            <w:tcW w:w="1402" w:type="dxa"/>
          </w:tcPr>
          <w:p w14:paraId="5D078ECA" w14:textId="05862ECA" w:rsidR="001F3124" w:rsidRDefault="001F3124" w:rsidP="001F3124">
            <w:r>
              <w:t>Livraison</w:t>
            </w:r>
          </w:p>
        </w:tc>
        <w:tc>
          <w:tcPr>
            <w:tcW w:w="2080" w:type="dxa"/>
          </w:tcPr>
          <w:p w14:paraId="2812F6EF" w14:textId="493DA59F" w:rsidR="001F3124" w:rsidRDefault="001F3124" w:rsidP="001F3124"/>
        </w:tc>
      </w:tr>
      <w:tr w:rsidR="001F3124" w14:paraId="10750F18" w14:textId="77777777" w:rsidTr="001F3124">
        <w:tc>
          <w:tcPr>
            <w:tcW w:w="2830" w:type="dxa"/>
            <w:shd w:val="clear" w:color="auto" w:fill="FBE4D5" w:themeFill="accent2" w:themeFillTint="33"/>
          </w:tcPr>
          <w:p w14:paraId="2EC82F7A" w14:textId="33992C5E" w:rsidR="001F3124" w:rsidRDefault="001F3124" w:rsidP="001F3124">
            <w:r>
              <w:t>Donne la commande au client</w:t>
            </w:r>
          </w:p>
        </w:tc>
        <w:tc>
          <w:tcPr>
            <w:tcW w:w="2750" w:type="dxa"/>
          </w:tcPr>
          <w:p w14:paraId="50D22CEB" w14:textId="65FDC8D2" w:rsidR="001F3124" w:rsidRDefault="001F3124" w:rsidP="001F3124">
            <w:r>
              <w:t xml:space="preserve">Remise en main propre de la commande du client. </w:t>
            </w:r>
          </w:p>
        </w:tc>
        <w:tc>
          <w:tcPr>
            <w:tcW w:w="1402" w:type="dxa"/>
          </w:tcPr>
          <w:p w14:paraId="73C47EDB" w14:textId="717424B0" w:rsidR="001F3124" w:rsidRDefault="001F3124" w:rsidP="001F3124">
            <w:r>
              <w:t>Livraison</w:t>
            </w:r>
          </w:p>
        </w:tc>
        <w:tc>
          <w:tcPr>
            <w:tcW w:w="2080" w:type="dxa"/>
          </w:tcPr>
          <w:p w14:paraId="2A1205CB" w14:textId="05FDC6E9" w:rsidR="001F3124" w:rsidRDefault="001F3124" w:rsidP="001F3124">
            <w:r>
              <w:t>Valider livraison</w:t>
            </w:r>
          </w:p>
        </w:tc>
      </w:tr>
      <w:tr w:rsidR="001F3124" w14:paraId="496A4935" w14:textId="77777777" w:rsidTr="001F3124">
        <w:tc>
          <w:tcPr>
            <w:tcW w:w="2830" w:type="dxa"/>
            <w:shd w:val="clear" w:color="auto" w:fill="FBE4D5" w:themeFill="accent2" w:themeFillTint="33"/>
          </w:tcPr>
          <w:p w14:paraId="0659E66C" w14:textId="6276ED3B" w:rsidR="001F3124" w:rsidRDefault="001F3124" w:rsidP="001F3124">
            <w:r>
              <w:t>Demande le règlement au client</w:t>
            </w:r>
          </w:p>
        </w:tc>
        <w:tc>
          <w:tcPr>
            <w:tcW w:w="2750" w:type="dxa"/>
          </w:tcPr>
          <w:p w14:paraId="41E96B9D" w14:textId="7651B400" w:rsidR="001F3124" w:rsidRDefault="001F3124" w:rsidP="001F3124">
            <w:r>
              <w:t xml:space="preserve">Demande le règlement en espèce. </w:t>
            </w:r>
          </w:p>
        </w:tc>
        <w:tc>
          <w:tcPr>
            <w:tcW w:w="1402" w:type="dxa"/>
          </w:tcPr>
          <w:p w14:paraId="3E0B3DA4" w14:textId="52B8E680" w:rsidR="001F3124" w:rsidRDefault="001F3124" w:rsidP="001F3124">
            <w:r>
              <w:t>Livraison</w:t>
            </w:r>
          </w:p>
        </w:tc>
        <w:tc>
          <w:tcPr>
            <w:tcW w:w="2080" w:type="dxa"/>
          </w:tcPr>
          <w:p w14:paraId="32D25096" w14:textId="544389D3" w:rsidR="001F3124" w:rsidRDefault="001F3124" w:rsidP="001F3124">
            <w:r>
              <w:t>Enregistrer règlement</w:t>
            </w:r>
          </w:p>
        </w:tc>
      </w:tr>
      <w:tr w:rsidR="001F3124" w14:paraId="11B36026" w14:textId="77777777" w:rsidTr="0053725A">
        <w:tc>
          <w:tcPr>
            <w:tcW w:w="2830" w:type="dxa"/>
            <w:shd w:val="clear" w:color="auto" w:fill="DEEAF6" w:themeFill="accent5" w:themeFillTint="33"/>
          </w:tcPr>
          <w:p w14:paraId="6ED8EDC8" w14:textId="35356E34" w:rsidR="001F3124" w:rsidRDefault="0053725A" w:rsidP="001F3124">
            <w:r>
              <w:t>Règle la commande</w:t>
            </w:r>
          </w:p>
        </w:tc>
        <w:tc>
          <w:tcPr>
            <w:tcW w:w="2750" w:type="dxa"/>
          </w:tcPr>
          <w:p w14:paraId="132708CC" w14:textId="615D8FA7" w:rsidR="001F3124" w:rsidRDefault="0053725A" w:rsidP="001F3124">
            <w:r>
              <w:t>Règlement de la commande en espèce</w:t>
            </w:r>
          </w:p>
        </w:tc>
        <w:tc>
          <w:tcPr>
            <w:tcW w:w="1402" w:type="dxa"/>
          </w:tcPr>
          <w:p w14:paraId="5B892664" w14:textId="47E2068E" w:rsidR="001F3124" w:rsidRDefault="0053725A" w:rsidP="001F3124">
            <w:r>
              <w:t>Livraison</w:t>
            </w:r>
          </w:p>
        </w:tc>
        <w:tc>
          <w:tcPr>
            <w:tcW w:w="2080" w:type="dxa"/>
          </w:tcPr>
          <w:p w14:paraId="3792B195" w14:textId="77777777" w:rsidR="001F3124" w:rsidRDefault="001F3124" w:rsidP="001F3124"/>
        </w:tc>
      </w:tr>
      <w:tr w:rsidR="0053725A" w14:paraId="6ED761CE" w14:textId="77777777" w:rsidTr="0053725A">
        <w:tc>
          <w:tcPr>
            <w:tcW w:w="2830" w:type="dxa"/>
            <w:shd w:val="clear" w:color="auto" w:fill="auto"/>
          </w:tcPr>
          <w:p w14:paraId="0A32A61D" w14:textId="77777777" w:rsidR="0053725A" w:rsidRDefault="0053725A" w:rsidP="0053725A"/>
        </w:tc>
        <w:tc>
          <w:tcPr>
            <w:tcW w:w="2750" w:type="dxa"/>
          </w:tcPr>
          <w:p w14:paraId="541B5896" w14:textId="7E2FA8B6" w:rsidR="0053725A" w:rsidRDefault="0053725A" w:rsidP="0053725A">
            <w:r>
              <w:t>Fin de la commande</w:t>
            </w:r>
          </w:p>
        </w:tc>
        <w:tc>
          <w:tcPr>
            <w:tcW w:w="1402" w:type="dxa"/>
          </w:tcPr>
          <w:p w14:paraId="38225938" w14:textId="056847A8" w:rsidR="0053725A" w:rsidRDefault="0053725A" w:rsidP="0053725A">
            <w:r>
              <w:t>Clôturé</w:t>
            </w:r>
          </w:p>
        </w:tc>
        <w:tc>
          <w:tcPr>
            <w:tcW w:w="2080" w:type="dxa"/>
          </w:tcPr>
          <w:p w14:paraId="18C5944F" w14:textId="77777777" w:rsidR="0053725A" w:rsidRDefault="0053725A" w:rsidP="0053725A"/>
        </w:tc>
      </w:tr>
    </w:tbl>
    <w:p w14:paraId="193A1E1F" w14:textId="77777777" w:rsidR="0058195C" w:rsidRDefault="0058195C" w:rsidP="0058195C"/>
    <w:p w14:paraId="5EB98A05" w14:textId="10EBAA71" w:rsidR="00CC6D1A" w:rsidRDefault="00CC6D1A" w:rsidP="0058195C">
      <w:r>
        <w:br w:type="page"/>
      </w:r>
    </w:p>
    <w:p w14:paraId="41B61952" w14:textId="77777777" w:rsidR="006C0048" w:rsidRDefault="006C0048" w:rsidP="009F1635">
      <w:pPr>
        <w:pStyle w:val="Titre1"/>
      </w:pPr>
      <w:bookmarkStart w:id="134" w:name="_Toc18000920"/>
      <w:r>
        <w:t>T</w:t>
      </w:r>
      <w:r w:rsidR="00103818">
        <w:t>able des matières.</w:t>
      </w:r>
      <w:bookmarkEnd w:id="134"/>
    </w:p>
    <w:sdt>
      <w:sdtPr>
        <w:rPr>
          <w:rFonts w:ascii="Comic Sans MS" w:eastAsiaTheme="minorEastAsia" w:hAnsi="Comic Sans MS" w:cstheme="minorBidi"/>
          <w:color w:val="auto"/>
          <w:sz w:val="22"/>
          <w:szCs w:val="22"/>
        </w:rPr>
        <w:id w:val="1304968019"/>
        <w:docPartObj>
          <w:docPartGallery w:val="Table of Contents"/>
          <w:docPartUnique/>
        </w:docPartObj>
      </w:sdtPr>
      <w:sdtEndPr>
        <w:rPr>
          <w:b/>
          <w:bCs/>
        </w:rPr>
      </w:sdtEndPr>
      <w:sdtContent>
        <w:p w14:paraId="01F640E0" w14:textId="77777777" w:rsidR="00103818" w:rsidRDefault="00103818" w:rsidP="009F1635">
          <w:pPr>
            <w:pStyle w:val="En-ttedetabledesmatires"/>
          </w:pPr>
        </w:p>
        <w:p w14:paraId="07516390" w14:textId="4CDECA4F" w:rsidR="006C2B90" w:rsidRDefault="00103818">
          <w:pPr>
            <w:pStyle w:val="TM1"/>
            <w:tabs>
              <w:tab w:val="right" w:leader="dot" w:pos="9062"/>
            </w:tabs>
            <w:rPr>
              <w:rFonts w:asciiTheme="minorHAnsi" w:hAnsiTheme="minorHAnsi"/>
              <w:noProof/>
            </w:rPr>
          </w:pPr>
          <w:r>
            <w:rPr>
              <w:b/>
              <w:bCs/>
            </w:rPr>
            <w:fldChar w:fldCharType="begin"/>
          </w:r>
          <w:r>
            <w:rPr>
              <w:b/>
              <w:bCs/>
            </w:rPr>
            <w:instrText xml:space="preserve"> TOC \o "1-3" \h \z \u </w:instrText>
          </w:r>
          <w:r>
            <w:rPr>
              <w:b/>
              <w:bCs/>
            </w:rPr>
            <w:fldChar w:fldCharType="separate"/>
          </w:r>
          <w:hyperlink w:anchor="_Toc18000788" w:history="1">
            <w:r w:rsidR="006C2B90" w:rsidRPr="009558B3">
              <w:rPr>
                <w:rStyle w:val="Lienhypertexte"/>
                <w:noProof/>
              </w:rPr>
              <w:t>Le contexte du logiciel.</w:t>
            </w:r>
            <w:r w:rsidR="006C2B90">
              <w:rPr>
                <w:noProof/>
                <w:webHidden/>
              </w:rPr>
              <w:tab/>
            </w:r>
            <w:r w:rsidR="006C2B90">
              <w:rPr>
                <w:noProof/>
                <w:webHidden/>
              </w:rPr>
              <w:fldChar w:fldCharType="begin"/>
            </w:r>
            <w:r w:rsidR="006C2B90">
              <w:rPr>
                <w:noProof/>
                <w:webHidden/>
              </w:rPr>
              <w:instrText xml:space="preserve"> PAGEREF _Toc18000788 \h </w:instrText>
            </w:r>
            <w:r w:rsidR="006C2B90">
              <w:rPr>
                <w:noProof/>
                <w:webHidden/>
              </w:rPr>
            </w:r>
            <w:r w:rsidR="006C2B90">
              <w:rPr>
                <w:noProof/>
                <w:webHidden/>
              </w:rPr>
              <w:fldChar w:fldCharType="separate"/>
            </w:r>
            <w:r w:rsidR="002870E6">
              <w:rPr>
                <w:noProof/>
                <w:webHidden/>
              </w:rPr>
              <w:t>2</w:t>
            </w:r>
            <w:r w:rsidR="006C2B90">
              <w:rPr>
                <w:noProof/>
                <w:webHidden/>
              </w:rPr>
              <w:fldChar w:fldCharType="end"/>
            </w:r>
          </w:hyperlink>
        </w:p>
        <w:p w14:paraId="58653845" w14:textId="7ACD5ECF" w:rsidR="006C2B90" w:rsidRDefault="00CE1F58">
          <w:pPr>
            <w:pStyle w:val="TM2"/>
            <w:tabs>
              <w:tab w:val="right" w:leader="dot" w:pos="9062"/>
            </w:tabs>
            <w:rPr>
              <w:rFonts w:asciiTheme="minorHAnsi" w:hAnsiTheme="minorHAnsi"/>
              <w:noProof/>
            </w:rPr>
          </w:pPr>
          <w:hyperlink w:anchor="_Toc18000789" w:history="1">
            <w:r w:rsidR="006C2B90" w:rsidRPr="009558B3">
              <w:rPr>
                <w:rStyle w:val="Lienhypertexte"/>
                <w:noProof/>
              </w:rPr>
              <w:t>Les acteurs principaux.</w:t>
            </w:r>
            <w:r w:rsidR="006C2B90">
              <w:rPr>
                <w:noProof/>
                <w:webHidden/>
              </w:rPr>
              <w:tab/>
            </w:r>
            <w:r w:rsidR="006C2B90">
              <w:rPr>
                <w:noProof/>
                <w:webHidden/>
              </w:rPr>
              <w:fldChar w:fldCharType="begin"/>
            </w:r>
            <w:r w:rsidR="006C2B90">
              <w:rPr>
                <w:noProof/>
                <w:webHidden/>
              </w:rPr>
              <w:instrText xml:space="preserve"> PAGEREF _Toc18000789 \h </w:instrText>
            </w:r>
            <w:r w:rsidR="006C2B90">
              <w:rPr>
                <w:noProof/>
                <w:webHidden/>
              </w:rPr>
            </w:r>
            <w:r w:rsidR="006C2B90">
              <w:rPr>
                <w:noProof/>
                <w:webHidden/>
              </w:rPr>
              <w:fldChar w:fldCharType="separate"/>
            </w:r>
            <w:r w:rsidR="002870E6">
              <w:rPr>
                <w:noProof/>
                <w:webHidden/>
              </w:rPr>
              <w:t>2</w:t>
            </w:r>
            <w:r w:rsidR="006C2B90">
              <w:rPr>
                <w:noProof/>
                <w:webHidden/>
              </w:rPr>
              <w:fldChar w:fldCharType="end"/>
            </w:r>
          </w:hyperlink>
        </w:p>
        <w:p w14:paraId="3E2C93CF" w14:textId="2CAB351E" w:rsidR="006C2B90" w:rsidRDefault="00CE1F58">
          <w:pPr>
            <w:pStyle w:val="TM3"/>
            <w:tabs>
              <w:tab w:val="right" w:leader="dot" w:pos="9062"/>
            </w:tabs>
            <w:rPr>
              <w:rFonts w:asciiTheme="minorHAnsi" w:hAnsiTheme="minorHAnsi"/>
              <w:noProof/>
            </w:rPr>
          </w:pPr>
          <w:hyperlink w:anchor="_Toc18000790" w:history="1">
            <w:r w:rsidR="006C2B90" w:rsidRPr="009558B3">
              <w:rPr>
                <w:rStyle w:val="Lienhypertexte"/>
                <w:noProof/>
              </w:rPr>
              <w:t>Le Client.</w:t>
            </w:r>
            <w:r w:rsidR="006C2B90">
              <w:rPr>
                <w:noProof/>
                <w:webHidden/>
              </w:rPr>
              <w:tab/>
            </w:r>
            <w:r w:rsidR="006C2B90">
              <w:rPr>
                <w:noProof/>
                <w:webHidden/>
              </w:rPr>
              <w:fldChar w:fldCharType="begin"/>
            </w:r>
            <w:r w:rsidR="006C2B90">
              <w:rPr>
                <w:noProof/>
                <w:webHidden/>
              </w:rPr>
              <w:instrText xml:space="preserve"> PAGEREF _Toc18000790 \h </w:instrText>
            </w:r>
            <w:r w:rsidR="006C2B90">
              <w:rPr>
                <w:noProof/>
                <w:webHidden/>
              </w:rPr>
            </w:r>
            <w:r w:rsidR="006C2B90">
              <w:rPr>
                <w:noProof/>
                <w:webHidden/>
              </w:rPr>
              <w:fldChar w:fldCharType="separate"/>
            </w:r>
            <w:r w:rsidR="002870E6">
              <w:rPr>
                <w:noProof/>
                <w:webHidden/>
              </w:rPr>
              <w:t>2</w:t>
            </w:r>
            <w:r w:rsidR="006C2B90">
              <w:rPr>
                <w:noProof/>
                <w:webHidden/>
              </w:rPr>
              <w:fldChar w:fldCharType="end"/>
            </w:r>
          </w:hyperlink>
        </w:p>
        <w:p w14:paraId="4F2F3B2C" w14:textId="049E35A9" w:rsidR="006C2B90" w:rsidRDefault="00CE1F58">
          <w:pPr>
            <w:pStyle w:val="TM3"/>
            <w:tabs>
              <w:tab w:val="right" w:leader="dot" w:pos="9062"/>
            </w:tabs>
            <w:rPr>
              <w:rFonts w:asciiTheme="minorHAnsi" w:hAnsiTheme="minorHAnsi"/>
              <w:noProof/>
            </w:rPr>
          </w:pPr>
          <w:hyperlink w:anchor="_Toc18000791" w:history="1">
            <w:r w:rsidR="006C2B90" w:rsidRPr="009558B3">
              <w:rPr>
                <w:rStyle w:val="Lienhypertexte"/>
                <w:noProof/>
              </w:rPr>
              <w:t>Le Pizzaiolo.</w:t>
            </w:r>
            <w:r w:rsidR="006C2B90">
              <w:rPr>
                <w:noProof/>
                <w:webHidden/>
              </w:rPr>
              <w:tab/>
            </w:r>
            <w:r w:rsidR="006C2B90">
              <w:rPr>
                <w:noProof/>
                <w:webHidden/>
              </w:rPr>
              <w:fldChar w:fldCharType="begin"/>
            </w:r>
            <w:r w:rsidR="006C2B90">
              <w:rPr>
                <w:noProof/>
                <w:webHidden/>
              </w:rPr>
              <w:instrText xml:space="preserve"> PAGEREF _Toc18000791 \h </w:instrText>
            </w:r>
            <w:r w:rsidR="006C2B90">
              <w:rPr>
                <w:noProof/>
                <w:webHidden/>
              </w:rPr>
            </w:r>
            <w:r w:rsidR="006C2B90">
              <w:rPr>
                <w:noProof/>
                <w:webHidden/>
              </w:rPr>
              <w:fldChar w:fldCharType="separate"/>
            </w:r>
            <w:r w:rsidR="002870E6">
              <w:rPr>
                <w:noProof/>
                <w:webHidden/>
              </w:rPr>
              <w:t>2</w:t>
            </w:r>
            <w:r w:rsidR="006C2B90">
              <w:rPr>
                <w:noProof/>
                <w:webHidden/>
              </w:rPr>
              <w:fldChar w:fldCharType="end"/>
            </w:r>
          </w:hyperlink>
        </w:p>
        <w:p w14:paraId="61FDF20E" w14:textId="126F47E4" w:rsidR="006C2B90" w:rsidRDefault="00CE1F58">
          <w:pPr>
            <w:pStyle w:val="TM3"/>
            <w:tabs>
              <w:tab w:val="right" w:leader="dot" w:pos="9062"/>
            </w:tabs>
            <w:rPr>
              <w:rFonts w:asciiTheme="minorHAnsi" w:hAnsiTheme="minorHAnsi"/>
              <w:noProof/>
            </w:rPr>
          </w:pPr>
          <w:hyperlink w:anchor="_Toc18000792" w:history="1">
            <w:r w:rsidR="006C2B90" w:rsidRPr="009558B3">
              <w:rPr>
                <w:rStyle w:val="Lienhypertexte"/>
                <w:noProof/>
              </w:rPr>
              <w:t>Le Livreur.</w:t>
            </w:r>
            <w:r w:rsidR="006C2B90">
              <w:rPr>
                <w:noProof/>
                <w:webHidden/>
              </w:rPr>
              <w:tab/>
            </w:r>
            <w:r w:rsidR="006C2B90">
              <w:rPr>
                <w:noProof/>
                <w:webHidden/>
              </w:rPr>
              <w:fldChar w:fldCharType="begin"/>
            </w:r>
            <w:r w:rsidR="006C2B90">
              <w:rPr>
                <w:noProof/>
                <w:webHidden/>
              </w:rPr>
              <w:instrText xml:space="preserve"> PAGEREF _Toc18000792 \h </w:instrText>
            </w:r>
            <w:r w:rsidR="006C2B90">
              <w:rPr>
                <w:noProof/>
                <w:webHidden/>
              </w:rPr>
            </w:r>
            <w:r w:rsidR="006C2B90">
              <w:rPr>
                <w:noProof/>
                <w:webHidden/>
              </w:rPr>
              <w:fldChar w:fldCharType="separate"/>
            </w:r>
            <w:r w:rsidR="002870E6">
              <w:rPr>
                <w:noProof/>
                <w:webHidden/>
              </w:rPr>
              <w:t>2</w:t>
            </w:r>
            <w:r w:rsidR="006C2B90">
              <w:rPr>
                <w:noProof/>
                <w:webHidden/>
              </w:rPr>
              <w:fldChar w:fldCharType="end"/>
            </w:r>
          </w:hyperlink>
        </w:p>
        <w:p w14:paraId="663BF294" w14:textId="0858D878" w:rsidR="006C2B90" w:rsidRDefault="00CE1F58">
          <w:pPr>
            <w:pStyle w:val="TM3"/>
            <w:tabs>
              <w:tab w:val="right" w:leader="dot" w:pos="9062"/>
            </w:tabs>
            <w:rPr>
              <w:rFonts w:asciiTheme="minorHAnsi" w:hAnsiTheme="minorHAnsi"/>
              <w:noProof/>
            </w:rPr>
          </w:pPr>
          <w:hyperlink w:anchor="_Toc18000793" w:history="1">
            <w:r w:rsidR="006C2B90" w:rsidRPr="009558B3">
              <w:rPr>
                <w:rStyle w:val="Lienhypertexte"/>
                <w:noProof/>
              </w:rPr>
              <w:t>L'Employé.</w:t>
            </w:r>
            <w:r w:rsidR="006C2B90">
              <w:rPr>
                <w:noProof/>
                <w:webHidden/>
              </w:rPr>
              <w:tab/>
            </w:r>
            <w:r w:rsidR="006C2B90">
              <w:rPr>
                <w:noProof/>
                <w:webHidden/>
              </w:rPr>
              <w:fldChar w:fldCharType="begin"/>
            </w:r>
            <w:r w:rsidR="006C2B90">
              <w:rPr>
                <w:noProof/>
                <w:webHidden/>
              </w:rPr>
              <w:instrText xml:space="preserve"> PAGEREF _Toc18000793 \h </w:instrText>
            </w:r>
            <w:r w:rsidR="006C2B90">
              <w:rPr>
                <w:noProof/>
                <w:webHidden/>
              </w:rPr>
            </w:r>
            <w:r w:rsidR="006C2B90">
              <w:rPr>
                <w:noProof/>
                <w:webHidden/>
              </w:rPr>
              <w:fldChar w:fldCharType="separate"/>
            </w:r>
            <w:r w:rsidR="002870E6">
              <w:rPr>
                <w:noProof/>
                <w:webHidden/>
              </w:rPr>
              <w:t>3</w:t>
            </w:r>
            <w:r w:rsidR="006C2B90">
              <w:rPr>
                <w:noProof/>
                <w:webHidden/>
              </w:rPr>
              <w:fldChar w:fldCharType="end"/>
            </w:r>
          </w:hyperlink>
        </w:p>
        <w:p w14:paraId="24D5FC65" w14:textId="533A2EC0" w:rsidR="006C2B90" w:rsidRDefault="00CE1F58">
          <w:pPr>
            <w:pStyle w:val="TM3"/>
            <w:tabs>
              <w:tab w:val="right" w:leader="dot" w:pos="9062"/>
            </w:tabs>
            <w:rPr>
              <w:rFonts w:asciiTheme="minorHAnsi" w:hAnsiTheme="minorHAnsi"/>
              <w:noProof/>
            </w:rPr>
          </w:pPr>
          <w:hyperlink w:anchor="_Toc18000794" w:history="1">
            <w:r w:rsidR="006C2B90" w:rsidRPr="009558B3">
              <w:rPr>
                <w:rStyle w:val="Lienhypertexte"/>
                <w:noProof/>
              </w:rPr>
              <w:t>Le responsable.</w:t>
            </w:r>
            <w:r w:rsidR="006C2B90">
              <w:rPr>
                <w:noProof/>
                <w:webHidden/>
              </w:rPr>
              <w:tab/>
            </w:r>
            <w:r w:rsidR="006C2B90">
              <w:rPr>
                <w:noProof/>
                <w:webHidden/>
              </w:rPr>
              <w:fldChar w:fldCharType="begin"/>
            </w:r>
            <w:r w:rsidR="006C2B90">
              <w:rPr>
                <w:noProof/>
                <w:webHidden/>
              </w:rPr>
              <w:instrText xml:space="preserve"> PAGEREF _Toc18000794 \h </w:instrText>
            </w:r>
            <w:r w:rsidR="006C2B90">
              <w:rPr>
                <w:noProof/>
                <w:webHidden/>
              </w:rPr>
            </w:r>
            <w:r w:rsidR="006C2B90">
              <w:rPr>
                <w:noProof/>
                <w:webHidden/>
              </w:rPr>
              <w:fldChar w:fldCharType="separate"/>
            </w:r>
            <w:r w:rsidR="002870E6">
              <w:rPr>
                <w:noProof/>
                <w:webHidden/>
              </w:rPr>
              <w:t>3</w:t>
            </w:r>
            <w:r w:rsidR="006C2B90">
              <w:rPr>
                <w:noProof/>
                <w:webHidden/>
              </w:rPr>
              <w:fldChar w:fldCharType="end"/>
            </w:r>
          </w:hyperlink>
        </w:p>
        <w:p w14:paraId="4040865C" w14:textId="45A5B1D9" w:rsidR="006C2B90" w:rsidRDefault="00CE1F58">
          <w:pPr>
            <w:pStyle w:val="TM3"/>
            <w:tabs>
              <w:tab w:val="right" w:leader="dot" w:pos="9062"/>
            </w:tabs>
            <w:rPr>
              <w:rFonts w:asciiTheme="minorHAnsi" w:hAnsiTheme="minorHAnsi"/>
              <w:noProof/>
            </w:rPr>
          </w:pPr>
          <w:hyperlink w:anchor="_Toc18000795" w:history="1">
            <w:r w:rsidR="006C2B90" w:rsidRPr="009558B3">
              <w:rPr>
                <w:rStyle w:val="Lienhypertexte"/>
                <w:noProof/>
              </w:rPr>
              <w:t>La Direction Franck &amp; Lola.</w:t>
            </w:r>
            <w:r w:rsidR="006C2B90">
              <w:rPr>
                <w:noProof/>
                <w:webHidden/>
              </w:rPr>
              <w:tab/>
            </w:r>
            <w:r w:rsidR="006C2B90">
              <w:rPr>
                <w:noProof/>
                <w:webHidden/>
              </w:rPr>
              <w:fldChar w:fldCharType="begin"/>
            </w:r>
            <w:r w:rsidR="006C2B90">
              <w:rPr>
                <w:noProof/>
                <w:webHidden/>
              </w:rPr>
              <w:instrText xml:space="preserve"> PAGEREF _Toc18000795 \h </w:instrText>
            </w:r>
            <w:r w:rsidR="006C2B90">
              <w:rPr>
                <w:noProof/>
                <w:webHidden/>
              </w:rPr>
            </w:r>
            <w:r w:rsidR="006C2B90">
              <w:rPr>
                <w:noProof/>
                <w:webHidden/>
              </w:rPr>
              <w:fldChar w:fldCharType="separate"/>
            </w:r>
            <w:r w:rsidR="002870E6">
              <w:rPr>
                <w:noProof/>
                <w:webHidden/>
              </w:rPr>
              <w:t>3</w:t>
            </w:r>
            <w:r w:rsidR="006C2B90">
              <w:rPr>
                <w:noProof/>
                <w:webHidden/>
              </w:rPr>
              <w:fldChar w:fldCharType="end"/>
            </w:r>
          </w:hyperlink>
        </w:p>
        <w:p w14:paraId="066F3ED5" w14:textId="4604D20E" w:rsidR="006C2B90" w:rsidRDefault="00CE1F58">
          <w:pPr>
            <w:pStyle w:val="TM2"/>
            <w:tabs>
              <w:tab w:val="right" w:leader="dot" w:pos="9062"/>
            </w:tabs>
            <w:rPr>
              <w:rFonts w:asciiTheme="minorHAnsi" w:hAnsiTheme="minorHAnsi"/>
              <w:noProof/>
            </w:rPr>
          </w:pPr>
          <w:hyperlink w:anchor="_Toc18000796" w:history="1">
            <w:r w:rsidR="006C2B90" w:rsidRPr="009558B3">
              <w:rPr>
                <w:rStyle w:val="Lienhypertexte"/>
                <w:noProof/>
              </w:rPr>
              <w:t>Les acteurs génériques.</w:t>
            </w:r>
            <w:r w:rsidR="006C2B90">
              <w:rPr>
                <w:noProof/>
                <w:webHidden/>
              </w:rPr>
              <w:tab/>
            </w:r>
            <w:r w:rsidR="006C2B90">
              <w:rPr>
                <w:noProof/>
                <w:webHidden/>
              </w:rPr>
              <w:fldChar w:fldCharType="begin"/>
            </w:r>
            <w:r w:rsidR="006C2B90">
              <w:rPr>
                <w:noProof/>
                <w:webHidden/>
              </w:rPr>
              <w:instrText xml:space="preserve"> PAGEREF _Toc18000796 \h </w:instrText>
            </w:r>
            <w:r w:rsidR="006C2B90">
              <w:rPr>
                <w:noProof/>
                <w:webHidden/>
              </w:rPr>
            </w:r>
            <w:r w:rsidR="006C2B90">
              <w:rPr>
                <w:noProof/>
                <w:webHidden/>
              </w:rPr>
              <w:fldChar w:fldCharType="separate"/>
            </w:r>
            <w:r w:rsidR="002870E6">
              <w:rPr>
                <w:noProof/>
                <w:webHidden/>
              </w:rPr>
              <w:t>3</w:t>
            </w:r>
            <w:r w:rsidR="006C2B90">
              <w:rPr>
                <w:noProof/>
                <w:webHidden/>
              </w:rPr>
              <w:fldChar w:fldCharType="end"/>
            </w:r>
          </w:hyperlink>
        </w:p>
        <w:p w14:paraId="74CA28D3" w14:textId="6045D73F" w:rsidR="006C2B90" w:rsidRDefault="00CE1F58">
          <w:pPr>
            <w:pStyle w:val="TM3"/>
            <w:tabs>
              <w:tab w:val="right" w:leader="dot" w:pos="9062"/>
            </w:tabs>
            <w:rPr>
              <w:rFonts w:asciiTheme="minorHAnsi" w:hAnsiTheme="minorHAnsi"/>
              <w:noProof/>
            </w:rPr>
          </w:pPr>
          <w:hyperlink w:anchor="_Toc18000797" w:history="1">
            <w:r w:rsidR="006C2B90" w:rsidRPr="009558B3">
              <w:rPr>
                <w:rStyle w:val="Lienhypertexte"/>
                <w:noProof/>
              </w:rPr>
              <w:t>L'Acheteur.</w:t>
            </w:r>
            <w:r w:rsidR="006C2B90">
              <w:rPr>
                <w:noProof/>
                <w:webHidden/>
              </w:rPr>
              <w:tab/>
            </w:r>
            <w:r w:rsidR="006C2B90">
              <w:rPr>
                <w:noProof/>
                <w:webHidden/>
              </w:rPr>
              <w:fldChar w:fldCharType="begin"/>
            </w:r>
            <w:r w:rsidR="006C2B90">
              <w:rPr>
                <w:noProof/>
                <w:webHidden/>
              </w:rPr>
              <w:instrText xml:space="preserve"> PAGEREF _Toc18000797 \h </w:instrText>
            </w:r>
            <w:r w:rsidR="006C2B90">
              <w:rPr>
                <w:noProof/>
                <w:webHidden/>
              </w:rPr>
            </w:r>
            <w:r w:rsidR="006C2B90">
              <w:rPr>
                <w:noProof/>
                <w:webHidden/>
              </w:rPr>
              <w:fldChar w:fldCharType="separate"/>
            </w:r>
            <w:r w:rsidR="002870E6">
              <w:rPr>
                <w:noProof/>
                <w:webHidden/>
              </w:rPr>
              <w:t>3</w:t>
            </w:r>
            <w:r w:rsidR="006C2B90">
              <w:rPr>
                <w:noProof/>
                <w:webHidden/>
              </w:rPr>
              <w:fldChar w:fldCharType="end"/>
            </w:r>
          </w:hyperlink>
        </w:p>
        <w:p w14:paraId="0A8D1061" w14:textId="53C81FF8" w:rsidR="006C2B90" w:rsidRDefault="00CE1F58">
          <w:pPr>
            <w:pStyle w:val="TM3"/>
            <w:tabs>
              <w:tab w:val="right" w:leader="dot" w:pos="9062"/>
            </w:tabs>
            <w:rPr>
              <w:rFonts w:asciiTheme="minorHAnsi" w:hAnsiTheme="minorHAnsi"/>
              <w:noProof/>
            </w:rPr>
          </w:pPr>
          <w:hyperlink w:anchor="_Toc18000798" w:history="1">
            <w:r w:rsidR="006C2B90" w:rsidRPr="009558B3">
              <w:rPr>
                <w:rStyle w:val="Lienhypertexte"/>
                <w:noProof/>
              </w:rPr>
              <w:t>Le Manager.</w:t>
            </w:r>
            <w:r w:rsidR="006C2B90">
              <w:rPr>
                <w:noProof/>
                <w:webHidden/>
              </w:rPr>
              <w:tab/>
            </w:r>
            <w:r w:rsidR="006C2B90">
              <w:rPr>
                <w:noProof/>
                <w:webHidden/>
              </w:rPr>
              <w:fldChar w:fldCharType="begin"/>
            </w:r>
            <w:r w:rsidR="006C2B90">
              <w:rPr>
                <w:noProof/>
                <w:webHidden/>
              </w:rPr>
              <w:instrText xml:space="preserve"> PAGEREF _Toc18000798 \h </w:instrText>
            </w:r>
            <w:r w:rsidR="006C2B90">
              <w:rPr>
                <w:noProof/>
                <w:webHidden/>
              </w:rPr>
            </w:r>
            <w:r w:rsidR="006C2B90">
              <w:rPr>
                <w:noProof/>
                <w:webHidden/>
              </w:rPr>
              <w:fldChar w:fldCharType="separate"/>
            </w:r>
            <w:r w:rsidR="002870E6">
              <w:rPr>
                <w:noProof/>
                <w:webHidden/>
              </w:rPr>
              <w:t>3</w:t>
            </w:r>
            <w:r w:rsidR="006C2B90">
              <w:rPr>
                <w:noProof/>
                <w:webHidden/>
              </w:rPr>
              <w:fldChar w:fldCharType="end"/>
            </w:r>
          </w:hyperlink>
        </w:p>
        <w:p w14:paraId="60BA181A" w14:textId="13D36DD7" w:rsidR="006C2B90" w:rsidRDefault="00CE1F58">
          <w:pPr>
            <w:pStyle w:val="TM2"/>
            <w:tabs>
              <w:tab w:val="right" w:leader="dot" w:pos="9062"/>
            </w:tabs>
            <w:rPr>
              <w:rFonts w:asciiTheme="minorHAnsi" w:hAnsiTheme="minorHAnsi"/>
              <w:noProof/>
            </w:rPr>
          </w:pPr>
          <w:hyperlink w:anchor="_Toc18000799" w:history="1">
            <w:r w:rsidR="006C2B90" w:rsidRPr="009558B3">
              <w:rPr>
                <w:rStyle w:val="Lienhypertexte"/>
                <w:noProof/>
              </w:rPr>
              <w:t>Les acteurs secondaires.</w:t>
            </w:r>
            <w:r w:rsidR="006C2B90">
              <w:rPr>
                <w:noProof/>
                <w:webHidden/>
              </w:rPr>
              <w:tab/>
            </w:r>
            <w:r w:rsidR="006C2B90">
              <w:rPr>
                <w:noProof/>
                <w:webHidden/>
              </w:rPr>
              <w:fldChar w:fldCharType="begin"/>
            </w:r>
            <w:r w:rsidR="006C2B90">
              <w:rPr>
                <w:noProof/>
                <w:webHidden/>
              </w:rPr>
              <w:instrText xml:space="preserve"> PAGEREF _Toc18000799 \h </w:instrText>
            </w:r>
            <w:r w:rsidR="006C2B90">
              <w:rPr>
                <w:noProof/>
                <w:webHidden/>
              </w:rPr>
            </w:r>
            <w:r w:rsidR="006C2B90">
              <w:rPr>
                <w:noProof/>
                <w:webHidden/>
              </w:rPr>
              <w:fldChar w:fldCharType="separate"/>
            </w:r>
            <w:r w:rsidR="002870E6">
              <w:rPr>
                <w:noProof/>
                <w:webHidden/>
              </w:rPr>
              <w:t>4</w:t>
            </w:r>
            <w:r w:rsidR="006C2B90">
              <w:rPr>
                <w:noProof/>
                <w:webHidden/>
              </w:rPr>
              <w:fldChar w:fldCharType="end"/>
            </w:r>
          </w:hyperlink>
        </w:p>
        <w:p w14:paraId="5E3B867E" w14:textId="21F54C9D" w:rsidR="006C2B90" w:rsidRDefault="00CE1F58">
          <w:pPr>
            <w:pStyle w:val="TM3"/>
            <w:tabs>
              <w:tab w:val="right" w:leader="dot" w:pos="9062"/>
            </w:tabs>
            <w:rPr>
              <w:rFonts w:asciiTheme="minorHAnsi" w:hAnsiTheme="minorHAnsi"/>
              <w:noProof/>
            </w:rPr>
          </w:pPr>
          <w:hyperlink w:anchor="_Toc18000800" w:history="1">
            <w:r w:rsidR="006C2B90" w:rsidRPr="009558B3">
              <w:rPr>
                <w:rStyle w:val="Lienhypertexte"/>
                <w:noProof/>
              </w:rPr>
              <w:t>La Banque.</w:t>
            </w:r>
            <w:r w:rsidR="006C2B90">
              <w:rPr>
                <w:noProof/>
                <w:webHidden/>
              </w:rPr>
              <w:tab/>
            </w:r>
            <w:r w:rsidR="006C2B90">
              <w:rPr>
                <w:noProof/>
                <w:webHidden/>
              </w:rPr>
              <w:fldChar w:fldCharType="begin"/>
            </w:r>
            <w:r w:rsidR="006C2B90">
              <w:rPr>
                <w:noProof/>
                <w:webHidden/>
              </w:rPr>
              <w:instrText xml:space="preserve"> PAGEREF _Toc18000800 \h </w:instrText>
            </w:r>
            <w:r w:rsidR="006C2B90">
              <w:rPr>
                <w:noProof/>
                <w:webHidden/>
              </w:rPr>
            </w:r>
            <w:r w:rsidR="006C2B90">
              <w:rPr>
                <w:noProof/>
                <w:webHidden/>
              </w:rPr>
              <w:fldChar w:fldCharType="separate"/>
            </w:r>
            <w:r w:rsidR="002870E6">
              <w:rPr>
                <w:noProof/>
                <w:webHidden/>
              </w:rPr>
              <w:t>4</w:t>
            </w:r>
            <w:r w:rsidR="006C2B90">
              <w:rPr>
                <w:noProof/>
                <w:webHidden/>
              </w:rPr>
              <w:fldChar w:fldCharType="end"/>
            </w:r>
          </w:hyperlink>
        </w:p>
        <w:p w14:paraId="2CA382F1" w14:textId="4EC82F31" w:rsidR="006C2B90" w:rsidRDefault="00CE1F58">
          <w:pPr>
            <w:pStyle w:val="TM3"/>
            <w:tabs>
              <w:tab w:val="right" w:leader="dot" w:pos="9062"/>
            </w:tabs>
            <w:rPr>
              <w:rFonts w:asciiTheme="minorHAnsi" w:hAnsiTheme="minorHAnsi"/>
              <w:noProof/>
            </w:rPr>
          </w:pPr>
          <w:hyperlink w:anchor="_Toc18000801" w:history="1">
            <w:r w:rsidR="006C2B90" w:rsidRPr="009558B3">
              <w:rPr>
                <w:rStyle w:val="Lienhypertexte"/>
                <w:noProof/>
              </w:rPr>
              <w:t>Le Fournisseur.</w:t>
            </w:r>
            <w:r w:rsidR="006C2B90">
              <w:rPr>
                <w:noProof/>
                <w:webHidden/>
              </w:rPr>
              <w:tab/>
            </w:r>
            <w:r w:rsidR="006C2B90">
              <w:rPr>
                <w:noProof/>
                <w:webHidden/>
              </w:rPr>
              <w:fldChar w:fldCharType="begin"/>
            </w:r>
            <w:r w:rsidR="006C2B90">
              <w:rPr>
                <w:noProof/>
                <w:webHidden/>
              </w:rPr>
              <w:instrText xml:space="preserve"> PAGEREF _Toc18000801 \h </w:instrText>
            </w:r>
            <w:r w:rsidR="006C2B90">
              <w:rPr>
                <w:noProof/>
                <w:webHidden/>
              </w:rPr>
            </w:r>
            <w:r w:rsidR="006C2B90">
              <w:rPr>
                <w:noProof/>
                <w:webHidden/>
              </w:rPr>
              <w:fldChar w:fldCharType="separate"/>
            </w:r>
            <w:r w:rsidR="002870E6">
              <w:rPr>
                <w:noProof/>
                <w:webHidden/>
              </w:rPr>
              <w:t>4</w:t>
            </w:r>
            <w:r w:rsidR="006C2B90">
              <w:rPr>
                <w:noProof/>
                <w:webHidden/>
              </w:rPr>
              <w:fldChar w:fldCharType="end"/>
            </w:r>
          </w:hyperlink>
        </w:p>
        <w:p w14:paraId="17E311FF" w14:textId="292DC768" w:rsidR="006C2B90" w:rsidRDefault="00CE1F58">
          <w:pPr>
            <w:pStyle w:val="TM2"/>
            <w:tabs>
              <w:tab w:val="right" w:leader="dot" w:pos="9062"/>
            </w:tabs>
            <w:rPr>
              <w:rFonts w:asciiTheme="minorHAnsi" w:hAnsiTheme="minorHAnsi"/>
              <w:noProof/>
            </w:rPr>
          </w:pPr>
          <w:hyperlink w:anchor="_Toc18000802" w:history="1">
            <w:r w:rsidR="006C2B90" w:rsidRPr="009558B3">
              <w:rPr>
                <w:rStyle w:val="Lienhypertexte"/>
                <w:noProof/>
              </w:rPr>
              <w:t>Les acteurs des user stories.</w:t>
            </w:r>
            <w:r w:rsidR="006C2B90">
              <w:rPr>
                <w:noProof/>
                <w:webHidden/>
              </w:rPr>
              <w:tab/>
            </w:r>
            <w:r w:rsidR="006C2B90">
              <w:rPr>
                <w:noProof/>
                <w:webHidden/>
              </w:rPr>
              <w:fldChar w:fldCharType="begin"/>
            </w:r>
            <w:r w:rsidR="006C2B90">
              <w:rPr>
                <w:noProof/>
                <w:webHidden/>
              </w:rPr>
              <w:instrText xml:space="preserve"> PAGEREF _Toc18000802 \h </w:instrText>
            </w:r>
            <w:r w:rsidR="006C2B90">
              <w:rPr>
                <w:noProof/>
                <w:webHidden/>
              </w:rPr>
            </w:r>
            <w:r w:rsidR="006C2B90">
              <w:rPr>
                <w:noProof/>
                <w:webHidden/>
              </w:rPr>
              <w:fldChar w:fldCharType="separate"/>
            </w:r>
            <w:r w:rsidR="002870E6">
              <w:rPr>
                <w:noProof/>
                <w:webHidden/>
              </w:rPr>
              <w:t>4</w:t>
            </w:r>
            <w:r w:rsidR="006C2B90">
              <w:rPr>
                <w:noProof/>
                <w:webHidden/>
              </w:rPr>
              <w:fldChar w:fldCharType="end"/>
            </w:r>
          </w:hyperlink>
        </w:p>
        <w:p w14:paraId="7D36312F" w14:textId="4200EEC9" w:rsidR="006C2B90" w:rsidRDefault="00CE1F58">
          <w:pPr>
            <w:pStyle w:val="TM2"/>
            <w:tabs>
              <w:tab w:val="right" w:leader="dot" w:pos="9062"/>
            </w:tabs>
            <w:rPr>
              <w:rFonts w:asciiTheme="minorHAnsi" w:hAnsiTheme="minorHAnsi"/>
              <w:noProof/>
            </w:rPr>
          </w:pPr>
          <w:hyperlink w:anchor="_Toc18000803" w:history="1">
            <w:r w:rsidR="006C2B90" w:rsidRPr="009558B3">
              <w:rPr>
                <w:rStyle w:val="Lienhypertexte"/>
                <w:noProof/>
              </w:rPr>
              <w:t>Diagramme de contexte.</w:t>
            </w:r>
            <w:r w:rsidR="006C2B90">
              <w:rPr>
                <w:noProof/>
                <w:webHidden/>
              </w:rPr>
              <w:tab/>
            </w:r>
            <w:r w:rsidR="006C2B90">
              <w:rPr>
                <w:noProof/>
                <w:webHidden/>
              </w:rPr>
              <w:fldChar w:fldCharType="begin"/>
            </w:r>
            <w:r w:rsidR="006C2B90">
              <w:rPr>
                <w:noProof/>
                <w:webHidden/>
              </w:rPr>
              <w:instrText xml:space="preserve"> PAGEREF _Toc18000803 \h </w:instrText>
            </w:r>
            <w:r w:rsidR="006C2B90">
              <w:rPr>
                <w:noProof/>
                <w:webHidden/>
              </w:rPr>
            </w:r>
            <w:r w:rsidR="006C2B90">
              <w:rPr>
                <w:noProof/>
                <w:webHidden/>
              </w:rPr>
              <w:fldChar w:fldCharType="separate"/>
            </w:r>
            <w:r w:rsidR="002870E6">
              <w:rPr>
                <w:noProof/>
                <w:webHidden/>
              </w:rPr>
              <w:t>5</w:t>
            </w:r>
            <w:r w:rsidR="006C2B90">
              <w:rPr>
                <w:noProof/>
                <w:webHidden/>
              </w:rPr>
              <w:fldChar w:fldCharType="end"/>
            </w:r>
          </w:hyperlink>
        </w:p>
        <w:p w14:paraId="2309D834" w14:textId="6ED701EB" w:rsidR="006C2B90" w:rsidRDefault="00CE1F58">
          <w:pPr>
            <w:pStyle w:val="TM1"/>
            <w:tabs>
              <w:tab w:val="right" w:leader="dot" w:pos="9062"/>
            </w:tabs>
            <w:rPr>
              <w:rFonts w:asciiTheme="minorHAnsi" w:hAnsiTheme="minorHAnsi"/>
              <w:noProof/>
            </w:rPr>
          </w:pPr>
          <w:hyperlink w:anchor="_Toc18000804" w:history="1">
            <w:r w:rsidR="006C2B90" w:rsidRPr="009558B3">
              <w:rPr>
                <w:rStyle w:val="Lienhypertexte"/>
                <w:noProof/>
              </w:rPr>
              <w:t>Décomposer le système en package.</w:t>
            </w:r>
            <w:r w:rsidR="006C2B90">
              <w:rPr>
                <w:noProof/>
                <w:webHidden/>
              </w:rPr>
              <w:tab/>
            </w:r>
            <w:r w:rsidR="006C2B90">
              <w:rPr>
                <w:noProof/>
                <w:webHidden/>
              </w:rPr>
              <w:fldChar w:fldCharType="begin"/>
            </w:r>
            <w:r w:rsidR="006C2B90">
              <w:rPr>
                <w:noProof/>
                <w:webHidden/>
              </w:rPr>
              <w:instrText xml:space="preserve"> PAGEREF _Toc18000804 \h </w:instrText>
            </w:r>
            <w:r w:rsidR="006C2B90">
              <w:rPr>
                <w:noProof/>
                <w:webHidden/>
              </w:rPr>
            </w:r>
            <w:r w:rsidR="006C2B90">
              <w:rPr>
                <w:noProof/>
                <w:webHidden/>
              </w:rPr>
              <w:fldChar w:fldCharType="separate"/>
            </w:r>
            <w:r w:rsidR="002870E6">
              <w:rPr>
                <w:noProof/>
                <w:webHidden/>
              </w:rPr>
              <w:t>6</w:t>
            </w:r>
            <w:r w:rsidR="006C2B90">
              <w:rPr>
                <w:noProof/>
                <w:webHidden/>
              </w:rPr>
              <w:fldChar w:fldCharType="end"/>
            </w:r>
          </w:hyperlink>
        </w:p>
        <w:p w14:paraId="4BB80DBE" w14:textId="24EAA253" w:rsidR="006C2B90" w:rsidRDefault="00CE1F58">
          <w:pPr>
            <w:pStyle w:val="TM2"/>
            <w:tabs>
              <w:tab w:val="right" w:leader="dot" w:pos="9062"/>
            </w:tabs>
            <w:rPr>
              <w:rFonts w:asciiTheme="minorHAnsi" w:hAnsiTheme="minorHAnsi"/>
              <w:noProof/>
            </w:rPr>
          </w:pPr>
          <w:hyperlink w:anchor="_Toc18000805" w:history="1">
            <w:r w:rsidR="006C2B90" w:rsidRPr="009558B3">
              <w:rPr>
                <w:rStyle w:val="Lienhypertexte"/>
                <w:noProof/>
              </w:rPr>
              <w:t>Le package Commandes.</w:t>
            </w:r>
            <w:r w:rsidR="006C2B90">
              <w:rPr>
                <w:noProof/>
                <w:webHidden/>
              </w:rPr>
              <w:tab/>
            </w:r>
            <w:r w:rsidR="006C2B90">
              <w:rPr>
                <w:noProof/>
                <w:webHidden/>
              </w:rPr>
              <w:fldChar w:fldCharType="begin"/>
            </w:r>
            <w:r w:rsidR="006C2B90">
              <w:rPr>
                <w:noProof/>
                <w:webHidden/>
              </w:rPr>
              <w:instrText xml:space="preserve"> PAGEREF _Toc18000805 \h </w:instrText>
            </w:r>
            <w:r w:rsidR="006C2B90">
              <w:rPr>
                <w:noProof/>
                <w:webHidden/>
              </w:rPr>
            </w:r>
            <w:r w:rsidR="006C2B90">
              <w:rPr>
                <w:noProof/>
                <w:webHidden/>
              </w:rPr>
              <w:fldChar w:fldCharType="separate"/>
            </w:r>
            <w:r w:rsidR="002870E6">
              <w:rPr>
                <w:noProof/>
                <w:webHidden/>
              </w:rPr>
              <w:t>6</w:t>
            </w:r>
            <w:r w:rsidR="006C2B90">
              <w:rPr>
                <w:noProof/>
                <w:webHidden/>
              </w:rPr>
              <w:fldChar w:fldCharType="end"/>
            </w:r>
          </w:hyperlink>
        </w:p>
        <w:p w14:paraId="6EF41D78" w14:textId="44FADC40" w:rsidR="006C2B90" w:rsidRDefault="00CE1F58">
          <w:pPr>
            <w:pStyle w:val="TM2"/>
            <w:tabs>
              <w:tab w:val="right" w:leader="dot" w:pos="9062"/>
            </w:tabs>
            <w:rPr>
              <w:rFonts w:asciiTheme="minorHAnsi" w:hAnsiTheme="minorHAnsi"/>
              <w:noProof/>
            </w:rPr>
          </w:pPr>
          <w:hyperlink w:anchor="_Toc18000806" w:history="1">
            <w:r w:rsidR="006C2B90" w:rsidRPr="009558B3">
              <w:rPr>
                <w:rStyle w:val="Lienhypertexte"/>
                <w:noProof/>
              </w:rPr>
              <w:t>Le package Stock.</w:t>
            </w:r>
            <w:r w:rsidR="006C2B90">
              <w:rPr>
                <w:noProof/>
                <w:webHidden/>
              </w:rPr>
              <w:tab/>
            </w:r>
            <w:r w:rsidR="006C2B90">
              <w:rPr>
                <w:noProof/>
                <w:webHidden/>
              </w:rPr>
              <w:fldChar w:fldCharType="begin"/>
            </w:r>
            <w:r w:rsidR="006C2B90">
              <w:rPr>
                <w:noProof/>
                <w:webHidden/>
              </w:rPr>
              <w:instrText xml:space="preserve"> PAGEREF _Toc18000806 \h </w:instrText>
            </w:r>
            <w:r w:rsidR="006C2B90">
              <w:rPr>
                <w:noProof/>
                <w:webHidden/>
              </w:rPr>
            </w:r>
            <w:r w:rsidR="006C2B90">
              <w:rPr>
                <w:noProof/>
                <w:webHidden/>
              </w:rPr>
              <w:fldChar w:fldCharType="separate"/>
            </w:r>
            <w:r w:rsidR="002870E6">
              <w:rPr>
                <w:noProof/>
                <w:webHidden/>
              </w:rPr>
              <w:t>6</w:t>
            </w:r>
            <w:r w:rsidR="006C2B90">
              <w:rPr>
                <w:noProof/>
                <w:webHidden/>
              </w:rPr>
              <w:fldChar w:fldCharType="end"/>
            </w:r>
          </w:hyperlink>
        </w:p>
        <w:p w14:paraId="261B7091" w14:textId="4A2ED835" w:rsidR="006C2B90" w:rsidRDefault="00CE1F58">
          <w:pPr>
            <w:pStyle w:val="TM2"/>
            <w:tabs>
              <w:tab w:val="right" w:leader="dot" w:pos="9062"/>
            </w:tabs>
            <w:rPr>
              <w:rFonts w:asciiTheme="minorHAnsi" w:hAnsiTheme="minorHAnsi"/>
              <w:noProof/>
            </w:rPr>
          </w:pPr>
          <w:hyperlink w:anchor="_Toc18000807" w:history="1">
            <w:r w:rsidR="006C2B90" w:rsidRPr="009558B3">
              <w:rPr>
                <w:rStyle w:val="Lienhypertexte"/>
                <w:noProof/>
              </w:rPr>
              <w:t>Le package Gestion.</w:t>
            </w:r>
            <w:r w:rsidR="006C2B90">
              <w:rPr>
                <w:noProof/>
                <w:webHidden/>
              </w:rPr>
              <w:tab/>
            </w:r>
            <w:r w:rsidR="006C2B90">
              <w:rPr>
                <w:noProof/>
                <w:webHidden/>
              </w:rPr>
              <w:fldChar w:fldCharType="begin"/>
            </w:r>
            <w:r w:rsidR="006C2B90">
              <w:rPr>
                <w:noProof/>
                <w:webHidden/>
              </w:rPr>
              <w:instrText xml:space="preserve"> PAGEREF _Toc18000807 \h </w:instrText>
            </w:r>
            <w:r w:rsidR="006C2B90">
              <w:rPr>
                <w:noProof/>
                <w:webHidden/>
              </w:rPr>
            </w:r>
            <w:r w:rsidR="006C2B90">
              <w:rPr>
                <w:noProof/>
                <w:webHidden/>
              </w:rPr>
              <w:fldChar w:fldCharType="separate"/>
            </w:r>
            <w:r w:rsidR="002870E6">
              <w:rPr>
                <w:noProof/>
                <w:webHidden/>
              </w:rPr>
              <w:t>6</w:t>
            </w:r>
            <w:r w:rsidR="006C2B90">
              <w:rPr>
                <w:noProof/>
                <w:webHidden/>
              </w:rPr>
              <w:fldChar w:fldCharType="end"/>
            </w:r>
          </w:hyperlink>
        </w:p>
        <w:p w14:paraId="05BA3AC7" w14:textId="023C75B3" w:rsidR="006C2B90" w:rsidRDefault="00CE1F58">
          <w:pPr>
            <w:pStyle w:val="TM2"/>
            <w:tabs>
              <w:tab w:val="right" w:leader="dot" w:pos="9062"/>
            </w:tabs>
            <w:rPr>
              <w:rFonts w:asciiTheme="minorHAnsi" w:hAnsiTheme="minorHAnsi"/>
              <w:noProof/>
            </w:rPr>
          </w:pPr>
          <w:hyperlink w:anchor="_Toc18000808" w:history="1">
            <w:r w:rsidR="006C2B90" w:rsidRPr="009558B3">
              <w:rPr>
                <w:rStyle w:val="Lienhypertexte"/>
                <w:noProof/>
              </w:rPr>
              <w:t>Le package Authentification.</w:t>
            </w:r>
            <w:r w:rsidR="006C2B90">
              <w:rPr>
                <w:noProof/>
                <w:webHidden/>
              </w:rPr>
              <w:tab/>
            </w:r>
            <w:r w:rsidR="006C2B90">
              <w:rPr>
                <w:noProof/>
                <w:webHidden/>
              </w:rPr>
              <w:fldChar w:fldCharType="begin"/>
            </w:r>
            <w:r w:rsidR="006C2B90">
              <w:rPr>
                <w:noProof/>
                <w:webHidden/>
              </w:rPr>
              <w:instrText xml:space="preserve"> PAGEREF _Toc18000808 \h </w:instrText>
            </w:r>
            <w:r w:rsidR="006C2B90">
              <w:rPr>
                <w:noProof/>
                <w:webHidden/>
              </w:rPr>
            </w:r>
            <w:r w:rsidR="006C2B90">
              <w:rPr>
                <w:noProof/>
                <w:webHidden/>
              </w:rPr>
              <w:fldChar w:fldCharType="separate"/>
            </w:r>
            <w:r w:rsidR="002870E6">
              <w:rPr>
                <w:noProof/>
                <w:webHidden/>
              </w:rPr>
              <w:t>7</w:t>
            </w:r>
            <w:r w:rsidR="006C2B90">
              <w:rPr>
                <w:noProof/>
                <w:webHidden/>
              </w:rPr>
              <w:fldChar w:fldCharType="end"/>
            </w:r>
          </w:hyperlink>
        </w:p>
        <w:p w14:paraId="546D9E70" w14:textId="0461323D" w:rsidR="006C2B90" w:rsidRDefault="00CE1F58">
          <w:pPr>
            <w:pStyle w:val="TM2"/>
            <w:tabs>
              <w:tab w:val="right" w:leader="dot" w:pos="9062"/>
            </w:tabs>
            <w:rPr>
              <w:rFonts w:asciiTheme="minorHAnsi" w:hAnsiTheme="minorHAnsi"/>
              <w:noProof/>
            </w:rPr>
          </w:pPr>
          <w:hyperlink w:anchor="_Toc18000809" w:history="1">
            <w:r w:rsidR="006C2B90" w:rsidRPr="009558B3">
              <w:rPr>
                <w:rStyle w:val="Lienhypertexte"/>
                <w:noProof/>
              </w:rPr>
              <w:t>Le package Client.</w:t>
            </w:r>
            <w:r w:rsidR="006C2B90">
              <w:rPr>
                <w:noProof/>
                <w:webHidden/>
              </w:rPr>
              <w:tab/>
            </w:r>
            <w:r w:rsidR="006C2B90">
              <w:rPr>
                <w:noProof/>
                <w:webHidden/>
              </w:rPr>
              <w:fldChar w:fldCharType="begin"/>
            </w:r>
            <w:r w:rsidR="006C2B90">
              <w:rPr>
                <w:noProof/>
                <w:webHidden/>
              </w:rPr>
              <w:instrText xml:space="preserve"> PAGEREF _Toc18000809 \h </w:instrText>
            </w:r>
            <w:r w:rsidR="006C2B90">
              <w:rPr>
                <w:noProof/>
                <w:webHidden/>
              </w:rPr>
            </w:r>
            <w:r w:rsidR="006C2B90">
              <w:rPr>
                <w:noProof/>
                <w:webHidden/>
              </w:rPr>
              <w:fldChar w:fldCharType="separate"/>
            </w:r>
            <w:r w:rsidR="002870E6">
              <w:rPr>
                <w:noProof/>
                <w:webHidden/>
              </w:rPr>
              <w:t>7</w:t>
            </w:r>
            <w:r w:rsidR="006C2B90">
              <w:rPr>
                <w:noProof/>
                <w:webHidden/>
              </w:rPr>
              <w:fldChar w:fldCharType="end"/>
            </w:r>
          </w:hyperlink>
        </w:p>
        <w:p w14:paraId="0C6406BB" w14:textId="2DF9B5C1" w:rsidR="006C2B90" w:rsidRDefault="00CE1F58">
          <w:pPr>
            <w:pStyle w:val="TM2"/>
            <w:tabs>
              <w:tab w:val="right" w:leader="dot" w:pos="9062"/>
            </w:tabs>
            <w:rPr>
              <w:rFonts w:asciiTheme="minorHAnsi" w:hAnsiTheme="minorHAnsi"/>
              <w:noProof/>
            </w:rPr>
          </w:pPr>
          <w:hyperlink w:anchor="_Toc18000810" w:history="1">
            <w:r w:rsidR="006C2B90" w:rsidRPr="009558B3">
              <w:rPr>
                <w:rStyle w:val="Lienhypertexte"/>
                <w:noProof/>
              </w:rPr>
              <w:t>Diagramme de Packages.</w:t>
            </w:r>
            <w:r w:rsidR="006C2B90">
              <w:rPr>
                <w:noProof/>
                <w:webHidden/>
              </w:rPr>
              <w:tab/>
            </w:r>
            <w:r w:rsidR="006C2B90">
              <w:rPr>
                <w:noProof/>
                <w:webHidden/>
              </w:rPr>
              <w:fldChar w:fldCharType="begin"/>
            </w:r>
            <w:r w:rsidR="006C2B90">
              <w:rPr>
                <w:noProof/>
                <w:webHidden/>
              </w:rPr>
              <w:instrText xml:space="preserve"> PAGEREF _Toc18000810 \h </w:instrText>
            </w:r>
            <w:r w:rsidR="006C2B90">
              <w:rPr>
                <w:noProof/>
                <w:webHidden/>
              </w:rPr>
            </w:r>
            <w:r w:rsidR="006C2B90">
              <w:rPr>
                <w:noProof/>
                <w:webHidden/>
              </w:rPr>
              <w:fldChar w:fldCharType="separate"/>
            </w:r>
            <w:r w:rsidR="002870E6">
              <w:rPr>
                <w:noProof/>
                <w:webHidden/>
              </w:rPr>
              <w:t>8</w:t>
            </w:r>
            <w:r w:rsidR="006C2B90">
              <w:rPr>
                <w:noProof/>
                <w:webHidden/>
              </w:rPr>
              <w:fldChar w:fldCharType="end"/>
            </w:r>
          </w:hyperlink>
        </w:p>
        <w:p w14:paraId="7462F7D1" w14:textId="2843F33B" w:rsidR="006C2B90" w:rsidRDefault="00CE1F58">
          <w:pPr>
            <w:pStyle w:val="TM2"/>
            <w:tabs>
              <w:tab w:val="right" w:leader="dot" w:pos="9062"/>
            </w:tabs>
            <w:rPr>
              <w:rFonts w:asciiTheme="minorHAnsi" w:hAnsiTheme="minorHAnsi"/>
              <w:noProof/>
            </w:rPr>
          </w:pPr>
          <w:hyperlink w:anchor="_Toc18000811" w:history="1">
            <w:r w:rsidR="006C2B90" w:rsidRPr="009558B3">
              <w:rPr>
                <w:rStyle w:val="Lienhypertexte"/>
                <w:noProof/>
              </w:rPr>
              <w:t>Les cas d'utilisation.</w:t>
            </w:r>
            <w:r w:rsidR="006C2B90">
              <w:rPr>
                <w:noProof/>
                <w:webHidden/>
              </w:rPr>
              <w:tab/>
            </w:r>
            <w:r w:rsidR="006C2B90">
              <w:rPr>
                <w:noProof/>
                <w:webHidden/>
              </w:rPr>
              <w:fldChar w:fldCharType="begin"/>
            </w:r>
            <w:r w:rsidR="006C2B90">
              <w:rPr>
                <w:noProof/>
                <w:webHidden/>
              </w:rPr>
              <w:instrText xml:space="preserve"> PAGEREF _Toc18000811 \h </w:instrText>
            </w:r>
            <w:r w:rsidR="006C2B90">
              <w:rPr>
                <w:noProof/>
                <w:webHidden/>
              </w:rPr>
            </w:r>
            <w:r w:rsidR="006C2B90">
              <w:rPr>
                <w:noProof/>
                <w:webHidden/>
              </w:rPr>
              <w:fldChar w:fldCharType="separate"/>
            </w:r>
            <w:r w:rsidR="002870E6">
              <w:rPr>
                <w:noProof/>
                <w:webHidden/>
              </w:rPr>
              <w:t>9</w:t>
            </w:r>
            <w:r w:rsidR="006C2B90">
              <w:rPr>
                <w:noProof/>
                <w:webHidden/>
              </w:rPr>
              <w:fldChar w:fldCharType="end"/>
            </w:r>
          </w:hyperlink>
        </w:p>
        <w:p w14:paraId="13C9FC7F" w14:textId="3EF3E79F" w:rsidR="006C2B90" w:rsidRDefault="00CE1F58">
          <w:pPr>
            <w:pStyle w:val="TM3"/>
            <w:tabs>
              <w:tab w:val="right" w:leader="dot" w:pos="9062"/>
            </w:tabs>
            <w:rPr>
              <w:rFonts w:asciiTheme="minorHAnsi" w:hAnsiTheme="minorHAnsi"/>
              <w:noProof/>
            </w:rPr>
          </w:pPr>
          <w:hyperlink w:anchor="_Toc18000812" w:history="1">
            <w:r w:rsidR="006C2B90" w:rsidRPr="009558B3">
              <w:rPr>
                <w:rStyle w:val="Lienhypertexte"/>
                <w:noProof/>
              </w:rPr>
              <w:t>Package Authentification.</w:t>
            </w:r>
            <w:r w:rsidR="006C2B90">
              <w:rPr>
                <w:noProof/>
                <w:webHidden/>
              </w:rPr>
              <w:tab/>
            </w:r>
            <w:r w:rsidR="006C2B90">
              <w:rPr>
                <w:noProof/>
                <w:webHidden/>
              </w:rPr>
              <w:fldChar w:fldCharType="begin"/>
            </w:r>
            <w:r w:rsidR="006C2B90">
              <w:rPr>
                <w:noProof/>
                <w:webHidden/>
              </w:rPr>
              <w:instrText xml:space="preserve"> PAGEREF _Toc18000812 \h </w:instrText>
            </w:r>
            <w:r w:rsidR="006C2B90">
              <w:rPr>
                <w:noProof/>
                <w:webHidden/>
              </w:rPr>
            </w:r>
            <w:r w:rsidR="006C2B90">
              <w:rPr>
                <w:noProof/>
                <w:webHidden/>
              </w:rPr>
              <w:fldChar w:fldCharType="separate"/>
            </w:r>
            <w:r w:rsidR="002870E6">
              <w:rPr>
                <w:noProof/>
                <w:webHidden/>
              </w:rPr>
              <w:t>9</w:t>
            </w:r>
            <w:r w:rsidR="006C2B90">
              <w:rPr>
                <w:noProof/>
                <w:webHidden/>
              </w:rPr>
              <w:fldChar w:fldCharType="end"/>
            </w:r>
          </w:hyperlink>
        </w:p>
        <w:p w14:paraId="46E85972" w14:textId="3DD78428" w:rsidR="006C2B90" w:rsidRDefault="00CE1F58">
          <w:pPr>
            <w:pStyle w:val="TM3"/>
            <w:tabs>
              <w:tab w:val="right" w:leader="dot" w:pos="9062"/>
            </w:tabs>
            <w:rPr>
              <w:rFonts w:asciiTheme="minorHAnsi" w:hAnsiTheme="minorHAnsi"/>
              <w:noProof/>
            </w:rPr>
          </w:pPr>
          <w:hyperlink w:anchor="_Toc18000813" w:history="1">
            <w:r w:rsidR="006C2B90" w:rsidRPr="009558B3">
              <w:rPr>
                <w:rStyle w:val="Lienhypertexte"/>
                <w:noProof/>
              </w:rPr>
              <w:t>Package Client.</w:t>
            </w:r>
            <w:r w:rsidR="006C2B90">
              <w:rPr>
                <w:noProof/>
                <w:webHidden/>
              </w:rPr>
              <w:tab/>
            </w:r>
            <w:r w:rsidR="006C2B90">
              <w:rPr>
                <w:noProof/>
                <w:webHidden/>
              </w:rPr>
              <w:fldChar w:fldCharType="begin"/>
            </w:r>
            <w:r w:rsidR="006C2B90">
              <w:rPr>
                <w:noProof/>
                <w:webHidden/>
              </w:rPr>
              <w:instrText xml:space="preserve"> PAGEREF _Toc18000813 \h </w:instrText>
            </w:r>
            <w:r w:rsidR="006C2B90">
              <w:rPr>
                <w:noProof/>
                <w:webHidden/>
              </w:rPr>
            </w:r>
            <w:r w:rsidR="006C2B90">
              <w:rPr>
                <w:noProof/>
                <w:webHidden/>
              </w:rPr>
              <w:fldChar w:fldCharType="separate"/>
            </w:r>
            <w:r w:rsidR="002870E6">
              <w:rPr>
                <w:noProof/>
                <w:webHidden/>
              </w:rPr>
              <w:t>10</w:t>
            </w:r>
            <w:r w:rsidR="006C2B90">
              <w:rPr>
                <w:noProof/>
                <w:webHidden/>
              </w:rPr>
              <w:fldChar w:fldCharType="end"/>
            </w:r>
          </w:hyperlink>
        </w:p>
        <w:p w14:paraId="5ABC44ED" w14:textId="63AE2A2F" w:rsidR="006C2B90" w:rsidRDefault="00CE1F58">
          <w:pPr>
            <w:pStyle w:val="TM3"/>
            <w:tabs>
              <w:tab w:val="right" w:leader="dot" w:pos="9062"/>
            </w:tabs>
            <w:rPr>
              <w:rFonts w:asciiTheme="minorHAnsi" w:hAnsiTheme="minorHAnsi"/>
              <w:noProof/>
            </w:rPr>
          </w:pPr>
          <w:hyperlink w:anchor="_Toc18000814" w:history="1">
            <w:r w:rsidR="006C2B90" w:rsidRPr="009558B3">
              <w:rPr>
                <w:rStyle w:val="Lienhypertexte"/>
                <w:noProof/>
              </w:rPr>
              <w:t>Package Commandes.</w:t>
            </w:r>
            <w:r w:rsidR="006C2B90">
              <w:rPr>
                <w:noProof/>
                <w:webHidden/>
              </w:rPr>
              <w:tab/>
            </w:r>
            <w:r w:rsidR="006C2B90">
              <w:rPr>
                <w:noProof/>
                <w:webHidden/>
              </w:rPr>
              <w:fldChar w:fldCharType="begin"/>
            </w:r>
            <w:r w:rsidR="006C2B90">
              <w:rPr>
                <w:noProof/>
                <w:webHidden/>
              </w:rPr>
              <w:instrText xml:space="preserve"> PAGEREF _Toc18000814 \h </w:instrText>
            </w:r>
            <w:r w:rsidR="006C2B90">
              <w:rPr>
                <w:noProof/>
                <w:webHidden/>
              </w:rPr>
            </w:r>
            <w:r w:rsidR="006C2B90">
              <w:rPr>
                <w:noProof/>
                <w:webHidden/>
              </w:rPr>
              <w:fldChar w:fldCharType="separate"/>
            </w:r>
            <w:r w:rsidR="002870E6">
              <w:rPr>
                <w:noProof/>
                <w:webHidden/>
              </w:rPr>
              <w:t>11</w:t>
            </w:r>
            <w:r w:rsidR="006C2B90">
              <w:rPr>
                <w:noProof/>
                <w:webHidden/>
              </w:rPr>
              <w:fldChar w:fldCharType="end"/>
            </w:r>
          </w:hyperlink>
        </w:p>
        <w:p w14:paraId="03AD2220" w14:textId="13F17175" w:rsidR="006C2B90" w:rsidRDefault="00CE1F58">
          <w:pPr>
            <w:pStyle w:val="TM3"/>
            <w:tabs>
              <w:tab w:val="right" w:leader="dot" w:pos="9062"/>
            </w:tabs>
            <w:rPr>
              <w:rFonts w:asciiTheme="minorHAnsi" w:hAnsiTheme="minorHAnsi"/>
              <w:noProof/>
            </w:rPr>
          </w:pPr>
          <w:hyperlink w:anchor="_Toc18000815" w:history="1">
            <w:r w:rsidR="006C2B90" w:rsidRPr="009558B3">
              <w:rPr>
                <w:rStyle w:val="Lienhypertexte"/>
                <w:noProof/>
              </w:rPr>
              <w:t>Package Stock.</w:t>
            </w:r>
            <w:r w:rsidR="006C2B90">
              <w:rPr>
                <w:noProof/>
                <w:webHidden/>
              </w:rPr>
              <w:tab/>
            </w:r>
            <w:r w:rsidR="006C2B90">
              <w:rPr>
                <w:noProof/>
                <w:webHidden/>
              </w:rPr>
              <w:fldChar w:fldCharType="begin"/>
            </w:r>
            <w:r w:rsidR="006C2B90">
              <w:rPr>
                <w:noProof/>
                <w:webHidden/>
              </w:rPr>
              <w:instrText xml:space="preserve"> PAGEREF _Toc18000815 \h </w:instrText>
            </w:r>
            <w:r w:rsidR="006C2B90">
              <w:rPr>
                <w:noProof/>
                <w:webHidden/>
              </w:rPr>
            </w:r>
            <w:r w:rsidR="006C2B90">
              <w:rPr>
                <w:noProof/>
                <w:webHidden/>
              </w:rPr>
              <w:fldChar w:fldCharType="separate"/>
            </w:r>
            <w:r w:rsidR="002870E6">
              <w:rPr>
                <w:noProof/>
                <w:webHidden/>
              </w:rPr>
              <w:t>13</w:t>
            </w:r>
            <w:r w:rsidR="006C2B90">
              <w:rPr>
                <w:noProof/>
                <w:webHidden/>
              </w:rPr>
              <w:fldChar w:fldCharType="end"/>
            </w:r>
          </w:hyperlink>
        </w:p>
        <w:p w14:paraId="2402D9ED" w14:textId="2D91ECF5" w:rsidR="006C2B90" w:rsidRDefault="00CE1F58">
          <w:pPr>
            <w:pStyle w:val="TM3"/>
            <w:tabs>
              <w:tab w:val="right" w:leader="dot" w:pos="9062"/>
            </w:tabs>
            <w:rPr>
              <w:rFonts w:asciiTheme="minorHAnsi" w:hAnsiTheme="minorHAnsi"/>
              <w:noProof/>
            </w:rPr>
          </w:pPr>
          <w:hyperlink w:anchor="_Toc18000816" w:history="1">
            <w:r w:rsidR="006C2B90" w:rsidRPr="009558B3">
              <w:rPr>
                <w:rStyle w:val="Lienhypertexte"/>
                <w:noProof/>
              </w:rPr>
              <w:t>Package Gestion.</w:t>
            </w:r>
            <w:r w:rsidR="006C2B90">
              <w:rPr>
                <w:noProof/>
                <w:webHidden/>
              </w:rPr>
              <w:tab/>
            </w:r>
            <w:r w:rsidR="006C2B90">
              <w:rPr>
                <w:noProof/>
                <w:webHidden/>
              </w:rPr>
              <w:fldChar w:fldCharType="begin"/>
            </w:r>
            <w:r w:rsidR="006C2B90">
              <w:rPr>
                <w:noProof/>
                <w:webHidden/>
              </w:rPr>
              <w:instrText xml:space="preserve"> PAGEREF _Toc18000816 \h </w:instrText>
            </w:r>
            <w:r w:rsidR="006C2B90">
              <w:rPr>
                <w:noProof/>
                <w:webHidden/>
              </w:rPr>
            </w:r>
            <w:r w:rsidR="006C2B90">
              <w:rPr>
                <w:noProof/>
                <w:webHidden/>
              </w:rPr>
              <w:fldChar w:fldCharType="separate"/>
            </w:r>
            <w:r w:rsidR="002870E6">
              <w:rPr>
                <w:noProof/>
                <w:webHidden/>
              </w:rPr>
              <w:t>14</w:t>
            </w:r>
            <w:r w:rsidR="006C2B90">
              <w:rPr>
                <w:noProof/>
                <w:webHidden/>
              </w:rPr>
              <w:fldChar w:fldCharType="end"/>
            </w:r>
          </w:hyperlink>
        </w:p>
        <w:p w14:paraId="1C6F2AB2" w14:textId="69AB4232" w:rsidR="006C2B90" w:rsidRDefault="00CE1F58">
          <w:pPr>
            <w:pStyle w:val="TM1"/>
            <w:tabs>
              <w:tab w:val="right" w:leader="dot" w:pos="9062"/>
            </w:tabs>
            <w:rPr>
              <w:rFonts w:asciiTheme="minorHAnsi" w:hAnsiTheme="minorHAnsi"/>
              <w:noProof/>
            </w:rPr>
          </w:pPr>
          <w:hyperlink w:anchor="_Toc18000817" w:history="1">
            <w:r w:rsidR="006C2B90" w:rsidRPr="009558B3">
              <w:rPr>
                <w:rStyle w:val="Lienhypertexte"/>
                <w:noProof/>
              </w:rPr>
              <w:t>Détails des cas d'utilisation du package Commande.</w:t>
            </w:r>
            <w:r w:rsidR="006C2B90">
              <w:rPr>
                <w:noProof/>
                <w:webHidden/>
              </w:rPr>
              <w:tab/>
            </w:r>
            <w:r w:rsidR="006C2B90">
              <w:rPr>
                <w:noProof/>
                <w:webHidden/>
              </w:rPr>
              <w:fldChar w:fldCharType="begin"/>
            </w:r>
            <w:r w:rsidR="006C2B90">
              <w:rPr>
                <w:noProof/>
                <w:webHidden/>
              </w:rPr>
              <w:instrText xml:space="preserve"> PAGEREF _Toc18000817 \h </w:instrText>
            </w:r>
            <w:r w:rsidR="006C2B90">
              <w:rPr>
                <w:noProof/>
                <w:webHidden/>
              </w:rPr>
            </w:r>
            <w:r w:rsidR="006C2B90">
              <w:rPr>
                <w:noProof/>
                <w:webHidden/>
              </w:rPr>
              <w:fldChar w:fldCharType="separate"/>
            </w:r>
            <w:r w:rsidR="002870E6">
              <w:rPr>
                <w:noProof/>
                <w:webHidden/>
              </w:rPr>
              <w:t>15</w:t>
            </w:r>
            <w:r w:rsidR="006C2B90">
              <w:rPr>
                <w:noProof/>
                <w:webHidden/>
              </w:rPr>
              <w:fldChar w:fldCharType="end"/>
            </w:r>
          </w:hyperlink>
        </w:p>
        <w:p w14:paraId="6FC5C115" w14:textId="20D08711" w:rsidR="006C2B90" w:rsidRDefault="00CE1F58">
          <w:pPr>
            <w:pStyle w:val="TM2"/>
            <w:tabs>
              <w:tab w:val="right" w:leader="dot" w:pos="9062"/>
            </w:tabs>
            <w:rPr>
              <w:rFonts w:asciiTheme="minorHAnsi" w:hAnsiTheme="minorHAnsi"/>
              <w:noProof/>
            </w:rPr>
          </w:pPr>
          <w:hyperlink w:anchor="_Toc18000818" w:history="1">
            <w:r w:rsidR="006C2B90" w:rsidRPr="009558B3">
              <w:rPr>
                <w:rStyle w:val="Lienhypertexte"/>
                <w:noProof/>
              </w:rPr>
              <w:t>Cas d'utilisation &lt;&lt;Afficher les produits&gt;&gt;</w:t>
            </w:r>
            <w:r w:rsidR="006C2B90">
              <w:rPr>
                <w:noProof/>
                <w:webHidden/>
              </w:rPr>
              <w:tab/>
            </w:r>
            <w:r w:rsidR="006C2B90">
              <w:rPr>
                <w:noProof/>
                <w:webHidden/>
              </w:rPr>
              <w:fldChar w:fldCharType="begin"/>
            </w:r>
            <w:r w:rsidR="006C2B90">
              <w:rPr>
                <w:noProof/>
                <w:webHidden/>
              </w:rPr>
              <w:instrText xml:space="preserve"> PAGEREF _Toc18000818 \h </w:instrText>
            </w:r>
            <w:r w:rsidR="006C2B90">
              <w:rPr>
                <w:noProof/>
                <w:webHidden/>
              </w:rPr>
            </w:r>
            <w:r w:rsidR="006C2B90">
              <w:rPr>
                <w:noProof/>
                <w:webHidden/>
              </w:rPr>
              <w:fldChar w:fldCharType="separate"/>
            </w:r>
            <w:r w:rsidR="002870E6">
              <w:rPr>
                <w:noProof/>
                <w:webHidden/>
              </w:rPr>
              <w:t>15</w:t>
            </w:r>
            <w:r w:rsidR="006C2B90">
              <w:rPr>
                <w:noProof/>
                <w:webHidden/>
              </w:rPr>
              <w:fldChar w:fldCharType="end"/>
            </w:r>
          </w:hyperlink>
        </w:p>
        <w:p w14:paraId="108D3B57" w14:textId="23747A15" w:rsidR="006C2B90" w:rsidRDefault="00CE1F58">
          <w:pPr>
            <w:pStyle w:val="TM3"/>
            <w:tabs>
              <w:tab w:val="right" w:leader="dot" w:pos="9062"/>
            </w:tabs>
            <w:rPr>
              <w:rFonts w:asciiTheme="minorHAnsi" w:hAnsiTheme="minorHAnsi"/>
              <w:noProof/>
            </w:rPr>
          </w:pPr>
          <w:hyperlink w:anchor="_Toc18000819" w:history="1">
            <w:r w:rsidR="006C2B90" w:rsidRPr="009558B3">
              <w:rPr>
                <w:rStyle w:val="Lienhypertexte"/>
                <w:noProof/>
              </w:rPr>
              <w:t>Identification</w:t>
            </w:r>
            <w:r w:rsidR="006C2B90">
              <w:rPr>
                <w:noProof/>
                <w:webHidden/>
              </w:rPr>
              <w:tab/>
            </w:r>
            <w:r w:rsidR="006C2B90">
              <w:rPr>
                <w:noProof/>
                <w:webHidden/>
              </w:rPr>
              <w:fldChar w:fldCharType="begin"/>
            </w:r>
            <w:r w:rsidR="006C2B90">
              <w:rPr>
                <w:noProof/>
                <w:webHidden/>
              </w:rPr>
              <w:instrText xml:space="preserve"> PAGEREF _Toc18000819 \h </w:instrText>
            </w:r>
            <w:r w:rsidR="006C2B90">
              <w:rPr>
                <w:noProof/>
                <w:webHidden/>
              </w:rPr>
            </w:r>
            <w:r w:rsidR="006C2B90">
              <w:rPr>
                <w:noProof/>
                <w:webHidden/>
              </w:rPr>
              <w:fldChar w:fldCharType="separate"/>
            </w:r>
            <w:r w:rsidR="002870E6">
              <w:rPr>
                <w:noProof/>
                <w:webHidden/>
              </w:rPr>
              <w:t>15</w:t>
            </w:r>
            <w:r w:rsidR="006C2B90">
              <w:rPr>
                <w:noProof/>
                <w:webHidden/>
              </w:rPr>
              <w:fldChar w:fldCharType="end"/>
            </w:r>
          </w:hyperlink>
        </w:p>
        <w:p w14:paraId="152A4410" w14:textId="2900C945" w:rsidR="006C2B90" w:rsidRDefault="00CE1F58">
          <w:pPr>
            <w:pStyle w:val="TM3"/>
            <w:tabs>
              <w:tab w:val="right" w:leader="dot" w:pos="9062"/>
            </w:tabs>
            <w:rPr>
              <w:rFonts w:asciiTheme="minorHAnsi" w:hAnsiTheme="minorHAnsi"/>
              <w:noProof/>
            </w:rPr>
          </w:pPr>
          <w:hyperlink w:anchor="_Toc18000820" w:history="1">
            <w:r w:rsidR="006C2B90" w:rsidRPr="009558B3">
              <w:rPr>
                <w:rStyle w:val="Lienhypertexte"/>
                <w:noProof/>
              </w:rPr>
              <w:t>Le dialogue : le scénario nominal.</w:t>
            </w:r>
            <w:r w:rsidR="006C2B90">
              <w:rPr>
                <w:noProof/>
                <w:webHidden/>
              </w:rPr>
              <w:tab/>
            </w:r>
            <w:r w:rsidR="006C2B90">
              <w:rPr>
                <w:noProof/>
                <w:webHidden/>
              </w:rPr>
              <w:fldChar w:fldCharType="begin"/>
            </w:r>
            <w:r w:rsidR="006C2B90">
              <w:rPr>
                <w:noProof/>
                <w:webHidden/>
              </w:rPr>
              <w:instrText xml:space="preserve"> PAGEREF _Toc18000820 \h </w:instrText>
            </w:r>
            <w:r w:rsidR="006C2B90">
              <w:rPr>
                <w:noProof/>
                <w:webHidden/>
              </w:rPr>
            </w:r>
            <w:r w:rsidR="006C2B90">
              <w:rPr>
                <w:noProof/>
                <w:webHidden/>
              </w:rPr>
              <w:fldChar w:fldCharType="separate"/>
            </w:r>
            <w:r w:rsidR="002870E6">
              <w:rPr>
                <w:noProof/>
                <w:webHidden/>
              </w:rPr>
              <w:t>15</w:t>
            </w:r>
            <w:r w:rsidR="006C2B90">
              <w:rPr>
                <w:noProof/>
                <w:webHidden/>
              </w:rPr>
              <w:fldChar w:fldCharType="end"/>
            </w:r>
          </w:hyperlink>
        </w:p>
        <w:p w14:paraId="1181C9EB" w14:textId="1D943B6D" w:rsidR="006C2B90" w:rsidRDefault="00CE1F58">
          <w:pPr>
            <w:pStyle w:val="TM3"/>
            <w:tabs>
              <w:tab w:val="right" w:leader="dot" w:pos="9062"/>
            </w:tabs>
            <w:rPr>
              <w:rFonts w:asciiTheme="minorHAnsi" w:hAnsiTheme="minorHAnsi"/>
              <w:noProof/>
            </w:rPr>
          </w:pPr>
          <w:hyperlink w:anchor="_Toc18000821" w:history="1">
            <w:r w:rsidR="006C2B90" w:rsidRPr="009558B3">
              <w:rPr>
                <w:rStyle w:val="Lienhypertexte"/>
                <w:noProof/>
              </w:rPr>
              <w:t>Le dialogue : les scénarios alternatifs/d'exception.</w:t>
            </w:r>
            <w:r w:rsidR="006C2B90">
              <w:rPr>
                <w:noProof/>
                <w:webHidden/>
              </w:rPr>
              <w:tab/>
            </w:r>
            <w:r w:rsidR="006C2B90">
              <w:rPr>
                <w:noProof/>
                <w:webHidden/>
              </w:rPr>
              <w:fldChar w:fldCharType="begin"/>
            </w:r>
            <w:r w:rsidR="006C2B90">
              <w:rPr>
                <w:noProof/>
                <w:webHidden/>
              </w:rPr>
              <w:instrText xml:space="preserve"> PAGEREF _Toc18000821 \h </w:instrText>
            </w:r>
            <w:r w:rsidR="006C2B90">
              <w:rPr>
                <w:noProof/>
                <w:webHidden/>
              </w:rPr>
            </w:r>
            <w:r w:rsidR="006C2B90">
              <w:rPr>
                <w:noProof/>
                <w:webHidden/>
              </w:rPr>
              <w:fldChar w:fldCharType="separate"/>
            </w:r>
            <w:r w:rsidR="002870E6">
              <w:rPr>
                <w:noProof/>
                <w:webHidden/>
              </w:rPr>
              <w:t>16</w:t>
            </w:r>
            <w:r w:rsidR="006C2B90">
              <w:rPr>
                <w:noProof/>
                <w:webHidden/>
              </w:rPr>
              <w:fldChar w:fldCharType="end"/>
            </w:r>
          </w:hyperlink>
        </w:p>
        <w:p w14:paraId="3B2C0760" w14:textId="73812FF3" w:rsidR="006C2B90" w:rsidRDefault="00CE1F58">
          <w:pPr>
            <w:pStyle w:val="TM3"/>
            <w:tabs>
              <w:tab w:val="right" w:leader="dot" w:pos="9062"/>
            </w:tabs>
            <w:rPr>
              <w:rFonts w:asciiTheme="minorHAnsi" w:hAnsiTheme="minorHAnsi"/>
              <w:noProof/>
            </w:rPr>
          </w:pPr>
          <w:hyperlink w:anchor="_Toc18000822" w:history="1">
            <w:r w:rsidR="006C2B90" w:rsidRPr="009558B3">
              <w:rPr>
                <w:rStyle w:val="Lienhypertexte"/>
                <w:noProof/>
              </w:rPr>
              <w:t>La fin et les postconditions.</w:t>
            </w:r>
            <w:r w:rsidR="006C2B90">
              <w:rPr>
                <w:noProof/>
                <w:webHidden/>
              </w:rPr>
              <w:tab/>
            </w:r>
            <w:r w:rsidR="006C2B90">
              <w:rPr>
                <w:noProof/>
                <w:webHidden/>
              </w:rPr>
              <w:fldChar w:fldCharType="begin"/>
            </w:r>
            <w:r w:rsidR="006C2B90">
              <w:rPr>
                <w:noProof/>
                <w:webHidden/>
              </w:rPr>
              <w:instrText xml:space="preserve"> PAGEREF _Toc18000822 \h </w:instrText>
            </w:r>
            <w:r w:rsidR="006C2B90">
              <w:rPr>
                <w:noProof/>
                <w:webHidden/>
              </w:rPr>
            </w:r>
            <w:r w:rsidR="006C2B90">
              <w:rPr>
                <w:noProof/>
                <w:webHidden/>
              </w:rPr>
              <w:fldChar w:fldCharType="separate"/>
            </w:r>
            <w:r w:rsidR="002870E6">
              <w:rPr>
                <w:noProof/>
                <w:webHidden/>
              </w:rPr>
              <w:t>16</w:t>
            </w:r>
            <w:r w:rsidR="006C2B90">
              <w:rPr>
                <w:noProof/>
                <w:webHidden/>
              </w:rPr>
              <w:fldChar w:fldCharType="end"/>
            </w:r>
          </w:hyperlink>
        </w:p>
        <w:p w14:paraId="2323C0E6" w14:textId="702C893E" w:rsidR="006C2B90" w:rsidRDefault="00CE1F58">
          <w:pPr>
            <w:pStyle w:val="TM3"/>
            <w:tabs>
              <w:tab w:val="right" w:leader="dot" w:pos="9062"/>
            </w:tabs>
            <w:rPr>
              <w:rFonts w:asciiTheme="minorHAnsi" w:hAnsiTheme="minorHAnsi"/>
              <w:noProof/>
            </w:rPr>
          </w:pPr>
          <w:hyperlink w:anchor="_Toc18000823" w:history="1">
            <w:r w:rsidR="006C2B90" w:rsidRPr="009558B3">
              <w:rPr>
                <w:rStyle w:val="Lienhypertexte"/>
                <w:noProof/>
              </w:rPr>
              <w:t>Compléments.</w:t>
            </w:r>
            <w:r w:rsidR="006C2B90">
              <w:rPr>
                <w:noProof/>
                <w:webHidden/>
              </w:rPr>
              <w:tab/>
            </w:r>
            <w:r w:rsidR="006C2B90">
              <w:rPr>
                <w:noProof/>
                <w:webHidden/>
              </w:rPr>
              <w:fldChar w:fldCharType="begin"/>
            </w:r>
            <w:r w:rsidR="006C2B90">
              <w:rPr>
                <w:noProof/>
                <w:webHidden/>
              </w:rPr>
              <w:instrText xml:space="preserve"> PAGEREF _Toc18000823 \h </w:instrText>
            </w:r>
            <w:r w:rsidR="006C2B90">
              <w:rPr>
                <w:noProof/>
                <w:webHidden/>
              </w:rPr>
            </w:r>
            <w:r w:rsidR="006C2B90">
              <w:rPr>
                <w:noProof/>
                <w:webHidden/>
              </w:rPr>
              <w:fldChar w:fldCharType="separate"/>
            </w:r>
            <w:r w:rsidR="002870E6">
              <w:rPr>
                <w:noProof/>
                <w:webHidden/>
              </w:rPr>
              <w:t>16</w:t>
            </w:r>
            <w:r w:rsidR="006C2B90">
              <w:rPr>
                <w:noProof/>
                <w:webHidden/>
              </w:rPr>
              <w:fldChar w:fldCharType="end"/>
            </w:r>
          </w:hyperlink>
        </w:p>
        <w:p w14:paraId="2DABF4EC" w14:textId="6A071F03" w:rsidR="006C2B90" w:rsidRDefault="00CE1F58">
          <w:pPr>
            <w:pStyle w:val="TM3"/>
            <w:tabs>
              <w:tab w:val="right" w:leader="dot" w:pos="9062"/>
            </w:tabs>
            <w:rPr>
              <w:rFonts w:asciiTheme="minorHAnsi" w:hAnsiTheme="minorHAnsi"/>
              <w:noProof/>
            </w:rPr>
          </w:pPr>
          <w:hyperlink w:anchor="_Toc18000824" w:history="1">
            <w:r w:rsidR="006C2B90" w:rsidRPr="009558B3">
              <w:rPr>
                <w:rStyle w:val="Lienhypertexte"/>
                <w:noProof/>
              </w:rPr>
              <w:t>User Story.</w:t>
            </w:r>
            <w:r w:rsidR="006C2B90">
              <w:rPr>
                <w:noProof/>
                <w:webHidden/>
              </w:rPr>
              <w:tab/>
            </w:r>
            <w:r w:rsidR="006C2B90">
              <w:rPr>
                <w:noProof/>
                <w:webHidden/>
              </w:rPr>
              <w:fldChar w:fldCharType="begin"/>
            </w:r>
            <w:r w:rsidR="006C2B90">
              <w:rPr>
                <w:noProof/>
                <w:webHidden/>
              </w:rPr>
              <w:instrText xml:space="preserve"> PAGEREF _Toc18000824 \h </w:instrText>
            </w:r>
            <w:r w:rsidR="006C2B90">
              <w:rPr>
                <w:noProof/>
                <w:webHidden/>
              </w:rPr>
            </w:r>
            <w:r w:rsidR="006C2B90">
              <w:rPr>
                <w:noProof/>
                <w:webHidden/>
              </w:rPr>
              <w:fldChar w:fldCharType="separate"/>
            </w:r>
            <w:r w:rsidR="002870E6">
              <w:rPr>
                <w:noProof/>
                <w:webHidden/>
              </w:rPr>
              <w:t>17</w:t>
            </w:r>
            <w:r w:rsidR="006C2B90">
              <w:rPr>
                <w:noProof/>
                <w:webHidden/>
              </w:rPr>
              <w:fldChar w:fldCharType="end"/>
            </w:r>
          </w:hyperlink>
        </w:p>
        <w:p w14:paraId="38DFD282" w14:textId="0C14E022" w:rsidR="006C2B90" w:rsidRDefault="00CE1F58">
          <w:pPr>
            <w:pStyle w:val="TM2"/>
            <w:tabs>
              <w:tab w:val="right" w:leader="dot" w:pos="9062"/>
            </w:tabs>
            <w:rPr>
              <w:rFonts w:asciiTheme="minorHAnsi" w:hAnsiTheme="minorHAnsi"/>
              <w:noProof/>
            </w:rPr>
          </w:pPr>
          <w:hyperlink w:anchor="_Toc18000825" w:history="1">
            <w:r w:rsidR="006C2B90" w:rsidRPr="009558B3">
              <w:rPr>
                <w:rStyle w:val="Lienhypertexte"/>
                <w:noProof/>
              </w:rPr>
              <w:t>Cas d'utilisation &lt;&lt;Ajouter un produit&gt;&gt;</w:t>
            </w:r>
            <w:r w:rsidR="006C2B90">
              <w:rPr>
                <w:noProof/>
                <w:webHidden/>
              </w:rPr>
              <w:tab/>
            </w:r>
            <w:r w:rsidR="006C2B90">
              <w:rPr>
                <w:noProof/>
                <w:webHidden/>
              </w:rPr>
              <w:fldChar w:fldCharType="begin"/>
            </w:r>
            <w:r w:rsidR="006C2B90">
              <w:rPr>
                <w:noProof/>
                <w:webHidden/>
              </w:rPr>
              <w:instrText xml:space="preserve"> PAGEREF _Toc18000825 \h </w:instrText>
            </w:r>
            <w:r w:rsidR="006C2B90">
              <w:rPr>
                <w:noProof/>
                <w:webHidden/>
              </w:rPr>
            </w:r>
            <w:r w:rsidR="006C2B90">
              <w:rPr>
                <w:noProof/>
                <w:webHidden/>
              </w:rPr>
              <w:fldChar w:fldCharType="separate"/>
            </w:r>
            <w:r w:rsidR="002870E6">
              <w:rPr>
                <w:noProof/>
                <w:webHidden/>
              </w:rPr>
              <w:t>18</w:t>
            </w:r>
            <w:r w:rsidR="006C2B90">
              <w:rPr>
                <w:noProof/>
                <w:webHidden/>
              </w:rPr>
              <w:fldChar w:fldCharType="end"/>
            </w:r>
          </w:hyperlink>
        </w:p>
        <w:p w14:paraId="7D9B97B8" w14:textId="1D9152C6" w:rsidR="006C2B90" w:rsidRDefault="00CE1F58">
          <w:pPr>
            <w:pStyle w:val="TM3"/>
            <w:tabs>
              <w:tab w:val="right" w:leader="dot" w:pos="9062"/>
            </w:tabs>
            <w:rPr>
              <w:rFonts w:asciiTheme="minorHAnsi" w:hAnsiTheme="minorHAnsi"/>
              <w:noProof/>
            </w:rPr>
          </w:pPr>
          <w:hyperlink w:anchor="_Toc18000826" w:history="1">
            <w:r w:rsidR="006C2B90" w:rsidRPr="009558B3">
              <w:rPr>
                <w:rStyle w:val="Lienhypertexte"/>
                <w:noProof/>
              </w:rPr>
              <w:t>Identification</w:t>
            </w:r>
            <w:r w:rsidR="006C2B90">
              <w:rPr>
                <w:noProof/>
                <w:webHidden/>
              </w:rPr>
              <w:tab/>
            </w:r>
            <w:r w:rsidR="006C2B90">
              <w:rPr>
                <w:noProof/>
                <w:webHidden/>
              </w:rPr>
              <w:fldChar w:fldCharType="begin"/>
            </w:r>
            <w:r w:rsidR="006C2B90">
              <w:rPr>
                <w:noProof/>
                <w:webHidden/>
              </w:rPr>
              <w:instrText xml:space="preserve"> PAGEREF _Toc18000826 \h </w:instrText>
            </w:r>
            <w:r w:rsidR="006C2B90">
              <w:rPr>
                <w:noProof/>
                <w:webHidden/>
              </w:rPr>
            </w:r>
            <w:r w:rsidR="006C2B90">
              <w:rPr>
                <w:noProof/>
                <w:webHidden/>
              </w:rPr>
              <w:fldChar w:fldCharType="separate"/>
            </w:r>
            <w:r w:rsidR="002870E6">
              <w:rPr>
                <w:noProof/>
                <w:webHidden/>
              </w:rPr>
              <w:t>18</w:t>
            </w:r>
            <w:r w:rsidR="006C2B90">
              <w:rPr>
                <w:noProof/>
                <w:webHidden/>
              </w:rPr>
              <w:fldChar w:fldCharType="end"/>
            </w:r>
          </w:hyperlink>
        </w:p>
        <w:p w14:paraId="55186D85" w14:textId="72274D7C" w:rsidR="006C2B90" w:rsidRDefault="00CE1F58">
          <w:pPr>
            <w:pStyle w:val="TM3"/>
            <w:tabs>
              <w:tab w:val="right" w:leader="dot" w:pos="9062"/>
            </w:tabs>
            <w:rPr>
              <w:rFonts w:asciiTheme="minorHAnsi" w:hAnsiTheme="minorHAnsi"/>
              <w:noProof/>
            </w:rPr>
          </w:pPr>
          <w:hyperlink w:anchor="_Toc18000827" w:history="1">
            <w:r w:rsidR="006C2B90" w:rsidRPr="009558B3">
              <w:rPr>
                <w:rStyle w:val="Lienhypertexte"/>
                <w:noProof/>
              </w:rPr>
              <w:t>Le dialogue : le scénario nominal.</w:t>
            </w:r>
            <w:r w:rsidR="006C2B90">
              <w:rPr>
                <w:noProof/>
                <w:webHidden/>
              </w:rPr>
              <w:tab/>
            </w:r>
            <w:r w:rsidR="006C2B90">
              <w:rPr>
                <w:noProof/>
                <w:webHidden/>
              </w:rPr>
              <w:fldChar w:fldCharType="begin"/>
            </w:r>
            <w:r w:rsidR="006C2B90">
              <w:rPr>
                <w:noProof/>
                <w:webHidden/>
              </w:rPr>
              <w:instrText xml:space="preserve"> PAGEREF _Toc18000827 \h </w:instrText>
            </w:r>
            <w:r w:rsidR="006C2B90">
              <w:rPr>
                <w:noProof/>
                <w:webHidden/>
              </w:rPr>
            </w:r>
            <w:r w:rsidR="006C2B90">
              <w:rPr>
                <w:noProof/>
                <w:webHidden/>
              </w:rPr>
              <w:fldChar w:fldCharType="separate"/>
            </w:r>
            <w:r w:rsidR="002870E6">
              <w:rPr>
                <w:noProof/>
                <w:webHidden/>
              </w:rPr>
              <w:t>18</w:t>
            </w:r>
            <w:r w:rsidR="006C2B90">
              <w:rPr>
                <w:noProof/>
                <w:webHidden/>
              </w:rPr>
              <w:fldChar w:fldCharType="end"/>
            </w:r>
          </w:hyperlink>
        </w:p>
        <w:p w14:paraId="252E74F0" w14:textId="3C8788D3" w:rsidR="006C2B90" w:rsidRDefault="00CE1F58">
          <w:pPr>
            <w:pStyle w:val="TM3"/>
            <w:tabs>
              <w:tab w:val="right" w:leader="dot" w:pos="9062"/>
            </w:tabs>
            <w:rPr>
              <w:rFonts w:asciiTheme="minorHAnsi" w:hAnsiTheme="minorHAnsi"/>
              <w:noProof/>
            </w:rPr>
          </w:pPr>
          <w:hyperlink w:anchor="_Toc18000828" w:history="1">
            <w:r w:rsidR="006C2B90" w:rsidRPr="009558B3">
              <w:rPr>
                <w:rStyle w:val="Lienhypertexte"/>
                <w:noProof/>
              </w:rPr>
              <w:t>Le dialogue : les scénarios alternatifs/d'exception.</w:t>
            </w:r>
            <w:r w:rsidR="006C2B90">
              <w:rPr>
                <w:noProof/>
                <w:webHidden/>
              </w:rPr>
              <w:tab/>
            </w:r>
            <w:r w:rsidR="006C2B90">
              <w:rPr>
                <w:noProof/>
                <w:webHidden/>
              </w:rPr>
              <w:fldChar w:fldCharType="begin"/>
            </w:r>
            <w:r w:rsidR="006C2B90">
              <w:rPr>
                <w:noProof/>
                <w:webHidden/>
              </w:rPr>
              <w:instrText xml:space="preserve"> PAGEREF _Toc18000828 \h </w:instrText>
            </w:r>
            <w:r w:rsidR="006C2B90">
              <w:rPr>
                <w:noProof/>
                <w:webHidden/>
              </w:rPr>
            </w:r>
            <w:r w:rsidR="006C2B90">
              <w:rPr>
                <w:noProof/>
                <w:webHidden/>
              </w:rPr>
              <w:fldChar w:fldCharType="separate"/>
            </w:r>
            <w:r w:rsidR="002870E6">
              <w:rPr>
                <w:noProof/>
                <w:webHidden/>
              </w:rPr>
              <w:t>18</w:t>
            </w:r>
            <w:r w:rsidR="006C2B90">
              <w:rPr>
                <w:noProof/>
                <w:webHidden/>
              </w:rPr>
              <w:fldChar w:fldCharType="end"/>
            </w:r>
          </w:hyperlink>
        </w:p>
        <w:p w14:paraId="0248EB11" w14:textId="23D49D55" w:rsidR="006C2B90" w:rsidRDefault="00CE1F58">
          <w:pPr>
            <w:pStyle w:val="TM3"/>
            <w:tabs>
              <w:tab w:val="right" w:leader="dot" w:pos="9062"/>
            </w:tabs>
            <w:rPr>
              <w:rFonts w:asciiTheme="minorHAnsi" w:hAnsiTheme="minorHAnsi"/>
              <w:noProof/>
            </w:rPr>
          </w:pPr>
          <w:hyperlink w:anchor="_Toc18000829" w:history="1">
            <w:r w:rsidR="006C2B90" w:rsidRPr="009558B3">
              <w:rPr>
                <w:rStyle w:val="Lienhypertexte"/>
                <w:noProof/>
              </w:rPr>
              <w:t>La fin et les postconditions.</w:t>
            </w:r>
            <w:r w:rsidR="006C2B90">
              <w:rPr>
                <w:noProof/>
                <w:webHidden/>
              </w:rPr>
              <w:tab/>
            </w:r>
            <w:r w:rsidR="006C2B90">
              <w:rPr>
                <w:noProof/>
                <w:webHidden/>
              </w:rPr>
              <w:fldChar w:fldCharType="begin"/>
            </w:r>
            <w:r w:rsidR="006C2B90">
              <w:rPr>
                <w:noProof/>
                <w:webHidden/>
              </w:rPr>
              <w:instrText xml:space="preserve"> PAGEREF _Toc18000829 \h </w:instrText>
            </w:r>
            <w:r w:rsidR="006C2B90">
              <w:rPr>
                <w:noProof/>
                <w:webHidden/>
              </w:rPr>
            </w:r>
            <w:r w:rsidR="006C2B90">
              <w:rPr>
                <w:noProof/>
                <w:webHidden/>
              </w:rPr>
              <w:fldChar w:fldCharType="separate"/>
            </w:r>
            <w:r w:rsidR="002870E6">
              <w:rPr>
                <w:noProof/>
                <w:webHidden/>
              </w:rPr>
              <w:t>19</w:t>
            </w:r>
            <w:r w:rsidR="006C2B90">
              <w:rPr>
                <w:noProof/>
                <w:webHidden/>
              </w:rPr>
              <w:fldChar w:fldCharType="end"/>
            </w:r>
          </w:hyperlink>
        </w:p>
        <w:p w14:paraId="426E906A" w14:textId="7A5FA0BB" w:rsidR="006C2B90" w:rsidRDefault="00CE1F58">
          <w:pPr>
            <w:pStyle w:val="TM3"/>
            <w:tabs>
              <w:tab w:val="right" w:leader="dot" w:pos="9062"/>
            </w:tabs>
            <w:rPr>
              <w:rFonts w:asciiTheme="minorHAnsi" w:hAnsiTheme="minorHAnsi"/>
              <w:noProof/>
            </w:rPr>
          </w:pPr>
          <w:hyperlink w:anchor="_Toc18000830" w:history="1">
            <w:r w:rsidR="006C2B90" w:rsidRPr="009558B3">
              <w:rPr>
                <w:rStyle w:val="Lienhypertexte"/>
                <w:noProof/>
              </w:rPr>
              <w:t>Compléments.</w:t>
            </w:r>
            <w:r w:rsidR="006C2B90">
              <w:rPr>
                <w:noProof/>
                <w:webHidden/>
              </w:rPr>
              <w:tab/>
            </w:r>
            <w:r w:rsidR="006C2B90">
              <w:rPr>
                <w:noProof/>
                <w:webHidden/>
              </w:rPr>
              <w:fldChar w:fldCharType="begin"/>
            </w:r>
            <w:r w:rsidR="006C2B90">
              <w:rPr>
                <w:noProof/>
                <w:webHidden/>
              </w:rPr>
              <w:instrText xml:space="preserve"> PAGEREF _Toc18000830 \h </w:instrText>
            </w:r>
            <w:r w:rsidR="006C2B90">
              <w:rPr>
                <w:noProof/>
                <w:webHidden/>
              </w:rPr>
            </w:r>
            <w:r w:rsidR="006C2B90">
              <w:rPr>
                <w:noProof/>
                <w:webHidden/>
              </w:rPr>
              <w:fldChar w:fldCharType="separate"/>
            </w:r>
            <w:r w:rsidR="002870E6">
              <w:rPr>
                <w:noProof/>
                <w:webHidden/>
              </w:rPr>
              <w:t>19</w:t>
            </w:r>
            <w:r w:rsidR="006C2B90">
              <w:rPr>
                <w:noProof/>
                <w:webHidden/>
              </w:rPr>
              <w:fldChar w:fldCharType="end"/>
            </w:r>
          </w:hyperlink>
        </w:p>
        <w:p w14:paraId="26A716EA" w14:textId="1DB302CF" w:rsidR="006C2B90" w:rsidRDefault="00CE1F58">
          <w:pPr>
            <w:pStyle w:val="TM3"/>
            <w:tabs>
              <w:tab w:val="right" w:leader="dot" w:pos="9062"/>
            </w:tabs>
            <w:rPr>
              <w:rFonts w:asciiTheme="minorHAnsi" w:hAnsiTheme="minorHAnsi"/>
              <w:noProof/>
            </w:rPr>
          </w:pPr>
          <w:hyperlink w:anchor="_Toc18000831" w:history="1">
            <w:r w:rsidR="006C2B90" w:rsidRPr="009558B3">
              <w:rPr>
                <w:rStyle w:val="Lienhypertexte"/>
                <w:noProof/>
              </w:rPr>
              <w:t>User Story.</w:t>
            </w:r>
            <w:r w:rsidR="006C2B90">
              <w:rPr>
                <w:noProof/>
                <w:webHidden/>
              </w:rPr>
              <w:tab/>
            </w:r>
            <w:r w:rsidR="006C2B90">
              <w:rPr>
                <w:noProof/>
                <w:webHidden/>
              </w:rPr>
              <w:fldChar w:fldCharType="begin"/>
            </w:r>
            <w:r w:rsidR="006C2B90">
              <w:rPr>
                <w:noProof/>
                <w:webHidden/>
              </w:rPr>
              <w:instrText xml:space="preserve"> PAGEREF _Toc18000831 \h </w:instrText>
            </w:r>
            <w:r w:rsidR="006C2B90">
              <w:rPr>
                <w:noProof/>
                <w:webHidden/>
              </w:rPr>
            </w:r>
            <w:r w:rsidR="006C2B90">
              <w:rPr>
                <w:noProof/>
                <w:webHidden/>
              </w:rPr>
              <w:fldChar w:fldCharType="separate"/>
            </w:r>
            <w:r w:rsidR="002870E6">
              <w:rPr>
                <w:noProof/>
                <w:webHidden/>
              </w:rPr>
              <w:t>19</w:t>
            </w:r>
            <w:r w:rsidR="006C2B90">
              <w:rPr>
                <w:noProof/>
                <w:webHidden/>
              </w:rPr>
              <w:fldChar w:fldCharType="end"/>
            </w:r>
          </w:hyperlink>
        </w:p>
        <w:p w14:paraId="7326E8C5" w14:textId="6EC6CF5F" w:rsidR="006C2B90" w:rsidRDefault="00CE1F58">
          <w:pPr>
            <w:pStyle w:val="TM2"/>
            <w:tabs>
              <w:tab w:val="right" w:leader="dot" w:pos="9062"/>
            </w:tabs>
            <w:rPr>
              <w:rFonts w:asciiTheme="minorHAnsi" w:hAnsiTheme="minorHAnsi"/>
              <w:noProof/>
            </w:rPr>
          </w:pPr>
          <w:hyperlink w:anchor="_Toc18000832" w:history="1">
            <w:r w:rsidR="006C2B90" w:rsidRPr="009558B3">
              <w:rPr>
                <w:rStyle w:val="Lienhypertexte"/>
                <w:noProof/>
              </w:rPr>
              <w:t>Cas d'utilisation &lt;&lt;Supprimer un produit&gt;&gt;</w:t>
            </w:r>
            <w:r w:rsidR="006C2B90">
              <w:rPr>
                <w:noProof/>
                <w:webHidden/>
              </w:rPr>
              <w:tab/>
            </w:r>
            <w:r w:rsidR="006C2B90">
              <w:rPr>
                <w:noProof/>
                <w:webHidden/>
              </w:rPr>
              <w:fldChar w:fldCharType="begin"/>
            </w:r>
            <w:r w:rsidR="006C2B90">
              <w:rPr>
                <w:noProof/>
                <w:webHidden/>
              </w:rPr>
              <w:instrText xml:space="preserve"> PAGEREF _Toc18000832 \h </w:instrText>
            </w:r>
            <w:r w:rsidR="006C2B90">
              <w:rPr>
                <w:noProof/>
                <w:webHidden/>
              </w:rPr>
            </w:r>
            <w:r w:rsidR="006C2B90">
              <w:rPr>
                <w:noProof/>
                <w:webHidden/>
              </w:rPr>
              <w:fldChar w:fldCharType="separate"/>
            </w:r>
            <w:r w:rsidR="002870E6">
              <w:rPr>
                <w:noProof/>
                <w:webHidden/>
              </w:rPr>
              <w:t>21</w:t>
            </w:r>
            <w:r w:rsidR="006C2B90">
              <w:rPr>
                <w:noProof/>
                <w:webHidden/>
              </w:rPr>
              <w:fldChar w:fldCharType="end"/>
            </w:r>
          </w:hyperlink>
        </w:p>
        <w:p w14:paraId="36BCBEA2" w14:textId="2F0EE62E" w:rsidR="006C2B90" w:rsidRDefault="00CE1F58">
          <w:pPr>
            <w:pStyle w:val="TM3"/>
            <w:tabs>
              <w:tab w:val="right" w:leader="dot" w:pos="9062"/>
            </w:tabs>
            <w:rPr>
              <w:rFonts w:asciiTheme="minorHAnsi" w:hAnsiTheme="minorHAnsi"/>
              <w:noProof/>
            </w:rPr>
          </w:pPr>
          <w:hyperlink w:anchor="_Toc18000833" w:history="1">
            <w:r w:rsidR="006C2B90" w:rsidRPr="009558B3">
              <w:rPr>
                <w:rStyle w:val="Lienhypertexte"/>
                <w:noProof/>
              </w:rPr>
              <w:t>Identification</w:t>
            </w:r>
            <w:r w:rsidR="006C2B90">
              <w:rPr>
                <w:noProof/>
                <w:webHidden/>
              </w:rPr>
              <w:tab/>
            </w:r>
            <w:r w:rsidR="006C2B90">
              <w:rPr>
                <w:noProof/>
                <w:webHidden/>
              </w:rPr>
              <w:fldChar w:fldCharType="begin"/>
            </w:r>
            <w:r w:rsidR="006C2B90">
              <w:rPr>
                <w:noProof/>
                <w:webHidden/>
              </w:rPr>
              <w:instrText xml:space="preserve"> PAGEREF _Toc18000833 \h </w:instrText>
            </w:r>
            <w:r w:rsidR="006C2B90">
              <w:rPr>
                <w:noProof/>
                <w:webHidden/>
              </w:rPr>
            </w:r>
            <w:r w:rsidR="006C2B90">
              <w:rPr>
                <w:noProof/>
                <w:webHidden/>
              </w:rPr>
              <w:fldChar w:fldCharType="separate"/>
            </w:r>
            <w:r w:rsidR="002870E6">
              <w:rPr>
                <w:noProof/>
                <w:webHidden/>
              </w:rPr>
              <w:t>21</w:t>
            </w:r>
            <w:r w:rsidR="006C2B90">
              <w:rPr>
                <w:noProof/>
                <w:webHidden/>
              </w:rPr>
              <w:fldChar w:fldCharType="end"/>
            </w:r>
          </w:hyperlink>
        </w:p>
        <w:p w14:paraId="01EA2A71" w14:textId="698D0B37" w:rsidR="006C2B90" w:rsidRDefault="00CE1F58">
          <w:pPr>
            <w:pStyle w:val="TM3"/>
            <w:tabs>
              <w:tab w:val="right" w:leader="dot" w:pos="9062"/>
            </w:tabs>
            <w:rPr>
              <w:rFonts w:asciiTheme="minorHAnsi" w:hAnsiTheme="minorHAnsi"/>
              <w:noProof/>
            </w:rPr>
          </w:pPr>
          <w:hyperlink w:anchor="_Toc18000834" w:history="1">
            <w:r w:rsidR="006C2B90" w:rsidRPr="009558B3">
              <w:rPr>
                <w:rStyle w:val="Lienhypertexte"/>
                <w:noProof/>
              </w:rPr>
              <w:t>Le dialogue : le scénario nominal.</w:t>
            </w:r>
            <w:r w:rsidR="006C2B90">
              <w:rPr>
                <w:noProof/>
                <w:webHidden/>
              </w:rPr>
              <w:tab/>
            </w:r>
            <w:r w:rsidR="006C2B90">
              <w:rPr>
                <w:noProof/>
                <w:webHidden/>
              </w:rPr>
              <w:fldChar w:fldCharType="begin"/>
            </w:r>
            <w:r w:rsidR="006C2B90">
              <w:rPr>
                <w:noProof/>
                <w:webHidden/>
              </w:rPr>
              <w:instrText xml:space="preserve"> PAGEREF _Toc18000834 \h </w:instrText>
            </w:r>
            <w:r w:rsidR="006C2B90">
              <w:rPr>
                <w:noProof/>
                <w:webHidden/>
              </w:rPr>
            </w:r>
            <w:r w:rsidR="006C2B90">
              <w:rPr>
                <w:noProof/>
                <w:webHidden/>
              </w:rPr>
              <w:fldChar w:fldCharType="separate"/>
            </w:r>
            <w:r w:rsidR="002870E6">
              <w:rPr>
                <w:noProof/>
                <w:webHidden/>
              </w:rPr>
              <w:t>21</w:t>
            </w:r>
            <w:r w:rsidR="006C2B90">
              <w:rPr>
                <w:noProof/>
                <w:webHidden/>
              </w:rPr>
              <w:fldChar w:fldCharType="end"/>
            </w:r>
          </w:hyperlink>
        </w:p>
        <w:p w14:paraId="0F6ADF82" w14:textId="4C1045F3" w:rsidR="006C2B90" w:rsidRDefault="00CE1F58">
          <w:pPr>
            <w:pStyle w:val="TM3"/>
            <w:tabs>
              <w:tab w:val="right" w:leader="dot" w:pos="9062"/>
            </w:tabs>
            <w:rPr>
              <w:rFonts w:asciiTheme="minorHAnsi" w:hAnsiTheme="minorHAnsi"/>
              <w:noProof/>
            </w:rPr>
          </w:pPr>
          <w:hyperlink w:anchor="_Toc18000835" w:history="1">
            <w:r w:rsidR="006C2B90" w:rsidRPr="009558B3">
              <w:rPr>
                <w:rStyle w:val="Lienhypertexte"/>
                <w:noProof/>
              </w:rPr>
              <w:t>Le dialogue : les scénarios alternatifs/d'exception.</w:t>
            </w:r>
            <w:r w:rsidR="006C2B90">
              <w:rPr>
                <w:noProof/>
                <w:webHidden/>
              </w:rPr>
              <w:tab/>
            </w:r>
            <w:r w:rsidR="006C2B90">
              <w:rPr>
                <w:noProof/>
                <w:webHidden/>
              </w:rPr>
              <w:fldChar w:fldCharType="begin"/>
            </w:r>
            <w:r w:rsidR="006C2B90">
              <w:rPr>
                <w:noProof/>
                <w:webHidden/>
              </w:rPr>
              <w:instrText xml:space="preserve"> PAGEREF _Toc18000835 \h </w:instrText>
            </w:r>
            <w:r w:rsidR="006C2B90">
              <w:rPr>
                <w:noProof/>
                <w:webHidden/>
              </w:rPr>
            </w:r>
            <w:r w:rsidR="006C2B90">
              <w:rPr>
                <w:noProof/>
                <w:webHidden/>
              </w:rPr>
              <w:fldChar w:fldCharType="separate"/>
            </w:r>
            <w:r w:rsidR="002870E6">
              <w:rPr>
                <w:noProof/>
                <w:webHidden/>
              </w:rPr>
              <w:t>21</w:t>
            </w:r>
            <w:r w:rsidR="006C2B90">
              <w:rPr>
                <w:noProof/>
                <w:webHidden/>
              </w:rPr>
              <w:fldChar w:fldCharType="end"/>
            </w:r>
          </w:hyperlink>
        </w:p>
        <w:p w14:paraId="120D4963" w14:textId="01422309" w:rsidR="006C2B90" w:rsidRDefault="00CE1F58">
          <w:pPr>
            <w:pStyle w:val="TM3"/>
            <w:tabs>
              <w:tab w:val="right" w:leader="dot" w:pos="9062"/>
            </w:tabs>
            <w:rPr>
              <w:rFonts w:asciiTheme="minorHAnsi" w:hAnsiTheme="minorHAnsi"/>
              <w:noProof/>
            </w:rPr>
          </w:pPr>
          <w:hyperlink w:anchor="_Toc18000836" w:history="1">
            <w:r w:rsidR="006C2B90" w:rsidRPr="009558B3">
              <w:rPr>
                <w:rStyle w:val="Lienhypertexte"/>
                <w:noProof/>
              </w:rPr>
              <w:t>La fin et les postconditions.</w:t>
            </w:r>
            <w:r w:rsidR="006C2B90">
              <w:rPr>
                <w:noProof/>
                <w:webHidden/>
              </w:rPr>
              <w:tab/>
            </w:r>
            <w:r w:rsidR="006C2B90">
              <w:rPr>
                <w:noProof/>
                <w:webHidden/>
              </w:rPr>
              <w:fldChar w:fldCharType="begin"/>
            </w:r>
            <w:r w:rsidR="006C2B90">
              <w:rPr>
                <w:noProof/>
                <w:webHidden/>
              </w:rPr>
              <w:instrText xml:space="preserve"> PAGEREF _Toc18000836 \h </w:instrText>
            </w:r>
            <w:r w:rsidR="006C2B90">
              <w:rPr>
                <w:noProof/>
                <w:webHidden/>
              </w:rPr>
            </w:r>
            <w:r w:rsidR="006C2B90">
              <w:rPr>
                <w:noProof/>
                <w:webHidden/>
              </w:rPr>
              <w:fldChar w:fldCharType="separate"/>
            </w:r>
            <w:r w:rsidR="002870E6">
              <w:rPr>
                <w:noProof/>
                <w:webHidden/>
              </w:rPr>
              <w:t>22</w:t>
            </w:r>
            <w:r w:rsidR="006C2B90">
              <w:rPr>
                <w:noProof/>
                <w:webHidden/>
              </w:rPr>
              <w:fldChar w:fldCharType="end"/>
            </w:r>
          </w:hyperlink>
        </w:p>
        <w:p w14:paraId="22C50633" w14:textId="6FE209D0" w:rsidR="006C2B90" w:rsidRDefault="00CE1F58">
          <w:pPr>
            <w:pStyle w:val="TM3"/>
            <w:tabs>
              <w:tab w:val="right" w:leader="dot" w:pos="9062"/>
            </w:tabs>
            <w:rPr>
              <w:rFonts w:asciiTheme="minorHAnsi" w:hAnsiTheme="minorHAnsi"/>
              <w:noProof/>
            </w:rPr>
          </w:pPr>
          <w:hyperlink w:anchor="_Toc18000837" w:history="1">
            <w:r w:rsidR="006C2B90" w:rsidRPr="009558B3">
              <w:rPr>
                <w:rStyle w:val="Lienhypertexte"/>
                <w:noProof/>
              </w:rPr>
              <w:t>Compléments.</w:t>
            </w:r>
            <w:r w:rsidR="006C2B90">
              <w:rPr>
                <w:noProof/>
                <w:webHidden/>
              </w:rPr>
              <w:tab/>
            </w:r>
            <w:r w:rsidR="006C2B90">
              <w:rPr>
                <w:noProof/>
                <w:webHidden/>
              </w:rPr>
              <w:fldChar w:fldCharType="begin"/>
            </w:r>
            <w:r w:rsidR="006C2B90">
              <w:rPr>
                <w:noProof/>
                <w:webHidden/>
              </w:rPr>
              <w:instrText xml:space="preserve"> PAGEREF _Toc18000837 \h </w:instrText>
            </w:r>
            <w:r w:rsidR="006C2B90">
              <w:rPr>
                <w:noProof/>
                <w:webHidden/>
              </w:rPr>
            </w:r>
            <w:r w:rsidR="006C2B90">
              <w:rPr>
                <w:noProof/>
                <w:webHidden/>
              </w:rPr>
              <w:fldChar w:fldCharType="separate"/>
            </w:r>
            <w:r w:rsidR="002870E6">
              <w:rPr>
                <w:noProof/>
                <w:webHidden/>
              </w:rPr>
              <w:t>22</w:t>
            </w:r>
            <w:r w:rsidR="006C2B90">
              <w:rPr>
                <w:noProof/>
                <w:webHidden/>
              </w:rPr>
              <w:fldChar w:fldCharType="end"/>
            </w:r>
          </w:hyperlink>
        </w:p>
        <w:p w14:paraId="7B8BA4F2" w14:textId="74D34DB2" w:rsidR="006C2B90" w:rsidRDefault="00CE1F58">
          <w:pPr>
            <w:pStyle w:val="TM3"/>
            <w:tabs>
              <w:tab w:val="right" w:leader="dot" w:pos="9062"/>
            </w:tabs>
            <w:rPr>
              <w:rFonts w:asciiTheme="minorHAnsi" w:hAnsiTheme="minorHAnsi"/>
              <w:noProof/>
            </w:rPr>
          </w:pPr>
          <w:hyperlink w:anchor="_Toc18000838" w:history="1">
            <w:r w:rsidR="006C2B90" w:rsidRPr="009558B3">
              <w:rPr>
                <w:rStyle w:val="Lienhypertexte"/>
                <w:noProof/>
              </w:rPr>
              <w:t>User Story.</w:t>
            </w:r>
            <w:r w:rsidR="006C2B90">
              <w:rPr>
                <w:noProof/>
                <w:webHidden/>
              </w:rPr>
              <w:tab/>
            </w:r>
            <w:r w:rsidR="006C2B90">
              <w:rPr>
                <w:noProof/>
                <w:webHidden/>
              </w:rPr>
              <w:fldChar w:fldCharType="begin"/>
            </w:r>
            <w:r w:rsidR="006C2B90">
              <w:rPr>
                <w:noProof/>
                <w:webHidden/>
              </w:rPr>
              <w:instrText xml:space="preserve"> PAGEREF _Toc18000838 \h </w:instrText>
            </w:r>
            <w:r w:rsidR="006C2B90">
              <w:rPr>
                <w:noProof/>
                <w:webHidden/>
              </w:rPr>
            </w:r>
            <w:r w:rsidR="006C2B90">
              <w:rPr>
                <w:noProof/>
                <w:webHidden/>
              </w:rPr>
              <w:fldChar w:fldCharType="separate"/>
            </w:r>
            <w:r w:rsidR="002870E6">
              <w:rPr>
                <w:noProof/>
                <w:webHidden/>
              </w:rPr>
              <w:t>22</w:t>
            </w:r>
            <w:r w:rsidR="006C2B90">
              <w:rPr>
                <w:noProof/>
                <w:webHidden/>
              </w:rPr>
              <w:fldChar w:fldCharType="end"/>
            </w:r>
          </w:hyperlink>
        </w:p>
        <w:p w14:paraId="3743D0A0" w14:textId="0511932A" w:rsidR="006C2B90" w:rsidRDefault="00CE1F58">
          <w:pPr>
            <w:pStyle w:val="TM2"/>
            <w:tabs>
              <w:tab w:val="right" w:leader="dot" w:pos="9062"/>
            </w:tabs>
            <w:rPr>
              <w:rFonts w:asciiTheme="minorHAnsi" w:hAnsiTheme="minorHAnsi"/>
              <w:noProof/>
            </w:rPr>
          </w:pPr>
          <w:hyperlink w:anchor="_Toc18000839" w:history="1">
            <w:r w:rsidR="006C2B90" w:rsidRPr="009558B3">
              <w:rPr>
                <w:rStyle w:val="Lienhypertexte"/>
                <w:noProof/>
              </w:rPr>
              <w:t>Cas d'utilisation &lt;&lt;Valider commande&gt;&gt;</w:t>
            </w:r>
            <w:r w:rsidR="006C2B90">
              <w:rPr>
                <w:noProof/>
                <w:webHidden/>
              </w:rPr>
              <w:tab/>
            </w:r>
            <w:r w:rsidR="006C2B90">
              <w:rPr>
                <w:noProof/>
                <w:webHidden/>
              </w:rPr>
              <w:fldChar w:fldCharType="begin"/>
            </w:r>
            <w:r w:rsidR="006C2B90">
              <w:rPr>
                <w:noProof/>
                <w:webHidden/>
              </w:rPr>
              <w:instrText xml:space="preserve"> PAGEREF _Toc18000839 \h </w:instrText>
            </w:r>
            <w:r w:rsidR="006C2B90">
              <w:rPr>
                <w:noProof/>
                <w:webHidden/>
              </w:rPr>
            </w:r>
            <w:r w:rsidR="006C2B90">
              <w:rPr>
                <w:noProof/>
                <w:webHidden/>
              </w:rPr>
              <w:fldChar w:fldCharType="separate"/>
            </w:r>
            <w:r w:rsidR="002870E6">
              <w:rPr>
                <w:noProof/>
                <w:webHidden/>
              </w:rPr>
              <w:t>24</w:t>
            </w:r>
            <w:r w:rsidR="006C2B90">
              <w:rPr>
                <w:noProof/>
                <w:webHidden/>
              </w:rPr>
              <w:fldChar w:fldCharType="end"/>
            </w:r>
          </w:hyperlink>
        </w:p>
        <w:p w14:paraId="3FA75594" w14:textId="6669B432" w:rsidR="006C2B90" w:rsidRDefault="00CE1F58">
          <w:pPr>
            <w:pStyle w:val="TM3"/>
            <w:tabs>
              <w:tab w:val="right" w:leader="dot" w:pos="9062"/>
            </w:tabs>
            <w:rPr>
              <w:rFonts w:asciiTheme="minorHAnsi" w:hAnsiTheme="minorHAnsi"/>
              <w:noProof/>
            </w:rPr>
          </w:pPr>
          <w:hyperlink w:anchor="_Toc18000840" w:history="1">
            <w:r w:rsidR="006C2B90" w:rsidRPr="009558B3">
              <w:rPr>
                <w:rStyle w:val="Lienhypertexte"/>
                <w:noProof/>
              </w:rPr>
              <w:t>Identification</w:t>
            </w:r>
            <w:r w:rsidR="006C2B90">
              <w:rPr>
                <w:noProof/>
                <w:webHidden/>
              </w:rPr>
              <w:tab/>
            </w:r>
            <w:r w:rsidR="006C2B90">
              <w:rPr>
                <w:noProof/>
                <w:webHidden/>
              </w:rPr>
              <w:fldChar w:fldCharType="begin"/>
            </w:r>
            <w:r w:rsidR="006C2B90">
              <w:rPr>
                <w:noProof/>
                <w:webHidden/>
              </w:rPr>
              <w:instrText xml:space="preserve"> PAGEREF _Toc18000840 \h </w:instrText>
            </w:r>
            <w:r w:rsidR="006C2B90">
              <w:rPr>
                <w:noProof/>
                <w:webHidden/>
              </w:rPr>
            </w:r>
            <w:r w:rsidR="006C2B90">
              <w:rPr>
                <w:noProof/>
                <w:webHidden/>
              </w:rPr>
              <w:fldChar w:fldCharType="separate"/>
            </w:r>
            <w:r w:rsidR="002870E6">
              <w:rPr>
                <w:noProof/>
                <w:webHidden/>
              </w:rPr>
              <w:t>24</w:t>
            </w:r>
            <w:r w:rsidR="006C2B90">
              <w:rPr>
                <w:noProof/>
                <w:webHidden/>
              </w:rPr>
              <w:fldChar w:fldCharType="end"/>
            </w:r>
          </w:hyperlink>
        </w:p>
        <w:p w14:paraId="118AE53C" w14:textId="39B5F23F" w:rsidR="006C2B90" w:rsidRDefault="00CE1F58">
          <w:pPr>
            <w:pStyle w:val="TM3"/>
            <w:tabs>
              <w:tab w:val="right" w:leader="dot" w:pos="9062"/>
            </w:tabs>
            <w:rPr>
              <w:rFonts w:asciiTheme="minorHAnsi" w:hAnsiTheme="minorHAnsi"/>
              <w:noProof/>
            </w:rPr>
          </w:pPr>
          <w:hyperlink w:anchor="_Toc18000841" w:history="1">
            <w:r w:rsidR="006C2B90" w:rsidRPr="009558B3">
              <w:rPr>
                <w:rStyle w:val="Lienhypertexte"/>
                <w:noProof/>
              </w:rPr>
              <w:t>Le dialogue : le scénario nominal.</w:t>
            </w:r>
            <w:r w:rsidR="006C2B90">
              <w:rPr>
                <w:noProof/>
                <w:webHidden/>
              </w:rPr>
              <w:tab/>
            </w:r>
            <w:r w:rsidR="006C2B90">
              <w:rPr>
                <w:noProof/>
                <w:webHidden/>
              </w:rPr>
              <w:fldChar w:fldCharType="begin"/>
            </w:r>
            <w:r w:rsidR="006C2B90">
              <w:rPr>
                <w:noProof/>
                <w:webHidden/>
              </w:rPr>
              <w:instrText xml:space="preserve"> PAGEREF _Toc18000841 \h </w:instrText>
            </w:r>
            <w:r w:rsidR="006C2B90">
              <w:rPr>
                <w:noProof/>
                <w:webHidden/>
              </w:rPr>
            </w:r>
            <w:r w:rsidR="006C2B90">
              <w:rPr>
                <w:noProof/>
                <w:webHidden/>
              </w:rPr>
              <w:fldChar w:fldCharType="separate"/>
            </w:r>
            <w:r w:rsidR="002870E6">
              <w:rPr>
                <w:noProof/>
                <w:webHidden/>
              </w:rPr>
              <w:t>24</w:t>
            </w:r>
            <w:r w:rsidR="006C2B90">
              <w:rPr>
                <w:noProof/>
                <w:webHidden/>
              </w:rPr>
              <w:fldChar w:fldCharType="end"/>
            </w:r>
          </w:hyperlink>
        </w:p>
        <w:p w14:paraId="1888F9CE" w14:textId="70A35C11" w:rsidR="006C2B90" w:rsidRDefault="00CE1F58">
          <w:pPr>
            <w:pStyle w:val="TM3"/>
            <w:tabs>
              <w:tab w:val="right" w:leader="dot" w:pos="9062"/>
            </w:tabs>
            <w:rPr>
              <w:rFonts w:asciiTheme="minorHAnsi" w:hAnsiTheme="minorHAnsi"/>
              <w:noProof/>
            </w:rPr>
          </w:pPr>
          <w:hyperlink w:anchor="_Toc18000842" w:history="1">
            <w:r w:rsidR="006C2B90" w:rsidRPr="009558B3">
              <w:rPr>
                <w:rStyle w:val="Lienhypertexte"/>
                <w:noProof/>
              </w:rPr>
              <w:t>Le dialogue : les scénarios alternatifs/d'exception.</w:t>
            </w:r>
            <w:r w:rsidR="006C2B90">
              <w:rPr>
                <w:noProof/>
                <w:webHidden/>
              </w:rPr>
              <w:tab/>
            </w:r>
            <w:r w:rsidR="006C2B90">
              <w:rPr>
                <w:noProof/>
                <w:webHidden/>
              </w:rPr>
              <w:fldChar w:fldCharType="begin"/>
            </w:r>
            <w:r w:rsidR="006C2B90">
              <w:rPr>
                <w:noProof/>
                <w:webHidden/>
              </w:rPr>
              <w:instrText xml:space="preserve"> PAGEREF _Toc18000842 \h </w:instrText>
            </w:r>
            <w:r w:rsidR="006C2B90">
              <w:rPr>
                <w:noProof/>
                <w:webHidden/>
              </w:rPr>
            </w:r>
            <w:r w:rsidR="006C2B90">
              <w:rPr>
                <w:noProof/>
                <w:webHidden/>
              </w:rPr>
              <w:fldChar w:fldCharType="separate"/>
            </w:r>
            <w:r w:rsidR="002870E6">
              <w:rPr>
                <w:noProof/>
                <w:webHidden/>
              </w:rPr>
              <w:t>24</w:t>
            </w:r>
            <w:r w:rsidR="006C2B90">
              <w:rPr>
                <w:noProof/>
                <w:webHidden/>
              </w:rPr>
              <w:fldChar w:fldCharType="end"/>
            </w:r>
          </w:hyperlink>
        </w:p>
        <w:p w14:paraId="59E4007E" w14:textId="6EACC7EA" w:rsidR="006C2B90" w:rsidRDefault="00CE1F58">
          <w:pPr>
            <w:pStyle w:val="TM3"/>
            <w:tabs>
              <w:tab w:val="right" w:leader="dot" w:pos="9062"/>
            </w:tabs>
            <w:rPr>
              <w:rFonts w:asciiTheme="minorHAnsi" w:hAnsiTheme="minorHAnsi"/>
              <w:noProof/>
            </w:rPr>
          </w:pPr>
          <w:hyperlink w:anchor="_Toc18000843" w:history="1">
            <w:r w:rsidR="006C2B90" w:rsidRPr="009558B3">
              <w:rPr>
                <w:rStyle w:val="Lienhypertexte"/>
                <w:noProof/>
              </w:rPr>
              <w:t>La fin et les postconditions.</w:t>
            </w:r>
            <w:r w:rsidR="006C2B90">
              <w:rPr>
                <w:noProof/>
                <w:webHidden/>
              </w:rPr>
              <w:tab/>
            </w:r>
            <w:r w:rsidR="006C2B90">
              <w:rPr>
                <w:noProof/>
                <w:webHidden/>
              </w:rPr>
              <w:fldChar w:fldCharType="begin"/>
            </w:r>
            <w:r w:rsidR="006C2B90">
              <w:rPr>
                <w:noProof/>
                <w:webHidden/>
              </w:rPr>
              <w:instrText xml:space="preserve"> PAGEREF _Toc18000843 \h </w:instrText>
            </w:r>
            <w:r w:rsidR="006C2B90">
              <w:rPr>
                <w:noProof/>
                <w:webHidden/>
              </w:rPr>
            </w:r>
            <w:r w:rsidR="006C2B90">
              <w:rPr>
                <w:noProof/>
                <w:webHidden/>
              </w:rPr>
              <w:fldChar w:fldCharType="separate"/>
            </w:r>
            <w:r w:rsidR="002870E6">
              <w:rPr>
                <w:noProof/>
                <w:webHidden/>
              </w:rPr>
              <w:t>26</w:t>
            </w:r>
            <w:r w:rsidR="006C2B90">
              <w:rPr>
                <w:noProof/>
                <w:webHidden/>
              </w:rPr>
              <w:fldChar w:fldCharType="end"/>
            </w:r>
          </w:hyperlink>
        </w:p>
        <w:p w14:paraId="1AF3C581" w14:textId="0AD27EE2" w:rsidR="006C2B90" w:rsidRDefault="00CE1F58">
          <w:pPr>
            <w:pStyle w:val="TM3"/>
            <w:tabs>
              <w:tab w:val="right" w:leader="dot" w:pos="9062"/>
            </w:tabs>
            <w:rPr>
              <w:rFonts w:asciiTheme="minorHAnsi" w:hAnsiTheme="minorHAnsi"/>
              <w:noProof/>
            </w:rPr>
          </w:pPr>
          <w:hyperlink w:anchor="_Toc18000844" w:history="1">
            <w:r w:rsidR="006C2B90" w:rsidRPr="009558B3">
              <w:rPr>
                <w:rStyle w:val="Lienhypertexte"/>
                <w:noProof/>
              </w:rPr>
              <w:t>Compléments.</w:t>
            </w:r>
            <w:r w:rsidR="006C2B90">
              <w:rPr>
                <w:noProof/>
                <w:webHidden/>
              </w:rPr>
              <w:tab/>
            </w:r>
            <w:r w:rsidR="006C2B90">
              <w:rPr>
                <w:noProof/>
                <w:webHidden/>
              </w:rPr>
              <w:fldChar w:fldCharType="begin"/>
            </w:r>
            <w:r w:rsidR="006C2B90">
              <w:rPr>
                <w:noProof/>
                <w:webHidden/>
              </w:rPr>
              <w:instrText xml:space="preserve"> PAGEREF _Toc18000844 \h </w:instrText>
            </w:r>
            <w:r w:rsidR="006C2B90">
              <w:rPr>
                <w:noProof/>
                <w:webHidden/>
              </w:rPr>
            </w:r>
            <w:r w:rsidR="006C2B90">
              <w:rPr>
                <w:noProof/>
                <w:webHidden/>
              </w:rPr>
              <w:fldChar w:fldCharType="separate"/>
            </w:r>
            <w:r w:rsidR="002870E6">
              <w:rPr>
                <w:noProof/>
                <w:webHidden/>
              </w:rPr>
              <w:t>26</w:t>
            </w:r>
            <w:r w:rsidR="006C2B90">
              <w:rPr>
                <w:noProof/>
                <w:webHidden/>
              </w:rPr>
              <w:fldChar w:fldCharType="end"/>
            </w:r>
          </w:hyperlink>
        </w:p>
        <w:p w14:paraId="14ECB6A4" w14:textId="4DFE0D81" w:rsidR="006C2B90" w:rsidRDefault="00CE1F58">
          <w:pPr>
            <w:pStyle w:val="TM3"/>
            <w:tabs>
              <w:tab w:val="right" w:leader="dot" w:pos="9062"/>
            </w:tabs>
            <w:rPr>
              <w:rFonts w:asciiTheme="minorHAnsi" w:hAnsiTheme="minorHAnsi"/>
              <w:noProof/>
            </w:rPr>
          </w:pPr>
          <w:hyperlink w:anchor="_Toc18000845" w:history="1">
            <w:r w:rsidR="006C2B90" w:rsidRPr="009558B3">
              <w:rPr>
                <w:rStyle w:val="Lienhypertexte"/>
                <w:noProof/>
              </w:rPr>
              <w:t>User Story.</w:t>
            </w:r>
            <w:r w:rsidR="006C2B90">
              <w:rPr>
                <w:noProof/>
                <w:webHidden/>
              </w:rPr>
              <w:tab/>
            </w:r>
            <w:r w:rsidR="006C2B90">
              <w:rPr>
                <w:noProof/>
                <w:webHidden/>
              </w:rPr>
              <w:fldChar w:fldCharType="begin"/>
            </w:r>
            <w:r w:rsidR="006C2B90">
              <w:rPr>
                <w:noProof/>
                <w:webHidden/>
              </w:rPr>
              <w:instrText xml:space="preserve"> PAGEREF _Toc18000845 \h </w:instrText>
            </w:r>
            <w:r w:rsidR="006C2B90">
              <w:rPr>
                <w:noProof/>
                <w:webHidden/>
              </w:rPr>
            </w:r>
            <w:r w:rsidR="006C2B90">
              <w:rPr>
                <w:noProof/>
                <w:webHidden/>
              </w:rPr>
              <w:fldChar w:fldCharType="separate"/>
            </w:r>
            <w:r w:rsidR="002870E6">
              <w:rPr>
                <w:noProof/>
                <w:webHidden/>
              </w:rPr>
              <w:t>26</w:t>
            </w:r>
            <w:r w:rsidR="006C2B90">
              <w:rPr>
                <w:noProof/>
                <w:webHidden/>
              </w:rPr>
              <w:fldChar w:fldCharType="end"/>
            </w:r>
          </w:hyperlink>
        </w:p>
        <w:p w14:paraId="58275DB6" w14:textId="3D27E5C5" w:rsidR="006C2B90" w:rsidRDefault="00CE1F58">
          <w:pPr>
            <w:pStyle w:val="TM2"/>
            <w:tabs>
              <w:tab w:val="right" w:leader="dot" w:pos="9062"/>
            </w:tabs>
            <w:rPr>
              <w:rFonts w:asciiTheme="minorHAnsi" w:hAnsiTheme="minorHAnsi"/>
              <w:noProof/>
            </w:rPr>
          </w:pPr>
          <w:hyperlink w:anchor="_Toc18000846" w:history="1">
            <w:r w:rsidR="006C2B90" w:rsidRPr="009558B3">
              <w:rPr>
                <w:rStyle w:val="Lienhypertexte"/>
                <w:noProof/>
              </w:rPr>
              <w:t>Cas d'utilisation &lt;&lt;Modifier ou annuler&gt;&gt;</w:t>
            </w:r>
            <w:r w:rsidR="006C2B90">
              <w:rPr>
                <w:noProof/>
                <w:webHidden/>
              </w:rPr>
              <w:tab/>
            </w:r>
            <w:r w:rsidR="006C2B90">
              <w:rPr>
                <w:noProof/>
                <w:webHidden/>
              </w:rPr>
              <w:fldChar w:fldCharType="begin"/>
            </w:r>
            <w:r w:rsidR="006C2B90">
              <w:rPr>
                <w:noProof/>
                <w:webHidden/>
              </w:rPr>
              <w:instrText xml:space="preserve"> PAGEREF _Toc18000846 \h </w:instrText>
            </w:r>
            <w:r w:rsidR="006C2B90">
              <w:rPr>
                <w:noProof/>
                <w:webHidden/>
              </w:rPr>
            </w:r>
            <w:r w:rsidR="006C2B90">
              <w:rPr>
                <w:noProof/>
                <w:webHidden/>
              </w:rPr>
              <w:fldChar w:fldCharType="separate"/>
            </w:r>
            <w:r w:rsidR="002870E6">
              <w:rPr>
                <w:noProof/>
                <w:webHidden/>
              </w:rPr>
              <w:t>28</w:t>
            </w:r>
            <w:r w:rsidR="006C2B90">
              <w:rPr>
                <w:noProof/>
                <w:webHidden/>
              </w:rPr>
              <w:fldChar w:fldCharType="end"/>
            </w:r>
          </w:hyperlink>
        </w:p>
        <w:p w14:paraId="7942E86E" w14:textId="13D9DBAB" w:rsidR="006C2B90" w:rsidRDefault="00CE1F58">
          <w:pPr>
            <w:pStyle w:val="TM3"/>
            <w:tabs>
              <w:tab w:val="right" w:leader="dot" w:pos="9062"/>
            </w:tabs>
            <w:rPr>
              <w:rFonts w:asciiTheme="minorHAnsi" w:hAnsiTheme="minorHAnsi"/>
              <w:noProof/>
            </w:rPr>
          </w:pPr>
          <w:hyperlink w:anchor="_Toc18000847" w:history="1">
            <w:r w:rsidR="006C2B90" w:rsidRPr="009558B3">
              <w:rPr>
                <w:rStyle w:val="Lienhypertexte"/>
                <w:noProof/>
              </w:rPr>
              <w:t>Identification</w:t>
            </w:r>
            <w:r w:rsidR="006C2B90">
              <w:rPr>
                <w:noProof/>
                <w:webHidden/>
              </w:rPr>
              <w:tab/>
            </w:r>
            <w:r w:rsidR="006C2B90">
              <w:rPr>
                <w:noProof/>
                <w:webHidden/>
              </w:rPr>
              <w:fldChar w:fldCharType="begin"/>
            </w:r>
            <w:r w:rsidR="006C2B90">
              <w:rPr>
                <w:noProof/>
                <w:webHidden/>
              </w:rPr>
              <w:instrText xml:space="preserve"> PAGEREF _Toc18000847 \h </w:instrText>
            </w:r>
            <w:r w:rsidR="006C2B90">
              <w:rPr>
                <w:noProof/>
                <w:webHidden/>
              </w:rPr>
            </w:r>
            <w:r w:rsidR="006C2B90">
              <w:rPr>
                <w:noProof/>
                <w:webHidden/>
              </w:rPr>
              <w:fldChar w:fldCharType="separate"/>
            </w:r>
            <w:r w:rsidR="002870E6">
              <w:rPr>
                <w:noProof/>
                <w:webHidden/>
              </w:rPr>
              <w:t>28</w:t>
            </w:r>
            <w:r w:rsidR="006C2B90">
              <w:rPr>
                <w:noProof/>
                <w:webHidden/>
              </w:rPr>
              <w:fldChar w:fldCharType="end"/>
            </w:r>
          </w:hyperlink>
        </w:p>
        <w:p w14:paraId="16DBB195" w14:textId="7A7F94DB" w:rsidR="006C2B90" w:rsidRDefault="00CE1F58">
          <w:pPr>
            <w:pStyle w:val="TM3"/>
            <w:tabs>
              <w:tab w:val="right" w:leader="dot" w:pos="9062"/>
            </w:tabs>
            <w:rPr>
              <w:rFonts w:asciiTheme="minorHAnsi" w:hAnsiTheme="minorHAnsi"/>
              <w:noProof/>
            </w:rPr>
          </w:pPr>
          <w:hyperlink w:anchor="_Toc18000848" w:history="1">
            <w:r w:rsidR="006C2B90" w:rsidRPr="009558B3">
              <w:rPr>
                <w:rStyle w:val="Lienhypertexte"/>
                <w:noProof/>
              </w:rPr>
              <w:t>Le dialogue : le scénario nominal.</w:t>
            </w:r>
            <w:r w:rsidR="006C2B90">
              <w:rPr>
                <w:noProof/>
                <w:webHidden/>
              </w:rPr>
              <w:tab/>
            </w:r>
            <w:r w:rsidR="006C2B90">
              <w:rPr>
                <w:noProof/>
                <w:webHidden/>
              </w:rPr>
              <w:fldChar w:fldCharType="begin"/>
            </w:r>
            <w:r w:rsidR="006C2B90">
              <w:rPr>
                <w:noProof/>
                <w:webHidden/>
              </w:rPr>
              <w:instrText xml:space="preserve"> PAGEREF _Toc18000848 \h </w:instrText>
            </w:r>
            <w:r w:rsidR="006C2B90">
              <w:rPr>
                <w:noProof/>
                <w:webHidden/>
              </w:rPr>
            </w:r>
            <w:r w:rsidR="006C2B90">
              <w:rPr>
                <w:noProof/>
                <w:webHidden/>
              </w:rPr>
              <w:fldChar w:fldCharType="separate"/>
            </w:r>
            <w:r w:rsidR="002870E6">
              <w:rPr>
                <w:noProof/>
                <w:webHidden/>
              </w:rPr>
              <w:t>28</w:t>
            </w:r>
            <w:r w:rsidR="006C2B90">
              <w:rPr>
                <w:noProof/>
                <w:webHidden/>
              </w:rPr>
              <w:fldChar w:fldCharType="end"/>
            </w:r>
          </w:hyperlink>
        </w:p>
        <w:p w14:paraId="05387115" w14:textId="0E72D790" w:rsidR="006C2B90" w:rsidRDefault="00CE1F58">
          <w:pPr>
            <w:pStyle w:val="TM3"/>
            <w:tabs>
              <w:tab w:val="right" w:leader="dot" w:pos="9062"/>
            </w:tabs>
            <w:rPr>
              <w:rFonts w:asciiTheme="minorHAnsi" w:hAnsiTheme="minorHAnsi"/>
              <w:noProof/>
            </w:rPr>
          </w:pPr>
          <w:hyperlink w:anchor="_Toc18000849" w:history="1">
            <w:r w:rsidR="006C2B90" w:rsidRPr="009558B3">
              <w:rPr>
                <w:rStyle w:val="Lienhypertexte"/>
                <w:noProof/>
              </w:rPr>
              <w:t>Le dialogue : les scénarios alternatifs/d'exception.</w:t>
            </w:r>
            <w:r w:rsidR="006C2B90">
              <w:rPr>
                <w:noProof/>
                <w:webHidden/>
              </w:rPr>
              <w:tab/>
            </w:r>
            <w:r w:rsidR="006C2B90">
              <w:rPr>
                <w:noProof/>
                <w:webHidden/>
              </w:rPr>
              <w:fldChar w:fldCharType="begin"/>
            </w:r>
            <w:r w:rsidR="006C2B90">
              <w:rPr>
                <w:noProof/>
                <w:webHidden/>
              </w:rPr>
              <w:instrText xml:space="preserve"> PAGEREF _Toc18000849 \h </w:instrText>
            </w:r>
            <w:r w:rsidR="006C2B90">
              <w:rPr>
                <w:noProof/>
                <w:webHidden/>
              </w:rPr>
            </w:r>
            <w:r w:rsidR="006C2B90">
              <w:rPr>
                <w:noProof/>
                <w:webHidden/>
              </w:rPr>
              <w:fldChar w:fldCharType="separate"/>
            </w:r>
            <w:r w:rsidR="002870E6">
              <w:rPr>
                <w:noProof/>
                <w:webHidden/>
              </w:rPr>
              <w:t>28</w:t>
            </w:r>
            <w:r w:rsidR="006C2B90">
              <w:rPr>
                <w:noProof/>
                <w:webHidden/>
              </w:rPr>
              <w:fldChar w:fldCharType="end"/>
            </w:r>
          </w:hyperlink>
        </w:p>
        <w:p w14:paraId="6156DED6" w14:textId="154B655D" w:rsidR="006C2B90" w:rsidRDefault="00CE1F58">
          <w:pPr>
            <w:pStyle w:val="TM3"/>
            <w:tabs>
              <w:tab w:val="right" w:leader="dot" w:pos="9062"/>
            </w:tabs>
            <w:rPr>
              <w:rFonts w:asciiTheme="minorHAnsi" w:hAnsiTheme="minorHAnsi"/>
              <w:noProof/>
            </w:rPr>
          </w:pPr>
          <w:hyperlink w:anchor="_Toc18000850" w:history="1">
            <w:r w:rsidR="006C2B90" w:rsidRPr="009558B3">
              <w:rPr>
                <w:rStyle w:val="Lienhypertexte"/>
                <w:noProof/>
              </w:rPr>
              <w:t>La fin et les postconditions.</w:t>
            </w:r>
            <w:r w:rsidR="006C2B90">
              <w:rPr>
                <w:noProof/>
                <w:webHidden/>
              </w:rPr>
              <w:tab/>
            </w:r>
            <w:r w:rsidR="006C2B90">
              <w:rPr>
                <w:noProof/>
                <w:webHidden/>
              </w:rPr>
              <w:fldChar w:fldCharType="begin"/>
            </w:r>
            <w:r w:rsidR="006C2B90">
              <w:rPr>
                <w:noProof/>
                <w:webHidden/>
              </w:rPr>
              <w:instrText xml:space="preserve"> PAGEREF _Toc18000850 \h </w:instrText>
            </w:r>
            <w:r w:rsidR="006C2B90">
              <w:rPr>
                <w:noProof/>
                <w:webHidden/>
              </w:rPr>
            </w:r>
            <w:r w:rsidR="006C2B90">
              <w:rPr>
                <w:noProof/>
                <w:webHidden/>
              </w:rPr>
              <w:fldChar w:fldCharType="separate"/>
            </w:r>
            <w:r w:rsidR="002870E6">
              <w:rPr>
                <w:noProof/>
                <w:webHidden/>
              </w:rPr>
              <w:t>29</w:t>
            </w:r>
            <w:r w:rsidR="006C2B90">
              <w:rPr>
                <w:noProof/>
                <w:webHidden/>
              </w:rPr>
              <w:fldChar w:fldCharType="end"/>
            </w:r>
          </w:hyperlink>
        </w:p>
        <w:p w14:paraId="5CAF9806" w14:textId="23E1C9B7" w:rsidR="006C2B90" w:rsidRDefault="00CE1F58">
          <w:pPr>
            <w:pStyle w:val="TM3"/>
            <w:tabs>
              <w:tab w:val="right" w:leader="dot" w:pos="9062"/>
            </w:tabs>
            <w:rPr>
              <w:rFonts w:asciiTheme="minorHAnsi" w:hAnsiTheme="minorHAnsi"/>
              <w:noProof/>
            </w:rPr>
          </w:pPr>
          <w:hyperlink w:anchor="_Toc18000851" w:history="1">
            <w:r w:rsidR="006C2B90" w:rsidRPr="009558B3">
              <w:rPr>
                <w:rStyle w:val="Lienhypertexte"/>
                <w:noProof/>
              </w:rPr>
              <w:t>Compléments.</w:t>
            </w:r>
            <w:r w:rsidR="006C2B90">
              <w:rPr>
                <w:noProof/>
                <w:webHidden/>
              </w:rPr>
              <w:tab/>
            </w:r>
            <w:r w:rsidR="006C2B90">
              <w:rPr>
                <w:noProof/>
                <w:webHidden/>
              </w:rPr>
              <w:fldChar w:fldCharType="begin"/>
            </w:r>
            <w:r w:rsidR="006C2B90">
              <w:rPr>
                <w:noProof/>
                <w:webHidden/>
              </w:rPr>
              <w:instrText xml:space="preserve"> PAGEREF _Toc18000851 \h </w:instrText>
            </w:r>
            <w:r w:rsidR="006C2B90">
              <w:rPr>
                <w:noProof/>
                <w:webHidden/>
              </w:rPr>
            </w:r>
            <w:r w:rsidR="006C2B90">
              <w:rPr>
                <w:noProof/>
                <w:webHidden/>
              </w:rPr>
              <w:fldChar w:fldCharType="separate"/>
            </w:r>
            <w:r w:rsidR="002870E6">
              <w:rPr>
                <w:noProof/>
                <w:webHidden/>
              </w:rPr>
              <w:t>29</w:t>
            </w:r>
            <w:r w:rsidR="006C2B90">
              <w:rPr>
                <w:noProof/>
                <w:webHidden/>
              </w:rPr>
              <w:fldChar w:fldCharType="end"/>
            </w:r>
          </w:hyperlink>
        </w:p>
        <w:p w14:paraId="576807AD" w14:textId="424CB9B4" w:rsidR="006C2B90" w:rsidRDefault="00CE1F58">
          <w:pPr>
            <w:pStyle w:val="TM3"/>
            <w:tabs>
              <w:tab w:val="right" w:leader="dot" w:pos="9062"/>
            </w:tabs>
            <w:rPr>
              <w:rFonts w:asciiTheme="minorHAnsi" w:hAnsiTheme="minorHAnsi"/>
              <w:noProof/>
            </w:rPr>
          </w:pPr>
          <w:hyperlink w:anchor="_Toc18000852" w:history="1">
            <w:r w:rsidR="006C2B90" w:rsidRPr="009558B3">
              <w:rPr>
                <w:rStyle w:val="Lienhypertexte"/>
                <w:noProof/>
              </w:rPr>
              <w:t>User Story.</w:t>
            </w:r>
            <w:r w:rsidR="006C2B90">
              <w:rPr>
                <w:noProof/>
                <w:webHidden/>
              </w:rPr>
              <w:tab/>
            </w:r>
            <w:r w:rsidR="006C2B90">
              <w:rPr>
                <w:noProof/>
                <w:webHidden/>
              </w:rPr>
              <w:fldChar w:fldCharType="begin"/>
            </w:r>
            <w:r w:rsidR="006C2B90">
              <w:rPr>
                <w:noProof/>
                <w:webHidden/>
              </w:rPr>
              <w:instrText xml:space="preserve"> PAGEREF _Toc18000852 \h </w:instrText>
            </w:r>
            <w:r w:rsidR="006C2B90">
              <w:rPr>
                <w:noProof/>
                <w:webHidden/>
              </w:rPr>
            </w:r>
            <w:r w:rsidR="006C2B90">
              <w:rPr>
                <w:noProof/>
                <w:webHidden/>
              </w:rPr>
              <w:fldChar w:fldCharType="separate"/>
            </w:r>
            <w:r w:rsidR="002870E6">
              <w:rPr>
                <w:noProof/>
                <w:webHidden/>
              </w:rPr>
              <w:t>29</w:t>
            </w:r>
            <w:r w:rsidR="006C2B90">
              <w:rPr>
                <w:noProof/>
                <w:webHidden/>
              </w:rPr>
              <w:fldChar w:fldCharType="end"/>
            </w:r>
          </w:hyperlink>
        </w:p>
        <w:p w14:paraId="4CFB6E75" w14:textId="18EB910D" w:rsidR="006C2B90" w:rsidRDefault="00CE1F58">
          <w:pPr>
            <w:pStyle w:val="TM2"/>
            <w:tabs>
              <w:tab w:val="right" w:leader="dot" w:pos="9062"/>
            </w:tabs>
            <w:rPr>
              <w:rFonts w:asciiTheme="minorHAnsi" w:hAnsiTheme="minorHAnsi"/>
              <w:noProof/>
            </w:rPr>
          </w:pPr>
          <w:hyperlink w:anchor="_Toc18000853" w:history="1">
            <w:r w:rsidR="006C2B90" w:rsidRPr="009558B3">
              <w:rPr>
                <w:rStyle w:val="Lienhypertexte"/>
                <w:noProof/>
              </w:rPr>
              <w:t>Cas d'utilisation &lt;&lt;Consulter les commandes&gt;&gt;</w:t>
            </w:r>
            <w:r w:rsidR="006C2B90">
              <w:rPr>
                <w:noProof/>
                <w:webHidden/>
              </w:rPr>
              <w:tab/>
            </w:r>
            <w:r w:rsidR="006C2B90">
              <w:rPr>
                <w:noProof/>
                <w:webHidden/>
              </w:rPr>
              <w:fldChar w:fldCharType="begin"/>
            </w:r>
            <w:r w:rsidR="006C2B90">
              <w:rPr>
                <w:noProof/>
                <w:webHidden/>
              </w:rPr>
              <w:instrText xml:space="preserve"> PAGEREF _Toc18000853 \h </w:instrText>
            </w:r>
            <w:r w:rsidR="006C2B90">
              <w:rPr>
                <w:noProof/>
                <w:webHidden/>
              </w:rPr>
            </w:r>
            <w:r w:rsidR="006C2B90">
              <w:rPr>
                <w:noProof/>
                <w:webHidden/>
              </w:rPr>
              <w:fldChar w:fldCharType="separate"/>
            </w:r>
            <w:r w:rsidR="002870E6">
              <w:rPr>
                <w:noProof/>
                <w:webHidden/>
              </w:rPr>
              <w:t>30</w:t>
            </w:r>
            <w:r w:rsidR="006C2B90">
              <w:rPr>
                <w:noProof/>
                <w:webHidden/>
              </w:rPr>
              <w:fldChar w:fldCharType="end"/>
            </w:r>
          </w:hyperlink>
        </w:p>
        <w:p w14:paraId="64C96CF2" w14:textId="490C1AAB" w:rsidR="006C2B90" w:rsidRDefault="00CE1F58">
          <w:pPr>
            <w:pStyle w:val="TM3"/>
            <w:tabs>
              <w:tab w:val="right" w:leader="dot" w:pos="9062"/>
            </w:tabs>
            <w:rPr>
              <w:rFonts w:asciiTheme="minorHAnsi" w:hAnsiTheme="minorHAnsi"/>
              <w:noProof/>
            </w:rPr>
          </w:pPr>
          <w:hyperlink w:anchor="_Toc18000854" w:history="1">
            <w:r w:rsidR="006C2B90" w:rsidRPr="009558B3">
              <w:rPr>
                <w:rStyle w:val="Lienhypertexte"/>
                <w:noProof/>
              </w:rPr>
              <w:t>Identification</w:t>
            </w:r>
            <w:r w:rsidR="006C2B90">
              <w:rPr>
                <w:noProof/>
                <w:webHidden/>
              </w:rPr>
              <w:tab/>
            </w:r>
            <w:r w:rsidR="006C2B90">
              <w:rPr>
                <w:noProof/>
                <w:webHidden/>
              </w:rPr>
              <w:fldChar w:fldCharType="begin"/>
            </w:r>
            <w:r w:rsidR="006C2B90">
              <w:rPr>
                <w:noProof/>
                <w:webHidden/>
              </w:rPr>
              <w:instrText xml:space="preserve"> PAGEREF _Toc18000854 \h </w:instrText>
            </w:r>
            <w:r w:rsidR="006C2B90">
              <w:rPr>
                <w:noProof/>
                <w:webHidden/>
              </w:rPr>
            </w:r>
            <w:r w:rsidR="006C2B90">
              <w:rPr>
                <w:noProof/>
                <w:webHidden/>
              </w:rPr>
              <w:fldChar w:fldCharType="separate"/>
            </w:r>
            <w:r w:rsidR="002870E6">
              <w:rPr>
                <w:noProof/>
                <w:webHidden/>
              </w:rPr>
              <w:t>30</w:t>
            </w:r>
            <w:r w:rsidR="006C2B90">
              <w:rPr>
                <w:noProof/>
                <w:webHidden/>
              </w:rPr>
              <w:fldChar w:fldCharType="end"/>
            </w:r>
          </w:hyperlink>
        </w:p>
        <w:p w14:paraId="1E657614" w14:textId="5F9759BC" w:rsidR="006C2B90" w:rsidRDefault="00CE1F58">
          <w:pPr>
            <w:pStyle w:val="TM3"/>
            <w:tabs>
              <w:tab w:val="right" w:leader="dot" w:pos="9062"/>
            </w:tabs>
            <w:rPr>
              <w:rFonts w:asciiTheme="minorHAnsi" w:hAnsiTheme="minorHAnsi"/>
              <w:noProof/>
            </w:rPr>
          </w:pPr>
          <w:hyperlink w:anchor="_Toc18000855" w:history="1">
            <w:r w:rsidR="006C2B90" w:rsidRPr="009558B3">
              <w:rPr>
                <w:rStyle w:val="Lienhypertexte"/>
                <w:noProof/>
              </w:rPr>
              <w:t>Le dialogue : le scénario nominal.</w:t>
            </w:r>
            <w:r w:rsidR="006C2B90">
              <w:rPr>
                <w:noProof/>
                <w:webHidden/>
              </w:rPr>
              <w:tab/>
            </w:r>
            <w:r w:rsidR="006C2B90">
              <w:rPr>
                <w:noProof/>
                <w:webHidden/>
              </w:rPr>
              <w:fldChar w:fldCharType="begin"/>
            </w:r>
            <w:r w:rsidR="006C2B90">
              <w:rPr>
                <w:noProof/>
                <w:webHidden/>
              </w:rPr>
              <w:instrText xml:space="preserve"> PAGEREF _Toc18000855 \h </w:instrText>
            </w:r>
            <w:r w:rsidR="006C2B90">
              <w:rPr>
                <w:noProof/>
                <w:webHidden/>
              </w:rPr>
            </w:r>
            <w:r w:rsidR="006C2B90">
              <w:rPr>
                <w:noProof/>
                <w:webHidden/>
              </w:rPr>
              <w:fldChar w:fldCharType="separate"/>
            </w:r>
            <w:r w:rsidR="002870E6">
              <w:rPr>
                <w:noProof/>
                <w:webHidden/>
              </w:rPr>
              <w:t>30</w:t>
            </w:r>
            <w:r w:rsidR="006C2B90">
              <w:rPr>
                <w:noProof/>
                <w:webHidden/>
              </w:rPr>
              <w:fldChar w:fldCharType="end"/>
            </w:r>
          </w:hyperlink>
        </w:p>
        <w:p w14:paraId="356FA1E7" w14:textId="421F171C" w:rsidR="006C2B90" w:rsidRDefault="00CE1F58">
          <w:pPr>
            <w:pStyle w:val="TM3"/>
            <w:tabs>
              <w:tab w:val="right" w:leader="dot" w:pos="9062"/>
            </w:tabs>
            <w:rPr>
              <w:rFonts w:asciiTheme="minorHAnsi" w:hAnsiTheme="minorHAnsi"/>
              <w:noProof/>
            </w:rPr>
          </w:pPr>
          <w:hyperlink w:anchor="_Toc18000856" w:history="1">
            <w:r w:rsidR="006C2B90" w:rsidRPr="009558B3">
              <w:rPr>
                <w:rStyle w:val="Lienhypertexte"/>
                <w:noProof/>
              </w:rPr>
              <w:t>Le dialogue : les scénarios alternatifs/d'exception.</w:t>
            </w:r>
            <w:r w:rsidR="006C2B90">
              <w:rPr>
                <w:noProof/>
                <w:webHidden/>
              </w:rPr>
              <w:tab/>
            </w:r>
            <w:r w:rsidR="006C2B90">
              <w:rPr>
                <w:noProof/>
                <w:webHidden/>
              </w:rPr>
              <w:fldChar w:fldCharType="begin"/>
            </w:r>
            <w:r w:rsidR="006C2B90">
              <w:rPr>
                <w:noProof/>
                <w:webHidden/>
              </w:rPr>
              <w:instrText xml:space="preserve"> PAGEREF _Toc18000856 \h </w:instrText>
            </w:r>
            <w:r w:rsidR="006C2B90">
              <w:rPr>
                <w:noProof/>
                <w:webHidden/>
              </w:rPr>
            </w:r>
            <w:r w:rsidR="006C2B90">
              <w:rPr>
                <w:noProof/>
                <w:webHidden/>
              </w:rPr>
              <w:fldChar w:fldCharType="separate"/>
            </w:r>
            <w:r w:rsidR="002870E6">
              <w:rPr>
                <w:noProof/>
                <w:webHidden/>
              </w:rPr>
              <w:t>31</w:t>
            </w:r>
            <w:r w:rsidR="006C2B90">
              <w:rPr>
                <w:noProof/>
                <w:webHidden/>
              </w:rPr>
              <w:fldChar w:fldCharType="end"/>
            </w:r>
          </w:hyperlink>
        </w:p>
        <w:p w14:paraId="16A2DD15" w14:textId="00116844" w:rsidR="006C2B90" w:rsidRDefault="00CE1F58">
          <w:pPr>
            <w:pStyle w:val="TM3"/>
            <w:tabs>
              <w:tab w:val="right" w:leader="dot" w:pos="9062"/>
            </w:tabs>
            <w:rPr>
              <w:rFonts w:asciiTheme="minorHAnsi" w:hAnsiTheme="minorHAnsi"/>
              <w:noProof/>
            </w:rPr>
          </w:pPr>
          <w:hyperlink w:anchor="_Toc18000857" w:history="1">
            <w:r w:rsidR="006C2B90" w:rsidRPr="009558B3">
              <w:rPr>
                <w:rStyle w:val="Lienhypertexte"/>
                <w:noProof/>
              </w:rPr>
              <w:t>La fin et les postconditions.</w:t>
            </w:r>
            <w:r w:rsidR="006C2B90">
              <w:rPr>
                <w:noProof/>
                <w:webHidden/>
              </w:rPr>
              <w:tab/>
            </w:r>
            <w:r w:rsidR="006C2B90">
              <w:rPr>
                <w:noProof/>
                <w:webHidden/>
              </w:rPr>
              <w:fldChar w:fldCharType="begin"/>
            </w:r>
            <w:r w:rsidR="006C2B90">
              <w:rPr>
                <w:noProof/>
                <w:webHidden/>
              </w:rPr>
              <w:instrText xml:space="preserve"> PAGEREF _Toc18000857 \h </w:instrText>
            </w:r>
            <w:r w:rsidR="006C2B90">
              <w:rPr>
                <w:noProof/>
                <w:webHidden/>
              </w:rPr>
            </w:r>
            <w:r w:rsidR="006C2B90">
              <w:rPr>
                <w:noProof/>
                <w:webHidden/>
              </w:rPr>
              <w:fldChar w:fldCharType="separate"/>
            </w:r>
            <w:r w:rsidR="002870E6">
              <w:rPr>
                <w:noProof/>
                <w:webHidden/>
              </w:rPr>
              <w:t>32</w:t>
            </w:r>
            <w:r w:rsidR="006C2B90">
              <w:rPr>
                <w:noProof/>
                <w:webHidden/>
              </w:rPr>
              <w:fldChar w:fldCharType="end"/>
            </w:r>
          </w:hyperlink>
        </w:p>
        <w:p w14:paraId="01083105" w14:textId="564AC26B" w:rsidR="006C2B90" w:rsidRDefault="00CE1F58">
          <w:pPr>
            <w:pStyle w:val="TM3"/>
            <w:tabs>
              <w:tab w:val="right" w:leader="dot" w:pos="9062"/>
            </w:tabs>
            <w:rPr>
              <w:rFonts w:asciiTheme="minorHAnsi" w:hAnsiTheme="minorHAnsi"/>
              <w:noProof/>
            </w:rPr>
          </w:pPr>
          <w:hyperlink w:anchor="_Toc18000858" w:history="1">
            <w:r w:rsidR="006C2B90" w:rsidRPr="009558B3">
              <w:rPr>
                <w:rStyle w:val="Lienhypertexte"/>
                <w:noProof/>
              </w:rPr>
              <w:t>Compléments.</w:t>
            </w:r>
            <w:r w:rsidR="006C2B90">
              <w:rPr>
                <w:noProof/>
                <w:webHidden/>
              </w:rPr>
              <w:tab/>
            </w:r>
            <w:r w:rsidR="006C2B90">
              <w:rPr>
                <w:noProof/>
                <w:webHidden/>
              </w:rPr>
              <w:fldChar w:fldCharType="begin"/>
            </w:r>
            <w:r w:rsidR="006C2B90">
              <w:rPr>
                <w:noProof/>
                <w:webHidden/>
              </w:rPr>
              <w:instrText xml:space="preserve"> PAGEREF _Toc18000858 \h </w:instrText>
            </w:r>
            <w:r w:rsidR="006C2B90">
              <w:rPr>
                <w:noProof/>
                <w:webHidden/>
              </w:rPr>
            </w:r>
            <w:r w:rsidR="006C2B90">
              <w:rPr>
                <w:noProof/>
                <w:webHidden/>
              </w:rPr>
              <w:fldChar w:fldCharType="separate"/>
            </w:r>
            <w:r w:rsidR="002870E6">
              <w:rPr>
                <w:noProof/>
                <w:webHidden/>
              </w:rPr>
              <w:t>32</w:t>
            </w:r>
            <w:r w:rsidR="006C2B90">
              <w:rPr>
                <w:noProof/>
                <w:webHidden/>
              </w:rPr>
              <w:fldChar w:fldCharType="end"/>
            </w:r>
          </w:hyperlink>
        </w:p>
        <w:p w14:paraId="324D3DBF" w14:textId="71EFD7D1" w:rsidR="006C2B90" w:rsidRDefault="00CE1F58">
          <w:pPr>
            <w:pStyle w:val="TM3"/>
            <w:tabs>
              <w:tab w:val="right" w:leader="dot" w:pos="9062"/>
            </w:tabs>
            <w:rPr>
              <w:rFonts w:asciiTheme="minorHAnsi" w:hAnsiTheme="minorHAnsi"/>
              <w:noProof/>
            </w:rPr>
          </w:pPr>
          <w:hyperlink w:anchor="_Toc18000859" w:history="1">
            <w:r w:rsidR="006C2B90" w:rsidRPr="009558B3">
              <w:rPr>
                <w:rStyle w:val="Lienhypertexte"/>
                <w:noProof/>
              </w:rPr>
              <w:t>User Story.</w:t>
            </w:r>
            <w:r w:rsidR="006C2B90">
              <w:rPr>
                <w:noProof/>
                <w:webHidden/>
              </w:rPr>
              <w:tab/>
            </w:r>
            <w:r w:rsidR="006C2B90">
              <w:rPr>
                <w:noProof/>
                <w:webHidden/>
              </w:rPr>
              <w:fldChar w:fldCharType="begin"/>
            </w:r>
            <w:r w:rsidR="006C2B90">
              <w:rPr>
                <w:noProof/>
                <w:webHidden/>
              </w:rPr>
              <w:instrText xml:space="preserve"> PAGEREF _Toc18000859 \h </w:instrText>
            </w:r>
            <w:r w:rsidR="006C2B90">
              <w:rPr>
                <w:noProof/>
                <w:webHidden/>
              </w:rPr>
            </w:r>
            <w:r w:rsidR="006C2B90">
              <w:rPr>
                <w:noProof/>
                <w:webHidden/>
              </w:rPr>
              <w:fldChar w:fldCharType="separate"/>
            </w:r>
            <w:r w:rsidR="002870E6">
              <w:rPr>
                <w:noProof/>
                <w:webHidden/>
              </w:rPr>
              <w:t>32</w:t>
            </w:r>
            <w:r w:rsidR="006C2B90">
              <w:rPr>
                <w:noProof/>
                <w:webHidden/>
              </w:rPr>
              <w:fldChar w:fldCharType="end"/>
            </w:r>
          </w:hyperlink>
        </w:p>
        <w:p w14:paraId="58469351" w14:textId="7B4EC02B" w:rsidR="006C2B90" w:rsidRDefault="00CE1F58">
          <w:pPr>
            <w:pStyle w:val="TM2"/>
            <w:tabs>
              <w:tab w:val="right" w:leader="dot" w:pos="9062"/>
            </w:tabs>
            <w:rPr>
              <w:rFonts w:asciiTheme="minorHAnsi" w:hAnsiTheme="minorHAnsi"/>
              <w:noProof/>
            </w:rPr>
          </w:pPr>
          <w:hyperlink w:anchor="_Toc18000860" w:history="1">
            <w:r w:rsidR="006C2B90" w:rsidRPr="009558B3">
              <w:rPr>
                <w:rStyle w:val="Lienhypertexte"/>
                <w:noProof/>
              </w:rPr>
              <w:t>Cas d'utilisation &lt;&lt;Suivre commande&gt;&gt;</w:t>
            </w:r>
            <w:r w:rsidR="006C2B90">
              <w:rPr>
                <w:noProof/>
                <w:webHidden/>
              </w:rPr>
              <w:tab/>
            </w:r>
            <w:r w:rsidR="006C2B90">
              <w:rPr>
                <w:noProof/>
                <w:webHidden/>
              </w:rPr>
              <w:fldChar w:fldCharType="begin"/>
            </w:r>
            <w:r w:rsidR="006C2B90">
              <w:rPr>
                <w:noProof/>
                <w:webHidden/>
              </w:rPr>
              <w:instrText xml:space="preserve"> PAGEREF _Toc18000860 \h </w:instrText>
            </w:r>
            <w:r w:rsidR="006C2B90">
              <w:rPr>
                <w:noProof/>
                <w:webHidden/>
              </w:rPr>
            </w:r>
            <w:r w:rsidR="006C2B90">
              <w:rPr>
                <w:noProof/>
                <w:webHidden/>
              </w:rPr>
              <w:fldChar w:fldCharType="separate"/>
            </w:r>
            <w:r w:rsidR="002870E6">
              <w:rPr>
                <w:noProof/>
                <w:webHidden/>
              </w:rPr>
              <w:t>33</w:t>
            </w:r>
            <w:r w:rsidR="006C2B90">
              <w:rPr>
                <w:noProof/>
                <w:webHidden/>
              </w:rPr>
              <w:fldChar w:fldCharType="end"/>
            </w:r>
          </w:hyperlink>
        </w:p>
        <w:p w14:paraId="268E61FB" w14:textId="064FB795" w:rsidR="006C2B90" w:rsidRDefault="00CE1F58">
          <w:pPr>
            <w:pStyle w:val="TM3"/>
            <w:tabs>
              <w:tab w:val="right" w:leader="dot" w:pos="9062"/>
            </w:tabs>
            <w:rPr>
              <w:rFonts w:asciiTheme="minorHAnsi" w:hAnsiTheme="minorHAnsi"/>
              <w:noProof/>
            </w:rPr>
          </w:pPr>
          <w:hyperlink w:anchor="_Toc18000861" w:history="1">
            <w:r w:rsidR="006C2B90" w:rsidRPr="009558B3">
              <w:rPr>
                <w:rStyle w:val="Lienhypertexte"/>
                <w:noProof/>
              </w:rPr>
              <w:t>Identification</w:t>
            </w:r>
            <w:r w:rsidR="006C2B90">
              <w:rPr>
                <w:noProof/>
                <w:webHidden/>
              </w:rPr>
              <w:tab/>
            </w:r>
            <w:r w:rsidR="006C2B90">
              <w:rPr>
                <w:noProof/>
                <w:webHidden/>
              </w:rPr>
              <w:fldChar w:fldCharType="begin"/>
            </w:r>
            <w:r w:rsidR="006C2B90">
              <w:rPr>
                <w:noProof/>
                <w:webHidden/>
              </w:rPr>
              <w:instrText xml:space="preserve"> PAGEREF _Toc18000861 \h </w:instrText>
            </w:r>
            <w:r w:rsidR="006C2B90">
              <w:rPr>
                <w:noProof/>
                <w:webHidden/>
              </w:rPr>
            </w:r>
            <w:r w:rsidR="006C2B90">
              <w:rPr>
                <w:noProof/>
                <w:webHidden/>
              </w:rPr>
              <w:fldChar w:fldCharType="separate"/>
            </w:r>
            <w:r w:rsidR="002870E6">
              <w:rPr>
                <w:noProof/>
                <w:webHidden/>
              </w:rPr>
              <w:t>33</w:t>
            </w:r>
            <w:r w:rsidR="006C2B90">
              <w:rPr>
                <w:noProof/>
                <w:webHidden/>
              </w:rPr>
              <w:fldChar w:fldCharType="end"/>
            </w:r>
          </w:hyperlink>
        </w:p>
        <w:p w14:paraId="3F51AA5B" w14:textId="006B7390" w:rsidR="006C2B90" w:rsidRDefault="00CE1F58">
          <w:pPr>
            <w:pStyle w:val="TM3"/>
            <w:tabs>
              <w:tab w:val="right" w:leader="dot" w:pos="9062"/>
            </w:tabs>
            <w:rPr>
              <w:rFonts w:asciiTheme="minorHAnsi" w:hAnsiTheme="minorHAnsi"/>
              <w:noProof/>
            </w:rPr>
          </w:pPr>
          <w:hyperlink w:anchor="_Toc18000862" w:history="1">
            <w:r w:rsidR="006C2B90" w:rsidRPr="009558B3">
              <w:rPr>
                <w:rStyle w:val="Lienhypertexte"/>
                <w:noProof/>
              </w:rPr>
              <w:t>Le dialogue : le scénario nominal.</w:t>
            </w:r>
            <w:r w:rsidR="006C2B90">
              <w:rPr>
                <w:noProof/>
                <w:webHidden/>
              </w:rPr>
              <w:tab/>
            </w:r>
            <w:r w:rsidR="006C2B90">
              <w:rPr>
                <w:noProof/>
                <w:webHidden/>
              </w:rPr>
              <w:fldChar w:fldCharType="begin"/>
            </w:r>
            <w:r w:rsidR="006C2B90">
              <w:rPr>
                <w:noProof/>
                <w:webHidden/>
              </w:rPr>
              <w:instrText xml:space="preserve"> PAGEREF _Toc18000862 \h </w:instrText>
            </w:r>
            <w:r w:rsidR="006C2B90">
              <w:rPr>
                <w:noProof/>
                <w:webHidden/>
              </w:rPr>
            </w:r>
            <w:r w:rsidR="006C2B90">
              <w:rPr>
                <w:noProof/>
                <w:webHidden/>
              </w:rPr>
              <w:fldChar w:fldCharType="separate"/>
            </w:r>
            <w:r w:rsidR="002870E6">
              <w:rPr>
                <w:noProof/>
                <w:webHidden/>
              </w:rPr>
              <w:t>33</w:t>
            </w:r>
            <w:r w:rsidR="006C2B90">
              <w:rPr>
                <w:noProof/>
                <w:webHidden/>
              </w:rPr>
              <w:fldChar w:fldCharType="end"/>
            </w:r>
          </w:hyperlink>
        </w:p>
        <w:p w14:paraId="3B014C89" w14:textId="03F6FB58" w:rsidR="006C2B90" w:rsidRDefault="00CE1F58">
          <w:pPr>
            <w:pStyle w:val="TM3"/>
            <w:tabs>
              <w:tab w:val="right" w:leader="dot" w:pos="9062"/>
            </w:tabs>
            <w:rPr>
              <w:rFonts w:asciiTheme="minorHAnsi" w:hAnsiTheme="minorHAnsi"/>
              <w:noProof/>
            </w:rPr>
          </w:pPr>
          <w:hyperlink w:anchor="_Toc18000863" w:history="1">
            <w:r w:rsidR="006C2B90" w:rsidRPr="009558B3">
              <w:rPr>
                <w:rStyle w:val="Lienhypertexte"/>
                <w:noProof/>
              </w:rPr>
              <w:t>Le dialogue : les scénarios alternatifs/d'exception.</w:t>
            </w:r>
            <w:r w:rsidR="006C2B90">
              <w:rPr>
                <w:noProof/>
                <w:webHidden/>
              </w:rPr>
              <w:tab/>
            </w:r>
            <w:r w:rsidR="006C2B90">
              <w:rPr>
                <w:noProof/>
                <w:webHidden/>
              </w:rPr>
              <w:fldChar w:fldCharType="begin"/>
            </w:r>
            <w:r w:rsidR="006C2B90">
              <w:rPr>
                <w:noProof/>
                <w:webHidden/>
              </w:rPr>
              <w:instrText xml:space="preserve"> PAGEREF _Toc18000863 \h </w:instrText>
            </w:r>
            <w:r w:rsidR="006C2B90">
              <w:rPr>
                <w:noProof/>
                <w:webHidden/>
              </w:rPr>
            </w:r>
            <w:r w:rsidR="006C2B90">
              <w:rPr>
                <w:noProof/>
                <w:webHidden/>
              </w:rPr>
              <w:fldChar w:fldCharType="separate"/>
            </w:r>
            <w:r w:rsidR="002870E6">
              <w:rPr>
                <w:noProof/>
                <w:webHidden/>
              </w:rPr>
              <w:t>33</w:t>
            </w:r>
            <w:r w:rsidR="006C2B90">
              <w:rPr>
                <w:noProof/>
                <w:webHidden/>
              </w:rPr>
              <w:fldChar w:fldCharType="end"/>
            </w:r>
          </w:hyperlink>
        </w:p>
        <w:p w14:paraId="3BE1F7B1" w14:textId="01FA7D7A" w:rsidR="006C2B90" w:rsidRDefault="00CE1F58">
          <w:pPr>
            <w:pStyle w:val="TM3"/>
            <w:tabs>
              <w:tab w:val="right" w:leader="dot" w:pos="9062"/>
            </w:tabs>
            <w:rPr>
              <w:rFonts w:asciiTheme="minorHAnsi" w:hAnsiTheme="minorHAnsi"/>
              <w:noProof/>
            </w:rPr>
          </w:pPr>
          <w:hyperlink w:anchor="_Toc18000864" w:history="1">
            <w:r w:rsidR="006C2B90" w:rsidRPr="009558B3">
              <w:rPr>
                <w:rStyle w:val="Lienhypertexte"/>
                <w:noProof/>
              </w:rPr>
              <w:t>La fin et les postconditions.</w:t>
            </w:r>
            <w:r w:rsidR="006C2B90">
              <w:rPr>
                <w:noProof/>
                <w:webHidden/>
              </w:rPr>
              <w:tab/>
            </w:r>
            <w:r w:rsidR="006C2B90">
              <w:rPr>
                <w:noProof/>
                <w:webHidden/>
              </w:rPr>
              <w:fldChar w:fldCharType="begin"/>
            </w:r>
            <w:r w:rsidR="006C2B90">
              <w:rPr>
                <w:noProof/>
                <w:webHidden/>
              </w:rPr>
              <w:instrText xml:space="preserve"> PAGEREF _Toc18000864 \h </w:instrText>
            </w:r>
            <w:r w:rsidR="006C2B90">
              <w:rPr>
                <w:noProof/>
                <w:webHidden/>
              </w:rPr>
            </w:r>
            <w:r w:rsidR="006C2B90">
              <w:rPr>
                <w:noProof/>
                <w:webHidden/>
              </w:rPr>
              <w:fldChar w:fldCharType="separate"/>
            </w:r>
            <w:r w:rsidR="002870E6">
              <w:rPr>
                <w:noProof/>
                <w:webHidden/>
              </w:rPr>
              <w:t>33</w:t>
            </w:r>
            <w:r w:rsidR="006C2B90">
              <w:rPr>
                <w:noProof/>
                <w:webHidden/>
              </w:rPr>
              <w:fldChar w:fldCharType="end"/>
            </w:r>
          </w:hyperlink>
        </w:p>
        <w:p w14:paraId="66E8058F" w14:textId="4E06E352" w:rsidR="006C2B90" w:rsidRDefault="00CE1F58">
          <w:pPr>
            <w:pStyle w:val="TM3"/>
            <w:tabs>
              <w:tab w:val="right" w:leader="dot" w:pos="9062"/>
            </w:tabs>
            <w:rPr>
              <w:rFonts w:asciiTheme="minorHAnsi" w:hAnsiTheme="minorHAnsi"/>
              <w:noProof/>
            </w:rPr>
          </w:pPr>
          <w:hyperlink w:anchor="_Toc18000865" w:history="1">
            <w:r w:rsidR="006C2B90" w:rsidRPr="009558B3">
              <w:rPr>
                <w:rStyle w:val="Lienhypertexte"/>
                <w:noProof/>
              </w:rPr>
              <w:t>Compléments.</w:t>
            </w:r>
            <w:r w:rsidR="006C2B90">
              <w:rPr>
                <w:noProof/>
                <w:webHidden/>
              </w:rPr>
              <w:tab/>
            </w:r>
            <w:r w:rsidR="006C2B90">
              <w:rPr>
                <w:noProof/>
                <w:webHidden/>
              </w:rPr>
              <w:fldChar w:fldCharType="begin"/>
            </w:r>
            <w:r w:rsidR="006C2B90">
              <w:rPr>
                <w:noProof/>
                <w:webHidden/>
              </w:rPr>
              <w:instrText xml:space="preserve"> PAGEREF _Toc18000865 \h </w:instrText>
            </w:r>
            <w:r w:rsidR="006C2B90">
              <w:rPr>
                <w:noProof/>
                <w:webHidden/>
              </w:rPr>
            </w:r>
            <w:r w:rsidR="006C2B90">
              <w:rPr>
                <w:noProof/>
                <w:webHidden/>
              </w:rPr>
              <w:fldChar w:fldCharType="separate"/>
            </w:r>
            <w:r w:rsidR="002870E6">
              <w:rPr>
                <w:noProof/>
                <w:webHidden/>
              </w:rPr>
              <w:t>34</w:t>
            </w:r>
            <w:r w:rsidR="006C2B90">
              <w:rPr>
                <w:noProof/>
                <w:webHidden/>
              </w:rPr>
              <w:fldChar w:fldCharType="end"/>
            </w:r>
          </w:hyperlink>
        </w:p>
        <w:p w14:paraId="6E2A2AFE" w14:textId="66A9ACE8" w:rsidR="006C2B90" w:rsidRDefault="00CE1F58">
          <w:pPr>
            <w:pStyle w:val="TM3"/>
            <w:tabs>
              <w:tab w:val="right" w:leader="dot" w:pos="9062"/>
            </w:tabs>
            <w:rPr>
              <w:rFonts w:asciiTheme="minorHAnsi" w:hAnsiTheme="minorHAnsi"/>
              <w:noProof/>
            </w:rPr>
          </w:pPr>
          <w:hyperlink w:anchor="_Toc18000866" w:history="1">
            <w:r w:rsidR="006C2B90" w:rsidRPr="009558B3">
              <w:rPr>
                <w:rStyle w:val="Lienhypertexte"/>
                <w:noProof/>
              </w:rPr>
              <w:t>User Story.</w:t>
            </w:r>
            <w:r w:rsidR="006C2B90">
              <w:rPr>
                <w:noProof/>
                <w:webHidden/>
              </w:rPr>
              <w:tab/>
            </w:r>
            <w:r w:rsidR="006C2B90">
              <w:rPr>
                <w:noProof/>
                <w:webHidden/>
              </w:rPr>
              <w:fldChar w:fldCharType="begin"/>
            </w:r>
            <w:r w:rsidR="006C2B90">
              <w:rPr>
                <w:noProof/>
                <w:webHidden/>
              </w:rPr>
              <w:instrText xml:space="preserve"> PAGEREF _Toc18000866 \h </w:instrText>
            </w:r>
            <w:r w:rsidR="006C2B90">
              <w:rPr>
                <w:noProof/>
                <w:webHidden/>
              </w:rPr>
            </w:r>
            <w:r w:rsidR="006C2B90">
              <w:rPr>
                <w:noProof/>
                <w:webHidden/>
              </w:rPr>
              <w:fldChar w:fldCharType="separate"/>
            </w:r>
            <w:r w:rsidR="002870E6">
              <w:rPr>
                <w:noProof/>
                <w:webHidden/>
              </w:rPr>
              <w:t>34</w:t>
            </w:r>
            <w:r w:rsidR="006C2B90">
              <w:rPr>
                <w:noProof/>
                <w:webHidden/>
              </w:rPr>
              <w:fldChar w:fldCharType="end"/>
            </w:r>
          </w:hyperlink>
        </w:p>
        <w:p w14:paraId="62C04FA0" w14:textId="43364435" w:rsidR="006C2B90" w:rsidRDefault="00CE1F58">
          <w:pPr>
            <w:pStyle w:val="TM2"/>
            <w:tabs>
              <w:tab w:val="right" w:leader="dot" w:pos="9062"/>
            </w:tabs>
            <w:rPr>
              <w:rFonts w:asciiTheme="minorHAnsi" w:hAnsiTheme="minorHAnsi"/>
              <w:noProof/>
            </w:rPr>
          </w:pPr>
          <w:hyperlink w:anchor="_Toc18000867" w:history="1">
            <w:r w:rsidR="006C2B90" w:rsidRPr="009558B3">
              <w:rPr>
                <w:rStyle w:val="Lienhypertexte"/>
                <w:noProof/>
              </w:rPr>
              <w:t>Cas d'utilisation &lt;&lt;Préparer&gt;&gt;</w:t>
            </w:r>
            <w:r w:rsidR="006C2B90">
              <w:rPr>
                <w:noProof/>
                <w:webHidden/>
              </w:rPr>
              <w:tab/>
            </w:r>
            <w:r w:rsidR="006C2B90">
              <w:rPr>
                <w:noProof/>
                <w:webHidden/>
              </w:rPr>
              <w:fldChar w:fldCharType="begin"/>
            </w:r>
            <w:r w:rsidR="006C2B90">
              <w:rPr>
                <w:noProof/>
                <w:webHidden/>
              </w:rPr>
              <w:instrText xml:space="preserve"> PAGEREF _Toc18000867 \h </w:instrText>
            </w:r>
            <w:r w:rsidR="006C2B90">
              <w:rPr>
                <w:noProof/>
                <w:webHidden/>
              </w:rPr>
            </w:r>
            <w:r w:rsidR="006C2B90">
              <w:rPr>
                <w:noProof/>
                <w:webHidden/>
              </w:rPr>
              <w:fldChar w:fldCharType="separate"/>
            </w:r>
            <w:r w:rsidR="002870E6">
              <w:rPr>
                <w:noProof/>
                <w:webHidden/>
              </w:rPr>
              <w:t>35</w:t>
            </w:r>
            <w:r w:rsidR="006C2B90">
              <w:rPr>
                <w:noProof/>
                <w:webHidden/>
              </w:rPr>
              <w:fldChar w:fldCharType="end"/>
            </w:r>
          </w:hyperlink>
        </w:p>
        <w:p w14:paraId="06BBA8FC" w14:textId="1692EFCB" w:rsidR="006C2B90" w:rsidRDefault="00CE1F58">
          <w:pPr>
            <w:pStyle w:val="TM3"/>
            <w:tabs>
              <w:tab w:val="right" w:leader="dot" w:pos="9062"/>
            </w:tabs>
            <w:rPr>
              <w:rFonts w:asciiTheme="minorHAnsi" w:hAnsiTheme="minorHAnsi"/>
              <w:noProof/>
            </w:rPr>
          </w:pPr>
          <w:hyperlink w:anchor="_Toc18000868" w:history="1">
            <w:r w:rsidR="006C2B90" w:rsidRPr="009558B3">
              <w:rPr>
                <w:rStyle w:val="Lienhypertexte"/>
                <w:noProof/>
              </w:rPr>
              <w:t>Identification</w:t>
            </w:r>
            <w:r w:rsidR="006C2B90">
              <w:rPr>
                <w:noProof/>
                <w:webHidden/>
              </w:rPr>
              <w:tab/>
            </w:r>
            <w:r w:rsidR="006C2B90">
              <w:rPr>
                <w:noProof/>
                <w:webHidden/>
              </w:rPr>
              <w:fldChar w:fldCharType="begin"/>
            </w:r>
            <w:r w:rsidR="006C2B90">
              <w:rPr>
                <w:noProof/>
                <w:webHidden/>
              </w:rPr>
              <w:instrText xml:space="preserve"> PAGEREF _Toc18000868 \h </w:instrText>
            </w:r>
            <w:r w:rsidR="006C2B90">
              <w:rPr>
                <w:noProof/>
                <w:webHidden/>
              </w:rPr>
            </w:r>
            <w:r w:rsidR="006C2B90">
              <w:rPr>
                <w:noProof/>
                <w:webHidden/>
              </w:rPr>
              <w:fldChar w:fldCharType="separate"/>
            </w:r>
            <w:r w:rsidR="002870E6">
              <w:rPr>
                <w:noProof/>
                <w:webHidden/>
              </w:rPr>
              <w:t>35</w:t>
            </w:r>
            <w:r w:rsidR="006C2B90">
              <w:rPr>
                <w:noProof/>
                <w:webHidden/>
              </w:rPr>
              <w:fldChar w:fldCharType="end"/>
            </w:r>
          </w:hyperlink>
        </w:p>
        <w:p w14:paraId="684E88B0" w14:textId="68662122" w:rsidR="006C2B90" w:rsidRDefault="00CE1F58">
          <w:pPr>
            <w:pStyle w:val="TM3"/>
            <w:tabs>
              <w:tab w:val="right" w:leader="dot" w:pos="9062"/>
            </w:tabs>
            <w:rPr>
              <w:rFonts w:asciiTheme="minorHAnsi" w:hAnsiTheme="minorHAnsi"/>
              <w:noProof/>
            </w:rPr>
          </w:pPr>
          <w:hyperlink w:anchor="_Toc18000869" w:history="1">
            <w:r w:rsidR="006C2B90" w:rsidRPr="009558B3">
              <w:rPr>
                <w:rStyle w:val="Lienhypertexte"/>
                <w:noProof/>
              </w:rPr>
              <w:t>Le dialogue : le scénario nominal.</w:t>
            </w:r>
            <w:r w:rsidR="006C2B90">
              <w:rPr>
                <w:noProof/>
                <w:webHidden/>
              </w:rPr>
              <w:tab/>
            </w:r>
            <w:r w:rsidR="006C2B90">
              <w:rPr>
                <w:noProof/>
                <w:webHidden/>
              </w:rPr>
              <w:fldChar w:fldCharType="begin"/>
            </w:r>
            <w:r w:rsidR="006C2B90">
              <w:rPr>
                <w:noProof/>
                <w:webHidden/>
              </w:rPr>
              <w:instrText xml:space="preserve"> PAGEREF _Toc18000869 \h </w:instrText>
            </w:r>
            <w:r w:rsidR="006C2B90">
              <w:rPr>
                <w:noProof/>
                <w:webHidden/>
              </w:rPr>
            </w:r>
            <w:r w:rsidR="006C2B90">
              <w:rPr>
                <w:noProof/>
                <w:webHidden/>
              </w:rPr>
              <w:fldChar w:fldCharType="separate"/>
            </w:r>
            <w:r w:rsidR="002870E6">
              <w:rPr>
                <w:noProof/>
                <w:webHidden/>
              </w:rPr>
              <w:t>35</w:t>
            </w:r>
            <w:r w:rsidR="006C2B90">
              <w:rPr>
                <w:noProof/>
                <w:webHidden/>
              </w:rPr>
              <w:fldChar w:fldCharType="end"/>
            </w:r>
          </w:hyperlink>
        </w:p>
        <w:p w14:paraId="27DEAA2C" w14:textId="185CB91D" w:rsidR="006C2B90" w:rsidRDefault="00CE1F58">
          <w:pPr>
            <w:pStyle w:val="TM3"/>
            <w:tabs>
              <w:tab w:val="right" w:leader="dot" w:pos="9062"/>
            </w:tabs>
            <w:rPr>
              <w:rFonts w:asciiTheme="minorHAnsi" w:hAnsiTheme="minorHAnsi"/>
              <w:noProof/>
            </w:rPr>
          </w:pPr>
          <w:hyperlink w:anchor="_Toc18000870" w:history="1">
            <w:r w:rsidR="006C2B90" w:rsidRPr="009558B3">
              <w:rPr>
                <w:rStyle w:val="Lienhypertexte"/>
                <w:noProof/>
              </w:rPr>
              <w:t>La fin et les postconditions.</w:t>
            </w:r>
            <w:r w:rsidR="006C2B90">
              <w:rPr>
                <w:noProof/>
                <w:webHidden/>
              </w:rPr>
              <w:tab/>
            </w:r>
            <w:r w:rsidR="006C2B90">
              <w:rPr>
                <w:noProof/>
                <w:webHidden/>
              </w:rPr>
              <w:fldChar w:fldCharType="begin"/>
            </w:r>
            <w:r w:rsidR="006C2B90">
              <w:rPr>
                <w:noProof/>
                <w:webHidden/>
              </w:rPr>
              <w:instrText xml:space="preserve"> PAGEREF _Toc18000870 \h </w:instrText>
            </w:r>
            <w:r w:rsidR="006C2B90">
              <w:rPr>
                <w:noProof/>
                <w:webHidden/>
              </w:rPr>
            </w:r>
            <w:r w:rsidR="006C2B90">
              <w:rPr>
                <w:noProof/>
                <w:webHidden/>
              </w:rPr>
              <w:fldChar w:fldCharType="separate"/>
            </w:r>
            <w:r w:rsidR="002870E6">
              <w:rPr>
                <w:noProof/>
                <w:webHidden/>
              </w:rPr>
              <w:t>35</w:t>
            </w:r>
            <w:r w:rsidR="006C2B90">
              <w:rPr>
                <w:noProof/>
                <w:webHidden/>
              </w:rPr>
              <w:fldChar w:fldCharType="end"/>
            </w:r>
          </w:hyperlink>
        </w:p>
        <w:p w14:paraId="2433127B" w14:textId="158854D5" w:rsidR="006C2B90" w:rsidRDefault="00CE1F58">
          <w:pPr>
            <w:pStyle w:val="TM3"/>
            <w:tabs>
              <w:tab w:val="right" w:leader="dot" w:pos="9062"/>
            </w:tabs>
            <w:rPr>
              <w:rFonts w:asciiTheme="minorHAnsi" w:hAnsiTheme="minorHAnsi"/>
              <w:noProof/>
            </w:rPr>
          </w:pPr>
          <w:hyperlink w:anchor="_Toc18000871" w:history="1">
            <w:r w:rsidR="006C2B90" w:rsidRPr="009558B3">
              <w:rPr>
                <w:rStyle w:val="Lienhypertexte"/>
                <w:noProof/>
              </w:rPr>
              <w:t>Compléments.</w:t>
            </w:r>
            <w:r w:rsidR="006C2B90">
              <w:rPr>
                <w:noProof/>
                <w:webHidden/>
              </w:rPr>
              <w:tab/>
            </w:r>
            <w:r w:rsidR="006C2B90">
              <w:rPr>
                <w:noProof/>
                <w:webHidden/>
              </w:rPr>
              <w:fldChar w:fldCharType="begin"/>
            </w:r>
            <w:r w:rsidR="006C2B90">
              <w:rPr>
                <w:noProof/>
                <w:webHidden/>
              </w:rPr>
              <w:instrText xml:space="preserve"> PAGEREF _Toc18000871 \h </w:instrText>
            </w:r>
            <w:r w:rsidR="006C2B90">
              <w:rPr>
                <w:noProof/>
                <w:webHidden/>
              </w:rPr>
            </w:r>
            <w:r w:rsidR="006C2B90">
              <w:rPr>
                <w:noProof/>
                <w:webHidden/>
              </w:rPr>
              <w:fldChar w:fldCharType="separate"/>
            </w:r>
            <w:r w:rsidR="002870E6">
              <w:rPr>
                <w:noProof/>
                <w:webHidden/>
              </w:rPr>
              <w:t>35</w:t>
            </w:r>
            <w:r w:rsidR="006C2B90">
              <w:rPr>
                <w:noProof/>
                <w:webHidden/>
              </w:rPr>
              <w:fldChar w:fldCharType="end"/>
            </w:r>
          </w:hyperlink>
        </w:p>
        <w:p w14:paraId="5658D0E0" w14:textId="554F2CEF" w:rsidR="006C2B90" w:rsidRDefault="00CE1F58">
          <w:pPr>
            <w:pStyle w:val="TM3"/>
            <w:tabs>
              <w:tab w:val="right" w:leader="dot" w:pos="9062"/>
            </w:tabs>
            <w:rPr>
              <w:rFonts w:asciiTheme="minorHAnsi" w:hAnsiTheme="minorHAnsi"/>
              <w:noProof/>
            </w:rPr>
          </w:pPr>
          <w:hyperlink w:anchor="_Toc18000872" w:history="1">
            <w:r w:rsidR="006C2B90" w:rsidRPr="009558B3">
              <w:rPr>
                <w:rStyle w:val="Lienhypertexte"/>
                <w:noProof/>
              </w:rPr>
              <w:t>User Story.</w:t>
            </w:r>
            <w:r w:rsidR="006C2B90">
              <w:rPr>
                <w:noProof/>
                <w:webHidden/>
              </w:rPr>
              <w:tab/>
            </w:r>
            <w:r w:rsidR="006C2B90">
              <w:rPr>
                <w:noProof/>
                <w:webHidden/>
              </w:rPr>
              <w:fldChar w:fldCharType="begin"/>
            </w:r>
            <w:r w:rsidR="006C2B90">
              <w:rPr>
                <w:noProof/>
                <w:webHidden/>
              </w:rPr>
              <w:instrText xml:space="preserve"> PAGEREF _Toc18000872 \h </w:instrText>
            </w:r>
            <w:r w:rsidR="006C2B90">
              <w:rPr>
                <w:noProof/>
                <w:webHidden/>
              </w:rPr>
            </w:r>
            <w:r w:rsidR="006C2B90">
              <w:rPr>
                <w:noProof/>
                <w:webHidden/>
              </w:rPr>
              <w:fldChar w:fldCharType="separate"/>
            </w:r>
            <w:r w:rsidR="002870E6">
              <w:rPr>
                <w:noProof/>
                <w:webHidden/>
              </w:rPr>
              <w:t>36</w:t>
            </w:r>
            <w:r w:rsidR="006C2B90">
              <w:rPr>
                <w:noProof/>
                <w:webHidden/>
              </w:rPr>
              <w:fldChar w:fldCharType="end"/>
            </w:r>
          </w:hyperlink>
        </w:p>
        <w:p w14:paraId="2851F333" w14:textId="7A507B6C" w:rsidR="006C2B90" w:rsidRDefault="00CE1F58">
          <w:pPr>
            <w:pStyle w:val="TM2"/>
            <w:tabs>
              <w:tab w:val="right" w:leader="dot" w:pos="9062"/>
            </w:tabs>
            <w:rPr>
              <w:rFonts w:asciiTheme="minorHAnsi" w:hAnsiTheme="minorHAnsi"/>
              <w:noProof/>
            </w:rPr>
          </w:pPr>
          <w:hyperlink w:anchor="_Toc18000873" w:history="1">
            <w:r w:rsidR="006C2B90" w:rsidRPr="009558B3">
              <w:rPr>
                <w:rStyle w:val="Lienhypertexte"/>
                <w:noProof/>
              </w:rPr>
              <w:t>Cas d'utilisation &lt;&lt;Consulter recettes&gt;&gt;</w:t>
            </w:r>
            <w:r w:rsidR="006C2B90">
              <w:rPr>
                <w:noProof/>
                <w:webHidden/>
              </w:rPr>
              <w:tab/>
            </w:r>
            <w:r w:rsidR="006C2B90">
              <w:rPr>
                <w:noProof/>
                <w:webHidden/>
              </w:rPr>
              <w:fldChar w:fldCharType="begin"/>
            </w:r>
            <w:r w:rsidR="006C2B90">
              <w:rPr>
                <w:noProof/>
                <w:webHidden/>
              </w:rPr>
              <w:instrText xml:space="preserve"> PAGEREF _Toc18000873 \h </w:instrText>
            </w:r>
            <w:r w:rsidR="006C2B90">
              <w:rPr>
                <w:noProof/>
                <w:webHidden/>
              </w:rPr>
            </w:r>
            <w:r w:rsidR="006C2B90">
              <w:rPr>
                <w:noProof/>
                <w:webHidden/>
              </w:rPr>
              <w:fldChar w:fldCharType="separate"/>
            </w:r>
            <w:r w:rsidR="002870E6">
              <w:rPr>
                <w:noProof/>
                <w:webHidden/>
              </w:rPr>
              <w:t>37</w:t>
            </w:r>
            <w:r w:rsidR="006C2B90">
              <w:rPr>
                <w:noProof/>
                <w:webHidden/>
              </w:rPr>
              <w:fldChar w:fldCharType="end"/>
            </w:r>
          </w:hyperlink>
        </w:p>
        <w:p w14:paraId="6AEBAC7D" w14:textId="0312FC0B" w:rsidR="006C2B90" w:rsidRDefault="00CE1F58">
          <w:pPr>
            <w:pStyle w:val="TM3"/>
            <w:tabs>
              <w:tab w:val="right" w:leader="dot" w:pos="9062"/>
            </w:tabs>
            <w:rPr>
              <w:rFonts w:asciiTheme="minorHAnsi" w:hAnsiTheme="minorHAnsi"/>
              <w:noProof/>
            </w:rPr>
          </w:pPr>
          <w:hyperlink w:anchor="_Toc18000874" w:history="1">
            <w:r w:rsidR="006C2B90" w:rsidRPr="009558B3">
              <w:rPr>
                <w:rStyle w:val="Lienhypertexte"/>
                <w:noProof/>
              </w:rPr>
              <w:t>Identification</w:t>
            </w:r>
            <w:r w:rsidR="006C2B90">
              <w:rPr>
                <w:noProof/>
                <w:webHidden/>
              </w:rPr>
              <w:tab/>
            </w:r>
            <w:r w:rsidR="006C2B90">
              <w:rPr>
                <w:noProof/>
                <w:webHidden/>
              </w:rPr>
              <w:fldChar w:fldCharType="begin"/>
            </w:r>
            <w:r w:rsidR="006C2B90">
              <w:rPr>
                <w:noProof/>
                <w:webHidden/>
              </w:rPr>
              <w:instrText xml:space="preserve"> PAGEREF _Toc18000874 \h </w:instrText>
            </w:r>
            <w:r w:rsidR="006C2B90">
              <w:rPr>
                <w:noProof/>
                <w:webHidden/>
              </w:rPr>
            </w:r>
            <w:r w:rsidR="006C2B90">
              <w:rPr>
                <w:noProof/>
                <w:webHidden/>
              </w:rPr>
              <w:fldChar w:fldCharType="separate"/>
            </w:r>
            <w:r w:rsidR="002870E6">
              <w:rPr>
                <w:noProof/>
                <w:webHidden/>
              </w:rPr>
              <w:t>37</w:t>
            </w:r>
            <w:r w:rsidR="006C2B90">
              <w:rPr>
                <w:noProof/>
                <w:webHidden/>
              </w:rPr>
              <w:fldChar w:fldCharType="end"/>
            </w:r>
          </w:hyperlink>
        </w:p>
        <w:p w14:paraId="6E4523C1" w14:textId="7FBC0471" w:rsidR="006C2B90" w:rsidRDefault="00CE1F58">
          <w:pPr>
            <w:pStyle w:val="TM3"/>
            <w:tabs>
              <w:tab w:val="right" w:leader="dot" w:pos="9062"/>
            </w:tabs>
            <w:rPr>
              <w:rFonts w:asciiTheme="minorHAnsi" w:hAnsiTheme="minorHAnsi"/>
              <w:noProof/>
            </w:rPr>
          </w:pPr>
          <w:hyperlink w:anchor="_Toc18000875" w:history="1">
            <w:r w:rsidR="006C2B90" w:rsidRPr="009558B3">
              <w:rPr>
                <w:rStyle w:val="Lienhypertexte"/>
                <w:noProof/>
              </w:rPr>
              <w:t>Le dialogue : le scénario nominal.</w:t>
            </w:r>
            <w:r w:rsidR="006C2B90">
              <w:rPr>
                <w:noProof/>
                <w:webHidden/>
              </w:rPr>
              <w:tab/>
            </w:r>
            <w:r w:rsidR="006C2B90">
              <w:rPr>
                <w:noProof/>
                <w:webHidden/>
              </w:rPr>
              <w:fldChar w:fldCharType="begin"/>
            </w:r>
            <w:r w:rsidR="006C2B90">
              <w:rPr>
                <w:noProof/>
                <w:webHidden/>
              </w:rPr>
              <w:instrText xml:space="preserve"> PAGEREF _Toc18000875 \h </w:instrText>
            </w:r>
            <w:r w:rsidR="006C2B90">
              <w:rPr>
                <w:noProof/>
                <w:webHidden/>
              </w:rPr>
            </w:r>
            <w:r w:rsidR="006C2B90">
              <w:rPr>
                <w:noProof/>
                <w:webHidden/>
              </w:rPr>
              <w:fldChar w:fldCharType="separate"/>
            </w:r>
            <w:r w:rsidR="002870E6">
              <w:rPr>
                <w:noProof/>
                <w:webHidden/>
              </w:rPr>
              <w:t>37</w:t>
            </w:r>
            <w:r w:rsidR="006C2B90">
              <w:rPr>
                <w:noProof/>
                <w:webHidden/>
              </w:rPr>
              <w:fldChar w:fldCharType="end"/>
            </w:r>
          </w:hyperlink>
        </w:p>
        <w:p w14:paraId="6D799620" w14:textId="7C174984" w:rsidR="006C2B90" w:rsidRDefault="00CE1F58">
          <w:pPr>
            <w:pStyle w:val="TM3"/>
            <w:tabs>
              <w:tab w:val="right" w:leader="dot" w:pos="9062"/>
            </w:tabs>
            <w:rPr>
              <w:rFonts w:asciiTheme="minorHAnsi" w:hAnsiTheme="minorHAnsi"/>
              <w:noProof/>
            </w:rPr>
          </w:pPr>
          <w:hyperlink w:anchor="_Toc18000876" w:history="1">
            <w:r w:rsidR="006C2B90" w:rsidRPr="009558B3">
              <w:rPr>
                <w:rStyle w:val="Lienhypertexte"/>
                <w:noProof/>
              </w:rPr>
              <w:t>La fin et les postconditions.</w:t>
            </w:r>
            <w:r w:rsidR="006C2B90">
              <w:rPr>
                <w:noProof/>
                <w:webHidden/>
              </w:rPr>
              <w:tab/>
            </w:r>
            <w:r w:rsidR="006C2B90">
              <w:rPr>
                <w:noProof/>
                <w:webHidden/>
              </w:rPr>
              <w:fldChar w:fldCharType="begin"/>
            </w:r>
            <w:r w:rsidR="006C2B90">
              <w:rPr>
                <w:noProof/>
                <w:webHidden/>
              </w:rPr>
              <w:instrText xml:space="preserve"> PAGEREF _Toc18000876 \h </w:instrText>
            </w:r>
            <w:r w:rsidR="006C2B90">
              <w:rPr>
                <w:noProof/>
                <w:webHidden/>
              </w:rPr>
            </w:r>
            <w:r w:rsidR="006C2B90">
              <w:rPr>
                <w:noProof/>
                <w:webHidden/>
              </w:rPr>
              <w:fldChar w:fldCharType="separate"/>
            </w:r>
            <w:r w:rsidR="002870E6">
              <w:rPr>
                <w:noProof/>
                <w:webHidden/>
              </w:rPr>
              <w:t>37</w:t>
            </w:r>
            <w:r w:rsidR="006C2B90">
              <w:rPr>
                <w:noProof/>
                <w:webHidden/>
              </w:rPr>
              <w:fldChar w:fldCharType="end"/>
            </w:r>
          </w:hyperlink>
        </w:p>
        <w:p w14:paraId="6C8142EE" w14:textId="673DE748" w:rsidR="006C2B90" w:rsidRDefault="00CE1F58">
          <w:pPr>
            <w:pStyle w:val="TM3"/>
            <w:tabs>
              <w:tab w:val="right" w:leader="dot" w:pos="9062"/>
            </w:tabs>
            <w:rPr>
              <w:rFonts w:asciiTheme="minorHAnsi" w:hAnsiTheme="minorHAnsi"/>
              <w:noProof/>
            </w:rPr>
          </w:pPr>
          <w:hyperlink w:anchor="_Toc18000877" w:history="1">
            <w:r w:rsidR="006C2B90" w:rsidRPr="009558B3">
              <w:rPr>
                <w:rStyle w:val="Lienhypertexte"/>
                <w:noProof/>
              </w:rPr>
              <w:t>Compléments.</w:t>
            </w:r>
            <w:r w:rsidR="006C2B90">
              <w:rPr>
                <w:noProof/>
                <w:webHidden/>
              </w:rPr>
              <w:tab/>
            </w:r>
            <w:r w:rsidR="006C2B90">
              <w:rPr>
                <w:noProof/>
                <w:webHidden/>
              </w:rPr>
              <w:fldChar w:fldCharType="begin"/>
            </w:r>
            <w:r w:rsidR="006C2B90">
              <w:rPr>
                <w:noProof/>
                <w:webHidden/>
              </w:rPr>
              <w:instrText xml:space="preserve"> PAGEREF _Toc18000877 \h </w:instrText>
            </w:r>
            <w:r w:rsidR="006C2B90">
              <w:rPr>
                <w:noProof/>
                <w:webHidden/>
              </w:rPr>
            </w:r>
            <w:r w:rsidR="006C2B90">
              <w:rPr>
                <w:noProof/>
                <w:webHidden/>
              </w:rPr>
              <w:fldChar w:fldCharType="separate"/>
            </w:r>
            <w:r w:rsidR="002870E6">
              <w:rPr>
                <w:noProof/>
                <w:webHidden/>
              </w:rPr>
              <w:t>37</w:t>
            </w:r>
            <w:r w:rsidR="006C2B90">
              <w:rPr>
                <w:noProof/>
                <w:webHidden/>
              </w:rPr>
              <w:fldChar w:fldCharType="end"/>
            </w:r>
          </w:hyperlink>
        </w:p>
        <w:p w14:paraId="35F1A7A9" w14:textId="11A7B83C" w:rsidR="006C2B90" w:rsidRDefault="00CE1F58">
          <w:pPr>
            <w:pStyle w:val="TM3"/>
            <w:tabs>
              <w:tab w:val="right" w:leader="dot" w:pos="9062"/>
            </w:tabs>
            <w:rPr>
              <w:rFonts w:asciiTheme="minorHAnsi" w:hAnsiTheme="minorHAnsi"/>
              <w:noProof/>
            </w:rPr>
          </w:pPr>
          <w:hyperlink w:anchor="_Toc18000878" w:history="1">
            <w:r w:rsidR="006C2B90" w:rsidRPr="009558B3">
              <w:rPr>
                <w:rStyle w:val="Lienhypertexte"/>
                <w:noProof/>
              </w:rPr>
              <w:t>User Story.</w:t>
            </w:r>
            <w:r w:rsidR="006C2B90">
              <w:rPr>
                <w:noProof/>
                <w:webHidden/>
              </w:rPr>
              <w:tab/>
            </w:r>
            <w:r w:rsidR="006C2B90">
              <w:rPr>
                <w:noProof/>
                <w:webHidden/>
              </w:rPr>
              <w:fldChar w:fldCharType="begin"/>
            </w:r>
            <w:r w:rsidR="006C2B90">
              <w:rPr>
                <w:noProof/>
                <w:webHidden/>
              </w:rPr>
              <w:instrText xml:space="preserve"> PAGEREF _Toc18000878 \h </w:instrText>
            </w:r>
            <w:r w:rsidR="006C2B90">
              <w:rPr>
                <w:noProof/>
                <w:webHidden/>
              </w:rPr>
            </w:r>
            <w:r w:rsidR="006C2B90">
              <w:rPr>
                <w:noProof/>
                <w:webHidden/>
              </w:rPr>
              <w:fldChar w:fldCharType="separate"/>
            </w:r>
            <w:r w:rsidR="002870E6">
              <w:rPr>
                <w:noProof/>
                <w:webHidden/>
              </w:rPr>
              <w:t>37</w:t>
            </w:r>
            <w:r w:rsidR="006C2B90">
              <w:rPr>
                <w:noProof/>
                <w:webHidden/>
              </w:rPr>
              <w:fldChar w:fldCharType="end"/>
            </w:r>
          </w:hyperlink>
        </w:p>
        <w:p w14:paraId="12B9DA56" w14:textId="216CF81D" w:rsidR="006C2B90" w:rsidRDefault="00CE1F58">
          <w:pPr>
            <w:pStyle w:val="TM2"/>
            <w:tabs>
              <w:tab w:val="right" w:leader="dot" w:pos="9062"/>
            </w:tabs>
            <w:rPr>
              <w:rFonts w:asciiTheme="minorHAnsi" w:hAnsiTheme="minorHAnsi"/>
              <w:noProof/>
            </w:rPr>
          </w:pPr>
          <w:hyperlink w:anchor="_Toc18000879" w:history="1">
            <w:r w:rsidR="006C2B90" w:rsidRPr="009558B3">
              <w:rPr>
                <w:rStyle w:val="Lienhypertexte"/>
                <w:noProof/>
              </w:rPr>
              <w:t>Cas d'utilisation &lt;&lt;Terminer&gt;&gt;</w:t>
            </w:r>
            <w:r w:rsidR="006C2B90">
              <w:rPr>
                <w:noProof/>
                <w:webHidden/>
              </w:rPr>
              <w:tab/>
            </w:r>
            <w:r w:rsidR="006C2B90">
              <w:rPr>
                <w:noProof/>
                <w:webHidden/>
              </w:rPr>
              <w:fldChar w:fldCharType="begin"/>
            </w:r>
            <w:r w:rsidR="006C2B90">
              <w:rPr>
                <w:noProof/>
                <w:webHidden/>
              </w:rPr>
              <w:instrText xml:space="preserve"> PAGEREF _Toc18000879 \h </w:instrText>
            </w:r>
            <w:r w:rsidR="006C2B90">
              <w:rPr>
                <w:noProof/>
                <w:webHidden/>
              </w:rPr>
            </w:r>
            <w:r w:rsidR="006C2B90">
              <w:rPr>
                <w:noProof/>
                <w:webHidden/>
              </w:rPr>
              <w:fldChar w:fldCharType="separate"/>
            </w:r>
            <w:r w:rsidR="002870E6">
              <w:rPr>
                <w:noProof/>
                <w:webHidden/>
              </w:rPr>
              <w:t>38</w:t>
            </w:r>
            <w:r w:rsidR="006C2B90">
              <w:rPr>
                <w:noProof/>
                <w:webHidden/>
              </w:rPr>
              <w:fldChar w:fldCharType="end"/>
            </w:r>
          </w:hyperlink>
        </w:p>
        <w:p w14:paraId="7EF9C3D8" w14:textId="3381E3AF" w:rsidR="006C2B90" w:rsidRDefault="00CE1F58">
          <w:pPr>
            <w:pStyle w:val="TM3"/>
            <w:tabs>
              <w:tab w:val="right" w:leader="dot" w:pos="9062"/>
            </w:tabs>
            <w:rPr>
              <w:rFonts w:asciiTheme="minorHAnsi" w:hAnsiTheme="minorHAnsi"/>
              <w:noProof/>
            </w:rPr>
          </w:pPr>
          <w:hyperlink w:anchor="_Toc18000880" w:history="1">
            <w:r w:rsidR="006C2B90" w:rsidRPr="009558B3">
              <w:rPr>
                <w:rStyle w:val="Lienhypertexte"/>
                <w:noProof/>
              </w:rPr>
              <w:t>Identification</w:t>
            </w:r>
            <w:r w:rsidR="006C2B90">
              <w:rPr>
                <w:noProof/>
                <w:webHidden/>
              </w:rPr>
              <w:tab/>
            </w:r>
            <w:r w:rsidR="006C2B90">
              <w:rPr>
                <w:noProof/>
                <w:webHidden/>
              </w:rPr>
              <w:fldChar w:fldCharType="begin"/>
            </w:r>
            <w:r w:rsidR="006C2B90">
              <w:rPr>
                <w:noProof/>
                <w:webHidden/>
              </w:rPr>
              <w:instrText xml:space="preserve"> PAGEREF _Toc18000880 \h </w:instrText>
            </w:r>
            <w:r w:rsidR="006C2B90">
              <w:rPr>
                <w:noProof/>
                <w:webHidden/>
              </w:rPr>
            </w:r>
            <w:r w:rsidR="006C2B90">
              <w:rPr>
                <w:noProof/>
                <w:webHidden/>
              </w:rPr>
              <w:fldChar w:fldCharType="separate"/>
            </w:r>
            <w:r w:rsidR="002870E6">
              <w:rPr>
                <w:noProof/>
                <w:webHidden/>
              </w:rPr>
              <w:t>38</w:t>
            </w:r>
            <w:r w:rsidR="006C2B90">
              <w:rPr>
                <w:noProof/>
                <w:webHidden/>
              </w:rPr>
              <w:fldChar w:fldCharType="end"/>
            </w:r>
          </w:hyperlink>
        </w:p>
        <w:p w14:paraId="4EDB34EC" w14:textId="74B63894" w:rsidR="006C2B90" w:rsidRDefault="00CE1F58">
          <w:pPr>
            <w:pStyle w:val="TM3"/>
            <w:tabs>
              <w:tab w:val="right" w:leader="dot" w:pos="9062"/>
            </w:tabs>
            <w:rPr>
              <w:rFonts w:asciiTheme="minorHAnsi" w:hAnsiTheme="minorHAnsi"/>
              <w:noProof/>
            </w:rPr>
          </w:pPr>
          <w:hyperlink w:anchor="_Toc18000881" w:history="1">
            <w:r w:rsidR="006C2B90" w:rsidRPr="009558B3">
              <w:rPr>
                <w:rStyle w:val="Lienhypertexte"/>
                <w:noProof/>
              </w:rPr>
              <w:t>Le dialogue : le scénario nominal.</w:t>
            </w:r>
            <w:r w:rsidR="006C2B90">
              <w:rPr>
                <w:noProof/>
                <w:webHidden/>
              </w:rPr>
              <w:tab/>
            </w:r>
            <w:r w:rsidR="006C2B90">
              <w:rPr>
                <w:noProof/>
                <w:webHidden/>
              </w:rPr>
              <w:fldChar w:fldCharType="begin"/>
            </w:r>
            <w:r w:rsidR="006C2B90">
              <w:rPr>
                <w:noProof/>
                <w:webHidden/>
              </w:rPr>
              <w:instrText xml:space="preserve"> PAGEREF _Toc18000881 \h </w:instrText>
            </w:r>
            <w:r w:rsidR="006C2B90">
              <w:rPr>
                <w:noProof/>
                <w:webHidden/>
              </w:rPr>
            </w:r>
            <w:r w:rsidR="006C2B90">
              <w:rPr>
                <w:noProof/>
                <w:webHidden/>
              </w:rPr>
              <w:fldChar w:fldCharType="separate"/>
            </w:r>
            <w:r w:rsidR="002870E6">
              <w:rPr>
                <w:noProof/>
                <w:webHidden/>
              </w:rPr>
              <w:t>38</w:t>
            </w:r>
            <w:r w:rsidR="006C2B90">
              <w:rPr>
                <w:noProof/>
                <w:webHidden/>
              </w:rPr>
              <w:fldChar w:fldCharType="end"/>
            </w:r>
          </w:hyperlink>
        </w:p>
        <w:p w14:paraId="4A8A1A86" w14:textId="1F8D69D0" w:rsidR="006C2B90" w:rsidRDefault="00CE1F58">
          <w:pPr>
            <w:pStyle w:val="TM3"/>
            <w:tabs>
              <w:tab w:val="right" w:leader="dot" w:pos="9062"/>
            </w:tabs>
            <w:rPr>
              <w:rFonts w:asciiTheme="minorHAnsi" w:hAnsiTheme="minorHAnsi"/>
              <w:noProof/>
            </w:rPr>
          </w:pPr>
          <w:hyperlink w:anchor="_Toc18000882" w:history="1">
            <w:r w:rsidR="006C2B90" w:rsidRPr="009558B3">
              <w:rPr>
                <w:rStyle w:val="Lienhypertexte"/>
                <w:noProof/>
              </w:rPr>
              <w:t>La fin et les postconditions.</w:t>
            </w:r>
            <w:r w:rsidR="006C2B90">
              <w:rPr>
                <w:noProof/>
                <w:webHidden/>
              </w:rPr>
              <w:tab/>
            </w:r>
            <w:r w:rsidR="006C2B90">
              <w:rPr>
                <w:noProof/>
                <w:webHidden/>
              </w:rPr>
              <w:fldChar w:fldCharType="begin"/>
            </w:r>
            <w:r w:rsidR="006C2B90">
              <w:rPr>
                <w:noProof/>
                <w:webHidden/>
              </w:rPr>
              <w:instrText xml:space="preserve"> PAGEREF _Toc18000882 \h </w:instrText>
            </w:r>
            <w:r w:rsidR="006C2B90">
              <w:rPr>
                <w:noProof/>
                <w:webHidden/>
              </w:rPr>
            </w:r>
            <w:r w:rsidR="006C2B90">
              <w:rPr>
                <w:noProof/>
                <w:webHidden/>
              </w:rPr>
              <w:fldChar w:fldCharType="separate"/>
            </w:r>
            <w:r w:rsidR="002870E6">
              <w:rPr>
                <w:noProof/>
                <w:webHidden/>
              </w:rPr>
              <w:t>38</w:t>
            </w:r>
            <w:r w:rsidR="006C2B90">
              <w:rPr>
                <w:noProof/>
                <w:webHidden/>
              </w:rPr>
              <w:fldChar w:fldCharType="end"/>
            </w:r>
          </w:hyperlink>
        </w:p>
        <w:p w14:paraId="2F2869E3" w14:textId="01FAD5EB" w:rsidR="006C2B90" w:rsidRDefault="00CE1F58">
          <w:pPr>
            <w:pStyle w:val="TM3"/>
            <w:tabs>
              <w:tab w:val="right" w:leader="dot" w:pos="9062"/>
            </w:tabs>
            <w:rPr>
              <w:rFonts w:asciiTheme="minorHAnsi" w:hAnsiTheme="minorHAnsi"/>
              <w:noProof/>
            </w:rPr>
          </w:pPr>
          <w:hyperlink w:anchor="_Toc18000883" w:history="1">
            <w:r w:rsidR="006C2B90" w:rsidRPr="009558B3">
              <w:rPr>
                <w:rStyle w:val="Lienhypertexte"/>
                <w:noProof/>
              </w:rPr>
              <w:t>Compléments.</w:t>
            </w:r>
            <w:r w:rsidR="006C2B90">
              <w:rPr>
                <w:noProof/>
                <w:webHidden/>
              </w:rPr>
              <w:tab/>
            </w:r>
            <w:r w:rsidR="006C2B90">
              <w:rPr>
                <w:noProof/>
                <w:webHidden/>
              </w:rPr>
              <w:fldChar w:fldCharType="begin"/>
            </w:r>
            <w:r w:rsidR="006C2B90">
              <w:rPr>
                <w:noProof/>
                <w:webHidden/>
              </w:rPr>
              <w:instrText xml:space="preserve"> PAGEREF _Toc18000883 \h </w:instrText>
            </w:r>
            <w:r w:rsidR="006C2B90">
              <w:rPr>
                <w:noProof/>
                <w:webHidden/>
              </w:rPr>
            </w:r>
            <w:r w:rsidR="006C2B90">
              <w:rPr>
                <w:noProof/>
                <w:webHidden/>
              </w:rPr>
              <w:fldChar w:fldCharType="separate"/>
            </w:r>
            <w:r w:rsidR="002870E6">
              <w:rPr>
                <w:noProof/>
                <w:webHidden/>
              </w:rPr>
              <w:t>38</w:t>
            </w:r>
            <w:r w:rsidR="006C2B90">
              <w:rPr>
                <w:noProof/>
                <w:webHidden/>
              </w:rPr>
              <w:fldChar w:fldCharType="end"/>
            </w:r>
          </w:hyperlink>
        </w:p>
        <w:p w14:paraId="3C72EFD3" w14:textId="41B167ED" w:rsidR="006C2B90" w:rsidRDefault="00CE1F58">
          <w:pPr>
            <w:pStyle w:val="TM3"/>
            <w:tabs>
              <w:tab w:val="right" w:leader="dot" w:pos="9062"/>
            </w:tabs>
            <w:rPr>
              <w:rFonts w:asciiTheme="minorHAnsi" w:hAnsiTheme="minorHAnsi"/>
              <w:noProof/>
            </w:rPr>
          </w:pPr>
          <w:hyperlink w:anchor="_Toc18000884" w:history="1">
            <w:r w:rsidR="006C2B90" w:rsidRPr="009558B3">
              <w:rPr>
                <w:rStyle w:val="Lienhypertexte"/>
                <w:noProof/>
              </w:rPr>
              <w:t>User Story.</w:t>
            </w:r>
            <w:r w:rsidR="006C2B90">
              <w:rPr>
                <w:noProof/>
                <w:webHidden/>
              </w:rPr>
              <w:tab/>
            </w:r>
            <w:r w:rsidR="006C2B90">
              <w:rPr>
                <w:noProof/>
                <w:webHidden/>
              </w:rPr>
              <w:fldChar w:fldCharType="begin"/>
            </w:r>
            <w:r w:rsidR="006C2B90">
              <w:rPr>
                <w:noProof/>
                <w:webHidden/>
              </w:rPr>
              <w:instrText xml:space="preserve"> PAGEREF _Toc18000884 \h </w:instrText>
            </w:r>
            <w:r w:rsidR="006C2B90">
              <w:rPr>
                <w:noProof/>
                <w:webHidden/>
              </w:rPr>
            </w:r>
            <w:r w:rsidR="006C2B90">
              <w:rPr>
                <w:noProof/>
                <w:webHidden/>
              </w:rPr>
              <w:fldChar w:fldCharType="separate"/>
            </w:r>
            <w:r w:rsidR="002870E6">
              <w:rPr>
                <w:noProof/>
                <w:webHidden/>
              </w:rPr>
              <w:t>38</w:t>
            </w:r>
            <w:r w:rsidR="006C2B90">
              <w:rPr>
                <w:noProof/>
                <w:webHidden/>
              </w:rPr>
              <w:fldChar w:fldCharType="end"/>
            </w:r>
          </w:hyperlink>
        </w:p>
        <w:p w14:paraId="20673AA2" w14:textId="11AB9C6E" w:rsidR="006C2B90" w:rsidRDefault="00CE1F58">
          <w:pPr>
            <w:pStyle w:val="TM2"/>
            <w:tabs>
              <w:tab w:val="right" w:leader="dot" w:pos="9062"/>
            </w:tabs>
            <w:rPr>
              <w:rFonts w:asciiTheme="minorHAnsi" w:hAnsiTheme="minorHAnsi"/>
              <w:noProof/>
            </w:rPr>
          </w:pPr>
          <w:hyperlink w:anchor="_Toc18000885" w:history="1">
            <w:r w:rsidR="006C2B90" w:rsidRPr="009558B3">
              <w:rPr>
                <w:rStyle w:val="Lienhypertexte"/>
                <w:noProof/>
              </w:rPr>
              <w:t>Cas d'utilisation &lt;&lt;Partir&gt;&gt;</w:t>
            </w:r>
            <w:r w:rsidR="006C2B90">
              <w:rPr>
                <w:noProof/>
                <w:webHidden/>
              </w:rPr>
              <w:tab/>
            </w:r>
            <w:r w:rsidR="006C2B90">
              <w:rPr>
                <w:noProof/>
                <w:webHidden/>
              </w:rPr>
              <w:fldChar w:fldCharType="begin"/>
            </w:r>
            <w:r w:rsidR="006C2B90">
              <w:rPr>
                <w:noProof/>
                <w:webHidden/>
              </w:rPr>
              <w:instrText xml:space="preserve"> PAGEREF _Toc18000885 \h </w:instrText>
            </w:r>
            <w:r w:rsidR="006C2B90">
              <w:rPr>
                <w:noProof/>
                <w:webHidden/>
              </w:rPr>
            </w:r>
            <w:r w:rsidR="006C2B90">
              <w:rPr>
                <w:noProof/>
                <w:webHidden/>
              </w:rPr>
              <w:fldChar w:fldCharType="separate"/>
            </w:r>
            <w:r w:rsidR="002870E6">
              <w:rPr>
                <w:noProof/>
                <w:webHidden/>
              </w:rPr>
              <w:t>40</w:t>
            </w:r>
            <w:r w:rsidR="006C2B90">
              <w:rPr>
                <w:noProof/>
                <w:webHidden/>
              </w:rPr>
              <w:fldChar w:fldCharType="end"/>
            </w:r>
          </w:hyperlink>
        </w:p>
        <w:p w14:paraId="33412F8B" w14:textId="3FB22853" w:rsidR="006C2B90" w:rsidRDefault="00CE1F58">
          <w:pPr>
            <w:pStyle w:val="TM3"/>
            <w:tabs>
              <w:tab w:val="right" w:leader="dot" w:pos="9062"/>
            </w:tabs>
            <w:rPr>
              <w:rFonts w:asciiTheme="minorHAnsi" w:hAnsiTheme="minorHAnsi"/>
              <w:noProof/>
            </w:rPr>
          </w:pPr>
          <w:hyperlink w:anchor="_Toc18000886" w:history="1">
            <w:r w:rsidR="006C2B90" w:rsidRPr="009558B3">
              <w:rPr>
                <w:rStyle w:val="Lienhypertexte"/>
                <w:noProof/>
              </w:rPr>
              <w:t>Identification</w:t>
            </w:r>
            <w:r w:rsidR="006C2B90">
              <w:rPr>
                <w:noProof/>
                <w:webHidden/>
              </w:rPr>
              <w:tab/>
            </w:r>
            <w:r w:rsidR="006C2B90">
              <w:rPr>
                <w:noProof/>
                <w:webHidden/>
              </w:rPr>
              <w:fldChar w:fldCharType="begin"/>
            </w:r>
            <w:r w:rsidR="006C2B90">
              <w:rPr>
                <w:noProof/>
                <w:webHidden/>
              </w:rPr>
              <w:instrText xml:space="preserve"> PAGEREF _Toc18000886 \h </w:instrText>
            </w:r>
            <w:r w:rsidR="006C2B90">
              <w:rPr>
                <w:noProof/>
                <w:webHidden/>
              </w:rPr>
            </w:r>
            <w:r w:rsidR="006C2B90">
              <w:rPr>
                <w:noProof/>
                <w:webHidden/>
              </w:rPr>
              <w:fldChar w:fldCharType="separate"/>
            </w:r>
            <w:r w:rsidR="002870E6">
              <w:rPr>
                <w:noProof/>
                <w:webHidden/>
              </w:rPr>
              <w:t>40</w:t>
            </w:r>
            <w:r w:rsidR="006C2B90">
              <w:rPr>
                <w:noProof/>
                <w:webHidden/>
              </w:rPr>
              <w:fldChar w:fldCharType="end"/>
            </w:r>
          </w:hyperlink>
        </w:p>
        <w:p w14:paraId="66C9C767" w14:textId="17654627" w:rsidR="006C2B90" w:rsidRDefault="00CE1F58">
          <w:pPr>
            <w:pStyle w:val="TM3"/>
            <w:tabs>
              <w:tab w:val="right" w:leader="dot" w:pos="9062"/>
            </w:tabs>
            <w:rPr>
              <w:rFonts w:asciiTheme="minorHAnsi" w:hAnsiTheme="minorHAnsi"/>
              <w:noProof/>
            </w:rPr>
          </w:pPr>
          <w:hyperlink w:anchor="_Toc18000887" w:history="1">
            <w:r w:rsidR="006C2B90" w:rsidRPr="009558B3">
              <w:rPr>
                <w:rStyle w:val="Lienhypertexte"/>
                <w:noProof/>
              </w:rPr>
              <w:t>Le dialogue : le scénario nominal.</w:t>
            </w:r>
            <w:r w:rsidR="006C2B90">
              <w:rPr>
                <w:noProof/>
                <w:webHidden/>
              </w:rPr>
              <w:tab/>
            </w:r>
            <w:r w:rsidR="006C2B90">
              <w:rPr>
                <w:noProof/>
                <w:webHidden/>
              </w:rPr>
              <w:fldChar w:fldCharType="begin"/>
            </w:r>
            <w:r w:rsidR="006C2B90">
              <w:rPr>
                <w:noProof/>
                <w:webHidden/>
              </w:rPr>
              <w:instrText xml:space="preserve"> PAGEREF _Toc18000887 \h </w:instrText>
            </w:r>
            <w:r w:rsidR="006C2B90">
              <w:rPr>
                <w:noProof/>
                <w:webHidden/>
              </w:rPr>
            </w:r>
            <w:r w:rsidR="006C2B90">
              <w:rPr>
                <w:noProof/>
                <w:webHidden/>
              </w:rPr>
              <w:fldChar w:fldCharType="separate"/>
            </w:r>
            <w:r w:rsidR="002870E6">
              <w:rPr>
                <w:noProof/>
                <w:webHidden/>
              </w:rPr>
              <w:t>40</w:t>
            </w:r>
            <w:r w:rsidR="006C2B90">
              <w:rPr>
                <w:noProof/>
                <w:webHidden/>
              </w:rPr>
              <w:fldChar w:fldCharType="end"/>
            </w:r>
          </w:hyperlink>
        </w:p>
        <w:p w14:paraId="65F3A770" w14:textId="12A4135A" w:rsidR="006C2B90" w:rsidRDefault="00CE1F58">
          <w:pPr>
            <w:pStyle w:val="TM3"/>
            <w:tabs>
              <w:tab w:val="right" w:leader="dot" w:pos="9062"/>
            </w:tabs>
            <w:rPr>
              <w:rFonts w:asciiTheme="minorHAnsi" w:hAnsiTheme="minorHAnsi"/>
              <w:noProof/>
            </w:rPr>
          </w:pPr>
          <w:hyperlink w:anchor="_Toc18000888" w:history="1">
            <w:r w:rsidR="006C2B90" w:rsidRPr="009558B3">
              <w:rPr>
                <w:rStyle w:val="Lienhypertexte"/>
                <w:noProof/>
              </w:rPr>
              <w:t>Le dialogue : les scénarios alternatifs/d'exception.</w:t>
            </w:r>
            <w:r w:rsidR="006C2B90">
              <w:rPr>
                <w:noProof/>
                <w:webHidden/>
              </w:rPr>
              <w:tab/>
            </w:r>
            <w:r w:rsidR="006C2B90">
              <w:rPr>
                <w:noProof/>
                <w:webHidden/>
              </w:rPr>
              <w:fldChar w:fldCharType="begin"/>
            </w:r>
            <w:r w:rsidR="006C2B90">
              <w:rPr>
                <w:noProof/>
                <w:webHidden/>
              </w:rPr>
              <w:instrText xml:space="preserve"> PAGEREF _Toc18000888 \h </w:instrText>
            </w:r>
            <w:r w:rsidR="006C2B90">
              <w:rPr>
                <w:noProof/>
                <w:webHidden/>
              </w:rPr>
            </w:r>
            <w:r w:rsidR="006C2B90">
              <w:rPr>
                <w:noProof/>
                <w:webHidden/>
              </w:rPr>
              <w:fldChar w:fldCharType="separate"/>
            </w:r>
            <w:r w:rsidR="002870E6">
              <w:rPr>
                <w:noProof/>
                <w:webHidden/>
              </w:rPr>
              <w:t>40</w:t>
            </w:r>
            <w:r w:rsidR="006C2B90">
              <w:rPr>
                <w:noProof/>
                <w:webHidden/>
              </w:rPr>
              <w:fldChar w:fldCharType="end"/>
            </w:r>
          </w:hyperlink>
        </w:p>
        <w:p w14:paraId="4F6B588A" w14:textId="4ACFAACA" w:rsidR="006C2B90" w:rsidRDefault="00CE1F58">
          <w:pPr>
            <w:pStyle w:val="TM3"/>
            <w:tabs>
              <w:tab w:val="right" w:leader="dot" w:pos="9062"/>
            </w:tabs>
            <w:rPr>
              <w:rFonts w:asciiTheme="minorHAnsi" w:hAnsiTheme="minorHAnsi"/>
              <w:noProof/>
            </w:rPr>
          </w:pPr>
          <w:hyperlink w:anchor="_Toc18000889" w:history="1">
            <w:r w:rsidR="006C2B90" w:rsidRPr="009558B3">
              <w:rPr>
                <w:rStyle w:val="Lienhypertexte"/>
                <w:noProof/>
              </w:rPr>
              <w:t>La fin et les postconditions.</w:t>
            </w:r>
            <w:r w:rsidR="006C2B90">
              <w:rPr>
                <w:noProof/>
                <w:webHidden/>
              </w:rPr>
              <w:tab/>
            </w:r>
            <w:r w:rsidR="006C2B90">
              <w:rPr>
                <w:noProof/>
                <w:webHidden/>
              </w:rPr>
              <w:fldChar w:fldCharType="begin"/>
            </w:r>
            <w:r w:rsidR="006C2B90">
              <w:rPr>
                <w:noProof/>
                <w:webHidden/>
              </w:rPr>
              <w:instrText xml:space="preserve"> PAGEREF _Toc18000889 \h </w:instrText>
            </w:r>
            <w:r w:rsidR="006C2B90">
              <w:rPr>
                <w:noProof/>
                <w:webHidden/>
              </w:rPr>
            </w:r>
            <w:r w:rsidR="006C2B90">
              <w:rPr>
                <w:noProof/>
                <w:webHidden/>
              </w:rPr>
              <w:fldChar w:fldCharType="separate"/>
            </w:r>
            <w:r w:rsidR="002870E6">
              <w:rPr>
                <w:noProof/>
                <w:webHidden/>
              </w:rPr>
              <w:t>41</w:t>
            </w:r>
            <w:r w:rsidR="006C2B90">
              <w:rPr>
                <w:noProof/>
                <w:webHidden/>
              </w:rPr>
              <w:fldChar w:fldCharType="end"/>
            </w:r>
          </w:hyperlink>
        </w:p>
        <w:p w14:paraId="643092B4" w14:textId="46CDB803" w:rsidR="006C2B90" w:rsidRDefault="00CE1F58">
          <w:pPr>
            <w:pStyle w:val="TM3"/>
            <w:tabs>
              <w:tab w:val="right" w:leader="dot" w:pos="9062"/>
            </w:tabs>
            <w:rPr>
              <w:rFonts w:asciiTheme="minorHAnsi" w:hAnsiTheme="minorHAnsi"/>
              <w:noProof/>
            </w:rPr>
          </w:pPr>
          <w:hyperlink w:anchor="_Toc18000890" w:history="1">
            <w:r w:rsidR="006C2B90" w:rsidRPr="009558B3">
              <w:rPr>
                <w:rStyle w:val="Lienhypertexte"/>
                <w:noProof/>
              </w:rPr>
              <w:t>Compléments.</w:t>
            </w:r>
            <w:r w:rsidR="006C2B90">
              <w:rPr>
                <w:noProof/>
                <w:webHidden/>
              </w:rPr>
              <w:tab/>
            </w:r>
            <w:r w:rsidR="006C2B90">
              <w:rPr>
                <w:noProof/>
                <w:webHidden/>
              </w:rPr>
              <w:fldChar w:fldCharType="begin"/>
            </w:r>
            <w:r w:rsidR="006C2B90">
              <w:rPr>
                <w:noProof/>
                <w:webHidden/>
              </w:rPr>
              <w:instrText xml:space="preserve"> PAGEREF _Toc18000890 \h </w:instrText>
            </w:r>
            <w:r w:rsidR="006C2B90">
              <w:rPr>
                <w:noProof/>
                <w:webHidden/>
              </w:rPr>
            </w:r>
            <w:r w:rsidR="006C2B90">
              <w:rPr>
                <w:noProof/>
                <w:webHidden/>
              </w:rPr>
              <w:fldChar w:fldCharType="separate"/>
            </w:r>
            <w:r w:rsidR="002870E6">
              <w:rPr>
                <w:noProof/>
                <w:webHidden/>
              </w:rPr>
              <w:t>41</w:t>
            </w:r>
            <w:r w:rsidR="006C2B90">
              <w:rPr>
                <w:noProof/>
                <w:webHidden/>
              </w:rPr>
              <w:fldChar w:fldCharType="end"/>
            </w:r>
          </w:hyperlink>
        </w:p>
        <w:p w14:paraId="3678E4CC" w14:textId="2A3CFE07" w:rsidR="006C2B90" w:rsidRDefault="00CE1F58">
          <w:pPr>
            <w:pStyle w:val="TM3"/>
            <w:tabs>
              <w:tab w:val="right" w:leader="dot" w:pos="9062"/>
            </w:tabs>
            <w:rPr>
              <w:rFonts w:asciiTheme="minorHAnsi" w:hAnsiTheme="minorHAnsi"/>
              <w:noProof/>
            </w:rPr>
          </w:pPr>
          <w:hyperlink w:anchor="_Toc18000891" w:history="1">
            <w:r w:rsidR="006C2B90" w:rsidRPr="009558B3">
              <w:rPr>
                <w:rStyle w:val="Lienhypertexte"/>
                <w:noProof/>
              </w:rPr>
              <w:t>User Story.</w:t>
            </w:r>
            <w:r w:rsidR="006C2B90">
              <w:rPr>
                <w:noProof/>
                <w:webHidden/>
              </w:rPr>
              <w:tab/>
            </w:r>
            <w:r w:rsidR="006C2B90">
              <w:rPr>
                <w:noProof/>
                <w:webHidden/>
              </w:rPr>
              <w:fldChar w:fldCharType="begin"/>
            </w:r>
            <w:r w:rsidR="006C2B90">
              <w:rPr>
                <w:noProof/>
                <w:webHidden/>
              </w:rPr>
              <w:instrText xml:space="preserve"> PAGEREF _Toc18000891 \h </w:instrText>
            </w:r>
            <w:r w:rsidR="006C2B90">
              <w:rPr>
                <w:noProof/>
                <w:webHidden/>
              </w:rPr>
            </w:r>
            <w:r w:rsidR="006C2B90">
              <w:rPr>
                <w:noProof/>
                <w:webHidden/>
              </w:rPr>
              <w:fldChar w:fldCharType="separate"/>
            </w:r>
            <w:r w:rsidR="002870E6">
              <w:rPr>
                <w:noProof/>
                <w:webHidden/>
              </w:rPr>
              <w:t>41</w:t>
            </w:r>
            <w:r w:rsidR="006C2B90">
              <w:rPr>
                <w:noProof/>
                <w:webHidden/>
              </w:rPr>
              <w:fldChar w:fldCharType="end"/>
            </w:r>
          </w:hyperlink>
        </w:p>
        <w:p w14:paraId="56EE450B" w14:textId="326AC0A3" w:rsidR="006C2B90" w:rsidRDefault="00CE1F58">
          <w:pPr>
            <w:pStyle w:val="TM2"/>
            <w:tabs>
              <w:tab w:val="right" w:leader="dot" w:pos="9062"/>
            </w:tabs>
            <w:rPr>
              <w:rFonts w:asciiTheme="minorHAnsi" w:hAnsiTheme="minorHAnsi"/>
              <w:noProof/>
            </w:rPr>
          </w:pPr>
          <w:hyperlink w:anchor="_Toc18000892" w:history="1">
            <w:r w:rsidR="006C2B90" w:rsidRPr="009558B3">
              <w:rPr>
                <w:rStyle w:val="Lienhypertexte"/>
                <w:noProof/>
              </w:rPr>
              <w:t>Cas d'utilisation &lt;&lt;Valider livraison&gt;&gt;</w:t>
            </w:r>
            <w:r w:rsidR="006C2B90">
              <w:rPr>
                <w:noProof/>
                <w:webHidden/>
              </w:rPr>
              <w:tab/>
            </w:r>
            <w:r w:rsidR="006C2B90">
              <w:rPr>
                <w:noProof/>
                <w:webHidden/>
              </w:rPr>
              <w:fldChar w:fldCharType="begin"/>
            </w:r>
            <w:r w:rsidR="006C2B90">
              <w:rPr>
                <w:noProof/>
                <w:webHidden/>
              </w:rPr>
              <w:instrText xml:space="preserve"> PAGEREF _Toc18000892 \h </w:instrText>
            </w:r>
            <w:r w:rsidR="006C2B90">
              <w:rPr>
                <w:noProof/>
                <w:webHidden/>
              </w:rPr>
            </w:r>
            <w:r w:rsidR="006C2B90">
              <w:rPr>
                <w:noProof/>
                <w:webHidden/>
              </w:rPr>
              <w:fldChar w:fldCharType="separate"/>
            </w:r>
            <w:r w:rsidR="002870E6">
              <w:rPr>
                <w:noProof/>
                <w:webHidden/>
              </w:rPr>
              <w:t>42</w:t>
            </w:r>
            <w:r w:rsidR="006C2B90">
              <w:rPr>
                <w:noProof/>
                <w:webHidden/>
              </w:rPr>
              <w:fldChar w:fldCharType="end"/>
            </w:r>
          </w:hyperlink>
        </w:p>
        <w:p w14:paraId="0DDB9629" w14:textId="24728FBF" w:rsidR="006C2B90" w:rsidRDefault="00CE1F58">
          <w:pPr>
            <w:pStyle w:val="TM3"/>
            <w:tabs>
              <w:tab w:val="right" w:leader="dot" w:pos="9062"/>
            </w:tabs>
            <w:rPr>
              <w:rFonts w:asciiTheme="minorHAnsi" w:hAnsiTheme="minorHAnsi"/>
              <w:noProof/>
            </w:rPr>
          </w:pPr>
          <w:hyperlink w:anchor="_Toc18000893" w:history="1">
            <w:r w:rsidR="006C2B90" w:rsidRPr="009558B3">
              <w:rPr>
                <w:rStyle w:val="Lienhypertexte"/>
                <w:noProof/>
              </w:rPr>
              <w:t>Identification</w:t>
            </w:r>
            <w:r w:rsidR="006C2B90">
              <w:rPr>
                <w:noProof/>
                <w:webHidden/>
              </w:rPr>
              <w:tab/>
            </w:r>
            <w:r w:rsidR="006C2B90">
              <w:rPr>
                <w:noProof/>
                <w:webHidden/>
              </w:rPr>
              <w:fldChar w:fldCharType="begin"/>
            </w:r>
            <w:r w:rsidR="006C2B90">
              <w:rPr>
                <w:noProof/>
                <w:webHidden/>
              </w:rPr>
              <w:instrText xml:space="preserve"> PAGEREF _Toc18000893 \h </w:instrText>
            </w:r>
            <w:r w:rsidR="006C2B90">
              <w:rPr>
                <w:noProof/>
                <w:webHidden/>
              </w:rPr>
            </w:r>
            <w:r w:rsidR="006C2B90">
              <w:rPr>
                <w:noProof/>
                <w:webHidden/>
              </w:rPr>
              <w:fldChar w:fldCharType="separate"/>
            </w:r>
            <w:r w:rsidR="002870E6">
              <w:rPr>
                <w:noProof/>
                <w:webHidden/>
              </w:rPr>
              <w:t>42</w:t>
            </w:r>
            <w:r w:rsidR="006C2B90">
              <w:rPr>
                <w:noProof/>
                <w:webHidden/>
              </w:rPr>
              <w:fldChar w:fldCharType="end"/>
            </w:r>
          </w:hyperlink>
        </w:p>
        <w:p w14:paraId="3C1C4A3C" w14:textId="002F4673" w:rsidR="006C2B90" w:rsidRDefault="00CE1F58">
          <w:pPr>
            <w:pStyle w:val="TM3"/>
            <w:tabs>
              <w:tab w:val="right" w:leader="dot" w:pos="9062"/>
            </w:tabs>
            <w:rPr>
              <w:rFonts w:asciiTheme="minorHAnsi" w:hAnsiTheme="minorHAnsi"/>
              <w:noProof/>
            </w:rPr>
          </w:pPr>
          <w:hyperlink w:anchor="_Toc18000894" w:history="1">
            <w:r w:rsidR="006C2B90" w:rsidRPr="009558B3">
              <w:rPr>
                <w:rStyle w:val="Lienhypertexte"/>
                <w:noProof/>
              </w:rPr>
              <w:t>Le dialogue : le scénario nominal.</w:t>
            </w:r>
            <w:r w:rsidR="006C2B90">
              <w:rPr>
                <w:noProof/>
                <w:webHidden/>
              </w:rPr>
              <w:tab/>
            </w:r>
            <w:r w:rsidR="006C2B90">
              <w:rPr>
                <w:noProof/>
                <w:webHidden/>
              </w:rPr>
              <w:fldChar w:fldCharType="begin"/>
            </w:r>
            <w:r w:rsidR="006C2B90">
              <w:rPr>
                <w:noProof/>
                <w:webHidden/>
              </w:rPr>
              <w:instrText xml:space="preserve"> PAGEREF _Toc18000894 \h </w:instrText>
            </w:r>
            <w:r w:rsidR="006C2B90">
              <w:rPr>
                <w:noProof/>
                <w:webHidden/>
              </w:rPr>
            </w:r>
            <w:r w:rsidR="006C2B90">
              <w:rPr>
                <w:noProof/>
                <w:webHidden/>
              </w:rPr>
              <w:fldChar w:fldCharType="separate"/>
            </w:r>
            <w:r w:rsidR="002870E6">
              <w:rPr>
                <w:noProof/>
                <w:webHidden/>
              </w:rPr>
              <w:t>42</w:t>
            </w:r>
            <w:r w:rsidR="006C2B90">
              <w:rPr>
                <w:noProof/>
                <w:webHidden/>
              </w:rPr>
              <w:fldChar w:fldCharType="end"/>
            </w:r>
          </w:hyperlink>
        </w:p>
        <w:p w14:paraId="2458A123" w14:textId="2C0B7A7D" w:rsidR="006C2B90" w:rsidRDefault="00CE1F58">
          <w:pPr>
            <w:pStyle w:val="TM3"/>
            <w:tabs>
              <w:tab w:val="right" w:leader="dot" w:pos="9062"/>
            </w:tabs>
            <w:rPr>
              <w:rFonts w:asciiTheme="minorHAnsi" w:hAnsiTheme="minorHAnsi"/>
              <w:noProof/>
            </w:rPr>
          </w:pPr>
          <w:hyperlink w:anchor="_Toc18000895" w:history="1">
            <w:r w:rsidR="006C2B90" w:rsidRPr="009558B3">
              <w:rPr>
                <w:rStyle w:val="Lienhypertexte"/>
                <w:noProof/>
              </w:rPr>
              <w:t>Le dialogue : les scénarios alternatifs/d'exception.</w:t>
            </w:r>
            <w:r w:rsidR="006C2B90">
              <w:rPr>
                <w:noProof/>
                <w:webHidden/>
              </w:rPr>
              <w:tab/>
            </w:r>
            <w:r w:rsidR="006C2B90">
              <w:rPr>
                <w:noProof/>
                <w:webHidden/>
              </w:rPr>
              <w:fldChar w:fldCharType="begin"/>
            </w:r>
            <w:r w:rsidR="006C2B90">
              <w:rPr>
                <w:noProof/>
                <w:webHidden/>
              </w:rPr>
              <w:instrText xml:space="preserve"> PAGEREF _Toc18000895 \h </w:instrText>
            </w:r>
            <w:r w:rsidR="006C2B90">
              <w:rPr>
                <w:noProof/>
                <w:webHidden/>
              </w:rPr>
            </w:r>
            <w:r w:rsidR="006C2B90">
              <w:rPr>
                <w:noProof/>
                <w:webHidden/>
              </w:rPr>
              <w:fldChar w:fldCharType="separate"/>
            </w:r>
            <w:r w:rsidR="002870E6">
              <w:rPr>
                <w:noProof/>
                <w:webHidden/>
              </w:rPr>
              <w:t>42</w:t>
            </w:r>
            <w:r w:rsidR="006C2B90">
              <w:rPr>
                <w:noProof/>
                <w:webHidden/>
              </w:rPr>
              <w:fldChar w:fldCharType="end"/>
            </w:r>
          </w:hyperlink>
        </w:p>
        <w:p w14:paraId="772A7E2C" w14:textId="35196998" w:rsidR="006C2B90" w:rsidRDefault="00CE1F58">
          <w:pPr>
            <w:pStyle w:val="TM3"/>
            <w:tabs>
              <w:tab w:val="right" w:leader="dot" w:pos="9062"/>
            </w:tabs>
            <w:rPr>
              <w:rFonts w:asciiTheme="minorHAnsi" w:hAnsiTheme="minorHAnsi"/>
              <w:noProof/>
            </w:rPr>
          </w:pPr>
          <w:hyperlink w:anchor="_Toc18000896" w:history="1">
            <w:r w:rsidR="006C2B90" w:rsidRPr="009558B3">
              <w:rPr>
                <w:rStyle w:val="Lienhypertexte"/>
                <w:noProof/>
              </w:rPr>
              <w:t>La fin et les postconditions.</w:t>
            </w:r>
            <w:r w:rsidR="006C2B90">
              <w:rPr>
                <w:noProof/>
                <w:webHidden/>
              </w:rPr>
              <w:tab/>
            </w:r>
            <w:r w:rsidR="006C2B90">
              <w:rPr>
                <w:noProof/>
                <w:webHidden/>
              </w:rPr>
              <w:fldChar w:fldCharType="begin"/>
            </w:r>
            <w:r w:rsidR="006C2B90">
              <w:rPr>
                <w:noProof/>
                <w:webHidden/>
              </w:rPr>
              <w:instrText xml:space="preserve"> PAGEREF _Toc18000896 \h </w:instrText>
            </w:r>
            <w:r w:rsidR="006C2B90">
              <w:rPr>
                <w:noProof/>
                <w:webHidden/>
              </w:rPr>
            </w:r>
            <w:r w:rsidR="006C2B90">
              <w:rPr>
                <w:noProof/>
                <w:webHidden/>
              </w:rPr>
              <w:fldChar w:fldCharType="separate"/>
            </w:r>
            <w:r w:rsidR="002870E6">
              <w:rPr>
                <w:noProof/>
                <w:webHidden/>
              </w:rPr>
              <w:t>42</w:t>
            </w:r>
            <w:r w:rsidR="006C2B90">
              <w:rPr>
                <w:noProof/>
                <w:webHidden/>
              </w:rPr>
              <w:fldChar w:fldCharType="end"/>
            </w:r>
          </w:hyperlink>
        </w:p>
        <w:p w14:paraId="3437629C" w14:textId="08E3BBB5" w:rsidR="006C2B90" w:rsidRDefault="00CE1F58">
          <w:pPr>
            <w:pStyle w:val="TM3"/>
            <w:tabs>
              <w:tab w:val="right" w:leader="dot" w:pos="9062"/>
            </w:tabs>
            <w:rPr>
              <w:rFonts w:asciiTheme="minorHAnsi" w:hAnsiTheme="minorHAnsi"/>
              <w:noProof/>
            </w:rPr>
          </w:pPr>
          <w:hyperlink w:anchor="_Toc18000897" w:history="1">
            <w:r w:rsidR="006C2B90" w:rsidRPr="009558B3">
              <w:rPr>
                <w:rStyle w:val="Lienhypertexte"/>
                <w:noProof/>
              </w:rPr>
              <w:t>Compléments.</w:t>
            </w:r>
            <w:r w:rsidR="006C2B90">
              <w:rPr>
                <w:noProof/>
                <w:webHidden/>
              </w:rPr>
              <w:tab/>
            </w:r>
            <w:r w:rsidR="006C2B90">
              <w:rPr>
                <w:noProof/>
                <w:webHidden/>
              </w:rPr>
              <w:fldChar w:fldCharType="begin"/>
            </w:r>
            <w:r w:rsidR="006C2B90">
              <w:rPr>
                <w:noProof/>
                <w:webHidden/>
              </w:rPr>
              <w:instrText xml:space="preserve"> PAGEREF _Toc18000897 \h </w:instrText>
            </w:r>
            <w:r w:rsidR="006C2B90">
              <w:rPr>
                <w:noProof/>
                <w:webHidden/>
              </w:rPr>
            </w:r>
            <w:r w:rsidR="006C2B90">
              <w:rPr>
                <w:noProof/>
                <w:webHidden/>
              </w:rPr>
              <w:fldChar w:fldCharType="separate"/>
            </w:r>
            <w:r w:rsidR="002870E6">
              <w:rPr>
                <w:noProof/>
                <w:webHidden/>
              </w:rPr>
              <w:t>43</w:t>
            </w:r>
            <w:r w:rsidR="006C2B90">
              <w:rPr>
                <w:noProof/>
                <w:webHidden/>
              </w:rPr>
              <w:fldChar w:fldCharType="end"/>
            </w:r>
          </w:hyperlink>
        </w:p>
        <w:p w14:paraId="4BCEC1A1" w14:textId="012C9516" w:rsidR="006C2B90" w:rsidRDefault="00CE1F58">
          <w:pPr>
            <w:pStyle w:val="TM3"/>
            <w:tabs>
              <w:tab w:val="right" w:leader="dot" w:pos="9062"/>
            </w:tabs>
            <w:rPr>
              <w:rFonts w:asciiTheme="minorHAnsi" w:hAnsiTheme="minorHAnsi"/>
              <w:noProof/>
            </w:rPr>
          </w:pPr>
          <w:hyperlink w:anchor="_Toc18000898" w:history="1">
            <w:r w:rsidR="006C2B90" w:rsidRPr="009558B3">
              <w:rPr>
                <w:rStyle w:val="Lienhypertexte"/>
                <w:noProof/>
              </w:rPr>
              <w:t>User Story.</w:t>
            </w:r>
            <w:r w:rsidR="006C2B90">
              <w:rPr>
                <w:noProof/>
                <w:webHidden/>
              </w:rPr>
              <w:tab/>
            </w:r>
            <w:r w:rsidR="006C2B90">
              <w:rPr>
                <w:noProof/>
                <w:webHidden/>
              </w:rPr>
              <w:fldChar w:fldCharType="begin"/>
            </w:r>
            <w:r w:rsidR="006C2B90">
              <w:rPr>
                <w:noProof/>
                <w:webHidden/>
              </w:rPr>
              <w:instrText xml:space="preserve"> PAGEREF _Toc18000898 \h </w:instrText>
            </w:r>
            <w:r w:rsidR="006C2B90">
              <w:rPr>
                <w:noProof/>
                <w:webHidden/>
              </w:rPr>
            </w:r>
            <w:r w:rsidR="006C2B90">
              <w:rPr>
                <w:noProof/>
                <w:webHidden/>
              </w:rPr>
              <w:fldChar w:fldCharType="separate"/>
            </w:r>
            <w:r w:rsidR="002870E6">
              <w:rPr>
                <w:noProof/>
                <w:webHidden/>
              </w:rPr>
              <w:t>43</w:t>
            </w:r>
            <w:r w:rsidR="006C2B90">
              <w:rPr>
                <w:noProof/>
                <w:webHidden/>
              </w:rPr>
              <w:fldChar w:fldCharType="end"/>
            </w:r>
          </w:hyperlink>
        </w:p>
        <w:p w14:paraId="55E717DA" w14:textId="50549292" w:rsidR="006C2B90" w:rsidRDefault="00CE1F58">
          <w:pPr>
            <w:pStyle w:val="TM2"/>
            <w:tabs>
              <w:tab w:val="right" w:leader="dot" w:pos="9062"/>
            </w:tabs>
            <w:rPr>
              <w:rFonts w:asciiTheme="minorHAnsi" w:hAnsiTheme="minorHAnsi"/>
              <w:noProof/>
            </w:rPr>
          </w:pPr>
          <w:hyperlink w:anchor="_Toc18000899" w:history="1">
            <w:r w:rsidR="006C2B90" w:rsidRPr="009558B3">
              <w:rPr>
                <w:rStyle w:val="Lienhypertexte"/>
                <w:noProof/>
              </w:rPr>
              <w:t>Cas d'utilisation &lt;&lt;Enregistrer règlement&gt;&gt;</w:t>
            </w:r>
            <w:r w:rsidR="006C2B90">
              <w:rPr>
                <w:noProof/>
                <w:webHidden/>
              </w:rPr>
              <w:tab/>
            </w:r>
            <w:r w:rsidR="006C2B90">
              <w:rPr>
                <w:noProof/>
                <w:webHidden/>
              </w:rPr>
              <w:fldChar w:fldCharType="begin"/>
            </w:r>
            <w:r w:rsidR="006C2B90">
              <w:rPr>
                <w:noProof/>
                <w:webHidden/>
              </w:rPr>
              <w:instrText xml:space="preserve"> PAGEREF _Toc18000899 \h </w:instrText>
            </w:r>
            <w:r w:rsidR="006C2B90">
              <w:rPr>
                <w:noProof/>
                <w:webHidden/>
              </w:rPr>
            </w:r>
            <w:r w:rsidR="006C2B90">
              <w:rPr>
                <w:noProof/>
                <w:webHidden/>
              </w:rPr>
              <w:fldChar w:fldCharType="separate"/>
            </w:r>
            <w:r w:rsidR="002870E6">
              <w:rPr>
                <w:noProof/>
                <w:webHidden/>
              </w:rPr>
              <w:t>44</w:t>
            </w:r>
            <w:r w:rsidR="006C2B90">
              <w:rPr>
                <w:noProof/>
                <w:webHidden/>
              </w:rPr>
              <w:fldChar w:fldCharType="end"/>
            </w:r>
          </w:hyperlink>
        </w:p>
        <w:p w14:paraId="1D8AE249" w14:textId="0CD401BF" w:rsidR="006C2B90" w:rsidRDefault="00CE1F58">
          <w:pPr>
            <w:pStyle w:val="TM3"/>
            <w:tabs>
              <w:tab w:val="right" w:leader="dot" w:pos="9062"/>
            </w:tabs>
            <w:rPr>
              <w:rFonts w:asciiTheme="minorHAnsi" w:hAnsiTheme="minorHAnsi"/>
              <w:noProof/>
            </w:rPr>
          </w:pPr>
          <w:hyperlink w:anchor="_Toc18000900" w:history="1">
            <w:r w:rsidR="006C2B90" w:rsidRPr="009558B3">
              <w:rPr>
                <w:rStyle w:val="Lienhypertexte"/>
                <w:noProof/>
              </w:rPr>
              <w:t>Identification</w:t>
            </w:r>
            <w:r w:rsidR="006C2B90">
              <w:rPr>
                <w:noProof/>
                <w:webHidden/>
              </w:rPr>
              <w:tab/>
            </w:r>
            <w:r w:rsidR="006C2B90">
              <w:rPr>
                <w:noProof/>
                <w:webHidden/>
              </w:rPr>
              <w:fldChar w:fldCharType="begin"/>
            </w:r>
            <w:r w:rsidR="006C2B90">
              <w:rPr>
                <w:noProof/>
                <w:webHidden/>
              </w:rPr>
              <w:instrText xml:space="preserve"> PAGEREF _Toc18000900 \h </w:instrText>
            </w:r>
            <w:r w:rsidR="006C2B90">
              <w:rPr>
                <w:noProof/>
                <w:webHidden/>
              </w:rPr>
            </w:r>
            <w:r w:rsidR="006C2B90">
              <w:rPr>
                <w:noProof/>
                <w:webHidden/>
              </w:rPr>
              <w:fldChar w:fldCharType="separate"/>
            </w:r>
            <w:r w:rsidR="002870E6">
              <w:rPr>
                <w:noProof/>
                <w:webHidden/>
              </w:rPr>
              <w:t>44</w:t>
            </w:r>
            <w:r w:rsidR="006C2B90">
              <w:rPr>
                <w:noProof/>
                <w:webHidden/>
              </w:rPr>
              <w:fldChar w:fldCharType="end"/>
            </w:r>
          </w:hyperlink>
        </w:p>
        <w:p w14:paraId="7417C70F" w14:textId="70804F1C" w:rsidR="006C2B90" w:rsidRDefault="00CE1F58">
          <w:pPr>
            <w:pStyle w:val="TM3"/>
            <w:tabs>
              <w:tab w:val="right" w:leader="dot" w:pos="9062"/>
            </w:tabs>
            <w:rPr>
              <w:rFonts w:asciiTheme="minorHAnsi" w:hAnsiTheme="minorHAnsi"/>
              <w:noProof/>
            </w:rPr>
          </w:pPr>
          <w:hyperlink w:anchor="_Toc18000901" w:history="1">
            <w:r w:rsidR="006C2B90" w:rsidRPr="009558B3">
              <w:rPr>
                <w:rStyle w:val="Lienhypertexte"/>
                <w:noProof/>
              </w:rPr>
              <w:t>Le dialogue : le scénario nominal.</w:t>
            </w:r>
            <w:r w:rsidR="006C2B90">
              <w:rPr>
                <w:noProof/>
                <w:webHidden/>
              </w:rPr>
              <w:tab/>
            </w:r>
            <w:r w:rsidR="006C2B90">
              <w:rPr>
                <w:noProof/>
                <w:webHidden/>
              </w:rPr>
              <w:fldChar w:fldCharType="begin"/>
            </w:r>
            <w:r w:rsidR="006C2B90">
              <w:rPr>
                <w:noProof/>
                <w:webHidden/>
              </w:rPr>
              <w:instrText xml:space="preserve"> PAGEREF _Toc18000901 \h </w:instrText>
            </w:r>
            <w:r w:rsidR="006C2B90">
              <w:rPr>
                <w:noProof/>
                <w:webHidden/>
              </w:rPr>
            </w:r>
            <w:r w:rsidR="006C2B90">
              <w:rPr>
                <w:noProof/>
                <w:webHidden/>
              </w:rPr>
              <w:fldChar w:fldCharType="separate"/>
            </w:r>
            <w:r w:rsidR="002870E6">
              <w:rPr>
                <w:noProof/>
                <w:webHidden/>
              </w:rPr>
              <w:t>44</w:t>
            </w:r>
            <w:r w:rsidR="006C2B90">
              <w:rPr>
                <w:noProof/>
                <w:webHidden/>
              </w:rPr>
              <w:fldChar w:fldCharType="end"/>
            </w:r>
          </w:hyperlink>
        </w:p>
        <w:p w14:paraId="4F3C81A9" w14:textId="7E55DFEE" w:rsidR="006C2B90" w:rsidRDefault="00CE1F58">
          <w:pPr>
            <w:pStyle w:val="TM3"/>
            <w:tabs>
              <w:tab w:val="right" w:leader="dot" w:pos="9062"/>
            </w:tabs>
            <w:rPr>
              <w:rFonts w:asciiTheme="minorHAnsi" w:hAnsiTheme="minorHAnsi"/>
              <w:noProof/>
            </w:rPr>
          </w:pPr>
          <w:hyperlink w:anchor="_Toc18000902" w:history="1">
            <w:r w:rsidR="006C2B90" w:rsidRPr="009558B3">
              <w:rPr>
                <w:rStyle w:val="Lienhypertexte"/>
                <w:noProof/>
              </w:rPr>
              <w:t>Le dialogue : les scénarios alternatifs/d'exception.</w:t>
            </w:r>
            <w:r w:rsidR="006C2B90">
              <w:rPr>
                <w:noProof/>
                <w:webHidden/>
              </w:rPr>
              <w:tab/>
            </w:r>
            <w:r w:rsidR="006C2B90">
              <w:rPr>
                <w:noProof/>
                <w:webHidden/>
              </w:rPr>
              <w:fldChar w:fldCharType="begin"/>
            </w:r>
            <w:r w:rsidR="006C2B90">
              <w:rPr>
                <w:noProof/>
                <w:webHidden/>
              </w:rPr>
              <w:instrText xml:space="preserve"> PAGEREF _Toc18000902 \h </w:instrText>
            </w:r>
            <w:r w:rsidR="006C2B90">
              <w:rPr>
                <w:noProof/>
                <w:webHidden/>
              </w:rPr>
            </w:r>
            <w:r w:rsidR="006C2B90">
              <w:rPr>
                <w:noProof/>
                <w:webHidden/>
              </w:rPr>
              <w:fldChar w:fldCharType="separate"/>
            </w:r>
            <w:r w:rsidR="002870E6">
              <w:rPr>
                <w:noProof/>
                <w:webHidden/>
              </w:rPr>
              <w:t>44</w:t>
            </w:r>
            <w:r w:rsidR="006C2B90">
              <w:rPr>
                <w:noProof/>
                <w:webHidden/>
              </w:rPr>
              <w:fldChar w:fldCharType="end"/>
            </w:r>
          </w:hyperlink>
        </w:p>
        <w:p w14:paraId="5F4709EF" w14:textId="29EBE970" w:rsidR="006C2B90" w:rsidRDefault="00CE1F58">
          <w:pPr>
            <w:pStyle w:val="TM3"/>
            <w:tabs>
              <w:tab w:val="right" w:leader="dot" w:pos="9062"/>
            </w:tabs>
            <w:rPr>
              <w:rFonts w:asciiTheme="minorHAnsi" w:hAnsiTheme="minorHAnsi"/>
              <w:noProof/>
            </w:rPr>
          </w:pPr>
          <w:hyperlink w:anchor="_Toc18000903" w:history="1">
            <w:r w:rsidR="006C2B90" w:rsidRPr="009558B3">
              <w:rPr>
                <w:rStyle w:val="Lienhypertexte"/>
                <w:noProof/>
              </w:rPr>
              <w:t>La fin et les postconditions.</w:t>
            </w:r>
            <w:r w:rsidR="006C2B90">
              <w:rPr>
                <w:noProof/>
                <w:webHidden/>
              </w:rPr>
              <w:tab/>
            </w:r>
            <w:r w:rsidR="006C2B90">
              <w:rPr>
                <w:noProof/>
                <w:webHidden/>
              </w:rPr>
              <w:fldChar w:fldCharType="begin"/>
            </w:r>
            <w:r w:rsidR="006C2B90">
              <w:rPr>
                <w:noProof/>
                <w:webHidden/>
              </w:rPr>
              <w:instrText xml:space="preserve"> PAGEREF _Toc18000903 \h </w:instrText>
            </w:r>
            <w:r w:rsidR="006C2B90">
              <w:rPr>
                <w:noProof/>
                <w:webHidden/>
              </w:rPr>
            </w:r>
            <w:r w:rsidR="006C2B90">
              <w:rPr>
                <w:noProof/>
                <w:webHidden/>
              </w:rPr>
              <w:fldChar w:fldCharType="separate"/>
            </w:r>
            <w:r w:rsidR="002870E6">
              <w:rPr>
                <w:noProof/>
                <w:webHidden/>
              </w:rPr>
              <w:t>45</w:t>
            </w:r>
            <w:r w:rsidR="006C2B90">
              <w:rPr>
                <w:noProof/>
                <w:webHidden/>
              </w:rPr>
              <w:fldChar w:fldCharType="end"/>
            </w:r>
          </w:hyperlink>
        </w:p>
        <w:p w14:paraId="4354F1FC" w14:textId="46FEF9EA" w:rsidR="006C2B90" w:rsidRDefault="00CE1F58">
          <w:pPr>
            <w:pStyle w:val="TM3"/>
            <w:tabs>
              <w:tab w:val="right" w:leader="dot" w:pos="9062"/>
            </w:tabs>
            <w:rPr>
              <w:rFonts w:asciiTheme="minorHAnsi" w:hAnsiTheme="minorHAnsi"/>
              <w:noProof/>
            </w:rPr>
          </w:pPr>
          <w:hyperlink w:anchor="_Toc18000904" w:history="1">
            <w:r w:rsidR="006C2B90" w:rsidRPr="009558B3">
              <w:rPr>
                <w:rStyle w:val="Lienhypertexte"/>
                <w:noProof/>
              </w:rPr>
              <w:t>Compléments.</w:t>
            </w:r>
            <w:r w:rsidR="006C2B90">
              <w:rPr>
                <w:noProof/>
                <w:webHidden/>
              </w:rPr>
              <w:tab/>
            </w:r>
            <w:r w:rsidR="006C2B90">
              <w:rPr>
                <w:noProof/>
                <w:webHidden/>
              </w:rPr>
              <w:fldChar w:fldCharType="begin"/>
            </w:r>
            <w:r w:rsidR="006C2B90">
              <w:rPr>
                <w:noProof/>
                <w:webHidden/>
              </w:rPr>
              <w:instrText xml:space="preserve"> PAGEREF _Toc18000904 \h </w:instrText>
            </w:r>
            <w:r w:rsidR="006C2B90">
              <w:rPr>
                <w:noProof/>
                <w:webHidden/>
              </w:rPr>
            </w:r>
            <w:r w:rsidR="006C2B90">
              <w:rPr>
                <w:noProof/>
                <w:webHidden/>
              </w:rPr>
              <w:fldChar w:fldCharType="separate"/>
            </w:r>
            <w:r w:rsidR="002870E6">
              <w:rPr>
                <w:noProof/>
                <w:webHidden/>
              </w:rPr>
              <w:t>45</w:t>
            </w:r>
            <w:r w:rsidR="006C2B90">
              <w:rPr>
                <w:noProof/>
                <w:webHidden/>
              </w:rPr>
              <w:fldChar w:fldCharType="end"/>
            </w:r>
          </w:hyperlink>
        </w:p>
        <w:p w14:paraId="2CD43A6C" w14:textId="5A46C5CA" w:rsidR="006C2B90" w:rsidRDefault="00CE1F58">
          <w:pPr>
            <w:pStyle w:val="TM3"/>
            <w:tabs>
              <w:tab w:val="right" w:leader="dot" w:pos="9062"/>
            </w:tabs>
            <w:rPr>
              <w:rFonts w:asciiTheme="minorHAnsi" w:hAnsiTheme="minorHAnsi"/>
              <w:noProof/>
            </w:rPr>
          </w:pPr>
          <w:hyperlink w:anchor="_Toc18000905" w:history="1">
            <w:r w:rsidR="006C2B90" w:rsidRPr="009558B3">
              <w:rPr>
                <w:rStyle w:val="Lienhypertexte"/>
                <w:noProof/>
              </w:rPr>
              <w:t>User Story.</w:t>
            </w:r>
            <w:r w:rsidR="006C2B90">
              <w:rPr>
                <w:noProof/>
                <w:webHidden/>
              </w:rPr>
              <w:tab/>
            </w:r>
            <w:r w:rsidR="006C2B90">
              <w:rPr>
                <w:noProof/>
                <w:webHidden/>
              </w:rPr>
              <w:fldChar w:fldCharType="begin"/>
            </w:r>
            <w:r w:rsidR="006C2B90">
              <w:rPr>
                <w:noProof/>
                <w:webHidden/>
              </w:rPr>
              <w:instrText xml:space="preserve"> PAGEREF _Toc18000905 \h </w:instrText>
            </w:r>
            <w:r w:rsidR="006C2B90">
              <w:rPr>
                <w:noProof/>
                <w:webHidden/>
              </w:rPr>
            </w:r>
            <w:r w:rsidR="006C2B90">
              <w:rPr>
                <w:noProof/>
                <w:webHidden/>
              </w:rPr>
              <w:fldChar w:fldCharType="separate"/>
            </w:r>
            <w:r w:rsidR="002870E6">
              <w:rPr>
                <w:noProof/>
                <w:webHidden/>
              </w:rPr>
              <w:t>45</w:t>
            </w:r>
            <w:r w:rsidR="006C2B90">
              <w:rPr>
                <w:noProof/>
                <w:webHidden/>
              </w:rPr>
              <w:fldChar w:fldCharType="end"/>
            </w:r>
          </w:hyperlink>
        </w:p>
        <w:p w14:paraId="64D20DF6" w14:textId="7D77DF92" w:rsidR="006C2B90" w:rsidRDefault="00CE1F58">
          <w:pPr>
            <w:pStyle w:val="TM2"/>
            <w:tabs>
              <w:tab w:val="right" w:leader="dot" w:pos="9062"/>
            </w:tabs>
            <w:rPr>
              <w:rFonts w:asciiTheme="minorHAnsi" w:hAnsiTheme="minorHAnsi"/>
              <w:noProof/>
            </w:rPr>
          </w:pPr>
          <w:hyperlink w:anchor="_Toc18000906" w:history="1">
            <w:r w:rsidR="006C2B90" w:rsidRPr="009558B3">
              <w:rPr>
                <w:rStyle w:val="Lienhypertexte"/>
                <w:noProof/>
              </w:rPr>
              <w:t>Cas d'utilisation &lt;&lt;Saisir informations livraison&gt;&gt;</w:t>
            </w:r>
            <w:r w:rsidR="006C2B90">
              <w:rPr>
                <w:noProof/>
                <w:webHidden/>
              </w:rPr>
              <w:tab/>
            </w:r>
            <w:r w:rsidR="006C2B90">
              <w:rPr>
                <w:noProof/>
                <w:webHidden/>
              </w:rPr>
              <w:fldChar w:fldCharType="begin"/>
            </w:r>
            <w:r w:rsidR="006C2B90">
              <w:rPr>
                <w:noProof/>
                <w:webHidden/>
              </w:rPr>
              <w:instrText xml:space="preserve"> PAGEREF _Toc18000906 \h </w:instrText>
            </w:r>
            <w:r w:rsidR="006C2B90">
              <w:rPr>
                <w:noProof/>
                <w:webHidden/>
              </w:rPr>
            </w:r>
            <w:r w:rsidR="006C2B90">
              <w:rPr>
                <w:noProof/>
                <w:webHidden/>
              </w:rPr>
              <w:fldChar w:fldCharType="separate"/>
            </w:r>
            <w:r w:rsidR="002870E6">
              <w:rPr>
                <w:noProof/>
                <w:webHidden/>
              </w:rPr>
              <w:t>47</w:t>
            </w:r>
            <w:r w:rsidR="006C2B90">
              <w:rPr>
                <w:noProof/>
                <w:webHidden/>
              </w:rPr>
              <w:fldChar w:fldCharType="end"/>
            </w:r>
          </w:hyperlink>
        </w:p>
        <w:p w14:paraId="696E7034" w14:textId="09F138CA" w:rsidR="006C2B90" w:rsidRDefault="00CE1F58">
          <w:pPr>
            <w:pStyle w:val="TM3"/>
            <w:tabs>
              <w:tab w:val="right" w:leader="dot" w:pos="9062"/>
            </w:tabs>
            <w:rPr>
              <w:rFonts w:asciiTheme="minorHAnsi" w:hAnsiTheme="minorHAnsi"/>
              <w:noProof/>
            </w:rPr>
          </w:pPr>
          <w:hyperlink w:anchor="_Toc18000907" w:history="1">
            <w:r w:rsidR="006C2B90" w:rsidRPr="009558B3">
              <w:rPr>
                <w:rStyle w:val="Lienhypertexte"/>
                <w:noProof/>
              </w:rPr>
              <w:t>Identification</w:t>
            </w:r>
            <w:r w:rsidR="006C2B90">
              <w:rPr>
                <w:noProof/>
                <w:webHidden/>
              </w:rPr>
              <w:tab/>
            </w:r>
            <w:r w:rsidR="006C2B90">
              <w:rPr>
                <w:noProof/>
                <w:webHidden/>
              </w:rPr>
              <w:fldChar w:fldCharType="begin"/>
            </w:r>
            <w:r w:rsidR="006C2B90">
              <w:rPr>
                <w:noProof/>
                <w:webHidden/>
              </w:rPr>
              <w:instrText xml:space="preserve"> PAGEREF _Toc18000907 \h </w:instrText>
            </w:r>
            <w:r w:rsidR="006C2B90">
              <w:rPr>
                <w:noProof/>
                <w:webHidden/>
              </w:rPr>
            </w:r>
            <w:r w:rsidR="006C2B90">
              <w:rPr>
                <w:noProof/>
                <w:webHidden/>
              </w:rPr>
              <w:fldChar w:fldCharType="separate"/>
            </w:r>
            <w:r w:rsidR="002870E6">
              <w:rPr>
                <w:noProof/>
                <w:webHidden/>
              </w:rPr>
              <w:t>47</w:t>
            </w:r>
            <w:r w:rsidR="006C2B90">
              <w:rPr>
                <w:noProof/>
                <w:webHidden/>
              </w:rPr>
              <w:fldChar w:fldCharType="end"/>
            </w:r>
          </w:hyperlink>
        </w:p>
        <w:p w14:paraId="4CD372ED" w14:textId="0A7BB563" w:rsidR="006C2B90" w:rsidRDefault="00CE1F58">
          <w:pPr>
            <w:pStyle w:val="TM3"/>
            <w:tabs>
              <w:tab w:val="right" w:leader="dot" w:pos="9062"/>
            </w:tabs>
            <w:rPr>
              <w:rFonts w:asciiTheme="minorHAnsi" w:hAnsiTheme="minorHAnsi"/>
              <w:noProof/>
            </w:rPr>
          </w:pPr>
          <w:hyperlink w:anchor="_Toc18000908" w:history="1">
            <w:r w:rsidR="006C2B90" w:rsidRPr="009558B3">
              <w:rPr>
                <w:rStyle w:val="Lienhypertexte"/>
                <w:noProof/>
              </w:rPr>
              <w:t>Le dialogue : le scénario nominal.</w:t>
            </w:r>
            <w:r w:rsidR="006C2B90">
              <w:rPr>
                <w:noProof/>
                <w:webHidden/>
              </w:rPr>
              <w:tab/>
            </w:r>
            <w:r w:rsidR="006C2B90">
              <w:rPr>
                <w:noProof/>
                <w:webHidden/>
              </w:rPr>
              <w:fldChar w:fldCharType="begin"/>
            </w:r>
            <w:r w:rsidR="006C2B90">
              <w:rPr>
                <w:noProof/>
                <w:webHidden/>
              </w:rPr>
              <w:instrText xml:space="preserve"> PAGEREF _Toc18000908 \h </w:instrText>
            </w:r>
            <w:r w:rsidR="006C2B90">
              <w:rPr>
                <w:noProof/>
                <w:webHidden/>
              </w:rPr>
            </w:r>
            <w:r w:rsidR="006C2B90">
              <w:rPr>
                <w:noProof/>
                <w:webHidden/>
              </w:rPr>
              <w:fldChar w:fldCharType="separate"/>
            </w:r>
            <w:r w:rsidR="002870E6">
              <w:rPr>
                <w:noProof/>
                <w:webHidden/>
              </w:rPr>
              <w:t>47</w:t>
            </w:r>
            <w:r w:rsidR="006C2B90">
              <w:rPr>
                <w:noProof/>
                <w:webHidden/>
              </w:rPr>
              <w:fldChar w:fldCharType="end"/>
            </w:r>
          </w:hyperlink>
        </w:p>
        <w:p w14:paraId="66ECC77C" w14:textId="24B268AC" w:rsidR="006C2B90" w:rsidRDefault="00CE1F58">
          <w:pPr>
            <w:pStyle w:val="TM3"/>
            <w:tabs>
              <w:tab w:val="right" w:leader="dot" w:pos="9062"/>
            </w:tabs>
            <w:rPr>
              <w:rFonts w:asciiTheme="minorHAnsi" w:hAnsiTheme="minorHAnsi"/>
              <w:noProof/>
            </w:rPr>
          </w:pPr>
          <w:hyperlink w:anchor="_Toc18000909" w:history="1">
            <w:r w:rsidR="006C2B90" w:rsidRPr="009558B3">
              <w:rPr>
                <w:rStyle w:val="Lienhypertexte"/>
                <w:noProof/>
              </w:rPr>
              <w:t>Le dialogue : les scénarios alternatifs/d'exception.</w:t>
            </w:r>
            <w:r w:rsidR="006C2B90">
              <w:rPr>
                <w:noProof/>
                <w:webHidden/>
              </w:rPr>
              <w:tab/>
            </w:r>
            <w:r w:rsidR="006C2B90">
              <w:rPr>
                <w:noProof/>
                <w:webHidden/>
              </w:rPr>
              <w:fldChar w:fldCharType="begin"/>
            </w:r>
            <w:r w:rsidR="006C2B90">
              <w:rPr>
                <w:noProof/>
                <w:webHidden/>
              </w:rPr>
              <w:instrText xml:space="preserve"> PAGEREF _Toc18000909 \h </w:instrText>
            </w:r>
            <w:r w:rsidR="006C2B90">
              <w:rPr>
                <w:noProof/>
                <w:webHidden/>
              </w:rPr>
            </w:r>
            <w:r w:rsidR="006C2B90">
              <w:rPr>
                <w:noProof/>
                <w:webHidden/>
              </w:rPr>
              <w:fldChar w:fldCharType="separate"/>
            </w:r>
            <w:r w:rsidR="002870E6">
              <w:rPr>
                <w:noProof/>
                <w:webHidden/>
              </w:rPr>
              <w:t>47</w:t>
            </w:r>
            <w:r w:rsidR="006C2B90">
              <w:rPr>
                <w:noProof/>
                <w:webHidden/>
              </w:rPr>
              <w:fldChar w:fldCharType="end"/>
            </w:r>
          </w:hyperlink>
        </w:p>
        <w:p w14:paraId="24ADD4A3" w14:textId="52558E7B" w:rsidR="006C2B90" w:rsidRDefault="00CE1F58">
          <w:pPr>
            <w:pStyle w:val="TM3"/>
            <w:tabs>
              <w:tab w:val="right" w:leader="dot" w:pos="9062"/>
            </w:tabs>
            <w:rPr>
              <w:rFonts w:asciiTheme="minorHAnsi" w:hAnsiTheme="minorHAnsi"/>
              <w:noProof/>
            </w:rPr>
          </w:pPr>
          <w:hyperlink w:anchor="_Toc18000910" w:history="1">
            <w:r w:rsidR="006C2B90" w:rsidRPr="009558B3">
              <w:rPr>
                <w:rStyle w:val="Lienhypertexte"/>
                <w:noProof/>
              </w:rPr>
              <w:t>La fin et les postconditions.</w:t>
            </w:r>
            <w:r w:rsidR="006C2B90">
              <w:rPr>
                <w:noProof/>
                <w:webHidden/>
              </w:rPr>
              <w:tab/>
            </w:r>
            <w:r w:rsidR="006C2B90">
              <w:rPr>
                <w:noProof/>
                <w:webHidden/>
              </w:rPr>
              <w:fldChar w:fldCharType="begin"/>
            </w:r>
            <w:r w:rsidR="006C2B90">
              <w:rPr>
                <w:noProof/>
                <w:webHidden/>
              </w:rPr>
              <w:instrText xml:space="preserve"> PAGEREF _Toc18000910 \h </w:instrText>
            </w:r>
            <w:r w:rsidR="006C2B90">
              <w:rPr>
                <w:noProof/>
                <w:webHidden/>
              </w:rPr>
            </w:r>
            <w:r w:rsidR="006C2B90">
              <w:rPr>
                <w:noProof/>
                <w:webHidden/>
              </w:rPr>
              <w:fldChar w:fldCharType="separate"/>
            </w:r>
            <w:r w:rsidR="002870E6">
              <w:rPr>
                <w:noProof/>
                <w:webHidden/>
              </w:rPr>
              <w:t>47</w:t>
            </w:r>
            <w:r w:rsidR="006C2B90">
              <w:rPr>
                <w:noProof/>
                <w:webHidden/>
              </w:rPr>
              <w:fldChar w:fldCharType="end"/>
            </w:r>
          </w:hyperlink>
        </w:p>
        <w:p w14:paraId="3BC33CF8" w14:textId="5A6195A9" w:rsidR="006C2B90" w:rsidRDefault="00CE1F58">
          <w:pPr>
            <w:pStyle w:val="TM3"/>
            <w:tabs>
              <w:tab w:val="right" w:leader="dot" w:pos="9062"/>
            </w:tabs>
            <w:rPr>
              <w:rFonts w:asciiTheme="minorHAnsi" w:hAnsiTheme="minorHAnsi"/>
              <w:noProof/>
            </w:rPr>
          </w:pPr>
          <w:hyperlink w:anchor="_Toc18000911" w:history="1">
            <w:r w:rsidR="006C2B90" w:rsidRPr="009558B3">
              <w:rPr>
                <w:rStyle w:val="Lienhypertexte"/>
                <w:noProof/>
              </w:rPr>
              <w:t>Compléments.</w:t>
            </w:r>
            <w:r w:rsidR="006C2B90">
              <w:rPr>
                <w:noProof/>
                <w:webHidden/>
              </w:rPr>
              <w:tab/>
            </w:r>
            <w:r w:rsidR="006C2B90">
              <w:rPr>
                <w:noProof/>
                <w:webHidden/>
              </w:rPr>
              <w:fldChar w:fldCharType="begin"/>
            </w:r>
            <w:r w:rsidR="006C2B90">
              <w:rPr>
                <w:noProof/>
                <w:webHidden/>
              </w:rPr>
              <w:instrText xml:space="preserve"> PAGEREF _Toc18000911 \h </w:instrText>
            </w:r>
            <w:r w:rsidR="006C2B90">
              <w:rPr>
                <w:noProof/>
                <w:webHidden/>
              </w:rPr>
            </w:r>
            <w:r w:rsidR="006C2B90">
              <w:rPr>
                <w:noProof/>
                <w:webHidden/>
              </w:rPr>
              <w:fldChar w:fldCharType="separate"/>
            </w:r>
            <w:r w:rsidR="002870E6">
              <w:rPr>
                <w:noProof/>
                <w:webHidden/>
              </w:rPr>
              <w:t>48</w:t>
            </w:r>
            <w:r w:rsidR="006C2B90">
              <w:rPr>
                <w:noProof/>
                <w:webHidden/>
              </w:rPr>
              <w:fldChar w:fldCharType="end"/>
            </w:r>
          </w:hyperlink>
        </w:p>
        <w:p w14:paraId="4C06C212" w14:textId="5368B59E" w:rsidR="006C2B90" w:rsidRDefault="00CE1F58">
          <w:pPr>
            <w:pStyle w:val="TM3"/>
            <w:tabs>
              <w:tab w:val="right" w:leader="dot" w:pos="9062"/>
            </w:tabs>
            <w:rPr>
              <w:rFonts w:asciiTheme="minorHAnsi" w:hAnsiTheme="minorHAnsi"/>
              <w:noProof/>
            </w:rPr>
          </w:pPr>
          <w:hyperlink w:anchor="_Toc18000912" w:history="1">
            <w:r w:rsidR="006C2B90" w:rsidRPr="009558B3">
              <w:rPr>
                <w:rStyle w:val="Lienhypertexte"/>
                <w:noProof/>
              </w:rPr>
              <w:t>User Story.</w:t>
            </w:r>
            <w:r w:rsidR="006C2B90">
              <w:rPr>
                <w:noProof/>
                <w:webHidden/>
              </w:rPr>
              <w:tab/>
            </w:r>
            <w:r w:rsidR="006C2B90">
              <w:rPr>
                <w:noProof/>
                <w:webHidden/>
              </w:rPr>
              <w:fldChar w:fldCharType="begin"/>
            </w:r>
            <w:r w:rsidR="006C2B90">
              <w:rPr>
                <w:noProof/>
                <w:webHidden/>
              </w:rPr>
              <w:instrText xml:space="preserve"> PAGEREF _Toc18000912 \h </w:instrText>
            </w:r>
            <w:r w:rsidR="006C2B90">
              <w:rPr>
                <w:noProof/>
                <w:webHidden/>
              </w:rPr>
            </w:r>
            <w:r w:rsidR="006C2B90">
              <w:rPr>
                <w:noProof/>
                <w:webHidden/>
              </w:rPr>
              <w:fldChar w:fldCharType="separate"/>
            </w:r>
            <w:r w:rsidR="002870E6">
              <w:rPr>
                <w:noProof/>
                <w:webHidden/>
              </w:rPr>
              <w:t>48</w:t>
            </w:r>
            <w:r w:rsidR="006C2B90">
              <w:rPr>
                <w:noProof/>
                <w:webHidden/>
              </w:rPr>
              <w:fldChar w:fldCharType="end"/>
            </w:r>
          </w:hyperlink>
        </w:p>
        <w:p w14:paraId="3A500D6C" w14:textId="3AA08DCC" w:rsidR="006C2B90" w:rsidRDefault="00CE1F58">
          <w:pPr>
            <w:pStyle w:val="TM2"/>
            <w:tabs>
              <w:tab w:val="right" w:leader="dot" w:pos="9062"/>
            </w:tabs>
            <w:rPr>
              <w:rFonts w:asciiTheme="minorHAnsi" w:hAnsiTheme="minorHAnsi"/>
              <w:noProof/>
            </w:rPr>
          </w:pPr>
          <w:hyperlink w:anchor="_Toc18000913" w:history="1">
            <w:r w:rsidR="006C2B90" w:rsidRPr="009558B3">
              <w:rPr>
                <w:rStyle w:val="Lienhypertexte"/>
                <w:noProof/>
              </w:rPr>
              <w:t>Cas d'utilisation &lt;&lt;Se géolocaliser&gt;&gt;</w:t>
            </w:r>
            <w:r w:rsidR="006C2B90">
              <w:rPr>
                <w:noProof/>
                <w:webHidden/>
              </w:rPr>
              <w:tab/>
            </w:r>
            <w:r w:rsidR="006C2B90">
              <w:rPr>
                <w:noProof/>
                <w:webHidden/>
              </w:rPr>
              <w:fldChar w:fldCharType="begin"/>
            </w:r>
            <w:r w:rsidR="006C2B90">
              <w:rPr>
                <w:noProof/>
                <w:webHidden/>
              </w:rPr>
              <w:instrText xml:space="preserve"> PAGEREF _Toc18000913 \h </w:instrText>
            </w:r>
            <w:r w:rsidR="006C2B90">
              <w:rPr>
                <w:noProof/>
                <w:webHidden/>
              </w:rPr>
            </w:r>
            <w:r w:rsidR="006C2B90">
              <w:rPr>
                <w:noProof/>
                <w:webHidden/>
              </w:rPr>
              <w:fldChar w:fldCharType="separate"/>
            </w:r>
            <w:r w:rsidR="002870E6">
              <w:rPr>
                <w:noProof/>
                <w:webHidden/>
              </w:rPr>
              <w:t>49</w:t>
            </w:r>
            <w:r w:rsidR="006C2B90">
              <w:rPr>
                <w:noProof/>
                <w:webHidden/>
              </w:rPr>
              <w:fldChar w:fldCharType="end"/>
            </w:r>
          </w:hyperlink>
        </w:p>
        <w:p w14:paraId="2C1FBCC1" w14:textId="2D1DE5AD" w:rsidR="006C2B90" w:rsidRDefault="00CE1F58">
          <w:pPr>
            <w:pStyle w:val="TM3"/>
            <w:tabs>
              <w:tab w:val="right" w:leader="dot" w:pos="9062"/>
            </w:tabs>
            <w:rPr>
              <w:rFonts w:asciiTheme="minorHAnsi" w:hAnsiTheme="minorHAnsi"/>
              <w:noProof/>
            </w:rPr>
          </w:pPr>
          <w:hyperlink w:anchor="_Toc18000914" w:history="1">
            <w:r w:rsidR="006C2B90" w:rsidRPr="009558B3">
              <w:rPr>
                <w:rStyle w:val="Lienhypertexte"/>
                <w:noProof/>
              </w:rPr>
              <w:t>Identification</w:t>
            </w:r>
            <w:r w:rsidR="006C2B90">
              <w:rPr>
                <w:noProof/>
                <w:webHidden/>
              </w:rPr>
              <w:tab/>
            </w:r>
            <w:r w:rsidR="006C2B90">
              <w:rPr>
                <w:noProof/>
                <w:webHidden/>
              </w:rPr>
              <w:fldChar w:fldCharType="begin"/>
            </w:r>
            <w:r w:rsidR="006C2B90">
              <w:rPr>
                <w:noProof/>
                <w:webHidden/>
              </w:rPr>
              <w:instrText xml:space="preserve"> PAGEREF _Toc18000914 \h </w:instrText>
            </w:r>
            <w:r w:rsidR="006C2B90">
              <w:rPr>
                <w:noProof/>
                <w:webHidden/>
              </w:rPr>
            </w:r>
            <w:r w:rsidR="006C2B90">
              <w:rPr>
                <w:noProof/>
                <w:webHidden/>
              </w:rPr>
              <w:fldChar w:fldCharType="separate"/>
            </w:r>
            <w:r w:rsidR="002870E6">
              <w:rPr>
                <w:noProof/>
                <w:webHidden/>
              </w:rPr>
              <w:t>49</w:t>
            </w:r>
            <w:r w:rsidR="006C2B90">
              <w:rPr>
                <w:noProof/>
                <w:webHidden/>
              </w:rPr>
              <w:fldChar w:fldCharType="end"/>
            </w:r>
          </w:hyperlink>
        </w:p>
        <w:p w14:paraId="58990DC1" w14:textId="135EAA49" w:rsidR="006C2B90" w:rsidRDefault="00CE1F58">
          <w:pPr>
            <w:pStyle w:val="TM3"/>
            <w:tabs>
              <w:tab w:val="right" w:leader="dot" w:pos="9062"/>
            </w:tabs>
            <w:rPr>
              <w:rFonts w:asciiTheme="minorHAnsi" w:hAnsiTheme="minorHAnsi"/>
              <w:noProof/>
            </w:rPr>
          </w:pPr>
          <w:hyperlink w:anchor="_Toc18000915" w:history="1">
            <w:r w:rsidR="006C2B90" w:rsidRPr="009558B3">
              <w:rPr>
                <w:rStyle w:val="Lienhypertexte"/>
                <w:noProof/>
              </w:rPr>
              <w:t>Le dialogue : le scénario nominal.</w:t>
            </w:r>
            <w:r w:rsidR="006C2B90">
              <w:rPr>
                <w:noProof/>
                <w:webHidden/>
              </w:rPr>
              <w:tab/>
            </w:r>
            <w:r w:rsidR="006C2B90">
              <w:rPr>
                <w:noProof/>
                <w:webHidden/>
              </w:rPr>
              <w:fldChar w:fldCharType="begin"/>
            </w:r>
            <w:r w:rsidR="006C2B90">
              <w:rPr>
                <w:noProof/>
                <w:webHidden/>
              </w:rPr>
              <w:instrText xml:space="preserve"> PAGEREF _Toc18000915 \h </w:instrText>
            </w:r>
            <w:r w:rsidR="006C2B90">
              <w:rPr>
                <w:noProof/>
                <w:webHidden/>
              </w:rPr>
            </w:r>
            <w:r w:rsidR="006C2B90">
              <w:rPr>
                <w:noProof/>
                <w:webHidden/>
              </w:rPr>
              <w:fldChar w:fldCharType="separate"/>
            </w:r>
            <w:r w:rsidR="002870E6">
              <w:rPr>
                <w:noProof/>
                <w:webHidden/>
              </w:rPr>
              <w:t>49</w:t>
            </w:r>
            <w:r w:rsidR="006C2B90">
              <w:rPr>
                <w:noProof/>
                <w:webHidden/>
              </w:rPr>
              <w:fldChar w:fldCharType="end"/>
            </w:r>
          </w:hyperlink>
        </w:p>
        <w:p w14:paraId="02B1968F" w14:textId="642135B0" w:rsidR="006C2B90" w:rsidRDefault="00CE1F58">
          <w:pPr>
            <w:pStyle w:val="TM3"/>
            <w:tabs>
              <w:tab w:val="right" w:leader="dot" w:pos="9062"/>
            </w:tabs>
            <w:rPr>
              <w:rFonts w:asciiTheme="minorHAnsi" w:hAnsiTheme="minorHAnsi"/>
              <w:noProof/>
            </w:rPr>
          </w:pPr>
          <w:hyperlink w:anchor="_Toc18000916" w:history="1">
            <w:r w:rsidR="006C2B90" w:rsidRPr="009558B3">
              <w:rPr>
                <w:rStyle w:val="Lienhypertexte"/>
                <w:noProof/>
              </w:rPr>
              <w:t>Le dialogue : les scénarios alternatifs/d'exception.</w:t>
            </w:r>
            <w:r w:rsidR="006C2B90">
              <w:rPr>
                <w:noProof/>
                <w:webHidden/>
              </w:rPr>
              <w:tab/>
            </w:r>
            <w:r w:rsidR="006C2B90">
              <w:rPr>
                <w:noProof/>
                <w:webHidden/>
              </w:rPr>
              <w:fldChar w:fldCharType="begin"/>
            </w:r>
            <w:r w:rsidR="006C2B90">
              <w:rPr>
                <w:noProof/>
                <w:webHidden/>
              </w:rPr>
              <w:instrText xml:space="preserve"> PAGEREF _Toc18000916 \h </w:instrText>
            </w:r>
            <w:r w:rsidR="006C2B90">
              <w:rPr>
                <w:noProof/>
                <w:webHidden/>
              </w:rPr>
            </w:r>
            <w:r w:rsidR="006C2B90">
              <w:rPr>
                <w:noProof/>
                <w:webHidden/>
              </w:rPr>
              <w:fldChar w:fldCharType="separate"/>
            </w:r>
            <w:r w:rsidR="002870E6">
              <w:rPr>
                <w:noProof/>
                <w:webHidden/>
              </w:rPr>
              <w:t>49</w:t>
            </w:r>
            <w:r w:rsidR="006C2B90">
              <w:rPr>
                <w:noProof/>
                <w:webHidden/>
              </w:rPr>
              <w:fldChar w:fldCharType="end"/>
            </w:r>
          </w:hyperlink>
        </w:p>
        <w:p w14:paraId="71E99F92" w14:textId="77F73741" w:rsidR="006C2B90" w:rsidRDefault="00CE1F58">
          <w:pPr>
            <w:pStyle w:val="TM3"/>
            <w:tabs>
              <w:tab w:val="right" w:leader="dot" w:pos="9062"/>
            </w:tabs>
            <w:rPr>
              <w:rFonts w:asciiTheme="minorHAnsi" w:hAnsiTheme="minorHAnsi"/>
              <w:noProof/>
            </w:rPr>
          </w:pPr>
          <w:hyperlink w:anchor="_Toc18000917" w:history="1">
            <w:r w:rsidR="006C2B90" w:rsidRPr="009558B3">
              <w:rPr>
                <w:rStyle w:val="Lienhypertexte"/>
                <w:noProof/>
              </w:rPr>
              <w:t>La fin et les postconditions.</w:t>
            </w:r>
            <w:r w:rsidR="006C2B90">
              <w:rPr>
                <w:noProof/>
                <w:webHidden/>
              </w:rPr>
              <w:tab/>
            </w:r>
            <w:r w:rsidR="006C2B90">
              <w:rPr>
                <w:noProof/>
                <w:webHidden/>
              </w:rPr>
              <w:fldChar w:fldCharType="begin"/>
            </w:r>
            <w:r w:rsidR="006C2B90">
              <w:rPr>
                <w:noProof/>
                <w:webHidden/>
              </w:rPr>
              <w:instrText xml:space="preserve"> PAGEREF _Toc18000917 \h </w:instrText>
            </w:r>
            <w:r w:rsidR="006C2B90">
              <w:rPr>
                <w:noProof/>
                <w:webHidden/>
              </w:rPr>
            </w:r>
            <w:r w:rsidR="006C2B90">
              <w:rPr>
                <w:noProof/>
                <w:webHidden/>
              </w:rPr>
              <w:fldChar w:fldCharType="separate"/>
            </w:r>
            <w:r w:rsidR="002870E6">
              <w:rPr>
                <w:noProof/>
                <w:webHidden/>
              </w:rPr>
              <w:t>50</w:t>
            </w:r>
            <w:r w:rsidR="006C2B90">
              <w:rPr>
                <w:noProof/>
                <w:webHidden/>
              </w:rPr>
              <w:fldChar w:fldCharType="end"/>
            </w:r>
          </w:hyperlink>
        </w:p>
        <w:p w14:paraId="2A9BAA04" w14:textId="108DF78A" w:rsidR="006C2B90" w:rsidRDefault="00CE1F58">
          <w:pPr>
            <w:pStyle w:val="TM3"/>
            <w:tabs>
              <w:tab w:val="right" w:leader="dot" w:pos="9062"/>
            </w:tabs>
            <w:rPr>
              <w:rFonts w:asciiTheme="minorHAnsi" w:hAnsiTheme="minorHAnsi"/>
              <w:noProof/>
            </w:rPr>
          </w:pPr>
          <w:hyperlink w:anchor="_Toc18000918" w:history="1">
            <w:r w:rsidR="006C2B90" w:rsidRPr="009558B3">
              <w:rPr>
                <w:rStyle w:val="Lienhypertexte"/>
                <w:noProof/>
              </w:rPr>
              <w:t>User Story.</w:t>
            </w:r>
            <w:r w:rsidR="006C2B90">
              <w:rPr>
                <w:noProof/>
                <w:webHidden/>
              </w:rPr>
              <w:tab/>
            </w:r>
            <w:r w:rsidR="006C2B90">
              <w:rPr>
                <w:noProof/>
                <w:webHidden/>
              </w:rPr>
              <w:fldChar w:fldCharType="begin"/>
            </w:r>
            <w:r w:rsidR="006C2B90">
              <w:rPr>
                <w:noProof/>
                <w:webHidden/>
              </w:rPr>
              <w:instrText xml:space="preserve"> PAGEREF _Toc18000918 \h </w:instrText>
            </w:r>
            <w:r w:rsidR="006C2B90">
              <w:rPr>
                <w:noProof/>
                <w:webHidden/>
              </w:rPr>
            </w:r>
            <w:r w:rsidR="006C2B90">
              <w:rPr>
                <w:noProof/>
                <w:webHidden/>
              </w:rPr>
              <w:fldChar w:fldCharType="separate"/>
            </w:r>
            <w:r w:rsidR="002870E6">
              <w:rPr>
                <w:noProof/>
                <w:webHidden/>
              </w:rPr>
              <w:t>50</w:t>
            </w:r>
            <w:r w:rsidR="006C2B90">
              <w:rPr>
                <w:noProof/>
                <w:webHidden/>
              </w:rPr>
              <w:fldChar w:fldCharType="end"/>
            </w:r>
          </w:hyperlink>
        </w:p>
        <w:p w14:paraId="30D61D51" w14:textId="00F29011" w:rsidR="006C2B90" w:rsidRDefault="00CE1F58">
          <w:pPr>
            <w:pStyle w:val="TM1"/>
            <w:tabs>
              <w:tab w:val="right" w:leader="dot" w:pos="9062"/>
            </w:tabs>
            <w:rPr>
              <w:rFonts w:asciiTheme="minorHAnsi" w:hAnsiTheme="minorHAnsi"/>
              <w:noProof/>
            </w:rPr>
          </w:pPr>
          <w:hyperlink w:anchor="_Toc18000919" w:history="1">
            <w:r w:rsidR="006C2B90" w:rsidRPr="009558B3">
              <w:rPr>
                <w:rStyle w:val="Lienhypertexte"/>
                <w:noProof/>
              </w:rPr>
              <w:t>Cycle de vie d'une commande.</w:t>
            </w:r>
            <w:r w:rsidR="006C2B90">
              <w:rPr>
                <w:noProof/>
                <w:webHidden/>
              </w:rPr>
              <w:tab/>
            </w:r>
            <w:r w:rsidR="006C2B90">
              <w:rPr>
                <w:noProof/>
                <w:webHidden/>
              </w:rPr>
              <w:fldChar w:fldCharType="begin"/>
            </w:r>
            <w:r w:rsidR="006C2B90">
              <w:rPr>
                <w:noProof/>
                <w:webHidden/>
              </w:rPr>
              <w:instrText xml:space="preserve"> PAGEREF _Toc18000919 \h </w:instrText>
            </w:r>
            <w:r w:rsidR="006C2B90">
              <w:rPr>
                <w:noProof/>
                <w:webHidden/>
              </w:rPr>
            </w:r>
            <w:r w:rsidR="006C2B90">
              <w:rPr>
                <w:noProof/>
                <w:webHidden/>
              </w:rPr>
              <w:fldChar w:fldCharType="separate"/>
            </w:r>
            <w:r w:rsidR="002870E6">
              <w:rPr>
                <w:noProof/>
                <w:webHidden/>
              </w:rPr>
              <w:t>51</w:t>
            </w:r>
            <w:r w:rsidR="006C2B90">
              <w:rPr>
                <w:noProof/>
                <w:webHidden/>
              </w:rPr>
              <w:fldChar w:fldCharType="end"/>
            </w:r>
          </w:hyperlink>
        </w:p>
        <w:p w14:paraId="212F794E" w14:textId="741ABEDE" w:rsidR="006C2B90" w:rsidRDefault="00CE1F58">
          <w:pPr>
            <w:pStyle w:val="TM1"/>
            <w:tabs>
              <w:tab w:val="right" w:leader="dot" w:pos="9062"/>
            </w:tabs>
            <w:rPr>
              <w:rFonts w:asciiTheme="minorHAnsi" w:hAnsiTheme="minorHAnsi"/>
              <w:noProof/>
            </w:rPr>
          </w:pPr>
          <w:hyperlink w:anchor="_Toc18000920" w:history="1">
            <w:r w:rsidR="006C2B90" w:rsidRPr="009558B3">
              <w:rPr>
                <w:rStyle w:val="Lienhypertexte"/>
                <w:noProof/>
              </w:rPr>
              <w:t>Table des matières.</w:t>
            </w:r>
            <w:r w:rsidR="006C2B90">
              <w:rPr>
                <w:noProof/>
                <w:webHidden/>
              </w:rPr>
              <w:tab/>
            </w:r>
            <w:r w:rsidR="006C2B90">
              <w:rPr>
                <w:noProof/>
                <w:webHidden/>
              </w:rPr>
              <w:fldChar w:fldCharType="begin"/>
            </w:r>
            <w:r w:rsidR="006C2B90">
              <w:rPr>
                <w:noProof/>
                <w:webHidden/>
              </w:rPr>
              <w:instrText xml:space="preserve"> PAGEREF _Toc18000920 \h </w:instrText>
            </w:r>
            <w:r w:rsidR="006C2B90">
              <w:rPr>
                <w:noProof/>
                <w:webHidden/>
              </w:rPr>
            </w:r>
            <w:r w:rsidR="006C2B90">
              <w:rPr>
                <w:noProof/>
                <w:webHidden/>
              </w:rPr>
              <w:fldChar w:fldCharType="separate"/>
            </w:r>
            <w:r w:rsidR="002870E6">
              <w:rPr>
                <w:noProof/>
                <w:webHidden/>
              </w:rPr>
              <w:t>53</w:t>
            </w:r>
            <w:r w:rsidR="006C2B90">
              <w:rPr>
                <w:noProof/>
                <w:webHidden/>
              </w:rPr>
              <w:fldChar w:fldCharType="end"/>
            </w:r>
          </w:hyperlink>
        </w:p>
        <w:p w14:paraId="58F06682" w14:textId="00CE59A3" w:rsidR="00103818" w:rsidRDefault="00103818" w:rsidP="00103818">
          <w:r>
            <w:rPr>
              <w:b/>
              <w:bCs/>
            </w:rPr>
            <w:fldChar w:fldCharType="end"/>
          </w:r>
        </w:p>
      </w:sdtContent>
    </w:sdt>
    <w:p w14:paraId="1999749A" w14:textId="77777777" w:rsidR="006C0048" w:rsidRPr="006C0048" w:rsidRDefault="006C0048" w:rsidP="00103818">
      <w:pPr>
        <w:jc w:val="left"/>
      </w:pPr>
    </w:p>
    <w:sectPr w:rsidR="006C0048" w:rsidRPr="006C0048" w:rsidSect="006C0048">
      <w:headerReference w:type="default" r:id="rId22"/>
      <w:footerReference w:type="default" r:id="rId23"/>
      <w:headerReference w:type="first" r:id="rId24"/>
      <w:footerReference w:type="first" r:id="rId2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93E44" w14:textId="77777777" w:rsidR="00CE1F58" w:rsidRDefault="00CE1F58" w:rsidP="00A2733E">
      <w:pPr>
        <w:spacing w:after="0" w:line="240" w:lineRule="auto"/>
      </w:pPr>
      <w:r>
        <w:separator/>
      </w:r>
    </w:p>
  </w:endnote>
  <w:endnote w:type="continuationSeparator" w:id="0">
    <w:p w14:paraId="0203A98E" w14:textId="77777777" w:rsidR="00CE1F58" w:rsidRDefault="00CE1F58" w:rsidP="00A27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mic Sans MS">
    <w:panose1 w:val="030F0702030302020204"/>
    <w:charset w:val="00"/>
    <w:family w:val="script"/>
    <w:pitch w:val="variable"/>
    <w:sig w:usb0="00000287" w:usb1="00000013"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8E8C6" w14:textId="6B8CBF95" w:rsidR="0043305F" w:rsidRDefault="00CE1F58">
    <w:pPr>
      <w:pStyle w:val="Pieddepage"/>
    </w:pPr>
    <w:sdt>
      <w:sdtPr>
        <w:alias w:val="Auteur "/>
        <w:tag w:val=""/>
        <w:id w:val="-108583049"/>
        <w:dataBinding w:prefixMappings="xmlns:ns0='http://purl.org/dc/elements/1.1/' xmlns:ns1='http://schemas.openxmlformats.org/package/2006/metadata/core-properties' " w:xpath="/ns1:coreProperties[1]/ns0:creator[1]" w:storeItemID="{6C3C8BC8-F283-45AE-878A-BAB7291924A1}"/>
        <w:text/>
      </w:sdtPr>
      <w:sdtEndPr/>
      <w:sdtContent>
        <w:r w:rsidR="0043305F">
          <w:t>D.S.F. P-E</w:t>
        </w:r>
      </w:sdtContent>
    </w:sdt>
    <w:r w:rsidR="0043305F">
      <w:tab/>
    </w:r>
    <w:r w:rsidR="0043305F">
      <w:rPr>
        <w:b/>
        <w:bCs/>
        <w:noProof/>
      </w:rPr>
      <w:fldChar w:fldCharType="begin"/>
    </w:r>
    <w:r w:rsidR="0043305F">
      <w:rPr>
        <w:b/>
        <w:bCs/>
        <w:noProof/>
      </w:rPr>
      <w:instrText xml:space="preserve"> STYLEREF  "Titre 1"  \* MERGEFORMAT </w:instrText>
    </w:r>
    <w:r w:rsidR="0043305F">
      <w:rPr>
        <w:b/>
        <w:bCs/>
        <w:noProof/>
      </w:rPr>
      <w:fldChar w:fldCharType="separate"/>
    </w:r>
    <w:r w:rsidR="002870E6">
      <w:rPr>
        <w:b/>
        <w:bCs/>
        <w:noProof/>
      </w:rPr>
      <w:t>Décomposer le système en package.</w:t>
    </w:r>
    <w:r w:rsidR="0043305F">
      <w:rPr>
        <w:b/>
        <w:bCs/>
        <w:noProof/>
      </w:rPr>
      <w:fldChar w:fldCharType="end"/>
    </w:r>
    <w:r w:rsidR="0043305F">
      <w:tab/>
    </w:r>
    <w:r w:rsidR="0043305F">
      <w:fldChar w:fldCharType="begin"/>
    </w:r>
    <w:r w:rsidR="0043305F">
      <w:instrText xml:space="preserve"> PAGE   \* MERGEFORMAT </w:instrText>
    </w:r>
    <w:r w:rsidR="0043305F">
      <w:fldChar w:fldCharType="separate"/>
    </w:r>
    <w:r w:rsidR="0043305F">
      <w:rPr>
        <w:noProof/>
      </w:rPr>
      <w:t>1</w:t>
    </w:r>
    <w:r w:rsidR="0043305F">
      <w:fldChar w:fldCharType="end"/>
    </w:r>
    <w:r w:rsidR="0043305F">
      <w:t>/</w:t>
    </w:r>
    <w:r w:rsidR="0043305F">
      <w:rPr>
        <w:noProof/>
      </w:rPr>
      <w:fldChar w:fldCharType="begin"/>
    </w:r>
    <w:r w:rsidR="0043305F">
      <w:rPr>
        <w:noProof/>
      </w:rPr>
      <w:instrText xml:space="preserve"> NUMPAGES   \* MERGEFORMAT </w:instrText>
    </w:r>
    <w:r w:rsidR="0043305F">
      <w:rPr>
        <w:noProof/>
      </w:rPr>
      <w:fldChar w:fldCharType="separate"/>
    </w:r>
    <w:r w:rsidR="0043305F">
      <w:rPr>
        <w:noProof/>
      </w:rPr>
      <w:t>1</w:t>
    </w:r>
    <w:r w:rsidR="0043305F">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E8276" w14:textId="77777777" w:rsidR="0043305F" w:rsidRDefault="00CE1F58" w:rsidP="006C0048">
    <w:pPr>
      <w:pStyle w:val="Pieddepage"/>
      <w:jc w:val="left"/>
    </w:pPr>
    <w:sdt>
      <w:sdtPr>
        <w:alias w:val="Auteur "/>
        <w:tag w:val=""/>
        <w:id w:val="1422442924"/>
        <w:dataBinding w:prefixMappings="xmlns:ns0='http://purl.org/dc/elements/1.1/' xmlns:ns1='http://schemas.openxmlformats.org/package/2006/metadata/core-properties' " w:xpath="/ns1:coreProperties[1]/ns0:creator[1]" w:storeItemID="{6C3C8BC8-F283-45AE-878A-BAB7291924A1}"/>
        <w:text/>
      </w:sdtPr>
      <w:sdtEndPr/>
      <w:sdtContent>
        <w:r w:rsidR="0043305F">
          <w:t>D.S.F. P-E</w:t>
        </w:r>
      </w:sdtContent>
    </w:sdt>
    <w:r w:rsidR="0043305F">
      <w:tab/>
    </w:r>
    <w:r w:rsidR="0043305F">
      <w:tab/>
    </w:r>
    <w:r w:rsidR="0043305F">
      <w:fldChar w:fldCharType="begin"/>
    </w:r>
    <w:r w:rsidR="0043305F">
      <w:instrText xml:space="preserve"> PAGE   \* MERGEFORMAT </w:instrText>
    </w:r>
    <w:r w:rsidR="0043305F">
      <w:fldChar w:fldCharType="separate"/>
    </w:r>
    <w:r w:rsidR="0043305F">
      <w:rPr>
        <w:noProof/>
      </w:rPr>
      <w:t>2</w:t>
    </w:r>
    <w:r w:rsidR="0043305F">
      <w:fldChar w:fldCharType="end"/>
    </w:r>
    <w:r w:rsidR="0043305F">
      <w:t>/</w:t>
    </w:r>
    <w:r w:rsidR="0043305F">
      <w:rPr>
        <w:noProof/>
      </w:rPr>
      <w:fldChar w:fldCharType="begin"/>
    </w:r>
    <w:r w:rsidR="0043305F">
      <w:rPr>
        <w:noProof/>
      </w:rPr>
      <w:instrText xml:space="preserve"> NUMPAGES   \* MERGEFORMAT </w:instrText>
    </w:r>
    <w:r w:rsidR="0043305F">
      <w:rPr>
        <w:noProof/>
      </w:rPr>
      <w:fldChar w:fldCharType="separate"/>
    </w:r>
    <w:r w:rsidR="0043305F">
      <w:rPr>
        <w:noProof/>
      </w:rPr>
      <w:t>2</w:t>
    </w:r>
    <w:r w:rsidR="0043305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E2ACD" w14:textId="77777777" w:rsidR="00CE1F58" w:rsidRDefault="00CE1F58" w:rsidP="00A2733E">
      <w:pPr>
        <w:spacing w:after="0" w:line="240" w:lineRule="auto"/>
      </w:pPr>
      <w:r>
        <w:separator/>
      </w:r>
    </w:p>
  </w:footnote>
  <w:footnote w:type="continuationSeparator" w:id="0">
    <w:p w14:paraId="53285332" w14:textId="77777777" w:rsidR="00CE1F58" w:rsidRDefault="00CE1F58" w:rsidP="00A273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ACFE1" w14:textId="75C08E5D" w:rsidR="0043305F" w:rsidRDefault="00CE1F58" w:rsidP="006C0048">
    <w:pPr>
      <w:pStyle w:val="En-tte"/>
    </w:pPr>
    <w:sdt>
      <w:sdtPr>
        <w:alias w:val="Titre "/>
        <w:tag w:val=""/>
        <w:id w:val="-329683998"/>
        <w:dataBinding w:prefixMappings="xmlns:ns0='http://purl.org/dc/elements/1.1/' xmlns:ns1='http://schemas.openxmlformats.org/package/2006/metadata/core-properties' " w:xpath="/ns1:coreProperties[1]/ns0:title[1]" w:storeItemID="{6C3C8BC8-F283-45AE-878A-BAB7291924A1}"/>
        <w:text/>
      </w:sdtPr>
      <w:sdtEndPr/>
      <w:sdtContent>
        <w:r w:rsidR="0043305F">
          <w:t>OC Pizza spécifications fonctionnelles</w:t>
        </w:r>
      </w:sdtContent>
    </w:sdt>
    <w:r w:rsidR="0043305F">
      <w:tab/>
    </w:r>
    <w:r w:rsidR="0043305F">
      <w:tab/>
    </w:r>
    <w:r w:rsidR="0043305F">
      <w:fldChar w:fldCharType="begin"/>
    </w:r>
    <w:r w:rsidR="0043305F">
      <w:instrText xml:space="preserve"> CREATEDATE  \@ "yyyy-MM-dd" \* MERGEFORMAT </w:instrText>
    </w:r>
    <w:r w:rsidR="0043305F">
      <w:fldChar w:fldCharType="separate"/>
    </w:r>
    <w:r w:rsidR="002870E6">
      <w:rPr>
        <w:noProof/>
      </w:rPr>
      <w:t>2019-08-05</w:t>
    </w:r>
    <w:r w:rsidR="0043305F">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A0109" w14:textId="62937A49" w:rsidR="0043305F" w:rsidRDefault="0043305F" w:rsidP="006C0048">
    <w:pPr>
      <w:pStyle w:val="En-tte"/>
      <w:ind w:right="440"/>
    </w:pPr>
    <w:r>
      <w:rPr>
        <w:noProof/>
      </w:rPr>
      <w:drawing>
        <wp:inline distT="0" distB="0" distL="0" distR="0" wp14:anchorId="19FB8F00" wp14:editId="548E7F33">
          <wp:extent cx="295275" cy="224666"/>
          <wp:effectExtent l="0" t="0" r="0" b="4445"/>
          <wp:docPr id="34" name="Image 34" descr="C:\Users\Paul-Emmanuel\AppData\Local\Microsoft\Windows\INetCache\Content.MSO\44EEDE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Emmanuel\AppData\Local\Microsoft\Windows\INetCache\Content.MSO\44EEDEC1.tmp"/>
                  <pic:cNvPicPr>
                    <a:picLocks noChangeAspect="1" noChangeArrowheads="1"/>
                  </pic:cNvPicPr>
                </pic:nvPicPr>
                <pic:blipFill rotWithShape="1">
                  <a:blip r:embed="rId1">
                    <a:extLst>
                      <a:ext uri="{28A0092B-C50C-407E-A947-70E740481C1C}">
                        <a14:useLocalDpi xmlns:a14="http://schemas.microsoft.com/office/drawing/2010/main" val="0"/>
                      </a:ext>
                    </a:extLst>
                  </a:blip>
                  <a:srcRect l="24276" t="19231" r="25724" b="23077"/>
                  <a:stretch/>
                </pic:blipFill>
                <pic:spPr bwMode="auto">
                  <a:xfrm>
                    <a:off x="0" y="0"/>
                    <a:ext cx="298548" cy="227157"/>
                  </a:xfrm>
                  <a:prstGeom prst="rect">
                    <a:avLst/>
                  </a:prstGeom>
                  <a:noFill/>
                  <a:ln>
                    <a:noFill/>
                  </a:ln>
                  <a:extLst>
                    <a:ext uri="{53640926-AAD7-44D8-BBD7-CCE9431645EC}">
                      <a14:shadowObscured xmlns:a14="http://schemas.microsoft.com/office/drawing/2010/main"/>
                    </a:ext>
                  </a:extLst>
                </pic:spPr>
              </pic:pic>
            </a:graphicData>
          </a:graphic>
        </wp:inline>
      </w:drawing>
    </w:r>
    <w:sdt>
      <w:sdtPr>
        <w:alias w:val="Titre "/>
        <w:tag w:val=""/>
        <w:id w:val="-1467806070"/>
        <w:placeholder>
          <w:docPart w:val="5F4080458B4F48908CF43648D0135B37"/>
        </w:placeholder>
        <w:dataBinding w:prefixMappings="xmlns:ns0='http://purl.org/dc/elements/1.1/' xmlns:ns1='http://schemas.openxmlformats.org/package/2006/metadata/core-properties' " w:xpath="/ns1:coreProperties[1]/ns0:title[1]" w:storeItemID="{6C3C8BC8-F283-45AE-878A-BAB7291924A1}"/>
        <w:text/>
      </w:sdtPr>
      <w:sdtEndPr/>
      <w:sdtContent>
        <w:r>
          <w:t>OC Pizza spécifications fonctionnelles</w:t>
        </w:r>
      </w:sdtContent>
    </w:sdt>
    <w:r>
      <w:tab/>
    </w:r>
    <w:r>
      <w:tab/>
    </w:r>
    <w:r>
      <w:fldChar w:fldCharType="begin"/>
    </w:r>
    <w:r>
      <w:instrText xml:space="preserve"> CREATEDATE  \@ "yyyy-MM-dd"  \* MERGEFORMAT </w:instrText>
    </w:r>
    <w:r>
      <w:fldChar w:fldCharType="separate"/>
    </w:r>
    <w:r w:rsidR="002870E6">
      <w:rPr>
        <w:noProof/>
      </w:rPr>
      <w:t>2019-08-05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01A69"/>
    <w:multiLevelType w:val="hybridMultilevel"/>
    <w:tmpl w:val="FF7CCAF8"/>
    <w:lvl w:ilvl="0" w:tplc="90A6DE34">
      <w:numFmt w:val="bullet"/>
      <w:lvlText w:val="-"/>
      <w:lvlJc w:val="left"/>
      <w:pPr>
        <w:ind w:left="720" w:hanging="360"/>
      </w:pPr>
      <w:rPr>
        <w:rFonts w:ascii="Comic Sans MS" w:eastAsiaTheme="minorEastAsia" w:hAnsi="Comic Sans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B800BA"/>
    <w:multiLevelType w:val="hybridMultilevel"/>
    <w:tmpl w:val="0DD4B8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4332E9"/>
    <w:multiLevelType w:val="hybridMultilevel"/>
    <w:tmpl w:val="963ADB36"/>
    <w:lvl w:ilvl="0" w:tplc="69BAA6EE">
      <w:numFmt w:val="bullet"/>
      <w:lvlText w:val="-"/>
      <w:lvlJc w:val="left"/>
      <w:pPr>
        <w:ind w:left="720" w:hanging="360"/>
      </w:pPr>
      <w:rPr>
        <w:rFonts w:ascii="Comic Sans MS" w:eastAsiaTheme="minorEastAsia" w:hAnsi="Comic Sans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5F6118"/>
    <w:multiLevelType w:val="hybridMultilevel"/>
    <w:tmpl w:val="24067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D81F1A"/>
    <w:multiLevelType w:val="hybridMultilevel"/>
    <w:tmpl w:val="B492E0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2571B1"/>
    <w:multiLevelType w:val="hybridMultilevel"/>
    <w:tmpl w:val="C5D637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C326E7B"/>
    <w:multiLevelType w:val="hybridMultilevel"/>
    <w:tmpl w:val="43E867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B27648"/>
    <w:multiLevelType w:val="hybridMultilevel"/>
    <w:tmpl w:val="FCD2D280"/>
    <w:lvl w:ilvl="0" w:tplc="69BAA6EE">
      <w:numFmt w:val="bullet"/>
      <w:lvlText w:val="-"/>
      <w:lvlJc w:val="left"/>
      <w:pPr>
        <w:ind w:left="1080" w:hanging="360"/>
      </w:pPr>
      <w:rPr>
        <w:rFonts w:ascii="Comic Sans MS" w:eastAsiaTheme="minorEastAsia" w:hAnsi="Comic Sans M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305E53B5"/>
    <w:multiLevelType w:val="hybridMultilevel"/>
    <w:tmpl w:val="3DFEB6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63D0078"/>
    <w:multiLevelType w:val="hybridMultilevel"/>
    <w:tmpl w:val="477241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2643636"/>
    <w:multiLevelType w:val="hybridMultilevel"/>
    <w:tmpl w:val="A740BE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4582E8B"/>
    <w:multiLevelType w:val="hybridMultilevel"/>
    <w:tmpl w:val="877E6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4B46CEE"/>
    <w:multiLevelType w:val="hybridMultilevel"/>
    <w:tmpl w:val="7E52AAEA"/>
    <w:lvl w:ilvl="0" w:tplc="69BAA6EE">
      <w:numFmt w:val="bullet"/>
      <w:lvlText w:val="-"/>
      <w:lvlJc w:val="left"/>
      <w:pPr>
        <w:ind w:left="1080" w:hanging="360"/>
      </w:pPr>
      <w:rPr>
        <w:rFonts w:ascii="Comic Sans MS" w:eastAsiaTheme="minorEastAsia" w:hAnsi="Comic Sans M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48A240C0"/>
    <w:multiLevelType w:val="hybridMultilevel"/>
    <w:tmpl w:val="63E843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CB1590F"/>
    <w:multiLevelType w:val="hybridMultilevel"/>
    <w:tmpl w:val="CED673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BDB389B"/>
    <w:multiLevelType w:val="hybridMultilevel"/>
    <w:tmpl w:val="A0508D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FCB2797"/>
    <w:multiLevelType w:val="hybridMultilevel"/>
    <w:tmpl w:val="E58851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33F2AA6"/>
    <w:multiLevelType w:val="hybridMultilevel"/>
    <w:tmpl w:val="34785E8C"/>
    <w:lvl w:ilvl="0" w:tplc="EF2631D6">
      <w:numFmt w:val="bullet"/>
      <w:lvlText w:val="-"/>
      <w:lvlJc w:val="left"/>
      <w:pPr>
        <w:ind w:left="720" w:hanging="360"/>
      </w:pPr>
      <w:rPr>
        <w:rFonts w:ascii="Comic Sans MS" w:eastAsiaTheme="minorEastAsia" w:hAnsi="Comic Sans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35031D1"/>
    <w:multiLevelType w:val="hybridMultilevel"/>
    <w:tmpl w:val="D472AB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0D56A9B"/>
    <w:multiLevelType w:val="hybridMultilevel"/>
    <w:tmpl w:val="1494B7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B2D2F33"/>
    <w:multiLevelType w:val="hybridMultilevel"/>
    <w:tmpl w:val="7B7C9F2C"/>
    <w:lvl w:ilvl="0" w:tplc="92DC9DD4">
      <w:numFmt w:val="bullet"/>
      <w:lvlText w:val="-"/>
      <w:lvlJc w:val="left"/>
      <w:pPr>
        <w:ind w:left="720" w:hanging="360"/>
      </w:pPr>
      <w:rPr>
        <w:rFonts w:ascii="Comic Sans MS" w:eastAsiaTheme="minorEastAsia" w:hAnsi="Comic Sans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EF45BC"/>
    <w:multiLevelType w:val="hybridMultilevel"/>
    <w:tmpl w:val="DAF68B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20"/>
  </w:num>
  <w:num w:numId="4">
    <w:abstractNumId w:val="0"/>
  </w:num>
  <w:num w:numId="5">
    <w:abstractNumId w:val="5"/>
  </w:num>
  <w:num w:numId="6">
    <w:abstractNumId w:val="8"/>
  </w:num>
  <w:num w:numId="7">
    <w:abstractNumId w:val="9"/>
  </w:num>
  <w:num w:numId="8">
    <w:abstractNumId w:val="15"/>
  </w:num>
  <w:num w:numId="9">
    <w:abstractNumId w:val="10"/>
  </w:num>
  <w:num w:numId="10">
    <w:abstractNumId w:val="14"/>
  </w:num>
  <w:num w:numId="11">
    <w:abstractNumId w:val="3"/>
  </w:num>
  <w:num w:numId="12">
    <w:abstractNumId w:val="18"/>
  </w:num>
  <w:num w:numId="13">
    <w:abstractNumId w:val="19"/>
  </w:num>
  <w:num w:numId="14">
    <w:abstractNumId w:val="16"/>
  </w:num>
  <w:num w:numId="15">
    <w:abstractNumId w:val="11"/>
  </w:num>
  <w:num w:numId="16">
    <w:abstractNumId w:val="6"/>
  </w:num>
  <w:num w:numId="17">
    <w:abstractNumId w:val="13"/>
  </w:num>
  <w:num w:numId="18">
    <w:abstractNumId w:val="2"/>
  </w:num>
  <w:num w:numId="19">
    <w:abstractNumId w:val="12"/>
  </w:num>
  <w:num w:numId="20">
    <w:abstractNumId w:val="7"/>
  </w:num>
  <w:num w:numId="21">
    <w:abstractNumId w:val="1"/>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D37"/>
    <w:rsid w:val="000176DF"/>
    <w:rsid w:val="00022B77"/>
    <w:rsid w:val="000469A7"/>
    <w:rsid w:val="00060611"/>
    <w:rsid w:val="00060C75"/>
    <w:rsid w:val="000621DF"/>
    <w:rsid w:val="000632B4"/>
    <w:rsid w:val="00064522"/>
    <w:rsid w:val="00081110"/>
    <w:rsid w:val="00085EAA"/>
    <w:rsid w:val="00093E6C"/>
    <w:rsid w:val="000A13B9"/>
    <w:rsid w:val="000B5148"/>
    <w:rsid w:val="000C22CF"/>
    <w:rsid w:val="000D2FA8"/>
    <w:rsid w:val="00103818"/>
    <w:rsid w:val="001050F1"/>
    <w:rsid w:val="00111D44"/>
    <w:rsid w:val="00122817"/>
    <w:rsid w:val="001303A6"/>
    <w:rsid w:val="0013565C"/>
    <w:rsid w:val="001652EA"/>
    <w:rsid w:val="00166E22"/>
    <w:rsid w:val="00180F9C"/>
    <w:rsid w:val="0019341C"/>
    <w:rsid w:val="001F3124"/>
    <w:rsid w:val="0021440B"/>
    <w:rsid w:val="00221FDA"/>
    <w:rsid w:val="002307F5"/>
    <w:rsid w:val="002328BC"/>
    <w:rsid w:val="00241FF4"/>
    <w:rsid w:val="00255751"/>
    <w:rsid w:val="00255EC1"/>
    <w:rsid w:val="00263B6F"/>
    <w:rsid w:val="00266E04"/>
    <w:rsid w:val="00270255"/>
    <w:rsid w:val="0027455D"/>
    <w:rsid w:val="00276B90"/>
    <w:rsid w:val="00281B84"/>
    <w:rsid w:val="002870E6"/>
    <w:rsid w:val="002C0478"/>
    <w:rsid w:val="002D18D7"/>
    <w:rsid w:val="002D511E"/>
    <w:rsid w:val="002E0E59"/>
    <w:rsid w:val="002E14A9"/>
    <w:rsid w:val="002E65FE"/>
    <w:rsid w:val="00303FFE"/>
    <w:rsid w:val="00305C8C"/>
    <w:rsid w:val="00311FA0"/>
    <w:rsid w:val="0035079A"/>
    <w:rsid w:val="00394D39"/>
    <w:rsid w:val="003A3CAD"/>
    <w:rsid w:val="003A4B84"/>
    <w:rsid w:val="003B27B0"/>
    <w:rsid w:val="003B694F"/>
    <w:rsid w:val="003D6F76"/>
    <w:rsid w:val="003E63F9"/>
    <w:rsid w:val="003E7A56"/>
    <w:rsid w:val="003F0769"/>
    <w:rsid w:val="003F0808"/>
    <w:rsid w:val="00413221"/>
    <w:rsid w:val="00427010"/>
    <w:rsid w:val="00432088"/>
    <w:rsid w:val="0043305F"/>
    <w:rsid w:val="00445168"/>
    <w:rsid w:val="004806DB"/>
    <w:rsid w:val="004852F1"/>
    <w:rsid w:val="004858EC"/>
    <w:rsid w:val="004A1425"/>
    <w:rsid w:val="004B0A37"/>
    <w:rsid w:val="004B2090"/>
    <w:rsid w:val="004C24A4"/>
    <w:rsid w:val="004D0EC0"/>
    <w:rsid w:val="004D17DC"/>
    <w:rsid w:val="004F2552"/>
    <w:rsid w:val="004F5E66"/>
    <w:rsid w:val="00503831"/>
    <w:rsid w:val="00504159"/>
    <w:rsid w:val="00504B3E"/>
    <w:rsid w:val="00530D34"/>
    <w:rsid w:val="00530EE2"/>
    <w:rsid w:val="00533073"/>
    <w:rsid w:val="0053725A"/>
    <w:rsid w:val="0054345A"/>
    <w:rsid w:val="005548FF"/>
    <w:rsid w:val="0055570D"/>
    <w:rsid w:val="00555D71"/>
    <w:rsid w:val="00560040"/>
    <w:rsid w:val="005617CE"/>
    <w:rsid w:val="005626E2"/>
    <w:rsid w:val="005666C6"/>
    <w:rsid w:val="0058195C"/>
    <w:rsid w:val="00584638"/>
    <w:rsid w:val="005A483B"/>
    <w:rsid w:val="005A7460"/>
    <w:rsid w:val="005E345D"/>
    <w:rsid w:val="005F1DFD"/>
    <w:rsid w:val="005F3BAE"/>
    <w:rsid w:val="00636A33"/>
    <w:rsid w:val="006529CB"/>
    <w:rsid w:val="006B2DB1"/>
    <w:rsid w:val="006C0048"/>
    <w:rsid w:val="006C20A7"/>
    <w:rsid w:val="006C2B90"/>
    <w:rsid w:val="006C53AF"/>
    <w:rsid w:val="006C5DB0"/>
    <w:rsid w:val="006D3DF3"/>
    <w:rsid w:val="006E0512"/>
    <w:rsid w:val="006E672E"/>
    <w:rsid w:val="006E7E32"/>
    <w:rsid w:val="006F30E0"/>
    <w:rsid w:val="00711365"/>
    <w:rsid w:val="0072539C"/>
    <w:rsid w:val="00733AB5"/>
    <w:rsid w:val="00742C50"/>
    <w:rsid w:val="00753101"/>
    <w:rsid w:val="00781CA1"/>
    <w:rsid w:val="00791F32"/>
    <w:rsid w:val="0079454B"/>
    <w:rsid w:val="007A08C8"/>
    <w:rsid w:val="007C235C"/>
    <w:rsid w:val="007C36C7"/>
    <w:rsid w:val="007C3AA1"/>
    <w:rsid w:val="007C6797"/>
    <w:rsid w:val="007D2C23"/>
    <w:rsid w:val="007D55DB"/>
    <w:rsid w:val="007E4ACB"/>
    <w:rsid w:val="007E7952"/>
    <w:rsid w:val="007E7CD9"/>
    <w:rsid w:val="00802D95"/>
    <w:rsid w:val="0083155D"/>
    <w:rsid w:val="00846DCD"/>
    <w:rsid w:val="00857B30"/>
    <w:rsid w:val="00877A9A"/>
    <w:rsid w:val="00877D68"/>
    <w:rsid w:val="008A6549"/>
    <w:rsid w:val="008D7C1C"/>
    <w:rsid w:val="008F6569"/>
    <w:rsid w:val="0090008D"/>
    <w:rsid w:val="00904E98"/>
    <w:rsid w:val="009073BD"/>
    <w:rsid w:val="00912B5A"/>
    <w:rsid w:val="00925D82"/>
    <w:rsid w:val="00932E3E"/>
    <w:rsid w:val="009560F9"/>
    <w:rsid w:val="00957CEB"/>
    <w:rsid w:val="00965484"/>
    <w:rsid w:val="00986C81"/>
    <w:rsid w:val="0098799E"/>
    <w:rsid w:val="0099034E"/>
    <w:rsid w:val="009976E8"/>
    <w:rsid w:val="009A0E14"/>
    <w:rsid w:val="009A5300"/>
    <w:rsid w:val="009B7E98"/>
    <w:rsid w:val="009C5025"/>
    <w:rsid w:val="009C77BA"/>
    <w:rsid w:val="009D4BB7"/>
    <w:rsid w:val="009D6FCF"/>
    <w:rsid w:val="009F1635"/>
    <w:rsid w:val="009F33A1"/>
    <w:rsid w:val="00A02EDC"/>
    <w:rsid w:val="00A05C98"/>
    <w:rsid w:val="00A06CE7"/>
    <w:rsid w:val="00A1138E"/>
    <w:rsid w:val="00A130E2"/>
    <w:rsid w:val="00A14769"/>
    <w:rsid w:val="00A24AFF"/>
    <w:rsid w:val="00A2733E"/>
    <w:rsid w:val="00A52651"/>
    <w:rsid w:val="00A5641C"/>
    <w:rsid w:val="00A64499"/>
    <w:rsid w:val="00A66E50"/>
    <w:rsid w:val="00A67592"/>
    <w:rsid w:val="00A84287"/>
    <w:rsid w:val="00A85FDA"/>
    <w:rsid w:val="00AD46E6"/>
    <w:rsid w:val="00AD5886"/>
    <w:rsid w:val="00B0003A"/>
    <w:rsid w:val="00B009FE"/>
    <w:rsid w:val="00B1058B"/>
    <w:rsid w:val="00B42BCE"/>
    <w:rsid w:val="00B43404"/>
    <w:rsid w:val="00B52CFC"/>
    <w:rsid w:val="00B74E16"/>
    <w:rsid w:val="00B774A3"/>
    <w:rsid w:val="00B952FE"/>
    <w:rsid w:val="00BA3782"/>
    <w:rsid w:val="00BC3B69"/>
    <w:rsid w:val="00BC7E9D"/>
    <w:rsid w:val="00BD080D"/>
    <w:rsid w:val="00BD483A"/>
    <w:rsid w:val="00BE49F8"/>
    <w:rsid w:val="00BF4244"/>
    <w:rsid w:val="00C00C9C"/>
    <w:rsid w:val="00C013C2"/>
    <w:rsid w:val="00C03FF7"/>
    <w:rsid w:val="00C20FA6"/>
    <w:rsid w:val="00C24825"/>
    <w:rsid w:val="00C24878"/>
    <w:rsid w:val="00C25CA3"/>
    <w:rsid w:val="00C313EB"/>
    <w:rsid w:val="00C342E7"/>
    <w:rsid w:val="00C67475"/>
    <w:rsid w:val="00C7318C"/>
    <w:rsid w:val="00C74DFC"/>
    <w:rsid w:val="00C85C51"/>
    <w:rsid w:val="00C86BC7"/>
    <w:rsid w:val="00C95C9E"/>
    <w:rsid w:val="00CB3D1F"/>
    <w:rsid w:val="00CB4A17"/>
    <w:rsid w:val="00CC6D1A"/>
    <w:rsid w:val="00CE1F58"/>
    <w:rsid w:val="00CE5E67"/>
    <w:rsid w:val="00CF1EE5"/>
    <w:rsid w:val="00D0121A"/>
    <w:rsid w:val="00D05191"/>
    <w:rsid w:val="00D06D4C"/>
    <w:rsid w:val="00D10AD7"/>
    <w:rsid w:val="00D15DC2"/>
    <w:rsid w:val="00D2552F"/>
    <w:rsid w:val="00D25C12"/>
    <w:rsid w:val="00D41E9D"/>
    <w:rsid w:val="00D50D0A"/>
    <w:rsid w:val="00D54E18"/>
    <w:rsid w:val="00D55826"/>
    <w:rsid w:val="00D720EA"/>
    <w:rsid w:val="00D73F40"/>
    <w:rsid w:val="00D75A47"/>
    <w:rsid w:val="00D86418"/>
    <w:rsid w:val="00D87CF6"/>
    <w:rsid w:val="00D951F3"/>
    <w:rsid w:val="00D97DC9"/>
    <w:rsid w:val="00DA0155"/>
    <w:rsid w:val="00DA44A3"/>
    <w:rsid w:val="00DB025D"/>
    <w:rsid w:val="00DB1901"/>
    <w:rsid w:val="00DB46AB"/>
    <w:rsid w:val="00DC1B68"/>
    <w:rsid w:val="00DE3C0A"/>
    <w:rsid w:val="00E01042"/>
    <w:rsid w:val="00E0552E"/>
    <w:rsid w:val="00E11A55"/>
    <w:rsid w:val="00E131BF"/>
    <w:rsid w:val="00E264EB"/>
    <w:rsid w:val="00E46FCF"/>
    <w:rsid w:val="00E97433"/>
    <w:rsid w:val="00EA0D37"/>
    <w:rsid w:val="00EB4E9F"/>
    <w:rsid w:val="00EC1998"/>
    <w:rsid w:val="00EC5EE1"/>
    <w:rsid w:val="00EC76B6"/>
    <w:rsid w:val="00EE142F"/>
    <w:rsid w:val="00F065E7"/>
    <w:rsid w:val="00F122B1"/>
    <w:rsid w:val="00F14E86"/>
    <w:rsid w:val="00F20B23"/>
    <w:rsid w:val="00F221A0"/>
    <w:rsid w:val="00F253D6"/>
    <w:rsid w:val="00F30963"/>
    <w:rsid w:val="00F54F86"/>
    <w:rsid w:val="00F804E7"/>
    <w:rsid w:val="00F8712C"/>
    <w:rsid w:val="00F902B1"/>
    <w:rsid w:val="00FA6893"/>
    <w:rsid w:val="00FB79DB"/>
    <w:rsid w:val="00FD3206"/>
    <w:rsid w:val="00FD7CE6"/>
    <w:rsid w:val="00FE1FC8"/>
    <w:rsid w:val="00FE3378"/>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866A5"/>
  <w15:chartTrackingRefBased/>
  <w15:docId w15:val="{3E554DB9-D8EC-4323-A20D-CCB2CC637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712C"/>
    <w:pPr>
      <w:jc w:val="both"/>
    </w:pPr>
    <w:rPr>
      <w:rFonts w:ascii="Comic Sans MS" w:hAnsi="Comic Sans MS"/>
    </w:rPr>
  </w:style>
  <w:style w:type="paragraph" w:styleId="Titre1">
    <w:name w:val="heading 1"/>
    <w:basedOn w:val="Normal"/>
    <w:next w:val="Normal"/>
    <w:link w:val="Titre1Car"/>
    <w:uiPriority w:val="9"/>
    <w:qFormat/>
    <w:rsid w:val="009F1635"/>
    <w:pPr>
      <w:keepNext/>
      <w:keepLines/>
      <w:spacing w:before="240" w:after="0"/>
      <w:jc w:val="left"/>
      <w:outlineLvl w:val="0"/>
    </w:pPr>
    <w:rPr>
      <w:rFonts w:eastAsiaTheme="majorEastAsia" w:cstheme="majorBidi"/>
      <w:b/>
      <w:sz w:val="36"/>
      <w:szCs w:val="36"/>
    </w:rPr>
  </w:style>
  <w:style w:type="paragraph" w:styleId="Titre2">
    <w:name w:val="heading 2"/>
    <w:basedOn w:val="Normal"/>
    <w:next w:val="Normal"/>
    <w:link w:val="Titre2Car"/>
    <w:uiPriority w:val="9"/>
    <w:unhideWhenUsed/>
    <w:qFormat/>
    <w:rsid w:val="009F1635"/>
    <w:pPr>
      <w:keepNext/>
      <w:keepLines/>
      <w:spacing w:before="40" w:after="0"/>
      <w:jc w:val="left"/>
      <w:outlineLvl w:val="1"/>
    </w:pPr>
    <w:rPr>
      <w:rFonts w:eastAsiaTheme="majorEastAsia" w:cstheme="majorBidi"/>
      <w:b/>
      <w:sz w:val="32"/>
      <w:szCs w:val="32"/>
    </w:rPr>
  </w:style>
  <w:style w:type="paragraph" w:styleId="Titre3">
    <w:name w:val="heading 3"/>
    <w:basedOn w:val="Normal"/>
    <w:next w:val="Normal"/>
    <w:link w:val="Titre3Car"/>
    <w:uiPriority w:val="9"/>
    <w:unhideWhenUsed/>
    <w:qFormat/>
    <w:rsid w:val="00022B77"/>
    <w:pPr>
      <w:keepNext/>
      <w:keepLines/>
      <w:spacing w:before="40" w:after="0"/>
      <w:outlineLvl w:val="2"/>
    </w:pPr>
    <w:rPr>
      <w:rFonts w:eastAsiaTheme="majorEastAsia" w:cstheme="majorBidi"/>
      <w:b/>
      <w:i/>
      <w:color w:val="1F3763" w:themeColor="accent1" w:themeShade="7F"/>
      <w:sz w:val="28"/>
      <w:szCs w:val="28"/>
    </w:rPr>
  </w:style>
  <w:style w:type="paragraph" w:styleId="Titre4">
    <w:name w:val="heading 4"/>
    <w:basedOn w:val="Normal"/>
    <w:next w:val="Normal"/>
    <w:link w:val="Titre4Car"/>
    <w:uiPriority w:val="9"/>
    <w:unhideWhenUsed/>
    <w:qFormat/>
    <w:rsid w:val="009F1635"/>
    <w:pPr>
      <w:keepNext/>
      <w:keepLines/>
      <w:spacing w:before="40" w:after="0"/>
      <w:outlineLvl w:val="3"/>
    </w:pPr>
    <w:rPr>
      <w:rFonts w:eastAsiaTheme="majorEastAsia" w:cstheme="majorBidi"/>
      <w:b/>
      <w:i/>
      <w:iCs/>
      <w:color w:val="2F5496" w:themeColor="accent1" w:themeShade="BF"/>
      <w:sz w:val="24"/>
      <w:szCs w:val="24"/>
    </w:rPr>
  </w:style>
  <w:style w:type="paragraph" w:styleId="Titre5">
    <w:name w:val="heading 5"/>
    <w:basedOn w:val="Normal"/>
    <w:next w:val="Normal"/>
    <w:link w:val="Titre5Car"/>
    <w:uiPriority w:val="9"/>
    <w:semiHidden/>
    <w:unhideWhenUsed/>
    <w:qFormat/>
    <w:rsid w:val="009F33A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1635"/>
    <w:rPr>
      <w:rFonts w:ascii="Comic Sans MS" w:eastAsiaTheme="majorEastAsia" w:hAnsi="Comic Sans MS" w:cstheme="majorBidi"/>
      <w:b/>
      <w:sz w:val="36"/>
      <w:szCs w:val="36"/>
    </w:rPr>
  </w:style>
  <w:style w:type="character" w:customStyle="1" w:styleId="Titre2Car">
    <w:name w:val="Titre 2 Car"/>
    <w:basedOn w:val="Policepardfaut"/>
    <w:link w:val="Titre2"/>
    <w:uiPriority w:val="9"/>
    <w:rsid w:val="009F1635"/>
    <w:rPr>
      <w:rFonts w:ascii="Comic Sans MS" w:eastAsiaTheme="majorEastAsia" w:hAnsi="Comic Sans MS" w:cstheme="majorBidi"/>
      <w:b/>
      <w:sz w:val="32"/>
      <w:szCs w:val="32"/>
    </w:rPr>
  </w:style>
  <w:style w:type="character" w:customStyle="1" w:styleId="Titre3Car">
    <w:name w:val="Titre 3 Car"/>
    <w:basedOn w:val="Policepardfaut"/>
    <w:link w:val="Titre3"/>
    <w:uiPriority w:val="9"/>
    <w:rsid w:val="00022B77"/>
    <w:rPr>
      <w:rFonts w:ascii="Comic Sans MS" w:eastAsiaTheme="majorEastAsia" w:hAnsi="Comic Sans MS" w:cstheme="majorBidi"/>
      <w:b/>
      <w:i/>
      <w:color w:val="1F3763" w:themeColor="accent1" w:themeShade="7F"/>
      <w:sz w:val="28"/>
      <w:szCs w:val="28"/>
    </w:rPr>
  </w:style>
  <w:style w:type="character" w:customStyle="1" w:styleId="Titre4Car">
    <w:name w:val="Titre 4 Car"/>
    <w:basedOn w:val="Policepardfaut"/>
    <w:link w:val="Titre4"/>
    <w:uiPriority w:val="9"/>
    <w:rsid w:val="009F1635"/>
    <w:rPr>
      <w:rFonts w:ascii="Comic Sans MS" w:eastAsiaTheme="majorEastAsia" w:hAnsi="Comic Sans MS" w:cstheme="majorBidi"/>
      <w:b/>
      <w:i/>
      <w:iCs/>
      <w:color w:val="2F5496" w:themeColor="accent1" w:themeShade="BF"/>
      <w:sz w:val="24"/>
      <w:szCs w:val="24"/>
    </w:rPr>
  </w:style>
  <w:style w:type="paragraph" w:styleId="Titre">
    <w:name w:val="Title"/>
    <w:basedOn w:val="Normal"/>
    <w:next w:val="Normal"/>
    <w:link w:val="TitreCar"/>
    <w:uiPriority w:val="10"/>
    <w:qFormat/>
    <w:rsid w:val="00802D95"/>
    <w:pPr>
      <w:spacing w:after="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802D95"/>
    <w:rPr>
      <w:rFonts w:ascii="Comic Sans MS" w:eastAsiaTheme="majorEastAsia" w:hAnsi="Comic Sans MS" w:cstheme="majorBidi"/>
      <w:spacing w:val="-10"/>
      <w:kern w:val="28"/>
      <w:sz w:val="56"/>
      <w:szCs w:val="56"/>
    </w:rPr>
  </w:style>
  <w:style w:type="character" w:styleId="Accentuationlgre">
    <w:name w:val="Subtle Emphasis"/>
    <w:aliases w:val="Console"/>
    <w:basedOn w:val="Policepardfaut"/>
    <w:uiPriority w:val="19"/>
    <w:qFormat/>
    <w:rsid w:val="00802D95"/>
    <w:rPr>
      <w:rFonts w:ascii="Consolas" w:hAnsi="Consolas"/>
      <w:i w:val="0"/>
      <w:iCs/>
      <w:color w:val="auto"/>
      <w:sz w:val="20"/>
    </w:rPr>
  </w:style>
  <w:style w:type="paragraph" w:styleId="En-tte">
    <w:name w:val="header"/>
    <w:basedOn w:val="Normal"/>
    <w:link w:val="En-tteCar"/>
    <w:uiPriority w:val="99"/>
    <w:unhideWhenUsed/>
    <w:rsid w:val="00A2733E"/>
    <w:pPr>
      <w:tabs>
        <w:tab w:val="center" w:pos="4536"/>
        <w:tab w:val="right" w:pos="9072"/>
      </w:tabs>
      <w:spacing w:after="0" w:line="240" w:lineRule="auto"/>
    </w:pPr>
  </w:style>
  <w:style w:type="character" w:customStyle="1" w:styleId="En-tteCar">
    <w:name w:val="En-tête Car"/>
    <w:basedOn w:val="Policepardfaut"/>
    <w:link w:val="En-tte"/>
    <w:uiPriority w:val="99"/>
    <w:rsid w:val="00A2733E"/>
    <w:rPr>
      <w:rFonts w:ascii="Comic Sans MS" w:hAnsi="Comic Sans MS"/>
    </w:rPr>
  </w:style>
  <w:style w:type="paragraph" w:styleId="Pieddepage">
    <w:name w:val="footer"/>
    <w:basedOn w:val="Normal"/>
    <w:link w:val="PieddepageCar"/>
    <w:uiPriority w:val="99"/>
    <w:unhideWhenUsed/>
    <w:rsid w:val="00A273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733E"/>
    <w:rPr>
      <w:rFonts w:ascii="Comic Sans MS" w:hAnsi="Comic Sans MS"/>
    </w:rPr>
  </w:style>
  <w:style w:type="character" w:styleId="Textedelespacerserv">
    <w:name w:val="Placeholder Text"/>
    <w:basedOn w:val="Policepardfaut"/>
    <w:uiPriority w:val="99"/>
    <w:semiHidden/>
    <w:rsid w:val="00A2733E"/>
    <w:rPr>
      <w:color w:val="808080"/>
    </w:rPr>
  </w:style>
  <w:style w:type="paragraph" w:styleId="En-ttedetabledesmatires">
    <w:name w:val="TOC Heading"/>
    <w:basedOn w:val="Titre1"/>
    <w:next w:val="Normal"/>
    <w:uiPriority w:val="39"/>
    <w:unhideWhenUsed/>
    <w:qFormat/>
    <w:rsid w:val="006C0048"/>
    <w:pPr>
      <w:outlineLvl w:val="9"/>
    </w:pPr>
    <w:rPr>
      <w:rFonts w:asciiTheme="majorHAnsi" w:hAnsiTheme="majorHAnsi"/>
      <w:b w:val="0"/>
      <w:color w:val="2F5496" w:themeColor="accent1" w:themeShade="BF"/>
    </w:rPr>
  </w:style>
  <w:style w:type="paragraph" w:styleId="TM1">
    <w:name w:val="toc 1"/>
    <w:basedOn w:val="Normal"/>
    <w:next w:val="Normal"/>
    <w:autoRedefine/>
    <w:uiPriority w:val="39"/>
    <w:unhideWhenUsed/>
    <w:rsid w:val="006C0048"/>
    <w:pPr>
      <w:spacing w:after="100"/>
    </w:pPr>
  </w:style>
  <w:style w:type="paragraph" w:styleId="TM2">
    <w:name w:val="toc 2"/>
    <w:basedOn w:val="Normal"/>
    <w:next w:val="Normal"/>
    <w:autoRedefine/>
    <w:uiPriority w:val="39"/>
    <w:unhideWhenUsed/>
    <w:rsid w:val="006C0048"/>
    <w:pPr>
      <w:spacing w:after="100"/>
      <w:ind w:left="220"/>
    </w:pPr>
  </w:style>
  <w:style w:type="character" w:styleId="Lienhypertexte">
    <w:name w:val="Hyperlink"/>
    <w:basedOn w:val="Policepardfaut"/>
    <w:uiPriority w:val="99"/>
    <w:unhideWhenUsed/>
    <w:rsid w:val="006C0048"/>
    <w:rPr>
      <w:color w:val="0563C1" w:themeColor="hyperlink"/>
      <w:u w:val="single"/>
    </w:rPr>
  </w:style>
  <w:style w:type="paragraph" w:styleId="TM3">
    <w:name w:val="toc 3"/>
    <w:basedOn w:val="Normal"/>
    <w:next w:val="Normal"/>
    <w:autoRedefine/>
    <w:uiPriority w:val="39"/>
    <w:unhideWhenUsed/>
    <w:rsid w:val="00DC1B68"/>
    <w:pPr>
      <w:spacing w:after="100"/>
      <w:ind w:left="440"/>
    </w:pPr>
  </w:style>
  <w:style w:type="paragraph" w:styleId="Paragraphedeliste">
    <w:name w:val="List Paragraph"/>
    <w:basedOn w:val="Normal"/>
    <w:uiPriority w:val="34"/>
    <w:qFormat/>
    <w:rsid w:val="00C95C9E"/>
    <w:pPr>
      <w:ind w:left="720"/>
      <w:contextualSpacing/>
    </w:pPr>
  </w:style>
  <w:style w:type="table" w:styleId="Grilledutableau">
    <w:name w:val="Table Grid"/>
    <w:basedOn w:val="TableauNormal"/>
    <w:uiPriority w:val="39"/>
    <w:rsid w:val="00FD32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semiHidden/>
    <w:rsid w:val="009F33A1"/>
    <w:rPr>
      <w:rFonts w:asciiTheme="majorHAnsi" w:eastAsiaTheme="majorEastAsia" w:hAnsiTheme="majorHAnsi" w:cstheme="majorBidi"/>
      <w:color w:val="2F5496" w:themeColor="accent1" w:themeShade="BF"/>
    </w:rPr>
  </w:style>
  <w:style w:type="paragraph" w:styleId="TM4">
    <w:name w:val="toc 4"/>
    <w:basedOn w:val="Normal"/>
    <w:next w:val="Normal"/>
    <w:autoRedefine/>
    <w:uiPriority w:val="39"/>
    <w:unhideWhenUsed/>
    <w:rsid w:val="007C3AA1"/>
    <w:pPr>
      <w:spacing w:after="100"/>
      <w:ind w:left="660"/>
      <w:jc w:val="left"/>
    </w:pPr>
    <w:rPr>
      <w:rFonts w:asciiTheme="minorHAnsi" w:hAnsiTheme="minorHAnsi"/>
    </w:rPr>
  </w:style>
  <w:style w:type="paragraph" w:styleId="TM5">
    <w:name w:val="toc 5"/>
    <w:basedOn w:val="Normal"/>
    <w:next w:val="Normal"/>
    <w:autoRedefine/>
    <w:uiPriority w:val="39"/>
    <w:unhideWhenUsed/>
    <w:rsid w:val="007C3AA1"/>
    <w:pPr>
      <w:spacing w:after="100"/>
      <w:ind w:left="880"/>
      <w:jc w:val="left"/>
    </w:pPr>
    <w:rPr>
      <w:rFonts w:asciiTheme="minorHAnsi" w:hAnsiTheme="minorHAnsi"/>
    </w:rPr>
  </w:style>
  <w:style w:type="paragraph" w:styleId="TM6">
    <w:name w:val="toc 6"/>
    <w:basedOn w:val="Normal"/>
    <w:next w:val="Normal"/>
    <w:autoRedefine/>
    <w:uiPriority w:val="39"/>
    <w:unhideWhenUsed/>
    <w:rsid w:val="007C3AA1"/>
    <w:pPr>
      <w:spacing w:after="100"/>
      <w:ind w:left="1100"/>
      <w:jc w:val="left"/>
    </w:pPr>
    <w:rPr>
      <w:rFonts w:asciiTheme="minorHAnsi" w:hAnsiTheme="minorHAnsi"/>
    </w:rPr>
  </w:style>
  <w:style w:type="paragraph" w:styleId="TM7">
    <w:name w:val="toc 7"/>
    <w:basedOn w:val="Normal"/>
    <w:next w:val="Normal"/>
    <w:autoRedefine/>
    <w:uiPriority w:val="39"/>
    <w:unhideWhenUsed/>
    <w:rsid w:val="007C3AA1"/>
    <w:pPr>
      <w:spacing w:after="100"/>
      <w:ind w:left="1320"/>
      <w:jc w:val="left"/>
    </w:pPr>
    <w:rPr>
      <w:rFonts w:asciiTheme="minorHAnsi" w:hAnsiTheme="minorHAnsi"/>
    </w:rPr>
  </w:style>
  <w:style w:type="paragraph" w:styleId="TM8">
    <w:name w:val="toc 8"/>
    <w:basedOn w:val="Normal"/>
    <w:next w:val="Normal"/>
    <w:autoRedefine/>
    <w:uiPriority w:val="39"/>
    <w:unhideWhenUsed/>
    <w:rsid w:val="007C3AA1"/>
    <w:pPr>
      <w:spacing w:after="100"/>
      <w:ind w:left="1540"/>
      <w:jc w:val="left"/>
    </w:pPr>
    <w:rPr>
      <w:rFonts w:asciiTheme="minorHAnsi" w:hAnsiTheme="minorHAnsi"/>
    </w:rPr>
  </w:style>
  <w:style w:type="paragraph" w:styleId="TM9">
    <w:name w:val="toc 9"/>
    <w:basedOn w:val="Normal"/>
    <w:next w:val="Normal"/>
    <w:autoRedefine/>
    <w:uiPriority w:val="39"/>
    <w:unhideWhenUsed/>
    <w:rsid w:val="007C3AA1"/>
    <w:pPr>
      <w:spacing w:after="100"/>
      <w:ind w:left="1760"/>
      <w:jc w:val="left"/>
    </w:pPr>
    <w:rPr>
      <w:rFonts w:asciiTheme="minorHAnsi" w:hAnsiTheme="minorHAnsi"/>
    </w:rPr>
  </w:style>
  <w:style w:type="character" w:styleId="Mentionnonrsolue">
    <w:name w:val="Unresolved Mention"/>
    <w:basedOn w:val="Policepardfaut"/>
    <w:uiPriority w:val="99"/>
    <w:semiHidden/>
    <w:unhideWhenUsed/>
    <w:rsid w:val="007C3A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64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Emmanuel\Documents\Mod&#232;les%20Office%20personnalis&#233;s\Publica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F4080458B4F48908CF43648D0135B37"/>
        <w:category>
          <w:name w:val="Général"/>
          <w:gallery w:val="placeholder"/>
        </w:category>
        <w:types>
          <w:type w:val="bbPlcHdr"/>
        </w:types>
        <w:behaviors>
          <w:behavior w:val="content"/>
        </w:behaviors>
        <w:guid w:val="{E05C6262-3774-4DDB-83D6-91A5D9A4C2D3}"/>
      </w:docPartPr>
      <w:docPartBody>
        <w:p w:rsidR="00194425" w:rsidRDefault="00A4108C">
          <w:pPr>
            <w:pStyle w:val="5F4080458B4F48908CF43648D0135B37"/>
          </w:pPr>
          <w:r w:rsidRPr="008D350A">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mic Sans MS">
    <w:panose1 w:val="030F0702030302020204"/>
    <w:charset w:val="00"/>
    <w:family w:val="script"/>
    <w:pitch w:val="variable"/>
    <w:sig w:usb0="00000287" w:usb1="00000013"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08C"/>
    <w:rsid w:val="000032C8"/>
    <w:rsid w:val="00186C59"/>
    <w:rsid w:val="00194425"/>
    <w:rsid w:val="001F126F"/>
    <w:rsid w:val="001F6797"/>
    <w:rsid w:val="002D366C"/>
    <w:rsid w:val="002E640A"/>
    <w:rsid w:val="002F63E6"/>
    <w:rsid w:val="00355674"/>
    <w:rsid w:val="00383414"/>
    <w:rsid w:val="0041576E"/>
    <w:rsid w:val="00452DB2"/>
    <w:rsid w:val="004A6F05"/>
    <w:rsid w:val="004A7003"/>
    <w:rsid w:val="0057349D"/>
    <w:rsid w:val="006A0466"/>
    <w:rsid w:val="00720CA6"/>
    <w:rsid w:val="00752208"/>
    <w:rsid w:val="00762288"/>
    <w:rsid w:val="007B7013"/>
    <w:rsid w:val="00894251"/>
    <w:rsid w:val="008B60E2"/>
    <w:rsid w:val="009515A9"/>
    <w:rsid w:val="009D708D"/>
    <w:rsid w:val="00A14EE2"/>
    <w:rsid w:val="00A4108C"/>
    <w:rsid w:val="00B109C4"/>
    <w:rsid w:val="00B33386"/>
    <w:rsid w:val="00F00C96"/>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5F4080458B4F48908CF43648D0135B37">
    <w:name w:val="5F4080458B4F48908CF43648D0135B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FF0D1-8628-4D83-989C-B61CC17DD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Publication</Template>
  <TotalTime>156</TotalTime>
  <Pages>1</Pages>
  <Words>8843</Words>
  <Characters>48638</Characters>
  <Application>Microsoft Office Word</Application>
  <DocSecurity>0</DocSecurity>
  <Lines>405</Lines>
  <Paragraphs>114</Paragraphs>
  <ScaleCrop>false</ScaleCrop>
  <HeadingPairs>
    <vt:vector size="4" baseType="variant">
      <vt:variant>
        <vt:lpstr>Titre</vt:lpstr>
      </vt:variant>
      <vt:variant>
        <vt:i4>1</vt:i4>
      </vt:variant>
      <vt:variant>
        <vt:lpstr>Titres</vt:lpstr>
      </vt:variant>
      <vt:variant>
        <vt:i4>100</vt:i4>
      </vt:variant>
    </vt:vector>
  </HeadingPairs>
  <TitlesOfParts>
    <vt:vector size="101" baseType="lpstr">
      <vt:lpstr>OC Pizza spécifications fonctionnelles</vt:lpstr>
      <vt:lpstr>Le contexte du logiciel.</vt:lpstr>
      <vt:lpstr>    Les acteurs principaux.</vt:lpstr>
      <vt:lpstr>        Le Client.</vt:lpstr>
      <vt:lpstr>        Le Pizzaiolo.</vt:lpstr>
      <vt:lpstr>        Le Livreur.</vt:lpstr>
      <vt:lpstr>        L'Employé.</vt:lpstr>
      <vt:lpstr>        Le responsable.</vt:lpstr>
      <vt:lpstr>        La Direction Franck &amp; Lola.</vt:lpstr>
      <vt:lpstr>    Les acteurs génériques.</vt:lpstr>
      <vt:lpstr>        L'Acheteur.</vt:lpstr>
      <vt:lpstr>        Le Manager.</vt:lpstr>
      <vt:lpstr>    Les acteurs secondaires.</vt:lpstr>
      <vt:lpstr>        La Banque.</vt:lpstr>
      <vt:lpstr>        Le Fournisseur.</vt:lpstr>
      <vt:lpstr>    Les acteurs des user stories.</vt:lpstr>
      <vt:lpstr>    Diagramme de contexte.</vt:lpstr>
      <vt:lpstr>Décomposer le système en package.</vt:lpstr>
      <vt:lpstr>    Le package Commandes.</vt:lpstr>
      <vt:lpstr>    Le package Stock.</vt:lpstr>
      <vt:lpstr>    Le package Gestion.</vt:lpstr>
      <vt:lpstr>    Le package Authentification.</vt:lpstr>
      <vt:lpstr>    Le package Client.</vt:lpstr>
      <vt:lpstr>    Diagramme de Packages.</vt:lpstr>
      <vt:lpstr>    Les cas d'utilisation.</vt:lpstr>
      <vt:lpstr>        Package Authentification.</vt:lpstr>
      <vt:lpstr>        Package Client.</vt:lpstr>
      <vt:lpstr>        Package Commandes.</vt:lpstr>
      <vt:lpstr>        Package Stock.</vt:lpstr>
      <vt:lpstr>        Package Gestion.</vt:lpstr>
      <vt:lpstr>Détails des cas d'utilisation du package Commande.</vt:lpstr>
      <vt:lpstr>    Cas d'utilisation &lt;&lt;Afficher les produits&gt;&gt;</vt:lpstr>
      <vt:lpstr>        Identification</vt:lpstr>
      <vt:lpstr>        Le dialogue : le scénario nominal.</vt:lpstr>
      <vt:lpstr>        Le dialogue : les scénarios alternatifs/d'exception.</vt:lpstr>
      <vt:lpstr>        La fin et les postconditions.</vt:lpstr>
      <vt:lpstr>        Compléments.</vt:lpstr>
      <vt:lpstr>        User Story.</vt:lpstr>
      <vt:lpstr>    Cas d'utilisation &lt;&lt;Ajouter un produit&gt;&gt;</vt:lpstr>
      <vt:lpstr>        Identification</vt:lpstr>
      <vt:lpstr>        Le dialogue : le scénario nominal.</vt:lpstr>
      <vt:lpstr>        Le dialogue : les scénarios alternatifs/d'exception.</vt:lpstr>
      <vt:lpstr>        La fin et les postconditions.</vt:lpstr>
      <vt:lpstr>        Compléments.</vt:lpstr>
      <vt:lpstr>        User Story.</vt:lpstr>
      <vt:lpstr>    Cas d'utilisation &lt;&lt;Supprimer un produit&gt;&gt;</vt:lpstr>
      <vt:lpstr>        Identification</vt:lpstr>
      <vt:lpstr>        Le dialogue : le scénario nominal.</vt:lpstr>
      <vt:lpstr>        Le dialogue : les scénarios alternatifs/d'exception.</vt:lpstr>
      <vt:lpstr>        La fin et les postconditions.</vt:lpstr>
      <vt:lpstr>        Compléments.</vt:lpstr>
      <vt:lpstr>        User Story.</vt:lpstr>
      <vt:lpstr>    Cas d'utilisation &lt;&lt;Valider commande&gt;&gt;</vt:lpstr>
      <vt:lpstr>        Identification</vt:lpstr>
      <vt:lpstr>        Le dialogue : le scénario nominal.</vt:lpstr>
      <vt:lpstr>        Le dialogue : les scénarios alternatifs/d'exception.</vt:lpstr>
      <vt:lpstr>        La fin et les postconditions.</vt:lpstr>
      <vt:lpstr>        Compléments.</vt:lpstr>
      <vt:lpstr>        User Story.</vt:lpstr>
      <vt:lpstr>    Cas d'utilisation &lt;&lt;Modifier ou annuler&gt;&gt;</vt:lpstr>
      <vt:lpstr>        Identification</vt:lpstr>
      <vt:lpstr>        Le dialogue : le scénario nominal.</vt:lpstr>
      <vt:lpstr>        Le dialogue : les scénarios alternatifs/d'exception.</vt:lpstr>
      <vt:lpstr>        </vt:lpstr>
      <vt:lpstr>        La fin et les postconditions.</vt:lpstr>
      <vt:lpstr>        Compléments.</vt:lpstr>
      <vt:lpstr>        User Story.</vt:lpstr>
      <vt:lpstr>    Cas d'utilisation &lt;&lt;Consulter les commandes&gt;&gt;</vt:lpstr>
      <vt:lpstr>        Identification</vt:lpstr>
      <vt:lpstr>        Le dialogue : le scénario nominal.</vt:lpstr>
      <vt:lpstr>        Le dialogue : les scénarios alternatifs/d'exception.</vt:lpstr>
      <vt:lpstr>        La fin et les postconditions.</vt:lpstr>
      <vt:lpstr>        Compléments.</vt:lpstr>
      <vt:lpstr>        User Story.</vt:lpstr>
      <vt:lpstr>    Cas d'utilisation &lt;&lt;Suivre commande&gt;&gt;</vt:lpstr>
      <vt:lpstr>        Identification</vt:lpstr>
      <vt:lpstr>        Le dialogue : le scénario nominal.</vt:lpstr>
      <vt:lpstr>        Le dialogue : les scénarios alternatifs/d'exception.</vt:lpstr>
      <vt:lpstr>        La fin et les postconditions.</vt:lpstr>
      <vt:lpstr>        Compléments.</vt:lpstr>
      <vt:lpstr>        User Story.</vt:lpstr>
      <vt:lpstr>    Cas d'utilisation &lt;&lt;Préparer&gt;&gt;</vt:lpstr>
      <vt:lpstr>        Identification</vt:lpstr>
      <vt:lpstr>        Le dialogue : le scénario nominal.</vt:lpstr>
      <vt:lpstr>        La fin et les postconditions.</vt:lpstr>
      <vt:lpstr>        Compléments.</vt:lpstr>
      <vt:lpstr>        User Story.</vt:lpstr>
      <vt:lpstr>    Cas d'utilisation &lt;&lt;Consulter recettes&gt;&gt;</vt:lpstr>
      <vt:lpstr>        Identification</vt:lpstr>
      <vt:lpstr>        Le dialogue : le scénario nominal.</vt:lpstr>
      <vt:lpstr>        La fin et les postconditions.</vt:lpstr>
      <vt:lpstr>        Compléments.</vt:lpstr>
      <vt:lpstr>        User Story.</vt:lpstr>
      <vt:lpstr>    Cas d'utilisation &lt;&lt;Terminer&gt;&gt;</vt:lpstr>
      <vt:lpstr>        Identification</vt:lpstr>
      <vt:lpstr>        Le dialogue : le scénario nominal.</vt:lpstr>
      <vt:lpstr>        La fin et les postconditions.</vt:lpstr>
      <vt:lpstr>        Compléments.</vt:lpstr>
      <vt:lpstr>        User Story.</vt:lpstr>
      <vt:lpstr>    Cas d'utilisation &lt;&lt;Partir&gt;&gt;</vt:lpstr>
      <vt:lpstr>        Identification</vt:lpstr>
    </vt:vector>
  </TitlesOfParts>
  <Company/>
  <LinksUpToDate>false</LinksUpToDate>
  <CharactersWithSpaces>57367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 Pizza spécifications fonctionnelles</dc:title>
  <dc:subject/>
  <dc:creator>D.S.F. P-E</dc:creator>
  <cp:keywords/>
  <dc:description/>
  <cp:lastModifiedBy>Polo DSF</cp:lastModifiedBy>
  <cp:revision>18</cp:revision>
  <cp:lastPrinted>2019-09-02T16:10:00Z</cp:lastPrinted>
  <dcterms:created xsi:type="dcterms:W3CDTF">2019-08-05T16:29:00Z</dcterms:created>
  <dcterms:modified xsi:type="dcterms:W3CDTF">2019-09-02T16:10:00Z</dcterms:modified>
</cp:coreProperties>
</file>